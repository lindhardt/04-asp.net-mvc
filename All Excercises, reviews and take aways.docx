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7D8" w:rsidRPr="00FB785B" w:rsidRDefault="00FB785B" w:rsidP="00C27EE1">
      <w:pPr>
        <w:pStyle w:val="Titel"/>
        <w:rPr>
          <w:lang w:val="en-US"/>
        </w:rPr>
      </w:pPr>
      <w:r>
        <w:rPr>
          <w:lang w:val="en-US"/>
        </w:rPr>
        <w:t xml:space="preserve">20486B </w:t>
      </w:r>
      <w:r w:rsidRPr="00FB785B">
        <w:rPr>
          <w:lang w:val="en-US"/>
        </w:rPr>
        <w:t>ASP.NET MVC 4</w:t>
      </w:r>
    </w:p>
    <w:p w:rsidR="00FB785B" w:rsidRDefault="00FB785B" w:rsidP="00FB785B">
      <w:pPr>
        <w:pStyle w:val="Overskrift1"/>
        <w:rPr>
          <w:lang w:val="en-US"/>
        </w:rPr>
      </w:pPr>
      <w:bookmarkStart w:id="0" w:name="_Toc401515437"/>
      <w:r w:rsidRPr="00FB785B">
        <w:rPr>
          <w:lang w:val="en-US"/>
        </w:rPr>
        <w:t>Exercises</w:t>
      </w:r>
      <w:bookmarkEnd w:id="0"/>
    </w:p>
    <w:p w:rsidR="00620160" w:rsidRDefault="00FB785B" w:rsidP="00620160">
      <w:pPr>
        <w:pStyle w:val="Overskrift1"/>
        <w:rPr>
          <w:lang w:val="en-US"/>
        </w:rPr>
        <w:sectPr w:rsidR="00620160" w:rsidSect="00127115">
          <w:headerReference w:type="even" r:id="rId8"/>
          <w:headerReference w:type="default" r:id="rId9"/>
          <w:footerReference w:type="default" r:id="rId10"/>
          <w:headerReference w:type="first" r:id="rId11"/>
          <w:footerReference w:type="first" r:id="rId12"/>
          <w:pgSz w:w="11906" w:h="16838"/>
          <w:pgMar w:top="1701" w:right="1134" w:bottom="1701" w:left="1134" w:header="708" w:footer="708" w:gutter="0"/>
          <w:cols w:space="708"/>
          <w:titlePg/>
          <w:docGrid w:linePitch="360"/>
        </w:sectPr>
      </w:pPr>
      <w:r w:rsidRPr="00FB785B">
        <w:rPr>
          <w:lang w:val="en-US"/>
        </w:rPr>
        <w:t xml:space="preserve"> </w:t>
      </w:r>
      <w:bookmarkStart w:id="1" w:name="_Toc401515438"/>
      <w:r w:rsidRPr="00FB785B">
        <w:rPr>
          <w:lang w:val="en-US"/>
        </w:rPr>
        <w:t>Module Review and Takeaways</w:t>
      </w:r>
      <w:bookmarkEnd w:id="1"/>
    </w:p>
    <w:p w:rsidR="006054F4" w:rsidRDefault="00E41540">
      <w:pPr>
        <w:pStyle w:val="Indholdsfortegnelse1"/>
        <w:tabs>
          <w:tab w:val="right" w:leader="dot" w:pos="9628"/>
        </w:tabs>
        <w:rPr>
          <w:noProof/>
          <w:sz w:val="22"/>
          <w:szCs w:val="22"/>
          <w:lang w:eastAsia="da-DK"/>
        </w:rPr>
      </w:pPr>
      <w:r>
        <w:rPr>
          <w:lang w:val="en-US"/>
        </w:rPr>
        <w:lastRenderedPageBreak/>
        <w:fldChar w:fldCharType="begin"/>
      </w:r>
      <w:r>
        <w:rPr>
          <w:lang w:val="en-US"/>
        </w:rPr>
        <w:instrText xml:space="preserve"> TOC \o "1-2" \h \z \u </w:instrText>
      </w:r>
      <w:r>
        <w:rPr>
          <w:lang w:val="en-US"/>
        </w:rPr>
        <w:fldChar w:fldCharType="separate"/>
      </w:r>
      <w:hyperlink w:anchor="_Toc401515437" w:history="1">
        <w:r w:rsidR="006054F4" w:rsidRPr="004C18ED">
          <w:rPr>
            <w:rStyle w:val="Hyperlink"/>
            <w:noProof/>
            <w:lang w:val="en-US"/>
          </w:rPr>
          <w:t>Exercises</w:t>
        </w:r>
        <w:r w:rsidR="006054F4">
          <w:rPr>
            <w:noProof/>
            <w:webHidden/>
          </w:rPr>
          <w:tab/>
        </w:r>
        <w:r w:rsidR="006054F4">
          <w:rPr>
            <w:noProof/>
            <w:webHidden/>
          </w:rPr>
          <w:fldChar w:fldCharType="begin"/>
        </w:r>
        <w:r w:rsidR="006054F4">
          <w:rPr>
            <w:noProof/>
            <w:webHidden/>
          </w:rPr>
          <w:instrText xml:space="preserve"> PAGEREF _Toc401515437 \h </w:instrText>
        </w:r>
        <w:r w:rsidR="006054F4">
          <w:rPr>
            <w:noProof/>
            <w:webHidden/>
          </w:rPr>
        </w:r>
        <w:r w:rsidR="006054F4">
          <w:rPr>
            <w:noProof/>
            <w:webHidden/>
          </w:rPr>
          <w:fldChar w:fldCharType="separate"/>
        </w:r>
        <w:r w:rsidR="00842D62">
          <w:rPr>
            <w:noProof/>
            <w:webHidden/>
          </w:rPr>
          <w:t>1</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438"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_Toc401515438 \h </w:instrText>
        </w:r>
        <w:r w:rsidR="006054F4">
          <w:rPr>
            <w:noProof/>
            <w:webHidden/>
          </w:rPr>
        </w:r>
        <w:r w:rsidR="006054F4">
          <w:rPr>
            <w:noProof/>
            <w:webHidden/>
          </w:rPr>
          <w:fldChar w:fldCharType="separate"/>
        </w:r>
        <w:r w:rsidR="00842D62">
          <w:rPr>
            <w:noProof/>
            <w:webHidden/>
          </w:rPr>
          <w:t>1</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439" w:history="1">
        <w:r w:rsidR="006054F4" w:rsidRPr="004C18ED">
          <w:rPr>
            <w:rStyle w:val="Hyperlink"/>
            <w:noProof/>
            <w:lang w:val="en-US"/>
          </w:rPr>
          <w:t>General All Excercises</w:t>
        </w:r>
        <w:r w:rsidR="006054F4">
          <w:rPr>
            <w:noProof/>
            <w:webHidden/>
          </w:rPr>
          <w:tab/>
        </w:r>
        <w:r w:rsidR="006054F4">
          <w:rPr>
            <w:noProof/>
            <w:webHidden/>
          </w:rPr>
          <w:fldChar w:fldCharType="begin"/>
        </w:r>
        <w:r w:rsidR="006054F4">
          <w:rPr>
            <w:noProof/>
            <w:webHidden/>
          </w:rPr>
          <w:instrText xml:space="preserve"> PAGEREF _Toc401515439 \h </w:instrText>
        </w:r>
        <w:r w:rsidR="006054F4">
          <w:rPr>
            <w:noProof/>
            <w:webHidden/>
          </w:rPr>
        </w:r>
        <w:r w:rsidR="006054F4">
          <w:rPr>
            <w:noProof/>
            <w:webHidden/>
          </w:rPr>
          <w:fldChar w:fldCharType="separate"/>
        </w:r>
        <w:r w:rsidR="00842D62">
          <w:rPr>
            <w:noProof/>
            <w:webHidden/>
          </w:rPr>
          <w:t>5</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40" w:history="1">
        <w:r w:rsidR="006054F4" w:rsidRPr="004C18ED">
          <w:rPr>
            <w:rStyle w:val="Hyperlink"/>
            <w:noProof/>
            <w:lang w:val="en-US"/>
          </w:rPr>
          <w:t>NuGet Related Compile Errors</w:t>
        </w:r>
        <w:r w:rsidR="006054F4">
          <w:rPr>
            <w:noProof/>
            <w:webHidden/>
          </w:rPr>
          <w:tab/>
        </w:r>
        <w:r w:rsidR="006054F4">
          <w:rPr>
            <w:noProof/>
            <w:webHidden/>
          </w:rPr>
          <w:fldChar w:fldCharType="begin"/>
        </w:r>
        <w:r w:rsidR="006054F4">
          <w:rPr>
            <w:noProof/>
            <w:webHidden/>
          </w:rPr>
          <w:instrText xml:space="preserve"> PAGEREF _Toc401515440 \h </w:instrText>
        </w:r>
        <w:r w:rsidR="006054F4">
          <w:rPr>
            <w:noProof/>
            <w:webHidden/>
          </w:rPr>
        </w:r>
        <w:r w:rsidR="006054F4">
          <w:rPr>
            <w:noProof/>
            <w:webHidden/>
          </w:rPr>
          <w:fldChar w:fldCharType="separate"/>
        </w:r>
        <w:r w:rsidR="00842D62">
          <w:rPr>
            <w:noProof/>
            <w:webHidden/>
          </w:rPr>
          <w:t>5</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441" w:history="1">
        <w:r w:rsidR="006054F4" w:rsidRPr="004C18ED">
          <w:rPr>
            <w:rStyle w:val="Hyperlink"/>
            <w:noProof/>
            <w:lang w:val="en-US"/>
          </w:rPr>
          <w:t>Module 01 - Lab: Exploring ASP.NET MVC 4</w:t>
        </w:r>
        <w:r w:rsidR="006054F4">
          <w:rPr>
            <w:noProof/>
            <w:webHidden/>
          </w:rPr>
          <w:tab/>
        </w:r>
        <w:r w:rsidR="006054F4">
          <w:rPr>
            <w:noProof/>
            <w:webHidden/>
          </w:rPr>
          <w:fldChar w:fldCharType="begin"/>
        </w:r>
        <w:r w:rsidR="006054F4">
          <w:rPr>
            <w:noProof/>
            <w:webHidden/>
          </w:rPr>
          <w:instrText xml:space="preserve"> PAGEREF _Toc401515441 \h </w:instrText>
        </w:r>
        <w:r w:rsidR="006054F4">
          <w:rPr>
            <w:noProof/>
            <w:webHidden/>
          </w:rPr>
        </w:r>
        <w:r w:rsidR="006054F4">
          <w:rPr>
            <w:noProof/>
            <w:webHidden/>
          </w:rPr>
          <w:fldChar w:fldCharType="separate"/>
        </w:r>
        <w:r w:rsidR="00842D62">
          <w:rPr>
            <w:noProof/>
            <w:webHidden/>
          </w:rPr>
          <w:t>6</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42"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_Toc401515442 \h </w:instrText>
        </w:r>
        <w:r w:rsidR="006054F4">
          <w:rPr>
            <w:noProof/>
            <w:webHidden/>
          </w:rPr>
        </w:r>
        <w:r w:rsidR="006054F4">
          <w:rPr>
            <w:noProof/>
            <w:webHidden/>
          </w:rPr>
          <w:fldChar w:fldCharType="separate"/>
        </w:r>
        <w:r w:rsidR="00842D62">
          <w:rPr>
            <w:noProof/>
            <w:webHidden/>
          </w:rPr>
          <w:t>6</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43"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_Toc401515443 \h </w:instrText>
        </w:r>
        <w:r w:rsidR="006054F4">
          <w:rPr>
            <w:noProof/>
            <w:webHidden/>
          </w:rPr>
        </w:r>
        <w:r w:rsidR="006054F4">
          <w:rPr>
            <w:noProof/>
            <w:webHidden/>
          </w:rPr>
          <w:fldChar w:fldCharType="separate"/>
        </w:r>
        <w:r w:rsidR="00842D62">
          <w:rPr>
            <w:noProof/>
            <w:webHidden/>
          </w:rPr>
          <w:t>6</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44" w:history="1">
        <w:r w:rsidR="006054F4" w:rsidRPr="004C18ED">
          <w:rPr>
            <w:rStyle w:val="Hyperlink"/>
            <w:noProof/>
            <w:lang w:val="en-US"/>
          </w:rPr>
          <w:t>Exercise 1: Exploring a Photo Sharing Application</w:t>
        </w:r>
        <w:r w:rsidR="006054F4">
          <w:rPr>
            <w:noProof/>
            <w:webHidden/>
          </w:rPr>
          <w:tab/>
        </w:r>
        <w:r w:rsidR="006054F4">
          <w:rPr>
            <w:noProof/>
            <w:webHidden/>
          </w:rPr>
          <w:fldChar w:fldCharType="begin"/>
        </w:r>
        <w:r w:rsidR="006054F4">
          <w:rPr>
            <w:noProof/>
            <w:webHidden/>
          </w:rPr>
          <w:instrText xml:space="preserve"> PAGEREF _Toc401515444 \h </w:instrText>
        </w:r>
        <w:r w:rsidR="006054F4">
          <w:rPr>
            <w:noProof/>
            <w:webHidden/>
          </w:rPr>
        </w:r>
        <w:r w:rsidR="006054F4">
          <w:rPr>
            <w:noProof/>
            <w:webHidden/>
          </w:rPr>
          <w:fldChar w:fldCharType="separate"/>
        </w:r>
        <w:r w:rsidR="00842D62">
          <w:rPr>
            <w:noProof/>
            <w:webHidden/>
          </w:rPr>
          <w:t>6</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45" w:history="1">
        <w:r w:rsidR="006054F4" w:rsidRPr="004C18ED">
          <w:rPr>
            <w:rStyle w:val="Hyperlink"/>
            <w:noProof/>
            <w:lang w:val="en-US"/>
          </w:rPr>
          <w:t>Exercise 2: Exploring a Web Pages Application</w:t>
        </w:r>
        <w:r w:rsidR="006054F4">
          <w:rPr>
            <w:noProof/>
            <w:webHidden/>
          </w:rPr>
          <w:tab/>
        </w:r>
        <w:r w:rsidR="006054F4">
          <w:rPr>
            <w:noProof/>
            <w:webHidden/>
          </w:rPr>
          <w:fldChar w:fldCharType="begin"/>
        </w:r>
        <w:r w:rsidR="006054F4">
          <w:rPr>
            <w:noProof/>
            <w:webHidden/>
          </w:rPr>
          <w:instrText xml:space="preserve"> PAGEREF _Toc401515445 \h </w:instrText>
        </w:r>
        <w:r w:rsidR="006054F4">
          <w:rPr>
            <w:noProof/>
            <w:webHidden/>
          </w:rPr>
        </w:r>
        <w:r w:rsidR="006054F4">
          <w:rPr>
            <w:noProof/>
            <w:webHidden/>
          </w:rPr>
          <w:fldChar w:fldCharType="separate"/>
        </w:r>
        <w:r w:rsidR="00842D62">
          <w:rPr>
            <w:noProof/>
            <w:webHidden/>
          </w:rPr>
          <w:t>7</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46" w:history="1">
        <w:r w:rsidR="006054F4" w:rsidRPr="004C18ED">
          <w:rPr>
            <w:rStyle w:val="Hyperlink"/>
            <w:noProof/>
            <w:lang w:val="en-US"/>
          </w:rPr>
          <w:t>Exercise 3: Exploring a Web Forms Application</w:t>
        </w:r>
        <w:r w:rsidR="006054F4">
          <w:rPr>
            <w:noProof/>
            <w:webHidden/>
          </w:rPr>
          <w:tab/>
        </w:r>
        <w:r w:rsidR="006054F4">
          <w:rPr>
            <w:noProof/>
            <w:webHidden/>
          </w:rPr>
          <w:fldChar w:fldCharType="begin"/>
        </w:r>
        <w:r w:rsidR="006054F4">
          <w:rPr>
            <w:noProof/>
            <w:webHidden/>
          </w:rPr>
          <w:instrText xml:space="preserve"> PAGEREF _Toc401515446 \h </w:instrText>
        </w:r>
        <w:r w:rsidR="006054F4">
          <w:rPr>
            <w:noProof/>
            <w:webHidden/>
          </w:rPr>
        </w:r>
        <w:r w:rsidR="006054F4">
          <w:rPr>
            <w:noProof/>
            <w:webHidden/>
          </w:rPr>
          <w:fldChar w:fldCharType="separate"/>
        </w:r>
        <w:r w:rsidR="00842D62">
          <w:rPr>
            <w:noProof/>
            <w:webHidden/>
          </w:rPr>
          <w:t>8</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47" w:history="1">
        <w:r w:rsidR="006054F4" w:rsidRPr="004C18ED">
          <w:rPr>
            <w:rStyle w:val="Hyperlink"/>
            <w:noProof/>
            <w:lang w:val="en-US"/>
          </w:rPr>
          <w:t>Exercise 4: Exploring an MVC Application</w:t>
        </w:r>
        <w:r w:rsidR="006054F4">
          <w:rPr>
            <w:noProof/>
            <w:webHidden/>
          </w:rPr>
          <w:tab/>
        </w:r>
        <w:r w:rsidR="006054F4">
          <w:rPr>
            <w:noProof/>
            <w:webHidden/>
          </w:rPr>
          <w:fldChar w:fldCharType="begin"/>
        </w:r>
        <w:r w:rsidR="006054F4">
          <w:rPr>
            <w:noProof/>
            <w:webHidden/>
          </w:rPr>
          <w:instrText xml:space="preserve"> PAGEREF _Toc401515447 \h </w:instrText>
        </w:r>
        <w:r w:rsidR="006054F4">
          <w:rPr>
            <w:noProof/>
            <w:webHidden/>
          </w:rPr>
        </w:r>
        <w:r w:rsidR="006054F4">
          <w:rPr>
            <w:noProof/>
            <w:webHidden/>
          </w:rPr>
          <w:fldChar w:fldCharType="separate"/>
        </w:r>
        <w:r w:rsidR="00842D62">
          <w:rPr>
            <w:noProof/>
            <w:webHidden/>
          </w:rPr>
          <w:t>9</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48"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_Toc401515448 \h </w:instrText>
        </w:r>
        <w:r w:rsidR="006054F4">
          <w:rPr>
            <w:noProof/>
            <w:webHidden/>
          </w:rPr>
        </w:r>
        <w:r w:rsidR="006054F4">
          <w:rPr>
            <w:noProof/>
            <w:webHidden/>
          </w:rPr>
          <w:fldChar w:fldCharType="separate"/>
        </w:r>
        <w:r w:rsidR="00842D62">
          <w:rPr>
            <w:noProof/>
            <w:webHidden/>
          </w:rPr>
          <w:t>12</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449" w:history="1">
        <w:r w:rsidR="006054F4" w:rsidRPr="004C18ED">
          <w:rPr>
            <w:rStyle w:val="Hyperlink"/>
            <w:noProof/>
            <w:lang w:val="en-US"/>
          </w:rPr>
          <w:t>Module 02 - Lab: Designing ASP.NET MVC 4 Web Applications</w:t>
        </w:r>
        <w:r w:rsidR="006054F4">
          <w:rPr>
            <w:noProof/>
            <w:webHidden/>
          </w:rPr>
          <w:tab/>
        </w:r>
        <w:r w:rsidR="006054F4">
          <w:rPr>
            <w:noProof/>
            <w:webHidden/>
          </w:rPr>
          <w:fldChar w:fldCharType="begin"/>
        </w:r>
        <w:r w:rsidR="006054F4">
          <w:rPr>
            <w:noProof/>
            <w:webHidden/>
          </w:rPr>
          <w:instrText xml:space="preserve"> PAGEREF _Toc401515449 \h </w:instrText>
        </w:r>
        <w:r w:rsidR="006054F4">
          <w:rPr>
            <w:noProof/>
            <w:webHidden/>
          </w:rPr>
        </w:r>
        <w:r w:rsidR="006054F4">
          <w:rPr>
            <w:noProof/>
            <w:webHidden/>
          </w:rPr>
          <w:fldChar w:fldCharType="separate"/>
        </w:r>
        <w:r w:rsidR="00842D62">
          <w:rPr>
            <w:noProof/>
            <w:webHidden/>
          </w:rPr>
          <w:t>13</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50"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_Toc401515450 \h </w:instrText>
        </w:r>
        <w:r w:rsidR="006054F4">
          <w:rPr>
            <w:noProof/>
            <w:webHidden/>
          </w:rPr>
        </w:r>
        <w:r w:rsidR="006054F4">
          <w:rPr>
            <w:noProof/>
            <w:webHidden/>
          </w:rPr>
          <w:fldChar w:fldCharType="separate"/>
        </w:r>
        <w:r w:rsidR="00842D62">
          <w:rPr>
            <w:noProof/>
            <w:webHidden/>
          </w:rPr>
          <w:t>13</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51"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_Toc401515451 \h </w:instrText>
        </w:r>
        <w:r w:rsidR="006054F4">
          <w:rPr>
            <w:noProof/>
            <w:webHidden/>
          </w:rPr>
        </w:r>
        <w:r w:rsidR="006054F4">
          <w:rPr>
            <w:noProof/>
            <w:webHidden/>
          </w:rPr>
          <w:fldChar w:fldCharType="separate"/>
        </w:r>
        <w:r w:rsidR="00842D62">
          <w:rPr>
            <w:noProof/>
            <w:webHidden/>
          </w:rPr>
          <w:t>13</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52" w:history="1">
        <w:r w:rsidR="006054F4" w:rsidRPr="004C18ED">
          <w:rPr>
            <w:rStyle w:val="Hyperlink"/>
            <w:noProof/>
            <w:lang w:val="en-US"/>
          </w:rPr>
          <w:t>Exercise 1: Planning Model Classes</w:t>
        </w:r>
        <w:r w:rsidR="006054F4">
          <w:rPr>
            <w:noProof/>
            <w:webHidden/>
          </w:rPr>
          <w:tab/>
        </w:r>
        <w:r w:rsidR="006054F4">
          <w:rPr>
            <w:noProof/>
            <w:webHidden/>
          </w:rPr>
          <w:fldChar w:fldCharType="begin"/>
        </w:r>
        <w:r w:rsidR="006054F4">
          <w:rPr>
            <w:noProof/>
            <w:webHidden/>
          </w:rPr>
          <w:instrText xml:space="preserve"> PAGEREF _Toc401515452 \h </w:instrText>
        </w:r>
        <w:r w:rsidR="006054F4">
          <w:rPr>
            <w:noProof/>
            <w:webHidden/>
          </w:rPr>
        </w:r>
        <w:r w:rsidR="006054F4">
          <w:rPr>
            <w:noProof/>
            <w:webHidden/>
          </w:rPr>
          <w:fldChar w:fldCharType="separate"/>
        </w:r>
        <w:r w:rsidR="00842D62">
          <w:rPr>
            <w:noProof/>
            <w:webHidden/>
          </w:rPr>
          <w:t>13</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53" w:history="1">
        <w:r w:rsidR="006054F4" w:rsidRPr="004C18ED">
          <w:rPr>
            <w:rStyle w:val="Hyperlink"/>
            <w:noProof/>
            <w:lang w:val="en-US"/>
          </w:rPr>
          <w:t>Exercise 2: Planning Controllers</w:t>
        </w:r>
        <w:r w:rsidR="006054F4">
          <w:rPr>
            <w:noProof/>
            <w:webHidden/>
          </w:rPr>
          <w:tab/>
        </w:r>
        <w:r w:rsidR="006054F4">
          <w:rPr>
            <w:noProof/>
            <w:webHidden/>
          </w:rPr>
          <w:fldChar w:fldCharType="begin"/>
        </w:r>
        <w:r w:rsidR="006054F4">
          <w:rPr>
            <w:noProof/>
            <w:webHidden/>
          </w:rPr>
          <w:instrText xml:space="preserve"> PAGEREF _Toc401515453 \h </w:instrText>
        </w:r>
        <w:r w:rsidR="006054F4">
          <w:rPr>
            <w:noProof/>
            <w:webHidden/>
          </w:rPr>
        </w:r>
        <w:r w:rsidR="006054F4">
          <w:rPr>
            <w:noProof/>
            <w:webHidden/>
          </w:rPr>
          <w:fldChar w:fldCharType="separate"/>
        </w:r>
        <w:r w:rsidR="00842D62">
          <w:rPr>
            <w:noProof/>
            <w:webHidden/>
          </w:rPr>
          <w:t>14</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54" w:history="1">
        <w:r w:rsidR="006054F4" w:rsidRPr="004C18ED">
          <w:rPr>
            <w:rStyle w:val="Hyperlink"/>
            <w:noProof/>
            <w:lang w:val="en-US"/>
          </w:rPr>
          <w:t>Exercise 3: Planning Views</w:t>
        </w:r>
        <w:r w:rsidR="006054F4">
          <w:rPr>
            <w:noProof/>
            <w:webHidden/>
          </w:rPr>
          <w:tab/>
        </w:r>
        <w:r w:rsidR="006054F4">
          <w:rPr>
            <w:noProof/>
            <w:webHidden/>
          </w:rPr>
          <w:fldChar w:fldCharType="begin"/>
        </w:r>
        <w:r w:rsidR="006054F4">
          <w:rPr>
            <w:noProof/>
            <w:webHidden/>
          </w:rPr>
          <w:instrText xml:space="preserve"> PAGEREF _Toc401515454 \h </w:instrText>
        </w:r>
        <w:r w:rsidR="006054F4">
          <w:rPr>
            <w:noProof/>
            <w:webHidden/>
          </w:rPr>
        </w:r>
        <w:r w:rsidR="006054F4">
          <w:rPr>
            <w:noProof/>
            <w:webHidden/>
          </w:rPr>
          <w:fldChar w:fldCharType="separate"/>
        </w:r>
        <w:r w:rsidR="00842D62">
          <w:rPr>
            <w:noProof/>
            <w:webHidden/>
          </w:rPr>
          <w:t>15</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55" w:history="1">
        <w:r w:rsidR="006054F4" w:rsidRPr="004C18ED">
          <w:rPr>
            <w:rStyle w:val="Hyperlink"/>
            <w:noProof/>
            <w:lang w:val="en-US"/>
          </w:rPr>
          <w:t>Exercise 4: Architecting an MVC Web Application</w:t>
        </w:r>
        <w:r w:rsidR="006054F4">
          <w:rPr>
            <w:noProof/>
            <w:webHidden/>
          </w:rPr>
          <w:tab/>
        </w:r>
        <w:r w:rsidR="006054F4">
          <w:rPr>
            <w:noProof/>
            <w:webHidden/>
          </w:rPr>
          <w:fldChar w:fldCharType="begin"/>
        </w:r>
        <w:r w:rsidR="006054F4">
          <w:rPr>
            <w:noProof/>
            <w:webHidden/>
          </w:rPr>
          <w:instrText xml:space="preserve"> PAGEREF _Toc401515455 \h </w:instrText>
        </w:r>
        <w:r w:rsidR="006054F4">
          <w:rPr>
            <w:noProof/>
            <w:webHidden/>
          </w:rPr>
        </w:r>
        <w:r w:rsidR="006054F4">
          <w:rPr>
            <w:noProof/>
            <w:webHidden/>
          </w:rPr>
          <w:fldChar w:fldCharType="separate"/>
        </w:r>
        <w:r w:rsidR="00842D62">
          <w:rPr>
            <w:noProof/>
            <w:webHidden/>
          </w:rPr>
          <w:t>15</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56"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_Toc401515456 \h </w:instrText>
        </w:r>
        <w:r w:rsidR="006054F4">
          <w:rPr>
            <w:noProof/>
            <w:webHidden/>
          </w:rPr>
        </w:r>
        <w:r w:rsidR="006054F4">
          <w:rPr>
            <w:noProof/>
            <w:webHidden/>
          </w:rPr>
          <w:fldChar w:fldCharType="separate"/>
        </w:r>
        <w:r w:rsidR="00842D62">
          <w:rPr>
            <w:noProof/>
            <w:webHidden/>
          </w:rPr>
          <w:t>17</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457" w:history="1">
        <w:r w:rsidR="006054F4" w:rsidRPr="004C18ED">
          <w:rPr>
            <w:rStyle w:val="Hyperlink"/>
            <w:noProof/>
            <w:lang w:val="en-US"/>
          </w:rPr>
          <w:t>Module 03 - Lab: Developing ASP.NET MVC 4 Models</w:t>
        </w:r>
        <w:r w:rsidR="006054F4">
          <w:rPr>
            <w:noProof/>
            <w:webHidden/>
          </w:rPr>
          <w:tab/>
        </w:r>
        <w:r w:rsidR="006054F4">
          <w:rPr>
            <w:noProof/>
            <w:webHidden/>
          </w:rPr>
          <w:fldChar w:fldCharType="begin"/>
        </w:r>
        <w:r w:rsidR="006054F4">
          <w:rPr>
            <w:noProof/>
            <w:webHidden/>
          </w:rPr>
          <w:instrText xml:space="preserve"> PAGEREF _Toc401515457 \h </w:instrText>
        </w:r>
        <w:r w:rsidR="006054F4">
          <w:rPr>
            <w:noProof/>
            <w:webHidden/>
          </w:rPr>
        </w:r>
        <w:r w:rsidR="006054F4">
          <w:rPr>
            <w:noProof/>
            <w:webHidden/>
          </w:rPr>
          <w:fldChar w:fldCharType="separate"/>
        </w:r>
        <w:r w:rsidR="00842D62">
          <w:rPr>
            <w:noProof/>
            <w:webHidden/>
          </w:rPr>
          <w:t>18</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58"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_Toc401515458 \h </w:instrText>
        </w:r>
        <w:r w:rsidR="006054F4">
          <w:rPr>
            <w:noProof/>
            <w:webHidden/>
          </w:rPr>
        </w:r>
        <w:r w:rsidR="006054F4">
          <w:rPr>
            <w:noProof/>
            <w:webHidden/>
          </w:rPr>
          <w:fldChar w:fldCharType="separate"/>
        </w:r>
        <w:r w:rsidR="00842D62">
          <w:rPr>
            <w:noProof/>
            <w:webHidden/>
          </w:rPr>
          <w:t>18</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59"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_Toc401515459 \h </w:instrText>
        </w:r>
        <w:r w:rsidR="006054F4">
          <w:rPr>
            <w:noProof/>
            <w:webHidden/>
          </w:rPr>
        </w:r>
        <w:r w:rsidR="006054F4">
          <w:rPr>
            <w:noProof/>
            <w:webHidden/>
          </w:rPr>
          <w:fldChar w:fldCharType="separate"/>
        </w:r>
        <w:r w:rsidR="00842D62">
          <w:rPr>
            <w:noProof/>
            <w:webHidden/>
          </w:rPr>
          <w:t>18</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60" w:history="1">
        <w:r w:rsidR="006054F4" w:rsidRPr="004C18ED">
          <w:rPr>
            <w:rStyle w:val="Hyperlink"/>
            <w:noProof/>
            <w:lang w:val="en-US"/>
          </w:rPr>
          <w:t>Exercise 1: Creating an MVC Project and Adding a Model</w:t>
        </w:r>
        <w:r w:rsidR="006054F4">
          <w:rPr>
            <w:noProof/>
            <w:webHidden/>
          </w:rPr>
          <w:tab/>
        </w:r>
        <w:r w:rsidR="006054F4">
          <w:rPr>
            <w:noProof/>
            <w:webHidden/>
          </w:rPr>
          <w:fldChar w:fldCharType="begin"/>
        </w:r>
        <w:r w:rsidR="006054F4">
          <w:rPr>
            <w:noProof/>
            <w:webHidden/>
          </w:rPr>
          <w:instrText xml:space="preserve"> PAGEREF _Toc401515460 \h </w:instrText>
        </w:r>
        <w:r w:rsidR="006054F4">
          <w:rPr>
            <w:noProof/>
            <w:webHidden/>
          </w:rPr>
        </w:r>
        <w:r w:rsidR="006054F4">
          <w:rPr>
            <w:noProof/>
            <w:webHidden/>
          </w:rPr>
          <w:fldChar w:fldCharType="separate"/>
        </w:r>
        <w:r w:rsidR="00842D62">
          <w:rPr>
            <w:noProof/>
            <w:webHidden/>
          </w:rPr>
          <w:t>18</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61" w:history="1">
        <w:r w:rsidR="006054F4" w:rsidRPr="004C18ED">
          <w:rPr>
            <w:rStyle w:val="Hyperlink"/>
            <w:noProof/>
            <w:lang w:val="en-US"/>
          </w:rPr>
          <w:t>Exercise 2: Adding Properties to MVC Models</w:t>
        </w:r>
        <w:r w:rsidR="006054F4">
          <w:rPr>
            <w:noProof/>
            <w:webHidden/>
          </w:rPr>
          <w:tab/>
        </w:r>
        <w:r w:rsidR="006054F4">
          <w:rPr>
            <w:noProof/>
            <w:webHidden/>
          </w:rPr>
          <w:fldChar w:fldCharType="begin"/>
        </w:r>
        <w:r w:rsidR="006054F4">
          <w:rPr>
            <w:noProof/>
            <w:webHidden/>
          </w:rPr>
          <w:instrText xml:space="preserve"> PAGEREF _Toc401515461 \h </w:instrText>
        </w:r>
        <w:r w:rsidR="006054F4">
          <w:rPr>
            <w:noProof/>
            <w:webHidden/>
          </w:rPr>
        </w:r>
        <w:r w:rsidR="006054F4">
          <w:rPr>
            <w:noProof/>
            <w:webHidden/>
          </w:rPr>
          <w:fldChar w:fldCharType="separate"/>
        </w:r>
        <w:r w:rsidR="00842D62">
          <w:rPr>
            <w:noProof/>
            <w:webHidden/>
          </w:rPr>
          <w:t>19</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62" w:history="1">
        <w:r w:rsidR="006054F4" w:rsidRPr="004C18ED">
          <w:rPr>
            <w:rStyle w:val="Hyperlink"/>
            <w:noProof/>
            <w:lang w:val="en-US"/>
          </w:rPr>
          <w:t>Exercise 3: Using Data Annotations in MVC Models</w:t>
        </w:r>
        <w:r w:rsidR="006054F4">
          <w:rPr>
            <w:noProof/>
            <w:webHidden/>
          </w:rPr>
          <w:tab/>
        </w:r>
        <w:r w:rsidR="006054F4">
          <w:rPr>
            <w:noProof/>
            <w:webHidden/>
          </w:rPr>
          <w:fldChar w:fldCharType="begin"/>
        </w:r>
        <w:r w:rsidR="006054F4">
          <w:rPr>
            <w:noProof/>
            <w:webHidden/>
          </w:rPr>
          <w:instrText xml:space="preserve"> PAGEREF _Toc401515462 \h </w:instrText>
        </w:r>
        <w:r w:rsidR="006054F4">
          <w:rPr>
            <w:noProof/>
            <w:webHidden/>
          </w:rPr>
        </w:r>
        <w:r w:rsidR="006054F4">
          <w:rPr>
            <w:noProof/>
            <w:webHidden/>
          </w:rPr>
          <w:fldChar w:fldCharType="separate"/>
        </w:r>
        <w:r w:rsidR="00842D62">
          <w:rPr>
            <w:noProof/>
            <w:webHidden/>
          </w:rPr>
          <w:t>21</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63" w:history="1">
        <w:r w:rsidR="006054F4" w:rsidRPr="004C18ED">
          <w:rPr>
            <w:rStyle w:val="Hyperlink"/>
            <w:noProof/>
            <w:lang w:val="en-US"/>
          </w:rPr>
          <w:t>Exercise 4: Creating a New Windows Azure SQL Database</w:t>
        </w:r>
        <w:r w:rsidR="006054F4">
          <w:rPr>
            <w:noProof/>
            <w:webHidden/>
          </w:rPr>
          <w:tab/>
        </w:r>
        <w:r w:rsidR="006054F4">
          <w:rPr>
            <w:noProof/>
            <w:webHidden/>
          </w:rPr>
          <w:fldChar w:fldCharType="begin"/>
        </w:r>
        <w:r w:rsidR="006054F4">
          <w:rPr>
            <w:noProof/>
            <w:webHidden/>
          </w:rPr>
          <w:instrText xml:space="preserve"> PAGEREF _Toc401515463 \h </w:instrText>
        </w:r>
        <w:r w:rsidR="006054F4">
          <w:rPr>
            <w:noProof/>
            <w:webHidden/>
          </w:rPr>
        </w:r>
        <w:r w:rsidR="006054F4">
          <w:rPr>
            <w:noProof/>
            <w:webHidden/>
          </w:rPr>
          <w:fldChar w:fldCharType="separate"/>
        </w:r>
        <w:r w:rsidR="00842D62">
          <w:rPr>
            <w:noProof/>
            <w:webHidden/>
          </w:rPr>
          <w:t>21</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64" w:history="1">
        <w:r w:rsidR="006054F4" w:rsidRPr="004C18ED">
          <w:rPr>
            <w:rStyle w:val="Hyperlink"/>
            <w:noProof/>
            <w:lang w:val="en-US"/>
          </w:rPr>
          <w:t>Exercise 5: Testing the Model and Database</w:t>
        </w:r>
        <w:r w:rsidR="006054F4">
          <w:rPr>
            <w:noProof/>
            <w:webHidden/>
          </w:rPr>
          <w:tab/>
        </w:r>
        <w:r w:rsidR="006054F4">
          <w:rPr>
            <w:noProof/>
            <w:webHidden/>
          </w:rPr>
          <w:fldChar w:fldCharType="begin"/>
        </w:r>
        <w:r w:rsidR="006054F4">
          <w:rPr>
            <w:noProof/>
            <w:webHidden/>
          </w:rPr>
          <w:instrText xml:space="preserve"> PAGEREF _Toc401515464 \h </w:instrText>
        </w:r>
        <w:r w:rsidR="006054F4">
          <w:rPr>
            <w:noProof/>
            <w:webHidden/>
          </w:rPr>
        </w:r>
        <w:r w:rsidR="006054F4">
          <w:rPr>
            <w:noProof/>
            <w:webHidden/>
          </w:rPr>
          <w:fldChar w:fldCharType="separate"/>
        </w:r>
        <w:r w:rsidR="00842D62">
          <w:rPr>
            <w:noProof/>
            <w:webHidden/>
          </w:rPr>
          <w:t>23</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65"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_Toc401515465 \h </w:instrText>
        </w:r>
        <w:r w:rsidR="006054F4">
          <w:rPr>
            <w:noProof/>
            <w:webHidden/>
          </w:rPr>
        </w:r>
        <w:r w:rsidR="006054F4">
          <w:rPr>
            <w:noProof/>
            <w:webHidden/>
          </w:rPr>
          <w:fldChar w:fldCharType="separate"/>
        </w:r>
        <w:r w:rsidR="00842D62">
          <w:rPr>
            <w:noProof/>
            <w:webHidden/>
          </w:rPr>
          <w:t>25</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466" w:history="1">
        <w:r w:rsidR="006054F4" w:rsidRPr="004C18ED">
          <w:rPr>
            <w:rStyle w:val="Hyperlink"/>
            <w:noProof/>
            <w:lang w:val="en-US"/>
          </w:rPr>
          <w:t>Module 04 - Lab: Developing ASP.NET MVC 4 Controllers</w:t>
        </w:r>
        <w:r w:rsidR="006054F4">
          <w:rPr>
            <w:noProof/>
            <w:webHidden/>
          </w:rPr>
          <w:tab/>
        </w:r>
        <w:r w:rsidR="006054F4">
          <w:rPr>
            <w:noProof/>
            <w:webHidden/>
          </w:rPr>
          <w:fldChar w:fldCharType="begin"/>
        </w:r>
        <w:r w:rsidR="006054F4">
          <w:rPr>
            <w:noProof/>
            <w:webHidden/>
          </w:rPr>
          <w:instrText xml:space="preserve"> PAGEREF _Toc401515466 \h </w:instrText>
        </w:r>
        <w:r w:rsidR="006054F4">
          <w:rPr>
            <w:noProof/>
            <w:webHidden/>
          </w:rPr>
        </w:r>
        <w:r w:rsidR="006054F4">
          <w:rPr>
            <w:noProof/>
            <w:webHidden/>
          </w:rPr>
          <w:fldChar w:fldCharType="separate"/>
        </w:r>
        <w:r w:rsidR="00842D62">
          <w:rPr>
            <w:noProof/>
            <w:webHidden/>
          </w:rPr>
          <w:t>26</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67"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_Toc401515467 \h </w:instrText>
        </w:r>
        <w:r w:rsidR="006054F4">
          <w:rPr>
            <w:noProof/>
            <w:webHidden/>
          </w:rPr>
        </w:r>
        <w:r w:rsidR="006054F4">
          <w:rPr>
            <w:noProof/>
            <w:webHidden/>
          </w:rPr>
          <w:fldChar w:fldCharType="separate"/>
        </w:r>
        <w:r w:rsidR="00842D62">
          <w:rPr>
            <w:noProof/>
            <w:webHidden/>
          </w:rPr>
          <w:t>26</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68" w:history="1">
        <w:r w:rsidR="006054F4" w:rsidRPr="004C18ED">
          <w:rPr>
            <w:rStyle w:val="Hyperlink"/>
            <w:noProof/>
            <w:lang w:val="en-US"/>
          </w:rPr>
          <w:t>Exercise 1: Adding an MVC Controller and Writing the Actions</w:t>
        </w:r>
        <w:r w:rsidR="006054F4">
          <w:rPr>
            <w:noProof/>
            <w:webHidden/>
          </w:rPr>
          <w:tab/>
        </w:r>
        <w:r w:rsidR="006054F4">
          <w:rPr>
            <w:noProof/>
            <w:webHidden/>
          </w:rPr>
          <w:fldChar w:fldCharType="begin"/>
        </w:r>
        <w:r w:rsidR="006054F4">
          <w:rPr>
            <w:noProof/>
            <w:webHidden/>
          </w:rPr>
          <w:instrText xml:space="preserve"> PAGEREF _Toc401515468 \h </w:instrText>
        </w:r>
        <w:r w:rsidR="006054F4">
          <w:rPr>
            <w:noProof/>
            <w:webHidden/>
          </w:rPr>
        </w:r>
        <w:r w:rsidR="006054F4">
          <w:rPr>
            <w:noProof/>
            <w:webHidden/>
          </w:rPr>
          <w:fldChar w:fldCharType="separate"/>
        </w:r>
        <w:r w:rsidR="00842D62">
          <w:rPr>
            <w:noProof/>
            <w:webHidden/>
          </w:rPr>
          <w:t>26</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69" w:history="1">
        <w:r w:rsidR="006054F4" w:rsidRPr="004C18ED">
          <w:rPr>
            <w:rStyle w:val="Hyperlink"/>
            <w:noProof/>
            <w:lang w:val="en-US"/>
          </w:rPr>
          <w:t>Exercise 2: Optional—Writing the Action Filters in a Controller</w:t>
        </w:r>
        <w:r w:rsidR="006054F4">
          <w:rPr>
            <w:noProof/>
            <w:webHidden/>
          </w:rPr>
          <w:tab/>
        </w:r>
        <w:r w:rsidR="006054F4">
          <w:rPr>
            <w:noProof/>
            <w:webHidden/>
          </w:rPr>
          <w:fldChar w:fldCharType="begin"/>
        </w:r>
        <w:r w:rsidR="006054F4">
          <w:rPr>
            <w:noProof/>
            <w:webHidden/>
          </w:rPr>
          <w:instrText xml:space="preserve"> PAGEREF _Toc401515469 \h </w:instrText>
        </w:r>
        <w:r w:rsidR="006054F4">
          <w:rPr>
            <w:noProof/>
            <w:webHidden/>
          </w:rPr>
        </w:r>
        <w:r w:rsidR="006054F4">
          <w:rPr>
            <w:noProof/>
            <w:webHidden/>
          </w:rPr>
          <w:fldChar w:fldCharType="separate"/>
        </w:r>
        <w:r w:rsidR="00842D62">
          <w:rPr>
            <w:noProof/>
            <w:webHidden/>
          </w:rPr>
          <w:t>29</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70" w:history="1">
        <w:r w:rsidR="006054F4" w:rsidRPr="004C18ED">
          <w:rPr>
            <w:rStyle w:val="Hyperlink"/>
            <w:noProof/>
            <w:lang w:val="en-US"/>
          </w:rPr>
          <w:t>Exercise 3: Using the Photo Controller</w:t>
        </w:r>
        <w:r w:rsidR="006054F4">
          <w:rPr>
            <w:noProof/>
            <w:webHidden/>
          </w:rPr>
          <w:tab/>
        </w:r>
        <w:r w:rsidR="006054F4">
          <w:rPr>
            <w:noProof/>
            <w:webHidden/>
          </w:rPr>
          <w:fldChar w:fldCharType="begin"/>
        </w:r>
        <w:r w:rsidR="006054F4">
          <w:rPr>
            <w:noProof/>
            <w:webHidden/>
          </w:rPr>
          <w:instrText xml:space="preserve"> PAGEREF _Toc401515470 \h </w:instrText>
        </w:r>
        <w:r w:rsidR="006054F4">
          <w:rPr>
            <w:noProof/>
            <w:webHidden/>
          </w:rPr>
        </w:r>
        <w:r w:rsidR="006054F4">
          <w:rPr>
            <w:noProof/>
            <w:webHidden/>
          </w:rPr>
          <w:fldChar w:fldCharType="separate"/>
        </w:r>
        <w:r w:rsidR="00842D62">
          <w:rPr>
            <w:noProof/>
            <w:webHidden/>
          </w:rPr>
          <w:t>30</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71"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_Toc401515471 \h </w:instrText>
        </w:r>
        <w:r w:rsidR="006054F4">
          <w:rPr>
            <w:noProof/>
            <w:webHidden/>
          </w:rPr>
        </w:r>
        <w:r w:rsidR="006054F4">
          <w:rPr>
            <w:noProof/>
            <w:webHidden/>
          </w:rPr>
          <w:fldChar w:fldCharType="separate"/>
        </w:r>
        <w:r w:rsidR="00842D62">
          <w:rPr>
            <w:noProof/>
            <w:webHidden/>
          </w:rPr>
          <w:t>32</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472" w:history="1">
        <w:r w:rsidR="006054F4" w:rsidRPr="004C18ED">
          <w:rPr>
            <w:rStyle w:val="Hyperlink"/>
            <w:noProof/>
            <w:lang w:val="en-US"/>
          </w:rPr>
          <w:t>Module 05 - Lab: Developing ASP.NET MVC 4 Views</w:t>
        </w:r>
        <w:r w:rsidR="006054F4">
          <w:rPr>
            <w:noProof/>
            <w:webHidden/>
          </w:rPr>
          <w:tab/>
        </w:r>
        <w:r w:rsidR="006054F4">
          <w:rPr>
            <w:noProof/>
            <w:webHidden/>
          </w:rPr>
          <w:fldChar w:fldCharType="begin"/>
        </w:r>
        <w:r w:rsidR="006054F4">
          <w:rPr>
            <w:noProof/>
            <w:webHidden/>
          </w:rPr>
          <w:instrText xml:space="preserve"> PAGEREF _Toc401515472 \h </w:instrText>
        </w:r>
        <w:r w:rsidR="006054F4">
          <w:rPr>
            <w:noProof/>
            <w:webHidden/>
          </w:rPr>
        </w:r>
        <w:r w:rsidR="006054F4">
          <w:rPr>
            <w:noProof/>
            <w:webHidden/>
          </w:rPr>
          <w:fldChar w:fldCharType="separate"/>
        </w:r>
        <w:r w:rsidR="00842D62">
          <w:rPr>
            <w:noProof/>
            <w:webHidden/>
          </w:rPr>
          <w:t>33</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73"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_Toc401515473 \h </w:instrText>
        </w:r>
        <w:r w:rsidR="006054F4">
          <w:rPr>
            <w:noProof/>
            <w:webHidden/>
          </w:rPr>
        </w:r>
        <w:r w:rsidR="006054F4">
          <w:rPr>
            <w:noProof/>
            <w:webHidden/>
          </w:rPr>
          <w:fldChar w:fldCharType="separate"/>
        </w:r>
        <w:r w:rsidR="00842D62">
          <w:rPr>
            <w:noProof/>
            <w:webHidden/>
          </w:rPr>
          <w:t>33</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74" w:history="1">
        <w:r w:rsidR="006054F4" w:rsidRPr="004C18ED">
          <w:rPr>
            <w:rStyle w:val="Hyperlink"/>
            <w:noProof/>
            <w:lang w:val="en-US"/>
          </w:rPr>
          <w:t>Exercise 1: Adding a View for Photo Display</w:t>
        </w:r>
        <w:r w:rsidR="006054F4">
          <w:rPr>
            <w:noProof/>
            <w:webHidden/>
          </w:rPr>
          <w:tab/>
        </w:r>
        <w:r w:rsidR="006054F4">
          <w:rPr>
            <w:noProof/>
            <w:webHidden/>
          </w:rPr>
          <w:fldChar w:fldCharType="begin"/>
        </w:r>
        <w:r w:rsidR="006054F4">
          <w:rPr>
            <w:noProof/>
            <w:webHidden/>
          </w:rPr>
          <w:instrText xml:space="preserve"> PAGEREF _Toc401515474 \h </w:instrText>
        </w:r>
        <w:r w:rsidR="006054F4">
          <w:rPr>
            <w:noProof/>
            <w:webHidden/>
          </w:rPr>
        </w:r>
        <w:r w:rsidR="006054F4">
          <w:rPr>
            <w:noProof/>
            <w:webHidden/>
          </w:rPr>
          <w:fldChar w:fldCharType="separate"/>
        </w:r>
        <w:r w:rsidR="00842D62">
          <w:rPr>
            <w:noProof/>
            <w:webHidden/>
          </w:rPr>
          <w:t>33</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75" w:history="1">
        <w:r w:rsidR="006054F4" w:rsidRPr="004C18ED">
          <w:rPr>
            <w:rStyle w:val="Hyperlink"/>
            <w:noProof/>
            <w:lang w:val="en-US"/>
          </w:rPr>
          <w:t>Exercise 2: Adding a View for New Photos</w:t>
        </w:r>
        <w:r w:rsidR="006054F4">
          <w:rPr>
            <w:noProof/>
            <w:webHidden/>
          </w:rPr>
          <w:tab/>
        </w:r>
        <w:r w:rsidR="006054F4">
          <w:rPr>
            <w:noProof/>
            <w:webHidden/>
          </w:rPr>
          <w:fldChar w:fldCharType="begin"/>
        </w:r>
        <w:r w:rsidR="006054F4">
          <w:rPr>
            <w:noProof/>
            <w:webHidden/>
          </w:rPr>
          <w:instrText xml:space="preserve"> PAGEREF _Toc401515475 \h </w:instrText>
        </w:r>
        <w:r w:rsidR="006054F4">
          <w:rPr>
            <w:noProof/>
            <w:webHidden/>
          </w:rPr>
        </w:r>
        <w:r w:rsidR="006054F4">
          <w:rPr>
            <w:noProof/>
            <w:webHidden/>
          </w:rPr>
          <w:fldChar w:fldCharType="separate"/>
        </w:r>
        <w:r w:rsidR="00842D62">
          <w:rPr>
            <w:noProof/>
            <w:webHidden/>
          </w:rPr>
          <w:t>34</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76" w:history="1">
        <w:r w:rsidR="006054F4" w:rsidRPr="004C18ED">
          <w:rPr>
            <w:rStyle w:val="Hyperlink"/>
            <w:noProof/>
            <w:lang w:val="en-US"/>
          </w:rPr>
          <w:t>Exercise 3: Creating and Using a Partial View</w:t>
        </w:r>
        <w:r w:rsidR="006054F4">
          <w:rPr>
            <w:noProof/>
            <w:webHidden/>
          </w:rPr>
          <w:tab/>
        </w:r>
        <w:r w:rsidR="006054F4">
          <w:rPr>
            <w:noProof/>
            <w:webHidden/>
          </w:rPr>
          <w:fldChar w:fldCharType="begin"/>
        </w:r>
        <w:r w:rsidR="006054F4">
          <w:rPr>
            <w:noProof/>
            <w:webHidden/>
          </w:rPr>
          <w:instrText xml:space="preserve"> PAGEREF _Toc401515476 \h </w:instrText>
        </w:r>
        <w:r w:rsidR="006054F4">
          <w:rPr>
            <w:noProof/>
            <w:webHidden/>
          </w:rPr>
        </w:r>
        <w:r w:rsidR="006054F4">
          <w:rPr>
            <w:noProof/>
            <w:webHidden/>
          </w:rPr>
          <w:fldChar w:fldCharType="separate"/>
        </w:r>
        <w:r w:rsidR="00842D62">
          <w:rPr>
            <w:noProof/>
            <w:webHidden/>
          </w:rPr>
          <w:t>36</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77" w:history="1">
        <w:r w:rsidR="006054F4" w:rsidRPr="004C18ED">
          <w:rPr>
            <w:rStyle w:val="Hyperlink"/>
            <w:noProof/>
            <w:lang w:val="en-US"/>
          </w:rPr>
          <w:t>Exercise 4: Adding a Home View and Testing the Views</w:t>
        </w:r>
        <w:r w:rsidR="006054F4">
          <w:rPr>
            <w:noProof/>
            <w:webHidden/>
          </w:rPr>
          <w:tab/>
        </w:r>
        <w:r w:rsidR="006054F4">
          <w:rPr>
            <w:noProof/>
            <w:webHidden/>
          </w:rPr>
          <w:fldChar w:fldCharType="begin"/>
        </w:r>
        <w:r w:rsidR="006054F4">
          <w:rPr>
            <w:noProof/>
            <w:webHidden/>
          </w:rPr>
          <w:instrText xml:space="preserve"> PAGEREF _Toc401515477 \h </w:instrText>
        </w:r>
        <w:r w:rsidR="006054F4">
          <w:rPr>
            <w:noProof/>
            <w:webHidden/>
          </w:rPr>
        </w:r>
        <w:r w:rsidR="006054F4">
          <w:rPr>
            <w:noProof/>
            <w:webHidden/>
          </w:rPr>
          <w:fldChar w:fldCharType="separate"/>
        </w:r>
        <w:r w:rsidR="00842D62">
          <w:rPr>
            <w:noProof/>
            <w:webHidden/>
          </w:rPr>
          <w:t>38</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78"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_Toc401515478 \h </w:instrText>
        </w:r>
        <w:r w:rsidR="006054F4">
          <w:rPr>
            <w:noProof/>
            <w:webHidden/>
          </w:rPr>
        </w:r>
        <w:r w:rsidR="006054F4">
          <w:rPr>
            <w:noProof/>
            <w:webHidden/>
          </w:rPr>
          <w:fldChar w:fldCharType="separate"/>
        </w:r>
        <w:r w:rsidR="00842D62">
          <w:rPr>
            <w:noProof/>
            <w:webHidden/>
          </w:rPr>
          <w:t>40</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479" w:history="1">
        <w:r w:rsidR="006054F4" w:rsidRPr="004C18ED">
          <w:rPr>
            <w:rStyle w:val="Hyperlink"/>
            <w:noProof/>
            <w:lang w:val="en-US"/>
          </w:rPr>
          <w:t>Module 06 - Lab: Testing and Debugging ASP.NET MVC 4 Web Applications</w:t>
        </w:r>
        <w:r w:rsidR="006054F4">
          <w:rPr>
            <w:noProof/>
            <w:webHidden/>
          </w:rPr>
          <w:tab/>
        </w:r>
        <w:r w:rsidR="006054F4">
          <w:rPr>
            <w:noProof/>
            <w:webHidden/>
          </w:rPr>
          <w:fldChar w:fldCharType="begin"/>
        </w:r>
        <w:r w:rsidR="006054F4">
          <w:rPr>
            <w:noProof/>
            <w:webHidden/>
          </w:rPr>
          <w:instrText xml:space="preserve"> PAGEREF _Toc401515479 \h </w:instrText>
        </w:r>
        <w:r w:rsidR="006054F4">
          <w:rPr>
            <w:noProof/>
            <w:webHidden/>
          </w:rPr>
        </w:r>
        <w:r w:rsidR="006054F4">
          <w:rPr>
            <w:noProof/>
            <w:webHidden/>
          </w:rPr>
          <w:fldChar w:fldCharType="separate"/>
        </w:r>
        <w:r w:rsidR="00842D62">
          <w:rPr>
            <w:noProof/>
            <w:webHidden/>
          </w:rPr>
          <w:t>41</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80"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_Toc401515480 \h </w:instrText>
        </w:r>
        <w:r w:rsidR="006054F4">
          <w:rPr>
            <w:noProof/>
            <w:webHidden/>
          </w:rPr>
        </w:r>
        <w:r w:rsidR="006054F4">
          <w:rPr>
            <w:noProof/>
            <w:webHidden/>
          </w:rPr>
          <w:fldChar w:fldCharType="separate"/>
        </w:r>
        <w:r w:rsidR="00842D62">
          <w:rPr>
            <w:noProof/>
            <w:webHidden/>
          </w:rPr>
          <w:t>41</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81" w:history="1">
        <w:r w:rsidR="006054F4" w:rsidRPr="004C18ED">
          <w:rPr>
            <w:rStyle w:val="Hyperlink"/>
            <w:noProof/>
            <w:lang w:val="en-US"/>
          </w:rPr>
          <w:t>Exercise 1: Performing Unit Tests</w:t>
        </w:r>
        <w:r w:rsidR="006054F4">
          <w:rPr>
            <w:noProof/>
            <w:webHidden/>
          </w:rPr>
          <w:tab/>
        </w:r>
        <w:r w:rsidR="006054F4">
          <w:rPr>
            <w:noProof/>
            <w:webHidden/>
          </w:rPr>
          <w:fldChar w:fldCharType="begin"/>
        </w:r>
        <w:r w:rsidR="006054F4">
          <w:rPr>
            <w:noProof/>
            <w:webHidden/>
          </w:rPr>
          <w:instrText xml:space="preserve"> PAGEREF _Toc401515481 \h </w:instrText>
        </w:r>
        <w:r w:rsidR="006054F4">
          <w:rPr>
            <w:noProof/>
            <w:webHidden/>
          </w:rPr>
        </w:r>
        <w:r w:rsidR="006054F4">
          <w:rPr>
            <w:noProof/>
            <w:webHidden/>
          </w:rPr>
          <w:fldChar w:fldCharType="separate"/>
        </w:r>
        <w:r w:rsidR="00842D62">
          <w:rPr>
            <w:noProof/>
            <w:webHidden/>
          </w:rPr>
          <w:t>41</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82" w:history="1">
        <w:r w:rsidR="006054F4" w:rsidRPr="004C18ED">
          <w:rPr>
            <w:rStyle w:val="Hyperlink"/>
            <w:noProof/>
            <w:lang w:val="en-US"/>
          </w:rPr>
          <w:t>Exercise 2: Optional—Configuring Exception Handling</w:t>
        </w:r>
        <w:r w:rsidR="006054F4">
          <w:rPr>
            <w:noProof/>
            <w:webHidden/>
          </w:rPr>
          <w:tab/>
        </w:r>
        <w:r w:rsidR="006054F4">
          <w:rPr>
            <w:noProof/>
            <w:webHidden/>
          </w:rPr>
          <w:fldChar w:fldCharType="begin"/>
        </w:r>
        <w:r w:rsidR="006054F4">
          <w:rPr>
            <w:noProof/>
            <w:webHidden/>
          </w:rPr>
          <w:instrText xml:space="preserve"> PAGEREF _Toc401515482 \h </w:instrText>
        </w:r>
        <w:r w:rsidR="006054F4">
          <w:rPr>
            <w:noProof/>
            <w:webHidden/>
          </w:rPr>
        </w:r>
        <w:r w:rsidR="006054F4">
          <w:rPr>
            <w:noProof/>
            <w:webHidden/>
          </w:rPr>
          <w:fldChar w:fldCharType="separate"/>
        </w:r>
        <w:r w:rsidR="00842D62">
          <w:rPr>
            <w:noProof/>
            <w:webHidden/>
          </w:rPr>
          <w:t>45</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83"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_Toc401515483 \h </w:instrText>
        </w:r>
        <w:r w:rsidR="006054F4">
          <w:rPr>
            <w:noProof/>
            <w:webHidden/>
          </w:rPr>
        </w:r>
        <w:r w:rsidR="006054F4">
          <w:rPr>
            <w:noProof/>
            <w:webHidden/>
          </w:rPr>
          <w:fldChar w:fldCharType="separate"/>
        </w:r>
        <w:r w:rsidR="00842D62">
          <w:rPr>
            <w:noProof/>
            <w:webHidden/>
          </w:rPr>
          <w:t>47</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484" w:history="1">
        <w:r w:rsidR="006054F4" w:rsidRPr="004C18ED">
          <w:rPr>
            <w:rStyle w:val="Hyperlink"/>
            <w:noProof/>
            <w:lang w:val="en-US"/>
          </w:rPr>
          <w:t>Module 07 - Lab: Structuring ASP.NET MVC 4 Web Applications</w:t>
        </w:r>
        <w:r w:rsidR="006054F4">
          <w:rPr>
            <w:noProof/>
            <w:webHidden/>
          </w:rPr>
          <w:tab/>
        </w:r>
        <w:r w:rsidR="006054F4">
          <w:rPr>
            <w:noProof/>
            <w:webHidden/>
          </w:rPr>
          <w:fldChar w:fldCharType="begin"/>
        </w:r>
        <w:r w:rsidR="006054F4">
          <w:rPr>
            <w:noProof/>
            <w:webHidden/>
          </w:rPr>
          <w:instrText xml:space="preserve"> PAGEREF _Toc401515484 \h </w:instrText>
        </w:r>
        <w:r w:rsidR="006054F4">
          <w:rPr>
            <w:noProof/>
            <w:webHidden/>
          </w:rPr>
        </w:r>
        <w:r w:rsidR="006054F4">
          <w:rPr>
            <w:noProof/>
            <w:webHidden/>
          </w:rPr>
          <w:fldChar w:fldCharType="separate"/>
        </w:r>
        <w:r w:rsidR="00842D62">
          <w:rPr>
            <w:noProof/>
            <w:webHidden/>
          </w:rPr>
          <w:t>49</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85"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_Toc401515485 \h </w:instrText>
        </w:r>
        <w:r w:rsidR="006054F4">
          <w:rPr>
            <w:noProof/>
            <w:webHidden/>
          </w:rPr>
        </w:r>
        <w:r w:rsidR="006054F4">
          <w:rPr>
            <w:noProof/>
            <w:webHidden/>
          </w:rPr>
          <w:fldChar w:fldCharType="separate"/>
        </w:r>
        <w:r w:rsidR="00842D62">
          <w:rPr>
            <w:noProof/>
            <w:webHidden/>
          </w:rPr>
          <w:t>49</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86" w:history="1">
        <w:r w:rsidR="006054F4" w:rsidRPr="004C18ED">
          <w:rPr>
            <w:rStyle w:val="Hyperlink"/>
            <w:noProof/>
            <w:lang w:val="en-US"/>
          </w:rPr>
          <w:t>Exercise 1: Using the Routing Engine</w:t>
        </w:r>
        <w:r w:rsidR="006054F4">
          <w:rPr>
            <w:noProof/>
            <w:webHidden/>
          </w:rPr>
          <w:tab/>
        </w:r>
        <w:r w:rsidR="006054F4">
          <w:rPr>
            <w:noProof/>
            <w:webHidden/>
          </w:rPr>
          <w:fldChar w:fldCharType="begin"/>
        </w:r>
        <w:r w:rsidR="006054F4">
          <w:rPr>
            <w:noProof/>
            <w:webHidden/>
          </w:rPr>
          <w:instrText xml:space="preserve"> PAGEREF _Toc401515486 \h </w:instrText>
        </w:r>
        <w:r w:rsidR="006054F4">
          <w:rPr>
            <w:noProof/>
            <w:webHidden/>
          </w:rPr>
        </w:r>
        <w:r w:rsidR="006054F4">
          <w:rPr>
            <w:noProof/>
            <w:webHidden/>
          </w:rPr>
          <w:fldChar w:fldCharType="separate"/>
        </w:r>
        <w:r w:rsidR="00842D62">
          <w:rPr>
            <w:noProof/>
            <w:webHidden/>
          </w:rPr>
          <w:t>49</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87" w:history="1">
        <w:r w:rsidR="006054F4" w:rsidRPr="004C18ED">
          <w:rPr>
            <w:rStyle w:val="Hyperlink"/>
            <w:noProof/>
            <w:lang w:val="en-US"/>
          </w:rPr>
          <w:t>Exercise 2: Optional—Building Navigation Controls</w:t>
        </w:r>
        <w:r w:rsidR="006054F4">
          <w:rPr>
            <w:noProof/>
            <w:webHidden/>
          </w:rPr>
          <w:tab/>
        </w:r>
        <w:r w:rsidR="006054F4">
          <w:rPr>
            <w:noProof/>
            <w:webHidden/>
          </w:rPr>
          <w:fldChar w:fldCharType="begin"/>
        </w:r>
        <w:r w:rsidR="006054F4">
          <w:rPr>
            <w:noProof/>
            <w:webHidden/>
          </w:rPr>
          <w:instrText xml:space="preserve"> PAGEREF _Toc401515487 \h </w:instrText>
        </w:r>
        <w:r w:rsidR="006054F4">
          <w:rPr>
            <w:noProof/>
            <w:webHidden/>
          </w:rPr>
        </w:r>
        <w:r w:rsidR="006054F4">
          <w:rPr>
            <w:noProof/>
            <w:webHidden/>
          </w:rPr>
          <w:fldChar w:fldCharType="separate"/>
        </w:r>
        <w:r w:rsidR="00842D62">
          <w:rPr>
            <w:noProof/>
            <w:webHidden/>
          </w:rPr>
          <w:t>52</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88"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_Toc401515488 \h </w:instrText>
        </w:r>
        <w:r w:rsidR="006054F4">
          <w:rPr>
            <w:noProof/>
            <w:webHidden/>
          </w:rPr>
        </w:r>
        <w:r w:rsidR="006054F4">
          <w:rPr>
            <w:noProof/>
            <w:webHidden/>
          </w:rPr>
          <w:fldChar w:fldCharType="separate"/>
        </w:r>
        <w:r w:rsidR="00842D62">
          <w:rPr>
            <w:noProof/>
            <w:webHidden/>
          </w:rPr>
          <w:t>54</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489" w:history="1">
        <w:r w:rsidR="006054F4" w:rsidRPr="004C18ED">
          <w:rPr>
            <w:rStyle w:val="Hyperlink"/>
            <w:noProof/>
            <w:lang w:val="en-US"/>
          </w:rPr>
          <w:t>Module 08 - Lab: Applying Styles to MVC 4 Web Applications</w:t>
        </w:r>
        <w:r w:rsidR="006054F4">
          <w:rPr>
            <w:noProof/>
            <w:webHidden/>
          </w:rPr>
          <w:tab/>
        </w:r>
        <w:r w:rsidR="006054F4">
          <w:rPr>
            <w:noProof/>
            <w:webHidden/>
          </w:rPr>
          <w:fldChar w:fldCharType="begin"/>
        </w:r>
        <w:r w:rsidR="006054F4">
          <w:rPr>
            <w:noProof/>
            <w:webHidden/>
          </w:rPr>
          <w:instrText xml:space="preserve"> PAGEREF _Toc401515489 \h </w:instrText>
        </w:r>
        <w:r w:rsidR="006054F4">
          <w:rPr>
            <w:noProof/>
            <w:webHidden/>
          </w:rPr>
        </w:r>
        <w:r w:rsidR="006054F4">
          <w:rPr>
            <w:noProof/>
            <w:webHidden/>
          </w:rPr>
          <w:fldChar w:fldCharType="separate"/>
        </w:r>
        <w:r w:rsidR="00842D62">
          <w:rPr>
            <w:noProof/>
            <w:webHidden/>
          </w:rPr>
          <w:t>55</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90"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_Toc401515490 \h </w:instrText>
        </w:r>
        <w:r w:rsidR="006054F4">
          <w:rPr>
            <w:noProof/>
            <w:webHidden/>
          </w:rPr>
        </w:r>
        <w:r w:rsidR="006054F4">
          <w:rPr>
            <w:noProof/>
            <w:webHidden/>
          </w:rPr>
          <w:fldChar w:fldCharType="separate"/>
        </w:r>
        <w:r w:rsidR="00842D62">
          <w:rPr>
            <w:noProof/>
            <w:webHidden/>
          </w:rPr>
          <w:t>55</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91" w:history="1">
        <w:r w:rsidR="006054F4" w:rsidRPr="004C18ED">
          <w:rPr>
            <w:rStyle w:val="Hyperlink"/>
            <w:noProof/>
            <w:lang w:val="en-US"/>
          </w:rPr>
          <w:t>Exercise 1: Creating and Applying Layouts</w:t>
        </w:r>
        <w:r w:rsidR="006054F4">
          <w:rPr>
            <w:noProof/>
            <w:webHidden/>
          </w:rPr>
          <w:tab/>
        </w:r>
        <w:r w:rsidR="006054F4">
          <w:rPr>
            <w:noProof/>
            <w:webHidden/>
          </w:rPr>
          <w:fldChar w:fldCharType="begin"/>
        </w:r>
        <w:r w:rsidR="006054F4">
          <w:rPr>
            <w:noProof/>
            <w:webHidden/>
          </w:rPr>
          <w:instrText xml:space="preserve"> PAGEREF _Toc401515491 \h </w:instrText>
        </w:r>
        <w:r w:rsidR="006054F4">
          <w:rPr>
            <w:noProof/>
            <w:webHidden/>
          </w:rPr>
        </w:r>
        <w:r w:rsidR="006054F4">
          <w:rPr>
            <w:noProof/>
            <w:webHidden/>
          </w:rPr>
          <w:fldChar w:fldCharType="separate"/>
        </w:r>
        <w:r w:rsidR="00842D62">
          <w:rPr>
            <w:noProof/>
            <w:webHidden/>
          </w:rPr>
          <w:t>55</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92" w:history="1">
        <w:r w:rsidR="006054F4" w:rsidRPr="004C18ED">
          <w:rPr>
            <w:rStyle w:val="Hyperlink"/>
            <w:noProof/>
            <w:lang w:val="en-US"/>
          </w:rPr>
          <w:t>Exercise 2: Applying Styles to an MVC Web Application</w:t>
        </w:r>
        <w:r w:rsidR="006054F4">
          <w:rPr>
            <w:noProof/>
            <w:webHidden/>
          </w:rPr>
          <w:tab/>
        </w:r>
        <w:r w:rsidR="006054F4">
          <w:rPr>
            <w:noProof/>
            <w:webHidden/>
          </w:rPr>
          <w:fldChar w:fldCharType="begin"/>
        </w:r>
        <w:r w:rsidR="006054F4">
          <w:rPr>
            <w:noProof/>
            <w:webHidden/>
          </w:rPr>
          <w:instrText xml:space="preserve"> PAGEREF _Toc401515492 \h </w:instrText>
        </w:r>
        <w:r w:rsidR="006054F4">
          <w:rPr>
            <w:noProof/>
            <w:webHidden/>
          </w:rPr>
        </w:r>
        <w:r w:rsidR="006054F4">
          <w:rPr>
            <w:noProof/>
            <w:webHidden/>
          </w:rPr>
          <w:fldChar w:fldCharType="separate"/>
        </w:r>
        <w:r w:rsidR="00842D62">
          <w:rPr>
            <w:noProof/>
            <w:webHidden/>
          </w:rPr>
          <w:t>58</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93" w:history="1">
        <w:r w:rsidR="006054F4" w:rsidRPr="004C18ED">
          <w:rPr>
            <w:rStyle w:val="Hyperlink"/>
            <w:noProof/>
            <w:lang w:val="en-US"/>
          </w:rPr>
          <w:t>Exercise 3: Optional—Adapting Webpages for Mobile Browsers</w:t>
        </w:r>
        <w:r w:rsidR="006054F4">
          <w:rPr>
            <w:noProof/>
            <w:webHidden/>
          </w:rPr>
          <w:tab/>
        </w:r>
        <w:r w:rsidR="006054F4">
          <w:rPr>
            <w:noProof/>
            <w:webHidden/>
          </w:rPr>
          <w:fldChar w:fldCharType="begin"/>
        </w:r>
        <w:r w:rsidR="006054F4">
          <w:rPr>
            <w:noProof/>
            <w:webHidden/>
          </w:rPr>
          <w:instrText xml:space="preserve"> PAGEREF _Toc401515493 \h </w:instrText>
        </w:r>
        <w:r w:rsidR="006054F4">
          <w:rPr>
            <w:noProof/>
            <w:webHidden/>
          </w:rPr>
        </w:r>
        <w:r w:rsidR="006054F4">
          <w:rPr>
            <w:noProof/>
            <w:webHidden/>
          </w:rPr>
          <w:fldChar w:fldCharType="separate"/>
        </w:r>
        <w:r w:rsidR="00842D62">
          <w:rPr>
            <w:noProof/>
            <w:webHidden/>
          </w:rPr>
          <w:t>59</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94"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_Toc401515494 \h </w:instrText>
        </w:r>
        <w:r w:rsidR="006054F4">
          <w:rPr>
            <w:noProof/>
            <w:webHidden/>
          </w:rPr>
        </w:r>
        <w:r w:rsidR="006054F4">
          <w:rPr>
            <w:noProof/>
            <w:webHidden/>
          </w:rPr>
          <w:fldChar w:fldCharType="separate"/>
        </w:r>
        <w:r w:rsidR="00842D62">
          <w:rPr>
            <w:noProof/>
            <w:webHidden/>
          </w:rPr>
          <w:t>61</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495" w:history="1">
        <w:r w:rsidR="006054F4" w:rsidRPr="004C18ED">
          <w:rPr>
            <w:rStyle w:val="Hyperlink"/>
            <w:noProof/>
            <w:lang w:val="en-US"/>
          </w:rPr>
          <w:t>Module 09 - Lab: Building Responsive Pages in ASP.NET MVC 4 Web Applications</w:t>
        </w:r>
        <w:r w:rsidR="006054F4">
          <w:rPr>
            <w:noProof/>
            <w:webHidden/>
          </w:rPr>
          <w:tab/>
        </w:r>
        <w:r w:rsidR="006054F4">
          <w:rPr>
            <w:noProof/>
            <w:webHidden/>
          </w:rPr>
          <w:fldChar w:fldCharType="begin"/>
        </w:r>
        <w:r w:rsidR="006054F4">
          <w:rPr>
            <w:noProof/>
            <w:webHidden/>
          </w:rPr>
          <w:instrText xml:space="preserve"> PAGEREF _Toc401515495 \h </w:instrText>
        </w:r>
        <w:r w:rsidR="006054F4">
          <w:rPr>
            <w:noProof/>
            <w:webHidden/>
          </w:rPr>
        </w:r>
        <w:r w:rsidR="006054F4">
          <w:rPr>
            <w:noProof/>
            <w:webHidden/>
          </w:rPr>
          <w:fldChar w:fldCharType="separate"/>
        </w:r>
        <w:r w:rsidR="00842D62">
          <w:rPr>
            <w:noProof/>
            <w:webHidden/>
          </w:rPr>
          <w:t>62</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96"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_Toc401515496 \h </w:instrText>
        </w:r>
        <w:r w:rsidR="006054F4">
          <w:rPr>
            <w:noProof/>
            <w:webHidden/>
          </w:rPr>
        </w:r>
        <w:r w:rsidR="006054F4">
          <w:rPr>
            <w:noProof/>
            <w:webHidden/>
          </w:rPr>
          <w:fldChar w:fldCharType="separate"/>
        </w:r>
        <w:r w:rsidR="00842D62">
          <w:rPr>
            <w:noProof/>
            <w:webHidden/>
          </w:rPr>
          <w:t>62</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97" w:history="1">
        <w:r w:rsidR="006054F4" w:rsidRPr="004C18ED">
          <w:rPr>
            <w:rStyle w:val="Hyperlink"/>
            <w:noProof/>
            <w:lang w:val="en-US"/>
          </w:rPr>
          <w:t>Exercise 1: Using Partial Page Updates</w:t>
        </w:r>
        <w:r w:rsidR="006054F4">
          <w:rPr>
            <w:noProof/>
            <w:webHidden/>
          </w:rPr>
          <w:tab/>
        </w:r>
        <w:r w:rsidR="006054F4">
          <w:rPr>
            <w:noProof/>
            <w:webHidden/>
          </w:rPr>
          <w:fldChar w:fldCharType="begin"/>
        </w:r>
        <w:r w:rsidR="006054F4">
          <w:rPr>
            <w:noProof/>
            <w:webHidden/>
          </w:rPr>
          <w:instrText xml:space="preserve"> PAGEREF _Toc401515497 \h </w:instrText>
        </w:r>
        <w:r w:rsidR="006054F4">
          <w:rPr>
            <w:noProof/>
            <w:webHidden/>
          </w:rPr>
        </w:r>
        <w:r w:rsidR="006054F4">
          <w:rPr>
            <w:noProof/>
            <w:webHidden/>
          </w:rPr>
          <w:fldChar w:fldCharType="separate"/>
        </w:r>
        <w:r w:rsidR="00842D62">
          <w:rPr>
            <w:noProof/>
            <w:webHidden/>
          </w:rPr>
          <w:t>62</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98" w:history="1">
        <w:r w:rsidR="006054F4" w:rsidRPr="004C18ED">
          <w:rPr>
            <w:rStyle w:val="Hyperlink"/>
            <w:noProof/>
            <w:lang w:val="en-US"/>
          </w:rPr>
          <w:t>Exercise 2: Optional—Configuring the ASP.NET Caches</w:t>
        </w:r>
        <w:r w:rsidR="006054F4">
          <w:rPr>
            <w:noProof/>
            <w:webHidden/>
          </w:rPr>
          <w:tab/>
        </w:r>
        <w:r w:rsidR="006054F4">
          <w:rPr>
            <w:noProof/>
            <w:webHidden/>
          </w:rPr>
          <w:fldChar w:fldCharType="begin"/>
        </w:r>
        <w:r w:rsidR="006054F4">
          <w:rPr>
            <w:noProof/>
            <w:webHidden/>
          </w:rPr>
          <w:instrText xml:space="preserve"> PAGEREF _Toc401515498 \h </w:instrText>
        </w:r>
        <w:r w:rsidR="006054F4">
          <w:rPr>
            <w:noProof/>
            <w:webHidden/>
          </w:rPr>
        </w:r>
        <w:r w:rsidR="006054F4">
          <w:rPr>
            <w:noProof/>
            <w:webHidden/>
          </w:rPr>
          <w:fldChar w:fldCharType="separate"/>
        </w:r>
        <w:r w:rsidR="00842D62">
          <w:rPr>
            <w:noProof/>
            <w:webHidden/>
          </w:rPr>
          <w:t>65</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499"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_Toc401515499 \h </w:instrText>
        </w:r>
        <w:r w:rsidR="006054F4">
          <w:rPr>
            <w:noProof/>
            <w:webHidden/>
          </w:rPr>
        </w:r>
        <w:r w:rsidR="006054F4">
          <w:rPr>
            <w:noProof/>
            <w:webHidden/>
          </w:rPr>
          <w:fldChar w:fldCharType="separate"/>
        </w:r>
        <w:r w:rsidR="00842D62">
          <w:rPr>
            <w:noProof/>
            <w:webHidden/>
          </w:rPr>
          <w:t>68</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500" w:history="1">
        <w:r w:rsidR="006054F4" w:rsidRPr="004C18ED">
          <w:rPr>
            <w:rStyle w:val="Hyperlink"/>
            <w:noProof/>
            <w:lang w:val="en-US"/>
          </w:rPr>
          <w:t>Module 10 - Using JavaScript and jQuery for Responsive MVC 4 Web Applications</w:t>
        </w:r>
        <w:r w:rsidR="006054F4">
          <w:rPr>
            <w:noProof/>
            <w:webHidden/>
          </w:rPr>
          <w:tab/>
        </w:r>
        <w:r w:rsidR="006054F4">
          <w:rPr>
            <w:noProof/>
            <w:webHidden/>
          </w:rPr>
          <w:fldChar w:fldCharType="begin"/>
        </w:r>
        <w:r w:rsidR="006054F4">
          <w:rPr>
            <w:noProof/>
            <w:webHidden/>
          </w:rPr>
          <w:instrText xml:space="preserve"> PAGEREF _Toc401515500 \h </w:instrText>
        </w:r>
        <w:r w:rsidR="006054F4">
          <w:rPr>
            <w:noProof/>
            <w:webHidden/>
          </w:rPr>
        </w:r>
        <w:r w:rsidR="006054F4">
          <w:rPr>
            <w:noProof/>
            <w:webHidden/>
          </w:rPr>
          <w:fldChar w:fldCharType="separate"/>
        </w:r>
        <w:r w:rsidR="00842D62">
          <w:rPr>
            <w:noProof/>
            <w:webHidden/>
          </w:rPr>
          <w:t>69</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01"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_Toc401515501 \h </w:instrText>
        </w:r>
        <w:r w:rsidR="006054F4">
          <w:rPr>
            <w:noProof/>
            <w:webHidden/>
          </w:rPr>
        </w:r>
        <w:r w:rsidR="006054F4">
          <w:rPr>
            <w:noProof/>
            <w:webHidden/>
          </w:rPr>
          <w:fldChar w:fldCharType="separate"/>
        </w:r>
        <w:r w:rsidR="00842D62">
          <w:rPr>
            <w:noProof/>
            <w:webHidden/>
          </w:rPr>
          <w:t>69</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02"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_Toc401515502 \h </w:instrText>
        </w:r>
        <w:r w:rsidR="006054F4">
          <w:rPr>
            <w:noProof/>
            <w:webHidden/>
          </w:rPr>
        </w:r>
        <w:r w:rsidR="006054F4">
          <w:rPr>
            <w:noProof/>
            <w:webHidden/>
          </w:rPr>
          <w:fldChar w:fldCharType="separate"/>
        </w:r>
        <w:r w:rsidR="00842D62">
          <w:rPr>
            <w:noProof/>
            <w:webHidden/>
          </w:rPr>
          <w:t>69</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03" w:history="1">
        <w:r w:rsidR="006054F4" w:rsidRPr="004C18ED">
          <w:rPr>
            <w:rStyle w:val="Hyperlink"/>
            <w:noProof/>
            <w:lang w:val="en-US"/>
          </w:rPr>
          <w:t>Exercise 1: Creating and Animating the Slideshow View</w:t>
        </w:r>
        <w:r w:rsidR="006054F4">
          <w:rPr>
            <w:noProof/>
            <w:webHidden/>
          </w:rPr>
          <w:tab/>
        </w:r>
        <w:r w:rsidR="006054F4">
          <w:rPr>
            <w:noProof/>
            <w:webHidden/>
          </w:rPr>
          <w:fldChar w:fldCharType="begin"/>
        </w:r>
        <w:r w:rsidR="006054F4">
          <w:rPr>
            <w:noProof/>
            <w:webHidden/>
          </w:rPr>
          <w:instrText xml:space="preserve"> PAGEREF _Toc401515503 \h </w:instrText>
        </w:r>
        <w:r w:rsidR="006054F4">
          <w:rPr>
            <w:noProof/>
            <w:webHidden/>
          </w:rPr>
        </w:r>
        <w:r w:rsidR="006054F4">
          <w:rPr>
            <w:noProof/>
            <w:webHidden/>
          </w:rPr>
          <w:fldChar w:fldCharType="separate"/>
        </w:r>
        <w:r w:rsidR="00842D62">
          <w:rPr>
            <w:noProof/>
            <w:webHidden/>
          </w:rPr>
          <w:t>69</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04" w:history="1">
        <w:r w:rsidR="006054F4" w:rsidRPr="004C18ED">
          <w:rPr>
            <w:rStyle w:val="Hyperlink"/>
            <w:noProof/>
            <w:lang w:val="en-US"/>
          </w:rPr>
          <w:t>Exercise 2: Optional—Adding a jQueryUI ProgressBar Widget</w:t>
        </w:r>
        <w:r w:rsidR="006054F4">
          <w:rPr>
            <w:noProof/>
            <w:webHidden/>
          </w:rPr>
          <w:tab/>
        </w:r>
        <w:r w:rsidR="006054F4">
          <w:rPr>
            <w:noProof/>
            <w:webHidden/>
          </w:rPr>
          <w:fldChar w:fldCharType="begin"/>
        </w:r>
        <w:r w:rsidR="006054F4">
          <w:rPr>
            <w:noProof/>
            <w:webHidden/>
          </w:rPr>
          <w:instrText xml:space="preserve"> PAGEREF _Toc401515504 \h </w:instrText>
        </w:r>
        <w:r w:rsidR="006054F4">
          <w:rPr>
            <w:noProof/>
            <w:webHidden/>
          </w:rPr>
        </w:r>
        <w:r w:rsidR="006054F4">
          <w:rPr>
            <w:noProof/>
            <w:webHidden/>
          </w:rPr>
          <w:fldChar w:fldCharType="separate"/>
        </w:r>
        <w:r w:rsidR="00842D62">
          <w:rPr>
            <w:noProof/>
            <w:webHidden/>
          </w:rPr>
          <w:t>71</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05"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_Toc401515505 \h </w:instrText>
        </w:r>
        <w:r w:rsidR="006054F4">
          <w:rPr>
            <w:noProof/>
            <w:webHidden/>
          </w:rPr>
        </w:r>
        <w:r w:rsidR="006054F4">
          <w:rPr>
            <w:noProof/>
            <w:webHidden/>
          </w:rPr>
          <w:fldChar w:fldCharType="separate"/>
        </w:r>
        <w:r w:rsidR="00842D62">
          <w:rPr>
            <w:noProof/>
            <w:webHidden/>
          </w:rPr>
          <w:t>73</w:t>
        </w:r>
        <w:r w:rsidR="006054F4">
          <w:rPr>
            <w:noProof/>
            <w:webHidden/>
          </w:rPr>
          <w:fldChar w:fldCharType="end"/>
        </w:r>
      </w:hyperlink>
    </w:p>
    <w:p w:rsidR="006054F4" w:rsidRDefault="001C35CF">
      <w:pPr>
        <w:pStyle w:val="Indholdsfortegnelse1"/>
        <w:tabs>
          <w:tab w:val="right" w:leader="dot" w:pos="9628"/>
        </w:tabs>
        <w:rPr>
          <w:noProof/>
          <w:sz w:val="22"/>
          <w:szCs w:val="22"/>
          <w:lang w:eastAsia="da-DK"/>
        </w:rPr>
      </w:pPr>
      <w:hyperlink w:anchor="_Toc401515506" w:history="1">
        <w:r w:rsidR="006054F4" w:rsidRPr="004C18ED">
          <w:rPr>
            <w:rStyle w:val="Hyperlink"/>
            <w:noProof/>
            <w:lang w:val="en-US"/>
          </w:rPr>
          <w:t>Module 11 - Lab: Controlling Access to ASP.NET MVC 4 Web Applications</w:t>
        </w:r>
        <w:r w:rsidR="006054F4">
          <w:rPr>
            <w:noProof/>
            <w:webHidden/>
          </w:rPr>
          <w:tab/>
        </w:r>
        <w:r w:rsidR="006054F4">
          <w:rPr>
            <w:noProof/>
            <w:webHidden/>
          </w:rPr>
          <w:fldChar w:fldCharType="begin"/>
        </w:r>
        <w:r w:rsidR="006054F4">
          <w:rPr>
            <w:noProof/>
            <w:webHidden/>
          </w:rPr>
          <w:instrText xml:space="preserve"> PAGEREF _Toc401515506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07" w:history="1">
        <w:r w:rsidR="006054F4" w:rsidRPr="004C18ED">
          <w:rPr>
            <w:rStyle w:val="Hyperlink"/>
            <w:noProof/>
            <w:lang w:val="en-US"/>
          </w:rPr>
          <w:t>Scenario</w:t>
        </w:r>
        <w:r w:rsidR="006054F4">
          <w:rPr>
            <w:noProof/>
            <w:webHidden/>
          </w:rPr>
          <w:tab/>
        </w:r>
        <w:r w:rsidR="006054F4">
          <w:rPr>
            <w:noProof/>
            <w:webHidden/>
          </w:rPr>
          <w:fldChar w:fldCharType="begin"/>
        </w:r>
        <w:r w:rsidR="006054F4">
          <w:rPr>
            <w:noProof/>
            <w:webHidden/>
          </w:rPr>
          <w:instrText xml:space="preserve"> PAGEREF _Toc401515507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08" w:history="1">
        <w:r w:rsidR="006054F4" w:rsidRPr="004C18ED">
          <w:rPr>
            <w:rStyle w:val="Hyperlink"/>
            <w:noProof/>
            <w:lang w:val="en-US"/>
          </w:rPr>
          <w:t>Objectives</w:t>
        </w:r>
        <w:r w:rsidR="006054F4">
          <w:rPr>
            <w:noProof/>
            <w:webHidden/>
          </w:rPr>
          <w:tab/>
        </w:r>
        <w:r w:rsidR="006054F4">
          <w:rPr>
            <w:noProof/>
            <w:webHidden/>
          </w:rPr>
          <w:fldChar w:fldCharType="begin"/>
        </w:r>
        <w:r w:rsidR="006054F4">
          <w:rPr>
            <w:noProof/>
            <w:webHidden/>
          </w:rPr>
          <w:instrText xml:space="preserve"> PAGEREF _Toc401515508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09" w:history="1">
        <w:r w:rsidR="006054F4" w:rsidRPr="004C18ED">
          <w:rPr>
            <w:rStyle w:val="Hyperlink"/>
            <w:noProof/>
            <w:lang w:val="en-US"/>
          </w:rPr>
          <w:t>Exercise 1: Configuring Authentication and Membership Providers</w:t>
        </w:r>
        <w:r w:rsidR="006054F4">
          <w:rPr>
            <w:noProof/>
            <w:webHidden/>
          </w:rPr>
          <w:tab/>
        </w:r>
        <w:r w:rsidR="006054F4">
          <w:rPr>
            <w:noProof/>
            <w:webHidden/>
          </w:rPr>
          <w:fldChar w:fldCharType="begin"/>
        </w:r>
        <w:r w:rsidR="006054F4">
          <w:rPr>
            <w:noProof/>
            <w:webHidden/>
          </w:rPr>
          <w:instrText xml:space="preserve"> PAGEREF _Toc401515509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10" w:history="1">
        <w:r w:rsidR="006054F4" w:rsidRPr="004C18ED">
          <w:rPr>
            <w:rStyle w:val="Hyperlink"/>
            <w:noProof/>
            <w:lang w:val="en-US"/>
          </w:rPr>
          <w:t>Task 1: Configure a new Windows Azure SQL database.</w:t>
        </w:r>
        <w:r w:rsidR="006054F4">
          <w:rPr>
            <w:noProof/>
            <w:webHidden/>
          </w:rPr>
          <w:tab/>
        </w:r>
        <w:r w:rsidR="006054F4">
          <w:rPr>
            <w:noProof/>
            <w:webHidden/>
          </w:rPr>
          <w:fldChar w:fldCharType="begin"/>
        </w:r>
        <w:r w:rsidR="006054F4">
          <w:rPr>
            <w:noProof/>
            <w:webHidden/>
          </w:rPr>
          <w:instrText xml:space="preserve"> PAGEREF _Toc401515510 \h </w:instrText>
        </w:r>
        <w:r w:rsidR="006054F4">
          <w:rPr>
            <w:noProof/>
            <w:webHidden/>
          </w:rPr>
        </w:r>
        <w:r w:rsidR="006054F4">
          <w:rPr>
            <w:noProof/>
            <w:webHidden/>
          </w:rPr>
          <w:fldChar w:fldCharType="separate"/>
        </w:r>
        <w:r w:rsidR="00842D62">
          <w:rPr>
            <w:noProof/>
            <w:webHidden/>
          </w:rPr>
          <w:t>74</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11" w:history="1">
        <w:r w:rsidR="006054F4" w:rsidRPr="004C18ED">
          <w:rPr>
            <w:rStyle w:val="Hyperlink"/>
            <w:noProof/>
            <w:lang w:val="en-US"/>
          </w:rPr>
          <w:t>Exercise 2: Building the Logon and Register Views</w:t>
        </w:r>
        <w:r w:rsidR="006054F4">
          <w:rPr>
            <w:noProof/>
            <w:webHidden/>
          </w:rPr>
          <w:tab/>
        </w:r>
        <w:r w:rsidR="006054F4">
          <w:rPr>
            <w:noProof/>
            <w:webHidden/>
          </w:rPr>
          <w:fldChar w:fldCharType="begin"/>
        </w:r>
        <w:r w:rsidR="006054F4">
          <w:rPr>
            <w:noProof/>
            <w:webHidden/>
          </w:rPr>
          <w:instrText xml:space="preserve"> PAGEREF _Toc401515511 \h </w:instrText>
        </w:r>
        <w:r w:rsidR="006054F4">
          <w:rPr>
            <w:noProof/>
            <w:webHidden/>
          </w:rPr>
        </w:r>
        <w:r w:rsidR="006054F4">
          <w:rPr>
            <w:noProof/>
            <w:webHidden/>
          </w:rPr>
          <w:fldChar w:fldCharType="separate"/>
        </w:r>
        <w:r w:rsidR="00842D62">
          <w:rPr>
            <w:noProof/>
            <w:webHidden/>
          </w:rPr>
          <w:t>75</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12" w:history="1">
        <w:r w:rsidR="006054F4" w:rsidRPr="004C18ED">
          <w:rPr>
            <w:rStyle w:val="Hyperlink"/>
            <w:noProof/>
            <w:lang w:val="en-US"/>
          </w:rPr>
          <w:t>Exercise 3: Authorizing Access to Resources</w:t>
        </w:r>
        <w:r w:rsidR="006054F4">
          <w:rPr>
            <w:noProof/>
            <w:webHidden/>
          </w:rPr>
          <w:tab/>
        </w:r>
        <w:r w:rsidR="006054F4">
          <w:rPr>
            <w:noProof/>
            <w:webHidden/>
          </w:rPr>
          <w:fldChar w:fldCharType="begin"/>
        </w:r>
        <w:r w:rsidR="006054F4">
          <w:rPr>
            <w:noProof/>
            <w:webHidden/>
          </w:rPr>
          <w:instrText xml:space="preserve"> PAGEREF _Toc401515512 \h </w:instrText>
        </w:r>
        <w:r w:rsidR="006054F4">
          <w:rPr>
            <w:noProof/>
            <w:webHidden/>
          </w:rPr>
        </w:r>
        <w:r w:rsidR="006054F4">
          <w:rPr>
            <w:noProof/>
            <w:webHidden/>
          </w:rPr>
          <w:fldChar w:fldCharType="separate"/>
        </w:r>
        <w:r w:rsidR="00842D62">
          <w:rPr>
            <w:noProof/>
            <w:webHidden/>
          </w:rPr>
          <w:t>79</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13" w:history="1">
        <w:r w:rsidR="006054F4" w:rsidRPr="004C18ED">
          <w:rPr>
            <w:rStyle w:val="Hyperlink"/>
            <w:noProof/>
            <w:lang w:val="en-US"/>
          </w:rPr>
          <w:t>Exercise 4: Optional—Building a Password Reset View</w:t>
        </w:r>
        <w:r w:rsidR="006054F4">
          <w:rPr>
            <w:noProof/>
            <w:webHidden/>
          </w:rPr>
          <w:tab/>
        </w:r>
        <w:r w:rsidR="006054F4">
          <w:rPr>
            <w:noProof/>
            <w:webHidden/>
          </w:rPr>
          <w:fldChar w:fldCharType="begin"/>
        </w:r>
        <w:r w:rsidR="006054F4">
          <w:rPr>
            <w:noProof/>
            <w:webHidden/>
          </w:rPr>
          <w:instrText xml:space="preserve"> PAGEREF _Toc401515513 \h </w:instrText>
        </w:r>
        <w:r w:rsidR="006054F4">
          <w:rPr>
            <w:noProof/>
            <w:webHidden/>
          </w:rPr>
        </w:r>
        <w:r w:rsidR="006054F4">
          <w:rPr>
            <w:noProof/>
            <w:webHidden/>
          </w:rPr>
          <w:fldChar w:fldCharType="separate"/>
        </w:r>
        <w:r w:rsidR="00842D62">
          <w:rPr>
            <w:noProof/>
            <w:webHidden/>
          </w:rPr>
          <w:t>81</w:t>
        </w:r>
        <w:r w:rsidR="006054F4">
          <w:rPr>
            <w:noProof/>
            <w:webHidden/>
          </w:rPr>
          <w:fldChar w:fldCharType="end"/>
        </w:r>
      </w:hyperlink>
    </w:p>
    <w:p w:rsidR="006054F4" w:rsidRDefault="001C35CF">
      <w:pPr>
        <w:pStyle w:val="Indholdsfortegnelse2"/>
        <w:tabs>
          <w:tab w:val="right" w:leader="dot" w:pos="9628"/>
        </w:tabs>
        <w:rPr>
          <w:noProof/>
          <w:sz w:val="22"/>
          <w:szCs w:val="22"/>
          <w:lang w:eastAsia="da-DK"/>
        </w:rPr>
      </w:pPr>
      <w:hyperlink w:anchor="_Toc401515514" w:history="1">
        <w:r w:rsidR="006054F4" w:rsidRPr="004C18ED">
          <w:rPr>
            <w:rStyle w:val="Hyperlink"/>
            <w:noProof/>
            <w:lang w:val="en-US"/>
          </w:rPr>
          <w:t>Module Review and Takeaways</w:t>
        </w:r>
        <w:r w:rsidR="006054F4">
          <w:rPr>
            <w:noProof/>
            <w:webHidden/>
          </w:rPr>
          <w:tab/>
        </w:r>
        <w:r w:rsidR="006054F4">
          <w:rPr>
            <w:noProof/>
            <w:webHidden/>
          </w:rPr>
          <w:fldChar w:fldCharType="begin"/>
        </w:r>
        <w:r w:rsidR="006054F4">
          <w:rPr>
            <w:noProof/>
            <w:webHidden/>
          </w:rPr>
          <w:instrText xml:space="preserve"> PAGEREF _Toc401515514 \h </w:instrText>
        </w:r>
        <w:r w:rsidR="006054F4">
          <w:rPr>
            <w:noProof/>
            <w:webHidden/>
          </w:rPr>
        </w:r>
        <w:r w:rsidR="006054F4">
          <w:rPr>
            <w:noProof/>
            <w:webHidden/>
          </w:rPr>
          <w:fldChar w:fldCharType="separate"/>
        </w:r>
        <w:r w:rsidR="00842D62">
          <w:rPr>
            <w:noProof/>
            <w:webHidden/>
          </w:rPr>
          <w:t>84</w:t>
        </w:r>
        <w:r w:rsidR="006054F4">
          <w:rPr>
            <w:noProof/>
            <w:webHidden/>
          </w:rPr>
          <w:fldChar w:fldCharType="end"/>
        </w:r>
      </w:hyperlink>
    </w:p>
    <w:p w:rsidR="00620160" w:rsidRDefault="00E41540" w:rsidP="00620160">
      <w:pPr>
        <w:pStyle w:val="Overskrift1"/>
        <w:rPr>
          <w:lang w:val="en-US"/>
        </w:rPr>
        <w:sectPr w:rsidR="00620160" w:rsidSect="00750E6A">
          <w:headerReference w:type="default" r:id="rId13"/>
          <w:headerReference w:type="first" r:id="rId14"/>
          <w:pgSz w:w="11906" w:h="16838"/>
          <w:pgMar w:top="1701" w:right="1134" w:bottom="1701" w:left="1134" w:header="708" w:footer="708" w:gutter="0"/>
          <w:cols w:space="708"/>
          <w:titlePg/>
          <w:docGrid w:linePitch="360"/>
        </w:sectPr>
      </w:pPr>
      <w:r>
        <w:rPr>
          <w:lang w:val="en-US"/>
        </w:rPr>
        <w:fldChar w:fldCharType="end"/>
      </w:r>
    </w:p>
    <w:p w:rsidR="00F41361" w:rsidRDefault="00F41361" w:rsidP="00F41361">
      <w:pPr>
        <w:pStyle w:val="Overskrift1"/>
        <w:rPr>
          <w:lang w:val="en-US"/>
        </w:rPr>
      </w:pPr>
      <w:bookmarkStart w:id="2" w:name="_Toc401515439"/>
      <w:r>
        <w:rPr>
          <w:lang w:val="en-US"/>
        </w:rPr>
        <w:lastRenderedPageBreak/>
        <w:t>General All Excercises</w:t>
      </w:r>
      <w:bookmarkEnd w:id="2"/>
    </w:p>
    <w:p w:rsidR="00F41361" w:rsidRPr="00F41361" w:rsidRDefault="00F41361" w:rsidP="00F41361">
      <w:pPr>
        <w:pStyle w:val="Overskrift2"/>
        <w:rPr>
          <w:lang w:val="en-US"/>
        </w:rPr>
      </w:pPr>
      <w:bookmarkStart w:id="3" w:name="_Toc401515440"/>
      <w:r>
        <w:rPr>
          <w:lang w:val="en-US"/>
        </w:rPr>
        <w:t>NuGet Related Compile Errors</w:t>
      </w:r>
      <w:bookmarkEnd w:id="3"/>
    </w:p>
    <w:p w:rsidR="00F41361" w:rsidRDefault="00F41361" w:rsidP="00F41361">
      <w:pPr>
        <w:rPr>
          <w:lang w:val="en-US"/>
        </w:rPr>
      </w:pPr>
      <w:r>
        <w:rPr>
          <w:lang w:val="en-US"/>
        </w:rPr>
        <w:t>If you get compile errors relating to NuGet Package manager, preform following steps:</w:t>
      </w:r>
    </w:p>
    <w:p w:rsidR="00F41361" w:rsidRPr="00A2308D" w:rsidRDefault="00F41361" w:rsidP="00F41361">
      <w:pPr>
        <w:pStyle w:val="Listeafsnit"/>
        <w:numPr>
          <w:ilvl w:val="0"/>
          <w:numId w:val="2"/>
        </w:numPr>
        <w:rPr>
          <w:lang w:val="en-US"/>
        </w:rPr>
      </w:pPr>
      <w:r w:rsidRPr="00A2308D">
        <w:rPr>
          <w:lang w:val="en-US"/>
        </w:rPr>
        <w:t>On the TOOLS menu of the Microsoft Visual Studio window, click Options.</w:t>
      </w:r>
    </w:p>
    <w:p w:rsidR="00F41361" w:rsidRPr="00A2308D" w:rsidRDefault="00F41361" w:rsidP="00F41361">
      <w:pPr>
        <w:pStyle w:val="Listeafsnit"/>
        <w:numPr>
          <w:ilvl w:val="0"/>
          <w:numId w:val="2"/>
        </w:numPr>
        <w:rPr>
          <w:lang w:val="en-US"/>
        </w:rPr>
      </w:pPr>
      <w:r w:rsidRPr="00A2308D">
        <w:rPr>
          <w:lang w:val="en-US"/>
        </w:rPr>
        <w:t xml:space="preserve">In the navigation pane of the Options dialog box, click </w:t>
      </w:r>
      <w:r>
        <w:rPr>
          <w:lang w:val="en-US"/>
        </w:rPr>
        <w:t xml:space="preserve">NuGet </w:t>
      </w:r>
      <w:r w:rsidRPr="00A2308D">
        <w:rPr>
          <w:lang w:val="en-US"/>
        </w:rPr>
        <w:t>Package Manager.</w:t>
      </w:r>
    </w:p>
    <w:p w:rsidR="00F41361" w:rsidRDefault="00F41361" w:rsidP="00F41361">
      <w:pPr>
        <w:pStyle w:val="Listeafsnit"/>
        <w:numPr>
          <w:ilvl w:val="0"/>
          <w:numId w:val="2"/>
        </w:numPr>
        <w:rPr>
          <w:lang w:val="en-US"/>
        </w:rPr>
      </w:pPr>
      <w:r w:rsidRPr="00A2308D">
        <w:rPr>
          <w:lang w:val="en-US"/>
        </w:rPr>
        <w:t>Under the Package Restore section</w:t>
      </w:r>
    </w:p>
    <w:p w:rsidR="00F41361" w:rsidRDefault="00F41361" w:rsidP="00F41361">
      <w:pPr>
        <w:pStyle w:val="Listeafsnit"/>
        <w:numPr>
          <w:ilvl w:val="1"/>
          <w:numId w:val="2"/>
        </w:numPr>
        <w:rPr>
          <w:lang w:val="en-US"/>
        </w:rPr>
      </w:pPr>
      <w:r>
        <w:rPr>
          <w:lang w:val="en-US"/>
        </w:rPr>
        <w:t>If the ‘Allow NuGet to download missing packages’ and ‘Automatically check for missing packages during build in Visual Studio’ is selected</w:t>
      </w:r>
      <w:r w:rsidRPr="00A2308D">
        <w:rPr>
          <w:lang w:val="en-US"/>
        </w:rPr>
        <w:t xml:space="preserve">, </w:t>
      </w:r>
      <w:r>
        <w:rPr>
          <w:lang w:val="en-US"/>
        </w:rPr>
        <w:t>deselect these, and the click OK.</w:t>
      </w:r>
    </w:p>
    <w:p w:rsidR="00F41361" w:rsidRDefault="00F41361" w:rsidP="00F41361">
      <w:pPr>
        <w:pStyle w:val="Listeafsnit"/>
        <w:numPr>
          <w:ilvl w:val="2"/>
          <w:numId w:val="2"/>
        </w:numPr>
        <w:rPr>
          <w:lang w:val="en-US"/>
        </w:rPr>
      </w:pPr>
      <w:r>
        <w:rPr>
          <w:lang w:val="en-US"/>
        </w:rPr>
        <w:t xml:space="preserve">On TOOLS menu, click options, and </w:t>
      </w:r>
      <w:proofErr w:type="gramStart"/>
      <w:r w:rsidRPr="00A2308D">
        <w:rPr>
          <w:lang w:val="en-US"/>
        </w:rPr>
        <w:t>In</w:t>
      </w:r>
      <w:proofErr w:type="gramEnd"/>
      <w:r w:rsidRPr="00A2308D">
        <w:rPr>
          <w:lang w:val="en-US"/>
        </w:rPr>
        <w:t xml:space="preserve"> the navigation pane of the Options dialo</w:t>
      </w:r>
      <w:r>
        <w:rPr>
          <w:lang w:val="en-US"/>
        </w:rPr>
        <w:t>g</w:t>
      </w:r>
      <w:r w:rsidRPr="00A2308D">
        <w:rPr>
          <w:lang w:val="en-US"/>
        </w:rPr>
        <w:t xml:space="preserve"> box, click </w:t>
      </w:r>
      <w:r>
        <w:rPr>
          <w:lang w:val="en-US"/>
        </w:rPr>
        <w:t xml:space="preserve">NuGet </w:t>
      </w:r>
      <w:r w:rsidRPr="00A2308D">
        <w:rPr>
          <w:lang w:val="en-US"/>
        </w:rPr>
        <w:t>Package Manager</w:t>
      </w:r>
      <w:r>
        <w:rPr>
          <w:lang w:val="en-US"/>
        </w:rPr>
        <w:t>, and select the ‘Allow NuGet to download missing packages’ and ‘Automatically check for missing packages during build in Visual Studio’ again,</w:t>
      </w:r>
      <w:r w:rsidRPr="00A2308D">
        <w:rPr>
          <w:lang w:val="en-US"/>
        </w:rPr>
        <w:t xml:space="preserve"> and then click OK.</w:t>
      </w:r>
    </w:p>
    <w:p w:rsidR="00F41361" w:rsidRDefault="00F41361" w:rsidP="00F41361">
      <w:pPr>
        <w:pStyle w:val="Listeafsnit"/>
        <w:numPr>
          <w:ilvl w:val="1"/>
          <w:numId w:val="2"/>
        </w:numPr>
        <w:rPr>
          <w:lang w:val="en-US"/>
        </w:rPr>
      </w:pPr>
      <w:r>
        <w:rPr>
          <w:lang w:val="en-US"/>
        </w:rPr>
        <w:t>If the ‘Allow NuGet to download missing packages’ and ‘Automatically check for missing packages during build in Visual Studio’ is not selected, the select these, and click OK:</w:t>
      </w:r>
    </w:p>
    <w:p w:rsidR="00F41361" w:rsidRPr="00B02C1A" w:rsidRDefault="00F41361" w:rsidP="00F41361">
      <w:pPr>
        <w:rPr>
          <w:lang w:val="en-US"/>
        </w:rPr>
      </w:pPr>
      <w:r w:rsidRPr="00F41361">
        <w:rPr>
          <w:noProof/>
          <w:highlight w:val="yellow"/>
          <w:lang w:eastAsia="da-DK"/>
        </w:rPr>
        <w:drawing>
          <wp:inline distT="0" distB="0" distL="0" distR="0" wp14:anchorId="10D53104" wp14:editId="5DC6289D">
            <wp:extent cx="6120130" cy="3560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0445"/>
                    </a:xfrm>
                    <a:prstGeom prst="rect">
                      <a:avLst/>
                    </a:prstGeom>
                  </pic:spPr>
                </pic:pic>
              </a:graphicData>
            </a:graphic>
          </wp:inline>
        </w:drawing>
      </w:r>
    </w:p>
    <w:p w:rsidR="00F41361" w:rsidRDefault="00F41361" w:rsidP="00620160">
      <w:pPr>
        <w:pStyle w:val="Overskrift1"/>
        <w:rPr>
          <w:lang w:val="en-US"/>
        </w:rPr>
        <w:sectPr w:rsidR="00F41361" w:rsidSect="00750E6A">
          <w:headerReference w:type="default" r:id="rId16"/>
          <w:headerReference w:type="first" r:id="rId17"/>
          <w:pgSz w:w="11906" w:h="16838"/>
          <w:pgMar w:top="1701" w:right="1134" w:bottom="1701" w:left="1134" w:header="708" w:footer="708" w:gutter="0"/>
          <w:cols w:space="708"/>
          <w:titlePg/>
          <w:docGrid w:linePitch="360"/>
        </w:sectPr>
      </w:pPr>
    </w:p>
    <w:p w:rsidR="00F8136B" w:rsidRPr="00F8136B" w:rsidRDefault="00B02C1A" w:rsidP="00620160">
      <w:pPr>
        <w:pStyle w:val="Overskrift1"/>
        <w:rPr>
          <w:lang w:val="en-US"/>
        </w:rPr>
      </w:pPr>
      <w:bookmarkStart w:id="4" w:name="_Toc401515441"/>
      <w:r>
        <w:rPr>
          <w:lang w:val="en-US"/>
        </w:rPr>
        <w:lastRenderedPageBreak/>
        <w:t xml:space="preserve">Module 01 - </w:t>
      </w:r>
      <w:r w:rsidR="00F8136B" w:rsidRPr="00F8136B">
        <w:rPr>
          <w:lang w:val="en-US"/>
        </w:rPr>
        <w:t>Lab: Exploring ASP.NET MVC 4</w:t>
      </w:r>
      <w:bookmarkEnd w:id="4"/>
    </w:p>
    <w:p w:rsidR="00F8136B" w:rsidRPr="00F8136B" w:rsidRDefault="00F8136B" w:rsidP="00F8136B">
      <w:pPr>
        <w:pStyle w:val="Overskrift2"/>
        <w:rPr>
          <w:lang w:val="en-US"/>
        </w:rPr>
      </w:pPr>
      <w:bookmarkStart w:id="5" w:name="_Toc401515442"/>
      <w:r w:rsidRPr="00F8136B">
        <w:rPr>
          <w:lang w:val="en-US"/>
        </w:rPr>
        <w:t>Scenario</w:t>
      </w:r>
      <w:bookmarkEnd w:id="5"/>
    </w:p>
    <w:p w:rsidR="00F8136B" w:rsidRPr="00A409FB" w:rsidRDefault="00F8136B" w:rsidP="00F8136B">
      <w:pPr>
        <w:rPr>
          <w:lang w:val="en-US"/>
        </w:rPr>
      </w:pPr>
      <w:r w:rsidRPr="00A409FB">
        <w:rPr>
          <w:lang w:val="en-US"/>
        </w:rPr>
        <w:t>You are working as a junior developer at Adventure Works. You have been asked by a senior developer to investigate the possibility of creating a web-based photo sharing application for your organization’s customers, similar to one that the senior developer has seen on the Internet. Such an application will promote a community of cyclists who use Adventure Works equipment, and the community members will be able to share their experiences. This initiative is intended to increase the popularity of Adventure Works Cycles, and thereby to increase sales. You have been asked to begin the planning of the application by examining an existing photo sharing application and evaluating its functionality. You have also been asked to examine programming models available to ASP.NET developers. To do this, you need to create basic web applications written with three different models: Web Pages, Web Forms, and MVC. Your manager has asked you to report on the following specific questions for each programming model:</w:t>
      </w:r>
    </w:p>
    <w:p w:rsidR="00F8136B" w:rsidRPr="00F8136B" w:rsidRDefault="00F8136B" w:rsidP="00E67989">
      <w:pPr>
        <w:pStyle w:val="Listeafsnit"/>
        <w:numPr>
          <w:ilvl w:val="0"/>
          <w:numId w:val="1"/>
        </w:numPr>
        <w:rPr>
          <w:lang w:val="en-US"/>
        </w:rPr>
      </w:pPr>
      <w:r w:rsidRPr="00F8136B">
        <w:rPr>
          <w:lang w:val="en-US"/>
        </w:rPr>
        <w:t>How does the developer set a connection string and data provider?</w:t>
      </w:r>
    </w:p>
    <w:p w:rsidR="00F8136B" w:rsidRPr="00F8136B" w:rsidRDefault="00F8136B" w:rsidP="00E67989">
      <w:pPr>
        <w:pStyle w:val="Listeafsnit"/>
        <w:numPr>
          <w:ilvl w:val="0"/>
          <w:numId w:val="1"/>
        </w:numPr>
        <w:rPr>
          <w:lang w:val="en-US"/>
        </w:rPr>
      </w:pPr>
      <w:r w:rsidRPr="00F8136B">
        <w:rPr>
          <w:lang w:val="en-US"/>
        </w:rPr>
        <w:t>How does the developer impose a consistent layout, with Adventure Works branding and menus, on all pages in the web application?</w:t>
      </w:r>
    </w:p>
    <w:p w:rsidR="00F8136B" w:rsidRPr="00F8136B" w:rsidRDefault="00F8136B" w:rsidP="00E67989">
      <w:pPr>
        <w:pStyle w:val="Listeafsnit"/>
        <w:numPr>
          <w:ilvl w:val="0"/>
          <w:numId w:val="1"/>
        </w:numPr>
        <w:rPr>
          <w:lang w:val="en-US"/>
        </w:rPr>
      </w:pPr>
      <w:r w:rsidRPr="00F8136B">
        <w:rPr>
          <w:lang w:val="en-US"/>
        </w:rPr>
        <w:t>How does the developer set a cascading style sheet with a consistent set of color, fonts, borders, and other styles?</w:t>
      </w:r>
    </w:p>
    <w:p w:rsidR="00F8136B" w:rsidRPr="00F8136B" w:rsidRDefault="00F8136B" w:rsidP="00E67989">
      <w:pPr>
        <w:pStyle w:val="Listeafsnit"/>
        <w:numPr>
          <w:ilvl w:val="0"/>
          <w:numId w:val="1"/>
        </w:numPr>
        <w:rPr>
          <w:lang w:val="en-US"/>
        </w:rPr>
      </w:pPr>
      <w:r w:rsidRPr="00F8136B">
        <w:rPr>
          <w:lang w:val="en-US"/>
        </w:rPr>
        <w:t>How does the developer add a new page to the application and apply the layout and styles to it?</w:t>
      </w:r>
    </w:p>
    <w:p w:rsidR="00F8136B" w:rsidRPr="00A409FB" w:rsidRDefault="00F8136B" w:rsidP="00F8136B">
      <w:pPr>
        <w:pStyle w:val="Overskrift2"/>
        <w:rPr>
          <w:lang w:val="en-US"/>
        </w:rPr>
      </w:pPr>
      <w:bookmarkStart w:id="6" w:name="_Toc401515443"/>
      <w:r w:rsidRPr="00A409FB">
        <w:rPr>
          <w:lang w:val="en-US"/>
        </w:rPr>
        <w:t>Objectives</w:t>
      </w:r>
      <w:bookmarkEnd w:id="6"/>
    </w:p>
    <w:p w:rsidR="00F8136B" w:rsidRPr="00A409FB" w:rsidRDefault="00F8136B" w:rsidP="00F8136B">
      <w:pPr>
        <w:rPr>
          <w:lang w:val="en-US"/>
        </w:rPr>
      </w:pPr>
      <w:r w:rsidRPr="00A409FB">
        <w:rPr>
          <w:lang w:val="en-US"/>
        </w:rPr>
        <w:t>After completing this lab, you will be able to:</w:t>
      </w:r>
    </w:p>
    <w:p w:rsidR="00F8136B" w:rsidRPr="00F8136B" w:rsidRDefault="00F8136B" w:rsidP="00E67989">
      <w:pPr>
        <w:pStyle w:val="Listeafsnit"/>
        <w:numPr>
          <w:ilvl w:val="0"/>
          <w:numId w:val="1"/>
        </w:numPr>
        <w:rPr>
          <w:lang w:val="en-US"/>
        </w:rPr>
      </w:pPr>
      <w:r w:rsidRPr="00F8136B">
        <w:rPr>
          <w:lang w:val="en-US"/>
        </w:rPr>
        <w:t>Describe and compare the three programming models available in ASP.NET.</w:t>
      </w:r>
    </w:p>
    <w:p w:rsidR="00F8136B" w:rsidRPr="00F8136B" w:rsidRDefault="00F8136B" w:rsidP="00E67989">
      <w:pPr>
        <w:pStyle w:val="Listeafsnit"/>
        <w:numPr>
          <w:ilvl w:val="0"/>
          <w:numId w:val="1"/>
        </w:numPr>
        <w:rPr>
          <w:lang w:val="en-US"/>
        </w:rPr>
      </w:pPr>
      <w:r w:rsidRPr="00F8136B">
        <w:rPr>
          <w:lang w:val="en-US"/>
        </w:rPr>
        <w:t>Describe the structure of each web application developed in the three programming models:</w:t>
      </w:r>
    </w:p>
    <w:p w:rsidR="00F8136B" w:rsidRPr="00F8136B" w:rsidRDefault="00F8136B" w:rsidP="00F8136B">
      <w:pPr>
        <w:pStyle w:val="Listeafsnit"/>
        <w:rPr>
          <w:lang w:val="en-US"/>
        </w:rPr>
      </w:pPr>
      <w:r w:rsidRPr="00F8136B">
        <w:rPr>
          <w:lang w:val="en-US"/>
        </w:rPr>
        <w:t>Web Pages, Web Forms, and MVC.</w:t>
      </w:r>
    </w:p>
    <w:p w:rsidR="00F8136B" w:rsidRPr="00F8136B" w:rsidRDefault="00F8136B" w:rsidP="00E67989">
      <w:pPr>
        <w:pStyle w:val="Listeafsnit"/>
        <w:numPr>
          <w:ilvl w:val="0"/>
          <w:numId w:val="2"/>
        </w:numPr>
        <w:rPr>
          <w:lang w:val="en-US"/>
        </w:rPr>
      </w:pPr>
      <w:r w:rsidRPr="00F8136B">
        <w:rPr>
          <w:lang w:val="en-US"/>
        </w:rPr>
        <w:t>Select an appropriate programming model for a given set of web application requirements.</w:t>
      </w:r>
    </w:p>
    <w:p w:rsidR="00F8136B" w:rsidRPr="00A409FB" w:rsidRDefault="00F8136B" w:rsidP="00F8136B">
      <w:pPr>
        <w:rPr>
          <w:lang w:val="en-US"/>
        </w:rPr>
      </w:pPr>
      <w:r w:rsidRPr="00A409FB">
        <w:rPr>
          <w:lang w:val="en-US"/>
        </w:rPr>
        <w:t>Lab Setup</w:t>
      </w:r>
    </w:p>
    <w:p w:rsidR="00F8136B" w:rsidRPr="00A409FB" w:rsidRDefault="00F8136B" w:rsidP="00F8136B">
      <w:pPr>
        <w:rPr>
          <w:lang w:val="en-US"/>
        </w:rPr>
      </w:pPr>
      <w:r w:rsidRPr="00A409FB">
        <w:rPr>
          <w:lang w:val="en-US"/>
        </w:rPr>
        <w:t>Estimated Time: 45 minutes</w:t>
      </w:r>
    </w:p>
    <w:p w:rsidR="00F8136B" w:rsidRPr="00A2308D" w:rsidRDefault="00F8136B" w:rsidP="00A2308D">
      <w:pPr>
        <w:pStyle w:val="Overskrift2"/>
        <w:rPr>
          <w:lang w:val="en-US"/>
        </w:rPr>
      </w:pPr>
      <w:bookmarkStart w:id="7" w:name="_Toc401515444"/>
      <w:r w:rsidRPr="00A2308D">
        <w:rPr>
          <w:lang w:val="en-US"/>
        </w:rPr>
        <w:t>Exercise 1: Exploring a Photo Sharing Application</w:t>
      </w:r>
      <w:bookmarkEnd w:id="7"/>
    </w:p>
    <w:p w:rsidR="00F8136B" w:rsidRPr="00A409FB" w:rsidRDefault="00F8136B" w:rsidP="00A2308D">
      <w:pPr>
        <w:pStyle w:val="Overskrift3"/>
        <w:rPr>
          <w:lang w:val="en-US"/>
        </w:rPr>
      </w:pPr>
      <w:r w:rsidRPr="00A409FB">
        <w:rPr>
          <w:lang w:val="en-US"/>
        </w:rPr>
        <w:t>Scenario</w:t>
      </w:r>
    </w:p>
    <w:p w:rsidR="00F8136B" w:rsidRPr="00A409FB" w:rsidRDefault="00F8136B" w:rsidP="00F8136B">
      <w:pPr>
        <w:rPr>
          <w:lang w:val="en-US"/>
        </w:rPr>
      </w:pPr>
      <w:r w:rsidRPr="00A409FB">
        <w:rPr>
          <w:lang w:val="en-US"/>
        </w:rPr>
        <w:t>In this exercise, you will begin by examining the photo sharing application.</w:t>
      </w:r>
    </w:p>
    <w:p w:rsidR="00F8136B" w:rsidRPr="00A409FB" w:rsidRDefault="00F8136B" w:rsidP="00F8136B">
      <w:pPr>
        <w:rPr>
          <w:lang w:val="en-US"/>
        </w:rPr>
      </w:pPr>
      <w:r w:rsidRPr="00A409FB">
        <w:rPr>
          <w:lang w:val="en-US"/>
        </w:rPr>
        <w:t>The main tasks for this exercise are as follows:</w:t>
      </w:r>
    </w:p>
    <w:p w:rsidR="00F8136B" w:rsidRPr="00F8136B" w:rsidRDefault="00F8136B" w:rsidP="00E67989">
      <w:pPr>
        <w:pStyle w:val="Listeafsnit"/>
        <w:numPr>
          <w:ilvl w:val="0"/>
          <w:numId w:val="3"/>
        </w:numPr>
      </w:pPr>
      <w:r w:rsidRPr="00F8136B">
        <w:t>Register a user account.</w:t>
      </w:r>
    </w:p>
    <w:p w:rsidR="00F8136B" w:rsidRPr="00F8136B" w:rsidRDefault="00F8136B" w:rsidP="00E67989">
      <w:pPr>
        <w:pStyle w:val="Listeafsnit"/>
        <w:numPr>
          <w:ilvl w:val="0"/>
          <w:numId w:val="3"/>
        </w:numPr>
      </w:pPr>
      <w:r w:rsidRPr="00F8136B">
        <w:t>Upload and explore photos.</w:t>
      </w:r>
    </w:p>
    <w:p w:rsidR="00F8136B" w:rsidRPr="00F8136B" w:rsidRDefault="00F8136B" w:rsidP="00E67989">
      <w:pPr>
        <w:pStyle w:val="Listeafsnit"/>
        <w:numPr>
          <w:ilvl w:val="0"/>
          <w:numId w:val="3"/>
        </w:numPr>
      </w:pPr>
      <w:r w:rsidRPr="00F8136B">
        <w:t>Use slideshows.</w:t>
      </w:r>
    </w:p>
    <w:p w:rsidR="00F8136B" w:rsidRPr="00F8136B" w:rsidRDefault="00F8136B" w:rsidP="00E67989">
      <w:pPr>
        <w:pStyle w:val="Listeafsnit"/>
        <w:numPr>
          <w:ilvl w:val="0"/>
          <w:numId w:val="3"/>
        </w:numPr>
      </w:pPr>
      <w:r w:rsidRPr="00F8136B">
        <w:t>Test the authorization.</w:t>
      </w:r>
    </w:p>
    <w:p w:rsidR="00F8136B" w:rsidRPr="00746113" w:rsidRDefault="00F8136B" w:rsidP="00A2308D">
      <w:pPr>
        <w:pStyle w:val="Overskrift3"/>
        <w:rPr>
          <w:lang w:val="en-US"/>
        </w:rPr>
      </w:pPr>
      <w:r w:rsidRPr="00746113">
        <w:rPr>
          <w:lang w:val="en-US"/>
        </w:rPr>
        <w:t>Task 1: Register a user account.</w:t>
      </w:r>
    </w:p>
    <w:p w:rsidR="00F8136B" w:rsidRPr="00A2308D" w:rsidRDefault="00F8136B" w:rsidP="00E67989">
      <w:pPr>
        <w:pStyle w:val="Listeafsnit"/>
        <w:numPr>
          <w:ilvl w:val="0"/>
          <w:numId w:val="4"/>
        </w:numPr>
        <w:rPr>
          <w:lang w:val="en-US"/>
        </w:rPr>
      </w:pPr>
      <w:r w:rsidRPr="00A2308D">
        <w:rPr>
          <w:lang w:val="en-US"/>
        </w:rPr>
        <w:t>Navigate to the following location to open the PhotoSharingSample.sln file:</w:t>
      </w:r>
    </w:p>
    <w:p w:rsidR="00F8136B" w:rsidRPr="00F8136B" w:rsidRDefault="00327A7A" w:rsidP="00E67989">
      <w:pPr>
        <w:pStyle w:val="Listeafsnit"/>
        <w:numPr>
          <w:ilvl w:val="1"/>
          <w:numId w:val="2"/>
        </w:numPr>
      </w:pPr>
      <w:r>
        <w:t>Lab\</w:t>
      </w:r>
      <w:r w:rsidR="00F8136B" w:rsidRPr="00F8136B">
        <w:t>Mod01\PhotoSharingSample</w:t>
      </w:r>
    </w:p>
    <w:p w:rsidR="00F8136B" w:rsidRPr="00A2308D" w:rsidRDefault="00F8136B" w:rsidP="00E67989">
      <w:pPr>
        <w:pStyle w:val="Listeafsnit"/>
        <w:numPr>
          <w:ilvl w:val="0"/>
          <w:numId w:val="4"/>
        </w:numPr>
        <w:rPr>
          <w:lang w:val="en-US"/>
        </w:rPr>
      </w:pPr>
      <w:r w:rsidRPr="00A2308D">
        <w:rPr>
          <w:lang w:val="en-US"/>
        </w:rPr>
        <w:lastRenderedPageBreak/>
        <w:t>Run the web application in non-debugging mode.</w:t>
      </w:r>
    </w:p>
    <w:p w:rsidR="00F8136B" w:rsidRPr="00A2308D" w:rsidRDefault="00F8136B" w:rsidP="00E67989">
      <w:pPr>
        <w:pStyle w:val="Listeafsnit"/>
        <w:numPr>
          <w:ilvl w:val="0"/>
          <w:numId w:val="4"/>
        </w:numPr>
        <w:rPr>
          <w:lang w:val="en-US"/>
        </w:rPr>
      </w:pPr>
      <w:r w:rsidRPr="00A2308D">
        <w:rPr>
          <w:lang w:val="en-US"/>
        </w:rPr>
        <w:t>Create a new user account with the following credentials:</w:t>
      </w:r>
    </w:p>
    <w:p w:rsidR="00F8136B" w:rsidRPr="00A2308D" w:rsidRDefault="00F8136B" w:rsidP="00E67989">
      <w:pPr>
        <w:pStyle w:val="Listeafsnit"/>
        <w:numPr>
          <w:ilvl w:val="1"/>
          <w:numId w:val="2"/>
        </w:numPr>
        <w:rPr>
          <w:lang w:val="en-US"/>
        </w:rPr>
      </w:pPr>
      <w:r w:rsidRPr="00A2308D">
        <w:rPr>
          <w:lang w:val="en-US"/>
        </w:rPr>
        <w:t>User name: &lt;A user name of your choice&gt;</w:t>
      </w:r>
    </w:p>
    <w:p w:rsidR="00F8136B" w:rsidRPr="00A2308D" w:rsidRDefault="00F8136B" w:rsidP="00E67989">
      <w:pPr>
        <w:pStyle w:val="Listeafsnit"/>
        <w:numPr>
          <w:ilvl w:val="1"/>
          <w:numId w:val="2"/>
        </w:numPr>
        <w:rPr>
          <w:lang w:val="en-US"/>
        </w:rPr>
      </w:pPr>
      <w:r w:rsidRPr="00A2308D">
        <w:rPr>
          <w:lang w:val="en-US"/>
        </w:rPr>
        <w:t>Password: &lt;A password of your choice&gt;</w:t>
      </w:r>
    </w:p>
    <w:p w:rsidR="00F8136B" w:rsidRPr="0044681A" w:rsidRDefault="00F8136B" w:rsidP="00A2308D">
      <w:pPr>
        <w:pStyle w:val="Overskrift3"/>
        <w:rPr>
          <w:lang w:val="en-US"/>
        </w:rPr>
      </w:pPr>
      <w:r w:rsidRPr="0044681A">
        <w:rPr>
          <w:lang w:val="en-US"/>
        </w:rPr>
        <w:t>Task 2: Upload and explore photos.</w:t>
      </w:r>
    </w:p>
    <w:p w:rsidR="00F8136B" w:rsidRPr="00A2308D" w:rsidRDefault="00F8136B" w:rsidP="00E67989">
      <w:pPr>
        <w:pStyle w:val="Listeafsnit"/>
        <w:numPr>
          <w:ilvl w:val="0"/>
          <w:numId w:val="5"/>
        </w:numPr>
        <w:rPr>
          <w:lang w:val="en-US"/>
        </w:rPr>
      </w:pPr>
      <w:r w:rsidRPr="00A2308D">
        <w:rPr>
          <w:lang w:val="en-US"/>
        </w:rPr>
        <w:t>Add the following comment to the Orchard image:</w:t>
      </w:r>
    </w:p>
    <w:p w:rsidR="00F8136B" w:rsidRPr="00F8136B" w:rsidRDefault="00F8136B" w:rsidP="00E67989">
      <w:pPr>
        <w:pStyle w:val="Listeafsnit"/>
        <w:numPr>
          <w:ilvl w:val="1"/>
          <w:numId w:val="2"/>
        </w:numPr>
      </w:pPr>
      <w:r w:rsidRPr="00F8136B">
        <w:t>Subject: Just a Test Comment</w:t>
      </w:r>
    </w:p>
    <w:p w:rsidR="00F8136B" w:rsidRPr="00F8136B" w:rsidRDefault="00F8136B" w:rsidP="00E67989">
      <w:pPr>
        <w:pStyle w:val="Listeafsnit"/>
        <w:numPr>
          <w:ilvl w:val="1"/>
          <w:numId w:val="2"/>
        </w:numPr>
      </w:pPr>
      <w:r w:rsidRPr="00F8136B">
        <w:t>Comment: This is a Sample</w:t>
      </w:r>
    </w:p>
    <w:p w:rsidR="00F8136B" w:rsidRPr="00A2308D" w:rsidRDefault="00F8136B" w:rsidP="00E67989">
      <w:pPr>
        <w:pStyle w:val="Listeafsnit"/>
        <w:numPr>
          <w:ilvl w:val="0"/>
          <w:numId w:val="5"/>
        </w:numPr>
        <w:rPr>
          <w:lang w:val="en-US"/>
        </w:rPr>
      </w:pPr>
      <w:r w:rsidRPr="00A2308D">
        <w:rPr>
          <w:lang w:val="en-US"/>
        </w:rPr>
        <w:t>Add a new photo to the application by using the following information:</w:t>
      </w:r>
    </w:p>
    <w:p w:rsidR="00F8136B" w:rsidRPr="00A2308D" w:rsidRDefault="00F8136B" w:rsidP="00E67989">
      <w:pPr>
        <w:pStyle w:val="Listeafsnit"/>
        <w:numPr>
          <w:ilvl w:val="1"/>
          <w:numId w:val="2"/>
        </w:numPr>
        <w:rPr>
          <w:lang w:val="en-US"/>
        </w:rPr>
      </w:pPr>
      <w:r w:rsidRPr="00A2308D">
        <w:rPr>
          <w:lang w:val="en-US"/>
        </w:rPr>
        <w:t>Title of the photo: Fall Fungi</w:t>
      </w:r>
    </w:p>
    <w:p w:rsidR="00F8136B" w:rsidRPr="00A2308D" w:rsidRDefault="00F8136B" w:rsidP="00E67989">
      <w:pPr>
        <w:pStyle w:val="Listeafsnit"/>
        <w:numPr>
          <w:ilvl w:val="1"/>
          <w:numId w:val="2"/>
        </w:numPr>
        <w:rPr>
          <w:lang w:val="en-US"/>
        </w:rPr>
      </w:pPr>
      <w:r w:rsidRPr="00A2308D">
        <w:rPr>
          <w:lang w:val="en-US"/>
        </w:rPr>
        <w:t>Navigation path to u</w:t>
      </w:r>
      <w:r w:rsidR="00327A7A">
        <w:rPr>
          <w:lang w:val="en-US"/>
        </w:rPr>
        <w:t xml:space="preserve">pload the photo: </w:t>
      </w:r>
      <w:r w:rsidRPr="00A2308D">
        <w:rPr>
          <w:lang w:val="en-US"/>
        </w:rPr>
        <w:t>Lab</w:t>
      </w:r>
      <w:r w:rsidR="00327A7A">
        <w:rPr>
          <w:lang w:val="en-US"/>
        </w:rPr>
        <w:t>\</w:t>
      </w:r>
      <w:r w:rsidRPr="00A2308D">
        <w:rPr>
          <w:lang w:val="en-US"/>
        </w:rPr>
        <w:t>Mod01\Pictures\fungi.jpg</w:t>
      </w:r>
    </w:p>
    <w:p w:rsidR="00F8136B" w:rsidRPr="00F8136B" w:rsidRDefault="00F8136B" w:rsidP="00E67989">
      <w:pPr>
        <w:pStyle w:val="Listeafsnit"/>
        <w:numPr>
          <w:ilvl w:val="1"/>
          <w:numId w:val="2"/>
        </w:numPr>
      </w:pPr>
      <w:r w:rsidRPr="00F8136B">
        <w:t>Description: Sample Text</w:t>
      </w:r>
    </w:p>
    <w:p w:rsidR="00F8136B" w:rsidRPr="00A2308D" w:rsidRDefault="00F8136B" w:rsidP="00E67989">
      <w:pPr>
        <w:pStyle w:val="Listeafsnit"/>
        <w:numPr>
          <w:ilvl w:val="0"/>
          <w:numId w:val="5"/>
        </w:numPr>
        <w:rPr>
          <w:lang w:val="en-US"/>
        </w:rPr>
      </w:pPr>
      <w:r w:rsidRPr="00A2308D">
        <w:rPr>
          <w:lang w:val="en-US"/>
        </w:rPr>
        <w:t>Verify the description details of the newly added photo.</w:t>
      </w:r>
    </w:p>
    <w:p w:rsidR="00F8136B" w:rsidRPr="00F8136B" w:rsidRDefault="00F8136B" w:rsidP="00A2308D">
      <w:pPr>
        <w:pStyle w:val="Overskrift3"/>
      </w:pPr>
      <w:r w:rsidRPr="00F8136B">
        <w:t>Task 3: Use slideshows.</w:t>
      </w:r>
    </w:p>
    <w:p w:rsidR="00F8136B" w:rsidRPr="00F8136B" w:rsidRDefault="00F8136B" w:rsidP="00E67989">
      <w:pPr>
        <w:pStyle w:val="Listeafsnit"/>
        <w:numPr>
          <w:ilvl w:val="0"/>
          <w:numId w:val="6"/>
        </w:numPr>
      </w:pPr>
      <w:r w:rsidRPr="00F8136B">
        <w:t>Use the Slideshow feature.</w:t>
      </w:r>
    </w:p>
    <w:p w:rsidR="00F8136B" w:rsidRPr="00A2308D" w:rsidRDefault="00F8136B" w:rsidP="00E67989">
      <w:pPr>
        <w:pStyle w:val="Listeafsnit"/>
        <w:numPr>
          <w:ilvl w:val="0"/>
          <w:numId w:val="6"/>
        </w:numPr>
        <w:rPr>
          <w:lang w:val="en-US"/>
        </w:rPr>
      </w:pPr>
      <w:r w:rsidRPr="00A2308D">
        <w:rPr>
          <w:lang w:val="en-US"/>
        </w:rPr>
        <w:t>Add the following images to your list of favorite photos:</w:t>
      </w:r>
    </w:p>
    <w:p w:rsidR="00F8136B" w:rsidRPr="00F8136B" w:rsidRDefault="00F8136B" w:rsidP="00E67989">
      <w:pPr>
        <w:pStyle w:val="Listeafsnit"/>
        <w:numPr>
          <w:ilvl w:val="1"/>
          <w:numId w:val="2"/>
        </w:numPr>
      </w:pPr>
      <w:r w:rsidRPr="00F8136B">
        <w:t>Fall Fungi</w:t>
      </w:r>
    </w:p>
    <w:p w:rsidR="00F8136B" w:rsidRPr="00F8136B" w:rsidRDefault="00F8136B" w:rsidP="00E67989">
      <w:pPr>
        <w:pStyle w:val="Listeafsnit"/>
        <w:numPr>
          <w:ilvl w:val="1"/>
          <w:numId w:val="2"/>
        </w:numPr>
      </w:pPr>
      <w:r w:rsidRPr="00F8136B">
        <w:t>Orchard</w:t>
      </w:r>
    </w:p>
    <w:p w:rsidR="00F8136B" w:rsidRPr="00F8136B" w:rsidRDefault="00F8136B" w:rsidP="00E67989">
      <w:pPr>
        <w:pStyle w:val="Listeafsnit"/>
        <w:numPr>
          <w:ilvl w:val="1"/>
          <w:numId w:val="2"/>
        </w:numPr>
      </w:pPr>
      <w:r w:rsidRPr="00F8136B">
        <w:t>Flower</w:t>
      </w:r>
    </w:p>
    <w:p w:rsidR="00F8136B" w:rsidRPr="00A2308D" w:rsidRDefault="00F8136B" w:rsidP="00E67989">
      <w:pPr>
        <w:pStyle w:val="Listeafsnit"/>
        <w:numPr>
          <w:ilvl w:val="0"/>
          <w:numId w:val="6"/>
        </w:numPr>
        <w:rPr>
          <w:lang w:val="en-US"/>
        </w:rPr>
      </w:pPr>
      <w:r w:rsidRPr="00A2308D">
        <w:rPr>
          <w:lang w:val="en-US"/>
        </w:rPr>
        <w:t>View the slideshow of the images selected as favorites.</w:t>
      </w:r>
    </w:p>
    <w:p w:rsidR="00F8136B" w:rsidRPr="00F8136B" w:rsidRDefault="00F8136B" w:rsidP="00A2308D">
      <w:pPr>
        <w:pStyle w:val="Overskrift3"/>
      </w:pPr>
      <w:r w:rsidRPr="00F8136B">
        <w:t>Task 4: Test the authorization.</w:t>
      </w:r>
    </w:p>
    <w:p w:rsidR="00F8136B" w:rsidRPr="00A2308D" w:rsidRDefault="00F8136B" w:rsidP="00E67989">
      <w:pPr>
        <w:pStyle w:val="Listeafsnit"/>
        <w:numPr>
          <w:ilvl w:val="0"/>
          <w:numId w:val="7"/>
        </w:numPr>
        <w:rPr>
          <w:lang w:val="en-US"/>
        </w:rPr>
      </w:pPr>
      <w:r w:rsidRPr="00A2308D">
        <w:rPr>
          <w:lang w:val="en-US"/>
        </w:rPr>
        <w:t>Log off from the application, and then attempt to add a comment for the Fall Fungi image.</w:t>
      </w:r>
    </w:p>
    <w:p w:rsidR="00F8136B" w:rsidRPr="00A2308D" w:rsidRDefault="00F8136B" w:rsidP="00E67989">
      <w:pPr>
        <w:pStyle w:val="Listeafsnit"/>
        <w:numPr>
          <w:ilvl w:val="0"/>
          <w:numId w:val="7"/>
        </w:numPr>
        <w:rPr>
          <w:lang w:val="en-US"/>
        </w:rPr>
      </w:pPr>
      <w:r w:rsidRPr="00A2308D">
        <w:rPr>
          <w:lang w:val="en-US"/>
        </w:rPr>
        <w:t>Attempt to add a new photo to the Photo Index page.</w:t>
      </w:r>
    </w:p>
    <w:p w:rsidR="00F8136B" w:rsidRPr="00A2308D" w:rsidRDefault="00F8136B" w:rsidP="00E67989">
      <w:pPr>
        <w:pStyle w:val="Listeafsnit"/>
        <w:numPr>
          <w:ilvl w:val="0"/>
          <w:numId w:val="7"/>
        </w:numPr>
        <w:rPr>
          <w:lang w:val="en-US"/>
        </w:rPr>
      </w:pPr>
      <w:r w:rsidRPr="00A2308D">
        <w:rPr>
          <w:lang w:val="en-US"/>
        </w:rPr>
        <w:t>Close the Internet Explorer window and the Visual Studio application.</w:t>
      </w:r>
    </w:p>
    <w:p w:rsidR="00F8136B" w:rsidRPr="00A2308D" w:rsidRDefault="00F8136B" w:rsidP="00D54332">
      <w:pPr>
        <w:pStyle w:val="Code"/>
      </w:pPr>
      <w:r w:rsidRPr="00A2308D">
        <w:t>Results: At the end of this exercise, you will be able to understand the functionality of a photo sharing</w:t>
      </w:r>
      <w:r w:rsidR="00A2308D" w:rsidRPr="00A2308D">
        <w:t xml:space="preserve"> </w:t>
      </w:r>
      <w:r w:rsidRPr="00A2308D">
        <w:t>application, and implement the required application structure in the Adventure Works photo sharing</w:t>
      </w:r>
      <w:r w:rsidR="00A2308D">
        <w:t xml:space="preserve"> </w:t>
      </w:r>
      <w:r w:rsidRPr="00A2308D">
        <w:t>application.</w:t>
      </w:r>
    </w:p>
    <w:p w:rsidR="00F8136B" w:rsidRPr="00A409FB" w:rsidRDefault="00F8136B" w:rsidP="00A2308D">
      <w:pPr>
        <w:pStyle w:val="Overskrift2"/>
        <w:rPr>
          <w:lang w:val="en-US"/>
        </w:rPr>
      </w:pPr>
      <w:bookmarkStart w:id="8" w:name="_Toc401515445"/>
      <w:r w:rsidRPr="00A409FB">
        <w:rPr>
          <w:lang w:val="en-US"/>
        </w:rPr>
        <w:t>Exercise 2: Exploring a Web Pages Application</w:t>
      </w:r>
      <w:bookmarkEnd w:id="8"/>
    </w:p>
    <w:p w:rsidR="00F8136B" w:rsidRPr="00A409FB" w:rsidRDefault="00F8136B" w:rsidP="00A2308D">
      <w:pPr>
        <w:pStyle w:val="Overskrift3"/>
        <w:rPr>
          <w:lang w:val="en-US"/>
        </w:rPr>
      </w:pPr>
      <w:r w:rsidRPr="00A409FB">
        <w:rPr>
          <w:lang w:val="en-US"/>
        </w:rPr>
        <w:t>Scenario</w:t>
      </w:r>
    </w:p>
    <w:p w:rsidR="00F8136B" w:rsidRPr="00A409FB" w:rsidRDefault="00F8136B" w:rsidP="00F8136B">
      <w:pPr>
        <w:rPr>
          <w:lang w:val="en-US"/>
        </w:rPr>
      </w:pPr>
      <w:r w:rsidRPr="00A409FB">
        <w:rPr>
          <w:lang w:val="en-US"/>
        </w:rPr>
        <w:t>In this exercise, you will create a simple Web Pages application and explore its structure.</w:t>
      </w:r>
    </w:p>
    <w:p w:rsidR="00F8136B" w:rsidRPr="00A409FB" w:rsidRDefault="00F8136B" w:rsidP="00F8136B">
      <w:pPr>
        <w:rPr>
          <w:lang w:val="en-US"/>
        </w:rPr>
      </w:pPr>
      <w:r w:rsidRPr="00A409FB">
        <w:rPr>
          <w:lang w:val="en-US"/>
        </w:rPr>
        <w:t>The main tasks for this exercise are as follows:</w:t>
      </w:r>
    </w:p>
    <w:p w:rsidR="00F8136B" w:rsidRPr="00A2308D" w:rsidRDefault="00F8136B" w:rsidP="00E67989">
      <w:pPr>
        <w:pStyle w:val="Listeafsnit"/>
        <w:numPr>
          <w:ilvl w:val="0"/>
          <w:numId w:val="8"/>
        </w:numPr>
        <w:rPr>
          <w:lang w:val="en-US"/>
        </w:rPr>
      </w:pPr>
      <w:r w:rsidRPr="00A2308D">
        <w:rPr>
          <w:lang w:val="en-US"/>
        </w:rPr>
        <w:t>Create a Web Pages application.</w:t>
      </w:r>
    </w:p>
    <w:p w:rsidR="00F8136B" w:rsidRPr="00F8136B" w:rsidRDefault="00F8136B" w:rsidP="00E67989">
      <w:pPr>
        <w:pStyle w:val="Listeafsnit"/>
        <w:numPr>
          <w:ilvl w:val="0"/>
          <w:numId w:val="8"/>
        </w:numPr>
      </w:pPr>
      <w:r w:rsidRPr="00F8136B">
        <w:t>Explore the application structure.</w:t>
      </w:r>
    </w:p>
    <w:p w:rsidR="00F8136B" w:rsidRPr="00F8136B" w:rsidRDefault="00F8136B" w:rsidP="00E67989">
      <w:pPr>
        <w:pStyle w:val="Listeafsnit"/>
        <w:numPr>
          <w:ilvl w:val="0"/>
          <w:numId w:val="8"/>
        </w:numPr>
      </w:pPr>
      <w:r w:rsidRPr="00F8136B">
        <w:t>Add simple functionality.</w:t>
      </w:r>
    </w:p>
    <w:p w:rsidR="00F8136B" w:rsidRPr="00F8136B" w:rsidRDefault="00F8136B" w:rsidP="00E67989">
      <w:pPr>
        <w:pStyle w:val="Listeafsnit"/>
        <w:numPr>
          <w:ilvl w:val="0"/>
          <w:numId w:val="8"/>
        </w:numPr>
      </w:pPr>
      <w:r w:rsidRPr="00F8136B">
        <w:t>Apply the site layout.</w:t>
      </w:r>
    </w:p>
    <w:p w:rsidR="00F8136B" w:rsidRPr="0044681A" w:rsidRDefault="00F8136B" w:rsidP="00A2308D">
      <w:pPr>
        <w:pStyle w:val="Overskrift3"/>
        <w:rPr>
          <w:lang w:val="en-US"/>
        </w:rPr>
      </w:pPr>
      <w:r w:rsidRPr="0044681A">
        <w:rPr>
          <w:lang w:val="en-US"/>
        </w:rPr>
        <w:t>Task 1: Create a Web Pages application.</w:t>
      </w:r>
    </w:p>
    <w:p w:rsidR="00F8136B" w:rsidRPr="00A2308D" w:rsidRDefault="001375EA" w:rsidP="00E67989">
      <w:pPr>
        <w:pStyle w:val="Listeafsnit"/>
        <w:numPr>
          <w:ilvl w:val="0"/>
          <w:numId w:val="9"/>
        </w:numPr>
        <w:rPr>
          <w:lang w:val="en-US"/>
        </w:rPr>
      </w:pPr>
      <w:r>
        <w:rPr>
          <w:lang w:val="en-US"/>
        </w:rPr>
        <w:t>Start Visual Studio</w:t>
      </w:r>
      <w:r w:rsidR="00F8136B" w:rsidRPr="00A2308D">
        <w:rPr>
          <w:lang w:val="en-US"/>
        </w:rPr>
        <w:t xml:space="preserve"> and create a new Web </w:t>
      </w:r>
      <w:r>
        <w:rPr>
          <w:lang w:val="en-US"/>
        </w:rPr>
        <w:t>Site</w:t>
      </w:r>
      <w:r w:rsidR="00F8136B" w:rsidRPr="00A2308D">
        <w:rPr>
          <w:lang w:val="en-US"/>
        </w:rPr>
        <w:t xml:space="preserve"> project by using the ASP.NET Web Site (Razor</w:t>
      </w:r>
      <w:r w:rsidR="00A2308D" w:rsidRPr="00A2308D">
        <w:rPr>
          <w:lang w:val="en-US"/>
        </w:rPr>
        <w:t xml:space="preserve"> </w:t>
      </w:r>
      <w:r w:rsidR="00F8136B" w:rsidRPr="00A2308D">
        <w:rPr>
          <w:lang w:val="en-US"/>
        </w:rPr>
        <w:t>v</w:t>
      </w:r>
      <w:r>
        <w:rPr>
          <w:lang w:val="en-US"/>
        </w:rPr>
        <w:t>3</w:t>
      </w:r>
      <w:r w:rsidR="00F8136B" w:rsidRPr="00A2308D">
        <w:rPr>
          <w:lang w:val="en-US"/>
        </w:rPr>
        <w:t>) C# template.</w:t>
      </w:r>
    </w:p>
    <w:p w:rsidR="00F8136B" w:rsidRPr="00A2308D" w:rsidRDefault="00F8136B" w:rsidP="00E67989">
      <w:pPr>
        <w:pStyle w:val="Listeafsnit"/>
        <w:numPr>
          <w:ilvl w:val="0"/>
          <w:numId w:val="9"/>
        </w:numPr>
        <w:rPr>
          <w:lang w:val="en-US"/>
        </w:rPr>
      </w:pPr>
      <w:r w:rsidRPr="00A2308D">
        <w:rPr>
          <w:lang w:val="en-US"/>
        </w:rPr>
        <w:t>Run the new Web Pages application in Internet Explorer and review the Contact page.</w:t>
      </w:r>
    </w:p>
    <w:p w:rsidR="00F8136B" w:rsidRPr="00A2308D" w:rsidRDefault="00F8136B" w:rsidP="00E67989">
      <w:pPr>
        <w:pStyle w:val="Listeafsnit"/>
        <w:numPr>
          <w:ilvl w:val="0"/>
          <w:numId w:val="9"/>
        </w:numPr>
        <w:rPr>
          <w:lang w:val="en-US"/>
        </w:rPr>
      </w:pPr>
      <w:r w:rsidRPr="00A2308D">
        <w:rPr>
          <w:lang w:val="en-US"/>
        </w:rPr>
        <w:t>Stop debugging by closing Internet Explorer.</w:t>
      </w:r>
    </w:p>
    <w:p w:rsidR="00F8136B" w:rsidRPr="0044681A" w:rsidRDefault="00F8136B" w:rsidP="00A2308D">
      <w:pPr>
        <w:pStyle w:val="Overskrift3"/>
        <w:rPr>
          <w:lang w:val="en-US"/>
        </w:rPr>
      </w:pPr>
      <w:r w:rsidRPr="0044681A">
        <w:rPr>
          <w:lang w:val="en-US"/>
        </w:rPr>
        <w:lastRenderedPageBreak/>
        <w:t>Task 2: Explore the application structure.</w:t>
      </w:r>
    </w:p>
    <w:p w:rsidR="00F8136B" w:rsidRPr="00A2308D" w:rsidRDefault="00F8136B" w:rsidP="00E67989">
      <w:pPr>
        <w:pStyle w:val="Listeafsnit"/>
        <w:numPr>
          <w:ilvl w:val="0"/>
          <w:numId w:val="10"/>
        </w:numPr>
        <w:rPr>
          <w:lang w:val="en-US"/>
        </w:rPr>
      </w:pPr>
      <w:r w:rsidRPr="00A2308D">
        <w:rPr>
          <w:lang w:val="en-US"/>
        </w:rPr>
        <w:t>Open the Web.config file and verify that the database provider used by the application is .NET</w:t>
      </w:r>
      <w:r w:rsidR="00A2308D" w:rsidRPr="00A2308D">
        <w:rPr>
          <w:lang w:val="en-US"/>
        </w:rPr>
        <w:t xml:space="preserve"> </w:t>
      </w:r>
      <w:r w:rsidRPr="00A2308D">
        <w:rPr>
          <w:lang w:val="en-US"/>
        </w:rPr>
        <w:t>Framework Data Provider for Microsoft SQL Server Compact.</w:t>
      </w:r>
    </w:p>
    <w:p w:rsidR="00F8136B" w:rsidRPr="00A2308D" w:rsidRDefault="00F8136B" w:rsidP="00E67989">
      <w:pPr>
        <w:pStyle w:val="Listeafsnit"/>
        <w:numPr>
          <w:ilvl w:val="0"/>
          <w:numId w:val="10"/>
        </w:numPr>
        <w:rPr>
          <w:lang w:val="en-US"/>
        </w:rPr>
      </w:pPr>
      <w:r w:rsidRPr="00A2308D">
        <w:rPr>
          <w:lang w:val="en-US"/>
        </w:rPr>
        <w:t>Verify that the Default.cshtml page and the Contact.cshtml page are linked to the same layout.</w:t>
      </w:r>
    </w:p>
    <w:p w:rsidR="00F8136B" w:rsidRPr="00A2308D" w:rsidRDefault="00F8136B" w:rsidP="00E67989">
      <w:pPr>
        <w:pStyle w:val="Listeafsnit"/>
        <w:numPr>
          <w:ilvl w:val="0"/>
          <w:numId w:val="10"/>
        </w:numPr>
        <w:rPr>
          <w:lang w:val="en-US"/>
        </w:rPr>
      </w:pPr>
      <w:r w:rsidRPr="00A2308D">
        <w:rPr>
          <w:lang w:val="en-US"/>
        </w:rPr>
        <w:t>Verify that the Site.css file is used to apply styles to all pages on the site. Note that the</w:t>
      </w:r>
      <w:r w:rsidR="00A2308D" w:rsidRPr="00A2308D">
        <w:rPr>
          <w:lang w:val="en-US"/>
        </w:rPr>
        <w:t xml:space="preserve"> </w:t>
      </w:r>
      <w:r w:rsidRPr="00A2308D">
        <w:rPr>
          <w:lang w:val="en-US"/>
        </w:rPr>
        <w:t>_SiteLayout.cshtml page is linked to the style sheet.</w:t>
      </w:r>
    </w:p>
    <w:p w:rsidR="00F8136B" w:rsidRPr="00F8136B" w:rsidRDefault="00F8136B" w:rsidP="00A2308D">
      <w:pPr>
        <w:pStyle w:val="Overskrift3"/>
      </w:pPr>
      <w:r w:rsidRPr="00F8136B">
        <w:t>Task 3: Add simple functionality.</w:t>
      </w:r>
    </w:p>
    <w:p w:rsidR="00F8136B" w:rsidRPr="00A2308D" w:rsidRDefault="00F8136B" w:rsidP="00E67989">
      <w:pPr>
        <w:pStyle w:val="Listeafsnit"/>
        <w:numPr>
          <w:ilvl w:val="0"/>
          <w:numId w:val="11"/>
        </w:numPr>
        <w:rPr>
          <w:lang w:val="en-US"/>
        </w:rPr>
      </w:pPr>
      <w:r w:rsidRPr="00A2308D">
        <w:rPr>
          <w:lang w:val="en-US"/>
        </w:rPr>
        <w:t>Add a new Razor v2 webpage to the application at the root level by using the following information:</w:t>
      </w:r>
    </w:p>
    <w:p w:rsidR="00F8136B" w:rsidRPr="00F8136B" w:rsidRDefault="00F8136B" w:rsidP="00E67989">
      <w:pPr>
        <w:pStyle w:val="Listeafsnit"/>
        <w:numPr>
          <w:ilvl w:val="1"/>
          <w:numId w:val="2"/>
        </w:numPr>
      </w:pPr>
      <w:r w:rsidRPr="00F8136B">
        <w:t>Webpage name: TestPage.cshtml</w:t>
      </w:r>
    </w:p>
    <w:p w:rsidR="00F8136B" w:rsidRPr="00A2308D" w:rsidRDefault="00F8136B" w:rsidP="00E67989">
      <w:pPr>
        <w:pStyle w:val="Listeafsnit"/>
        <w:numPr>
          <w:ilvl w:val="0"/>
          <w:numId w:val="11"/>
        </w:numPr>
        <w:rPr>
          <w:lang w:val="en-US"/>
        </w:rPr>
      </w:pPr>
      <w:r w:rsidRPr="00A2308D">
        <w:rPr>
          <w:lang w:val="en-US"/>
        </w:rPr>
        <w:t>Add an H1 element to the TestPage.cshtml page by using the following information:</w:t>
      </w:r>
    </w:p>
    <w:p w:rsidR="00F8136B" w:rsidRPr="00A2308D" w:rsidRDefault="00F8136B" w:rsidP="00E67989">
      <w:pPr>
        <w:pStyle w:val="Listeafsnit"/>
        <w:numPr>
          <w:ilvl w:val="1"/>
          <w:numId w:val="2"/>
        </w:numPr>
        <w:rPr>
          <w:lang w:val="en-US"/>
        </w:rPr>
      </w:pPr>
      <w:r w:rsidRPr="00A2308D">
        <w:rPr>
          <w:lang w:val="en-US"/>
        </w:rPr>
        <w:t>Content: This is a Test Page</w:t>
      </w:r>
    </w:p>
    <w:p w:rsidR="00F8136B" w:rsidRPr="00A2308D" w:rsidRDefault="00F8136B" w:rsidP="00E67989">
      <w:pPr>
        <w:pStyle w:val="Listeafsnit"/>
        <w:numPr>
          <w:ilvl w:val="0"/>
          <w:numId w:val="11"/>
        </w:numPr>
        <w:rPr>
          <w:lang w:val="en-US"/>
        </w:rPr>
      </w:pPr>
      <w:r w:rsidRPr="00A2308D">
        <w:rPr>
          <w:lang w:val="en-US"/>
        </w:rPr>
        <w:t>Add a link to the Default.cshtml page by using the following information:</w:t>
      </w:r>
    </w:p>
    <w:p w:rsidR="00F8136B" w:rsidRPr="00F8136B" w:rsidRDefault="00F8136B" w:rsidP="00E67989">
      <w:pPr>
        <w:pStyle w:val="Listeafsnit"/>
        <w:numPr>
          <w:ilvl w:val="1"/>
          <w:numId w:val="2"/>
        </w:numPr>
      </w:pPr>
      <w:r w:rsidRPr="00F8136B">
        <w:t>Start tag: &lt;a&gt;</w:t>
      </w:r>
    </w:p>
    <w:p w:rsidR="00F8136B" w:rsidRPr="00F8136B" w:rsidRDefault="00F8136B" w:rsidP="00E67989">
      <w:pPr>
        <w:pStyle w:val="Listeafsnit"/>
        <w:numPr>
          <w:ilvl w:val="1"/>
          <w:numId w:val="2"/>
        </w:numPr>
      </w:pPr>
      <w:r w:rsidRPr="00F8136B">
        <w:t>Attribute: href = “~/TestPage.cshtml”</w:t>
      </w:r>
    </w:p>
    <w:p w:rsidR="00F8136B" w:rsidRPr="00F8136B" w:rsidRDefault="00F8136B" w:rsidP="00E67989">
      <w:pPr>
        <w:pStyle w:val="Listeafsnit"/>
        <w:numPr>
          <w:ilvl w:val="1"/>
          <w:numId w:val="2"/>
        </w:numPr>
      </w:pPr>
      <w:r w:rsidRPr="00F8136B">
        <w:t>Content: Test Page</w:t>
      </w:r>
    </w:p>
    <w:p w:rsidR="00F8136B" w:rsidRPr="00F8136B" w:rsidRDefault="00F8136B" w:rsidP="00E67989">
      <w:pPr>
        <w:pStyle w:val="Listeafsnit"/>
        <w:numPr>
          <w:ilvl w:val="1"/>
          <w:numId w:val="2"/>
        </w:numPr>
      </w:pPr>
      <w:r w:rsidRPr="00F8136B">
        <w:t>End tag:&lt;/a&gt;</w:t>
      </w:r>
    </w:p>
    <w:p w:rsidR="00F8136B" w:rsidRPr="00F8136B" w:rsidRDefault="00F8136B" w:rsidP="00E67989">
      <w:pPr>
        <w:pStyle w:val="Listeafsnit"/>
        <w:numPr>
          <w:ilvl w:val="0"/>
          <w:numId w:val="11"/>
        </w:numPr>
      </w:pPr>
      <w:r w:rsidRPr="00F8136B">
        <w:t>Save all the changes.</w:t>
      </w:r>
    </w:p>
    <w:p w:rsidR="00F8136B" w:rsidRPr="00A2308D" w:rsidRDefault="00F8136B" w:rsidP="00E67989">
      <w:pPr>
        <w:pStyle w:val="Listeafsnit"/>
        <w:numPr>
          <w:ilvl w:val="0"/>
          <w:numId w:val="11"/>
        </w:numPr>
        <w:rPr>
          <w:lang w:val="en-US"/>
        </w:rPr>
      </w:pPr>
      <w:r w:rsidRPr="00A2308D">
        <w:rPr>
          <w:lang w:val="en-US"/>
        </w:rPr>
        <w:t>Run the website, and view the page you added.</w:t>
      </w:r>
    </w:p>
    <w:p w:rsidR="00F8136B" w:rsidRPr="00A2308D" w:rsidRDefault="00F8136B" w:rsidP="00E67989">
      <w:pPr>
        <w:pStyle w:val="Listeafsnit"/>
        <w:numPr>
          <w:ilvl w:val="0"/>
          <w:numId w:val="11"/>
        </w:numPr>
        <w:rPr>
          <w:lang w:val="en-US"/>
        </w:rPr>
      </w:pPr>
      <w:r w:rsidRPr="00A2308D">
        <w:rPr>
          <w:lang w:val="en-US"/>
        </w:rPr>
        <w:t>Stop debugging by closing Internet Explorer.</w:t>
      </w:r>
    </w:p>
    <w:p w:rsidR="00F8136B" w:rsidRPr="0044681A" w:rsidRDefault="00F8136B" w:rsidP="00A2308D">
      <w:pPr>
        <w:pStyle w:val="Overskrift3"/>
        <w:rPr>
          <w:lang w:val="en-US"/>
        </w:rPr>
      </w:pPr>
      <w:r w:rsidRPr="0044681A">
        <w:rPr>
          <w:lang w:val="en-US"/>
        </w:rPr>
        <w:t>Task 4: Apply the site layout.</w:t>
      </w:r>
    </w:p>
    <w:p w:rsidR="00F8136B" w:rsidRPr="00A2308D" w:rsidRDefault="00F8136B" w:rsidP="00E67989">
      <w:pPr>
        <w:pStyle w:val="Listeafsnit"/>
        <w:numPr>
          <w:ilvl w:val="0"/>
          <w:numId w:val="12"/>
        </w:numPr>
        <w:rPr>
          <w:lang w:val="en-US"/>
        </w:rPr>
      </w:pPr>
      <w:r w:rsidRPr="00A2308D">
        <w:rPr>
          <w:lang w:val="en-US"/>
        </w:rPr>
        <w:t>Add the Razor code block to the TestPage.cshtml file.</w:t>
      </w:r>
    </w:p>
    <w:p w:rsidR="00F8136B" w:rsidRPr="00A2308D" w:rsidRDefault="00F8136B" w:rsidP="00E67989">
      <w:pPr>
        <w:pStyle w:val="Listeafsnit"/>
        <w:numPr>
          <w:ilvl w:val="0"/>
          <w:numId w:val="12"/>
        </w:numPr>
        <w:rPr>
          <w:lang w:val="en-US"/>
        </w:rPr>
      </w:pPr>
      <w:r w:rsidRPr="00A2308D">
        <w:rPr>
          <w:lang w:val="en-US"/>
        </w:rPr>
        <w:t>In the new code block, set the TestPage to use the following layout:</w:t>
      </w:r>
    </w:p>
    <w:p w:rsidR="00F8136B" w:rsidRPr="00F8136B" w:rsidRDefault="00F8136B" w:rsidP="00E67989">
      <w:pPr>
        <w:pStyle w:val="Listeafsnit"/>
        <w:numPr>
          <w:ilvl w:val="1"/>
          <w:numId w:val="2"/>
        </w:numPr>
      </w:pPr>
      <w:r w:rsidRPr="00F8136B">
        <w:t>Layout: _SiteLayout.cshtml</w:t>
      </w:r>
    </w:p>
    <w:p w:rsidR="00F8136B" w:rsidRPr="00F8136B" w:rsidRDefault="00F8136B" w:rsidP="00E67989">
      <w:pPr>
        <w:pStyle w:val="Listeafsnit"/>
        <w:numPr>
          <w:ilvl w:val="0"/>
          <w:numId w:val="12"/>
        </w:numPr>
      </w:pPr>
      <w:r w:rsidRPr="00F8136B">
        <w:t>Save all the changes.</w:t>
      </w:r>
    </w:p>
    <w:p w:rsidR="00F8136B" w:rsidRPr="00A2308D" w:rsidRDefault="00F8136B" w:rsidP="00E67989">
      <w:pPr>
        <w:pStyle w:val="Listeafsnit"/>
        <w:numPr>
          <w:ilvl w:val="0"/>
          <w:numId w:val="12"/>
        </w:numPr>
        <w:rPr>
          <w:lang w:val="en-US"/>
        </w:rPr>
      </w:pPr>
      <w:r w:rsidRPr="00A2308D">
        <w:rPr>
          <w:lang w:val="en-US"/>
        </w:rPr>
        <w:t>Run the web application in debugging mode and browse to TestPage.chstml.</w:t>
      </w:r>
    </w:p>
    <w:p w:rsidR="00F8136B" w:rsidRPr="00F8136B" w:rsidRDefault="00F8136B" w:rsidP="00E67989">
      <w:pPr>
        <w:pStyle w:val="Listeafsnit"/>
        <w:numPr>
          <w:ilvl w:val="0"/>
          <w:numId w:val="12"/>
        </w:numPr>
      </w:pPr>
      <w:r w:rsidRPr="00F8136B">
        <w:t>Close all open applications.</w:t>
      </w:r>
    </w:p>
    <w:p w:rsidR="00F8136B" w:rsidRPr="00A2308D" w:rsidRDefault="00F8136B" w:rsidP="00D54332">
      <w:pPr>
        <w:pStyle w:val="Code"/>
      </w:pPr>
      <w:r w:rsidRPr="00A2308D">
        <w:t>Results: At the end of this exercise, you will be able to build a simple Web Pages application in Visual</w:t>
      </w:r>
      <w:r w:rsidR="00A2308D" w:rsidRPr="00A2308D">
        <w:t xml:space="preserve"> </w:t>
      </w:r>
      <w:r w:rsidRPr="00A2308D">
        <w:t>Studio.</w:t>
      </w:r>
    </w:p>
    <w:p w:rsidR="00F8136B" w:rsidRPr="00A409FB" w:rsidRDefault="00F8136B" w:rsidP="00A2308D">
      <w:pPr>
        <w:pStyle w:val="Overskrift2"/>
        <w:rPr>
          <w:lang w:val="en-US"/>
        </w:rPr>
      </w:pPr>
      <w:bookmarkStart w:id="9" w:name="_Toc401515446"/>
      <w:r w:rsidRPr="00A409FB">
        <w:rPr>
          <w:lang w:val="en-US"/>
        </w:rPr>
        <w:t>Exercise 3: Exploring a Web Forms Application</w:t>
      </w:r>
      <w:bookmarkEnd w:id="9"/>
    </w:p>
    <w:p w:rsidR="00F8136B" w:rsidRPr="00A409FB" w:rsidRDefault="00F8136B" w:rsidP="00A2308D">
      <w:pPr>
        <w:pStyle w:val="Overskrift3"/>
        <w:rPr>
          <w:lang w:val="en-US"/>
        </w:rPr>
      </w:pPr>
      <w:r w:rsidRPr="00A409FB">
        <w:rPr>
          <w:lang w:val="en-US"/>
        </w:rPr>
        <w:t>Scenario</w:t>
      </w:r>
    </w:p>
    <w:p w:rsidR="00F8136B" w:rsidRPr="00A409FB" w:rsidRDefault="00F8136B" w:rsidP="00F8136B">
      <w:pPr>
        <w:rPr>
          <w:lang w:val="en-US"/>
        </w:rPr>
      </w:pPr>
      <w:r w:rsidRPr="00A409FB">
        <w:rPr>
          <w:lang w:val="en-US"/>
        </w:rPr>
        <w:t>In this exercise, you will create a simple Web Forms application and explore its structure.</w:t>
      </w:r>
    </w:p>
    <w:p w:rsidR="00F8136B" w:rsidRPr="00A409FB" w:rsidRDefault="00F8136B" w:rsidP="00F8136B">
      <w:pPr>
        <w:rPr>
          <w:lang w:val="en-US"/>
        </w:rPr>
      </w:pPr>
      <w:r w:rsidRPr="00A409FB">
        <w:rPr>
          <w:lang w:val="en-US"/>
        </w:rPr>
        <w:t>The main tasks for this exercise are as follows:</w:t>
      </w:r>
    </w:p>
    <w:p w:rsidR="00F8136B" w:rsidRPr="00A2308D" w:rsidRDefault="00F8136B" w:rsidP="00E67989">
      <w:pPr>
        <w:pStyle w:val="Listeafsnit"/>
        <w:numPr>
          <w:ilvl w:val="0"/>
          <w:numId w:val="13"/>
        </w:numPr>
        <w:rPr>
          <w:lang w:val="en-US"/>
        </w:rPr>
      </w:pPr>
      <w:r w:rsidRPr="00A2308D">
        <w:rPr>
          <w:lang w:val="en-US"/>
        </w:rPr>
        <w:t>Create a Web Forms application.</w:t>
      </w:r>
    </w:p>
    <w:p w:rsidR="00F8136B" w:rsidRPr="00F8136B" w:rsidRDefault="00F8136B" w:rsidP="00E67989">
      <w:pPr>
        <w:pStyle w:val="Listeafsnit"/>
        <w:numPr>
          <w:ilvl w:val="0"/>
          <w:numId w:val="13"/>
        </w:numPr>
      </w:pPr>
      <w:r w:rsidRPr="00F8136B">
        <w:t>Explore the application structure.</w:t>
      </w:r>
    </w:p>
    <w:p w:rsidR="00F8136B" w:rsidRPr="00F8136B" w:rsidRDefault="00F8136B" w:rsidP="00E67989">
      <w:pPr>
        <w:pStyle w:val="Listeafsnit"/>
        <w:numPr>
          <w:ilvl w:val="0"/>
          <w:numId w:val="13"/>
        </w:numPr>
      </w:pPr>
      <w:r w:rsidRPr="00F8136B">
        <w:t>Add simple functionality.</w:t>
      </w:r>
    </w:p>
    <w:p w:rsidR="00F8136B" w:rsidRPr="00F8136B" w:rsidRDefault="00F8136B" w:rsidP="00E67989">
      <w:pPr>
        <w:pStyle w:val="Listeafsnit"/>
        <w:numPr>
          <w:ilvl w:val="0"/>
          <w:numId w:val="13"/>
        </w:numPr>
      </w:pPr>
      <w:r w:rsidRPr="00F8136B">
        <w:t>Apply the master page.</w:t>
      </w:r>
    </w:p>
    <w:p w:rsidR="00F8136B" w:rsidRPr="0044681A" w:rsidRDefault="00F8136B" w:rsidP="00A2308D">
      <w:pPr>
        <w:pStyle w:val="Overskrift3"/>
        <w:rPr>
          <w:lang w:val="en-US"/>
        </w:rPr>
      </w:pPr>
      <w:r w:rsidRPr="0044681A">
        <w:rPr>
          <w:lang w:val="en-US"/>
        </w:rPr>
        <w:t>Task 1: Create a Web Forms application.</w:t>
      </w:r>
    </w:p>
    <w:p w:rsidR="00F8136B" w:rsidRPr="00A2308D" w:rsidRDefault="00A409FB" w:rsidP="00E67989">
      <w:pPr>
        <w:pStyle w:val="Listeafsnit"/>
        <w:numPr>
          <w:ilvl w:val="0"/>
          <w:numId w:val="14"/>
        </w:numPr>
        <w:rPr>
          <w:lang w:val="en-US"/>
        </w:rPr>
      </w:pPr>
      <w:r>
        <w:rPr>
          <w:lang w:val="en-US"/>
        </w:rPr>
        <w:t>Start Visual Studio 2013</w:t>
      </w:r>
      <w:r w:rsidR="00F8136B" w:rsidRPr="00A2308D">
        <w:rPr>
          <w:lang w:val="en-US"/>
        </w:rPr>
        <w:t xml:space="preserve"> and create a new Web Forms project, TestWebFormsApplication, by using</w:t>
      </w:r>
      <w:r w:rsidR="00A2308D" w:rsidRPr="00A2308D">
        <w:rPr>
          <w:lang w:val="en-US"/>
        </w:rPr>
        <w:t xml:space="preserve"> </w:t>
      </w:r>
      <w:r w:rsidR="00F8136B" w:rsidRPr="00A2308D">
        <w:rPr>
          <w:lang w:val="en-US"/>
        </w:rPr>
        <w:t>the ASP.NET Web Forms Application template.</w:t>
      </w:r>
    </w:p>
    <w:p w:rsidR="00F8136B" w:rsidRPr="00A2308D" w:rsidRDefault="00F8136B" w:rsidP="00E67989">
      <w:pPr>
        <w:pStyle w:val="Listeafsnit"/>
        <w:numPr>
          <w:ilvl w:val="0"/>
          <w:numId w:val="14"/>
        </w:numPr>
        <w:rPr>
          <w:lang w:val="en-US"/>
        </w:rPr>
      </w:pPr>
      <w:r w:rsidRPr="00A2308D">
        <w:rPr>
          <w:lang w:val="en-US"/>
        </w:rPr>
        <w:t>Run the new Web Forms application in Internet Explorer and examine the Contact page.</w:t>
      </w:r>
    </w:p>
    <w:p w:rsidR="00F8136B" w:rsidRPr="00A2308D" w:rsidRDefault="00F8136B" w:rsidP="00E67989">
      <w:pPr>
        <w:pStyle w:val="Listeafsnit"/>
        <w:numPr>
          <w:ilvl w:val="0"/>
          <w:numId w:val="14"/>
        </w:numPr>
        <w:rPr>
          <w:lang w:val="en-US"/>
        </w:rPr>
      </w:pPr>
      <w:r w:rsidRPr="00A2308D">
        <w:rPr>
          <w:lang w:val="en-US"/>
        </w:rPr>
        <w:t>Stop debugging by closing Internet Explorer.</w:t>
      </w:r>
    </w:p>
    <w:p w:rsidR="00F8136B" w:rsidRPr="0044681A" w:rsidRDefault="00F8136B" w:rsidP="00A2308D">
      <w:pPr>
        <w:pStyle w:val="Overskrift3"/>
        <w:rPr>
          <w:lang w:val="en-US"/>
        </w:rPr>
      </w:pPr>
      <w:r w:rsidRPr="0044681A">
        <w:rPr>
          <w:lang w:val="en-US"/>
        </w:rPr>
        <w:lastRenderedPageBreak/>
        <w:t>Task 2: Explore the application structure.</w:t>
      </w:r>
    </w:p>
    <w:p w:rsidR="00F8136B" w:rsidRPr="00A2308D" w:rsidRDefault="00F8136B" w:rsidP="00E67989">
      <w:pPr>
        <w:pStyle w:val="Listeafsnit"/>
        <w:numPr>
          <w:ilvl w:val="0"/>
          <w:numId w:val="15"/>
        </w:numPr>
        <w:rPr>
          <w:lang w:val="en-US"/>
        </w:rPr>
      </w:pPr>
      <w:r w:rsidRPr="00A2308D">
        <w:rPr>
          <w:lang w:val="en-US"/>
        </w:rPr>
        <w:t>Open the Web.config file and verify that System.Data.SqlClient is the database provider that the</w:t>
      </w:r>
      <w:r w:rsidR="00A2308D" w:rsidRPr="00A2308D">
        <w:rPr>
          <w:lang w:val="en-US"/>
        </w:rPr>
        <w:t xml:space="preserve"> </w:t>
      </w:r>
      <w:r w:rsidRPr="00A2308D">
        <w:rPr>
          <w:lang w:val="en-US"/>
        </w:rPr>
        <w:t>application uses.</w:t>
      </w:r>
    </w:p>
    <w:p w:rsidR="00F8136B" w:rsidRPr="00A2308D" w:rsidRDefault="00F8136B" w:rsidP="00E67989">
      <w:pPr>
        <w:pStyle w:val="Listeafsnit"/>
        <w:numPr>
          <w:ilvl w:val="0"/>
          <w:numId w:val="15"/>
        </w:numPr>
        <w:rPr>
          <w:lang w:val="en-US"/>
        </w:rPr>
      </w:pPr>
      <w:r w:rsidRPr="00A2308D">
        <w:rPr>
          <w:lang w:val="en-US"/>
        </w:rPr>
        <w:t>Verify that the ~/Site.Master file contains a common layout for all the</w:t>
      </w:r>
      <w:r w:rsidR="00A2308D" w:rsidRPr="00A2308D">
        <w:rPr>
          <w:lang w:val="en-US"/>
        </w:rPr>
        <w:t xml:space="preserve"> pages on the site. Also verify </w:t>
      </w:r>
      <w:r w:rsidRPr="00A2308D">
        <w:rPr>
          <w:lang w:val="en-US"/>
        </w:rPr>
        <w:t>that the Default.aspx and Contact.aspx pages are linked to the same layout.</w:t>
      </w:r>
    </w:p>
    <w:p w:rsidR="00F8136B" w:rsidRPr="00A2308D" w:rsidRDefault="00F8136B" w:rsidP="00E67989">
      <w:pPr>
        <w:pStyle w:val="Listeafsnit"/>
        <w:numPr>
          <w:ilvl w:val="0"/>
          <w:numId w:val="15"/>
        </w:numPr>
        <w:rPr>
          <w:lang w:val="en-US"/>
        </w:rPr>
      </w:pPr>
      <w:r w:rsidRPr="00A2308D">
        <w:rPr>
          <w:lang w:val="en-US"/>
        </w:rPr>
        <w:t>Verify that the Site.css file is used to apply styles to all pages on the website. Note that the Site.Master</w:t>
      </w:r>
      <w:r w:rsidR="00A2308D" w:rsidRPr="00A2308D">
        <w:rPr>
          <w:lang w:val="en-US"/>
        </w:rPr>
        <w:t xml:space="preserve"> </w:t>
      </w:r>
      <w:r w:rsidRPr="00A2308D">
        <w:rPr>
          <w:lang w:val="en-US"/>
        </w:rPr>
        <w:t>file uses bundle reference to package the CSS files.</w:t>
      </w:r>
    </w:p>
    <w:p w:rsidR="00F8136B" w:rsidRPr="00F8136B" w:rsidRDefault="00F8136B" w:rsidP="00A2308D">
      <w:pPr>
        <w:pStyle w:val="Overskrift3"/>
      </w:pPr>
      <w:r w:rsidRPr="00F8136B">
        <w:t>Task 3: Add simple functionality.</w:t>
      </w:r>
    </w:p>
    <w:p w:rsidR="00F8136B" w:rsidRPr="00A2308D" w:rsidRDefault="00F8136B" w:rsidP="00E67989">
      <w:pPr>
        <w:pStyle w:val="Listeafsnit"/>
        <w:numPr>
          <w:ilvl w:val="0"/>
          <w:numId w:val="16"/>
        </w:numPr>
        <w:rPr>
          <w:lang w:val="en-US"/>
        </w:rPr>
      </w:pPr>
      <w:r w:rsidRPr="00A2308D">
        <w:rPr>
          <w:lang w:val="en-US"/>
        </w:rPr>
        <w:t>Add a new Web Forms page to the application at the route level by using the following information:</w:t>
      </w:r>
    </w:p>
    <w:p w:rsidR="00F8136B" w:rsidRPr="00A2308D" w:rsidRDefault="00F8136B" w:rsidP="00E67989">
      <w:pPr>
        <w:pStyle w:val="Listeafsnit"/>
        <w:numPr>
          <w:ilvl w:val="1"/>
          <w:numId w:val="2"/>
        </w:numPr>
        <w:rPr>
          <w:lang w:val="en-US"/>
        </w:rPr>
      </w:pPr>
      <w:r w:rsidRPr="00A2308D">
        <w:rPr>
          <w:lang w:val="en-US"/>
        </w:rPr>
        <w:t>Name of the Web Form: TestPage.aspx</w:t>
      </w:r>
    </w:p>
    <w:p w:rsidR="00F8136B" w:rsidRPr="00A2308D" w:rsidRDefault="00F8136B" w:rsidP="00E67989">
      <w:pPr>
        <w:pStyle w:val="Listeafsnit"/>
        <w:numPr>
          <w:ilvl w:val="0"/>
          <w:numId w:val="16"/>
        </w:numPr>
        <w:rPr>
          <w:lang w:val="en-US"/>
        </w:rPr>
      </w:pPr>
      <w:r w:rsidRPr="00A2308D">
        <w:rPr>
          <w:lang w:val="en-US"/>
        </w:rPr>
        <w:t>Add an H1 element to the TestPage.aspx page by using the following information:</w:t>
      </w:r>
    </w:p>
    <w:p w:rsidR="00F8136B" w:rsidRPr="00A2308D" w:rsidRDefault="00F8136B" w:rsidP="00E67989">
      <w:pPr>
        <w:pStyle w:val="Listeafsnit"/>
        <w:numPr>
          <w:ilvl w:val="1"/>
          <w:numId w:val="2"/>
        </w:numPr>
        <w:rPr>
          <w:lang w:val="en-US"/>
        </w:rPr>
      </w:pPr>
      <w:r w:rsidRPr="00A2308D">
        <w:rPr>
          <w:lang w:val="en-US"/>
        </w:rPr>
        <w:t>Content: This is a Test Page</w:t>
      </w:r>
    </w:p>
    <w:p w:rsidR="00F8136B" w:rsidRPr="00A2308D" w:rsidRDefault="00F8136B" w:rsidP="00E67989">
      <w:pPr>
        <w:pStyle w:val="Listeafsnit"/>
        <w:numPr>
          <w:ilvl w:val="0"/>
          <w:numId w:val="16"/>
        </w:numPr>
        <w:rPr>
          <w:lang w:val="en-US"/>
        </w:rPr>
      </w:pPr>
      <w:r w:rsidRPr="00A2308D">
        <w:rPr>
          <w:lang w:val="en-US"/>
        </w:rPr>
        <w:t>Add a link to the Default.aspx page by using the following information:</w:t>
      </w:r>
    </w:p>
    <w:p w:rsidR="00F8136B" w:rsidRPr="00F8136B" w:rsidRDefault="00F8136B" w:rsidP="00E67989">
      <w:pPr>
        <w:pStyle w:val="Listeafsnit"/>
        <w:numPr>
          <w:ilvl w:val="1"/>
          <w:numId w:val="2"/>
        </w:numPr>
      </w:pPr>
      <w:r w:rsidRPr="00F8136B">
        <w:t>Start tag: &lt;a&gt;</w:t>
      </w:r>
    </w:p>
    <w:p w:rsidR="00F8136B" w:rsidRPr="00F8136B" w:rsidRDefault="00F8136B" w:rsidP="00E67989">
      <w:pPr>
        <w:pStyle w:val="Listeafsnit"/>
        <w:numPr>
          <w:ilvl w:val="1"/>
          <w:numId w:val="2"/>
        </w:numPr>
      </w:pPr>
      <w:r w:rsidRPr="00F8136B">
        <w:t>Attribute: href = “TestPage.aspx”</w:t>
      </w:r>
    </w:p>
    <w:p w:rsidR="00F8136B" w:rsidRPr="00F8136B" w:rsidRDefault="00F8136B" w:rsidP="00E67989">
      <w:pPr>
        <w:pStyle w:val="Listeafsnit"/>
        <w:numPr>
          <w:ilvl w:val="1"/>
          <w:numId w:val="2"/>
        </w:numPr>
      </w:pPr>
      <w:r w:rsidRPr="00F8136B">
        <w:t>Content: Test Page</w:t>
      </w:r>
    </w:p>
    <w:p w:rsidR="00F8136B" w:rsidRPr="00F8136B" w:rsidRDefault="00F8136B" w:rsidP="00E67989">
      <w:pPr>
        <w:pStyle w:val="Listeafsnit"/>
        <w:numPr>
          <w:ilvl w:val="1"/>
          <w:numId w:val="2"/>
        </w:numPr>
      </w:pPr>
      <w:r w:rsidRPr="00F8136B">
        <w:t>End tag:&lt;/a&gt;</w:t>
      </w:r>
    </w:p>
    <w:p w:rsidR="00F8136B" w:rsidRPr="007F3B0E" w:rsidRDefault="00F8136B" w:rsidP="00E67989">
      <w:pPr>
        <w:pStyle w:val="Listeafsnit"/>
        <w:numPr>
          <w:ilvl w:val="0"/>
          <w:numId w:val="16"/>
        </w:numPr>
        <w:rPr>
          <w:lang w:val="en-US"/>
        </w:rPr>
      </w:pPr>
      <w:r w:rsidRPr="007F3B0E">
        <w:rPr>
          <w:lang w:val="en-US"/>
        </w:rPr>
        <w:t>Run the website in Internet Explorer and view the newly added Web Form page.</w:t>
      </w:r>
    </w:p>
    <w:p w:rsidR="00F8136B" w:rsidRPr="0044681A" w:rsidRDefault="00F8136B" w:rsidP="00A2308D">
      <w:pPr>
        <w:pStyle w:val="Overskrift3"/>
        <w:rPr>
          <w:lang w:val="en-US"/>
        </w:rPr>
      </w:pPr>
      <w:r w:rsidRPr="0044681A">
        <w:rPr>
          <w:lang w:val="en-US"/>
        </w:rPr>
        <w:t>Task 4: Apply the master page.</w:t>
      </w:r>
    </w:p>
    <w:p w:rsidR="00F8136B" w:rsidRPr="007F3B0E" w:rsidRDefault="00F8136B" w:rsidP="00E67989">
      <w:pPr>
        <w:pStyle w:val="Listeafsnit"/>
        <w:numPr>
          <w:ilvl w:val="0"/>
          <w:numId w:val="17"/>
        </w:numPr>
        <w:rPr>
          <w:lang w:val="en-US"/>
        </w:rPr>
      </w:pPr>
      <w:r w:rsidRPr="007F3B0E">
        <w:rPr>
          <w:lang w:val="en-US"/>
        </w:rPr>
        <w:t>Add a new attribute to the @ Page directive in the TestPage.aspx file by using the following</w:t>
      </w:r>
      <w:r w:rsidR="007F3B0E" w:rsidRPr="007F3B0E">
        <w:rPr>
          <w:lang w:val="en-US"/>
        </w:rPr>
        <w:t xml:space="preserve"> </w:t>
      </w:r>
      <w:r w:rsidRPr="007F3B0E">
        <w:rPr>
          <w:lang w:val="en-US"/>
        </w:rPr>
        <w:t>information:</w:t>
      </w:r>
    </w:p>
    <w:p w:rsidR="00F8136B" w:rsidRPr="00F8136B" w:rsidRDefault="00F8136B" w:rsidP="00E67989">
      <w:pPr>
        <w:pStyle w:val="Listeafsnit"/>
        <w:numPr>
          <w:ilvl w:val="1"/>
          <w:numId w:val="2"/>
        </w:numPr>
      </w:pPr>
      <w:r w:rsidRPr="00F8136B">
        <w:t>Attribute name: MasterPageFile</w:t>
      </w:r>
    </w:p>
    <w:p w:rsidR="00F8136B" w:rsidRPr="00F8136B" w:rsidRDefault="00F8136B" w:rsidP="00E67989">
      <w:pPr>
        <w:pStyle w:val="Listeafsnit"/>
        <w:numPr>
          <w:ilvl w:val="1"/>
          <w:numId w:val="2"/>
        </w:numPr>
      </w:pPr>
      <w:r w:rsidRPr="00F8136B">
        <w:t>Attribute value: ~/Site.Master</w:t>
      </w:r>
    </w:p>
    <w:p w:rsidR="00F8136B" w:rsidRPr="007F3B0E" w:rsidRDefault="00F8136B" w:rsidP="00E67989">
      <w:pPr>
        <w:pStyle w:val="Listeafsnit"/>
        <w:numPr>
          <w:ilvl w:val="0"/>
          <w:numId w:val="17"/>
        </w:numPr>
        <w:rPr>
          <w:lang w:val="en-US"/>
        </w:rPr>
      </w:pPr>
      <w:r w:rsidRPr="007F3B0E">
        <w:rPr>
          <w:lang w:val="en-US"/>
        </w:rPr>
        <w:t>Remove the static markup tags from TestPage.aspx and replace it with a Web Forms Content control</w:t>
      </w:r>
      <w:r w:rsidR="007F3B0E" w:rsidRPr="007F3B0E">
        <w:rPr>
          <w:lang w:val="en-US"/>
        </w:rPr>
        <w:t xml:space="preserve"> </w:t>
      </w:r>
      <w:r w:rsidRPr="007F3B0E">
        <w:rPr>
          <w:lang w:val="en-US"/>
        </w:rPr>
        <w:t>by using the following information:</w:t>
      </w:r>
    </w:p>
    <w:p w:rsidR="00F8136B" w:rsidRPr="00F8136B" w:rsidRDefault="00F8136B" w:rsidP="00E67989">
      <w:pPr>
        <w:pStyle w:val="Listeafsnit"/>
        <w:numPr>
          <w:ilvl w:val="1"/>
          <w:numId w:val="2"/>
        </w:numPr>
      </w:pPr>
      <w:r w:rsidRPr="00F8136B">
        <w:t>Start tag: &lt;asp:Content&gt;</w:t>
      </w:r>
    </w:p>
    <w:p w:rsidR="00F8136B" w:rsidRPr="00F8136B" w:rsidRDefault="00F8136B" w:rsidP="00E67989">
      <w:pPr>
        <w:pStyle w:val="Listeafsnit"/>
        <w:numPr>
          <w:ilvl w:val="1"/>
          <w:numId w:val="2"/>
        </w:numPr>
      </w:pPr>
      <w:r w:rsidRPr="00F8136B">
        <w:t>Runat attribute: server</w:t>
      </w:r>
    </w:p>
    <w:p w:rsidR="00F8136B" w:rsidRPr="00F8136B" w:rsidRDefault="00F8136B" w:rsidP="00E67989">
      <w:pPr>
        <w:pStyle w:val="Listeafsnit"/>
        <w:numPr>
          <w:ilvl w:val="1"/>
          <w:numId w:val="2"/>
        </w:numPr>
      </w:pPr>
      <w:r w:rsidRPr="00F8136B">
        <w:t>ID attribute: BodyContent</w:t>
      </w:r>
    </w:p>
    <w:p w:rsidR="00F8136B" w:rsidRPr="00F8136B" w:rsidRDefault="00F8136B" w:rsidP="00E67989">
      <w:pPr>
        <w:pStyle w:val="Listeafsnit"/>
        <w:numPr>
          <w:ilvl w:val="1"/>
          <w:numId w:val="2"/>
        </w:numPr>
      </w:pPr>
      <w:r w:rsidRPr="00F8136B">
        <w:t>ContentPlaceHolderID: MainContent</w:t>
      </w:r>
    </w:p>
    <w:p w:rsidR="00F8136B" w:rsidRPr="007F3B0E" w:rsidRDefault="00F8136B" w:rsidP="00E67989">
      <w:pPr>
        <w:pStyle w:val="Listeafsnit"/>
        <w:numPr>
          <w:ilvl w:val="1"/>
          <w:numId w:val="2"/>
        </w:numPr>
        <w:rPr>
          <w:lang w:val="en-US"/>
        </w:rPr>
      </w:pPr>
      <w:r w:rsidRPr="007F3B0E">
        <w:rPr>
          <w:lang w:val="en-US"/>
        </w:rPr>
        <w:t>Content: &lt;h1&gt;This is a Test Page&lt;/h1&gt;</w:t>
      </w:r>
    </w:p>
    <w:p w:rsidR="00F8136B" w:rsidRPr="00F8136B" w:rsidRDefault="00F8136B" w:rsidP="00E67989">
      <w:pPr>
        <w:pStyle w:val="Listeafsnit"/>
        <w:numPr>
          <w:ilvl w:val="1"/>
          <w:numId w:val="2"/>
        </w:numPr>
      </w:pPr>
      <w:r w:rsidRPr="00F8136B">
        <w:t>End tag: &lt;/asp:Content&gt;</w:t>
      </w:r>
    </w:p>
    <w:p w:rsidR="00F8136B" w:rsidRPr="00F8136B" w:rsidRDefault="00F8136B" w:rsidP="00E67989">
      <w:pPr>
        <w:pStyle w:val="Listeafsnit"/>
        <w:numPr>
          <w:ilvl w:val="0"/>
          <w:numId w:val="17"/>
        </w:numPr>
      </w:pPr>
      <w:r w:rsidRPr="00F8136B">
        <w:t>Save all the changes.</w:t>
      </w:r>
    </w:p>
    <w:p w:rsidR="00F8136B" w:rsidRPr="007F3B0E" w:rsidRDefault="00F8136B" w:rsidP="00E67989">
      <w:pPr>
        <w:pStyle w:val="Listeafsnit"/>
        <w:numPr>
          <w:ilvl w:val="0"/>
          <w:numId w:val="17"/>
        </w:numPr>
        <w:rPr>
          <w:lang w:val="en-US"/>
        </w:rPr>
      </w:pPr>
      <w:r w:rsidRPr="007F3B0E">
        <w:rPr>
          <w:lang w:val="en-US"/>
        </w:rPr>
        <w:t>Run the created website and verify the contents of the TestPage.aspx file.</w:t>
      </w:r>
    </w:p>
    <w:p w:rsidR="00F8136B" w:rsidRPr="00F8136B" w:rsidRDefault="00F8136B" w:rsidP="00E67989">
      <w:pPr>
        <w:pStyle w:val="Listeafsnit"/>
        <w:numPr>
          <w:ilvl w:val="0"/>
          <w:numId w:val="17"/>
        </w:numPr>
      </w:pPr>
      <w:r w:rsidRPr="00F8136B">
        <w:t>Close all open applications.</w:t>
      </w:r>
    </w:p>
    <w:p w:rsidR="00F8136B" w:rsidRPr="007F3B0E" w:rsidRDefault="00F8136B" w:rsidP="00D54332">
      <w:pPr>
        <w:pStyle w:val="Code"/>
      </w:pPr>
      <w:r w:rsidRPr="007F3B0E">
        <w:t>Results: At the end of this exercise, you will be able to build a simple Web Forms application in Visual</w:t>
      </w:r>
      <w:r w:rsidR="007F3B0E" w:rsidRPr="007F3B0E">
        <w:t xml:space="preserve"> </w:t>
      </w:r>
      <w:r w:rsidRPr="007F3B0E">
        <w:t>Studio.</w:t>
      </w:r>
    </w:p>
    <w:p w:rsidR="00F8136B" w:rsidRPr="00A409FB" w:rsidRDefault="00F8136B" w:rsidP="006910EC">
      <w:pPr>
        <w:pStyle w:val="Overskrift2"/>
        <w:rPr>
          <w:lang w:val="en-US"/>
        </w:rPr>
      </w:pPr>
      <w:bookmarkStart w:id="10" w:name="_Toc401515447"/>
      <w:r w:rsidRPr="00A409FB">
        <w:rPr>
          <w:lang w:val="en-US"/>
        </w:rPr>
        <w:t>Exercise 4: Exploring an MVC Application</w:t>
      </w:r>
      <w:bookmarkEnd w:id="10"/>
    </w:p>
    <w:p w:rsidR="00F8136B" w:rsidRPr="00A409FB" w:rsidRDefault="00F8136B" w:rsidP="006910EC">
      <w:pPr>
        <w:pStyle w:val="Overskrift3"/>
        <w:rPr>
          <w:lang w:val="en-US"/>
        </w:rPr>
      </w:pPr>
      <w:r w:rsidRPr="00A409FB">
        <w:rPr>
          <w:lang w:val="en-US"/>
        </w:rPr>
        <w:t>Scenario</w:t>
      </w:r>
    </w:p>
    <w:p w:rsidR="00F8136B" w:rsidRPr="00A409FB" w:rsidRDefault="00F8136B" w:rsidP="00F8136B">
      <w:pPr>
        <w:rPr>
          <w:lang w:val="en-US"/>
        </w:rPr>
      </w:pPr>
      <w:r w:rsidRPr="00A409FB">
        <w:rPr>
          <w:lang w:val="en-US"/>
        </w:rPr>
        <w:t>In this exercise, you will create a simple MVC application and explore its structure.</w:t>
      </w:r>
    </w:p>
    <w:p w:rsidR="00F8136B" w:rsidRPr="00A409FB" w:rsidRDefault="00F8136B" w:rsidP="00F8136B">
      <w:pPr>
        <w:rPr>
          <w:lang w:val="en-US"/>
        </w:rPr>
      </w:pPr>
      <w:r w:rsidRPr="00A409FB">
        <w:rPr>
          <w:lang w:val="en-US"/>
        </w:rPr>
        <w:t>The main tasks for this exercise are as follows:</w:t>
      </w:r>
    </w:p>
    <w:p w:rsidR="00F8136B" w:rsidRPr="00F8136B" w:rsidRDefault="00F8136B" w:rsidP="00E67989">
      <w:pPr>
        <w:pStyle w:val="Listeafsnit"/>
        <w:numPr>
          <w:ilvl w:val="0"/>
          <w:numId w:val="18"/>
        </w:numPr>
      </w:pPr>
      <w:r w:rsidRPr="00F8136B">
        <w:t>Create an MVC 4 application.</w:t>
      </w:r>
    </w:p>
    <w:p w:rsidR="00F8136B" w:rsidRPr="00F8136B" w:rsidRDefault="00F8136B" w:rsidP="00E67989">
      <w:pPr>
        <w:pStyle w:val="Listeafsnit"/>
        <w:numPr>
          <w:ilvl w:val="0"/>
          <w:numId w:val="18"/>
        </w:numPr>
      </w:pPr>
      <w:r w:rsidRPr="00F8136B">
        <w:t>Explore the application structure.</w:t>
      </w:r>
    </w:p>
    <w:p w:rsidR="00F8136B" w:rsidRPr="00F8136B" w:rsidRDefault="00F8136B" w:rsidP="00E67989">
      <w:pPr>
        <w:pStyle w:val="Listeafsnit"/>
        <w:numPr>
          <w:ilvl w:val="0"/>
          <w:numId w:val="18"/>
        </w:numPr>
      </w:pPr>
      <w:r w:rsidRPr="00F8136B">
        <w:t>Add simple functionality.</w:t>
      </w:r>
    </w:p>
    <w:p w:rsidR="00F8136B" w:rsidRPr="00F8136B" w:rsidRDefault="00F8136B" w:rsidP="00E67989">
      <w:pPr>
        <w:pStyle w:val="Listeafsnit"/>
        <w:numPr>
          <w:ilvl w:val="0"/>
          <w:numId w:val="18"/>
        </w:numPr>
      </w:pPr>
      <w:r w:rsidRPr="00F8136B">
        <w:t>Apply the site layout.</w:t>
      </w:r>
    </w:p>
    <w:p w:rsidR="00F8136B" w:rsidRPr="0044681A" w:rsidRDefault="00F8136B" w:rsidP="006910EC">
      <w:pPr>
        <w:pStyle w:val="Overskrift3"/>
        <w:rPr>
          <w:lang w:val="en-US"/>
        </w:rPr>
      </w:pPr>
      <w:r w:rsidRPr="0044681A">
        <w:rPr>
          <w:lang w:val="en-US"/>
        </w:rPr>
        <w:lastRenderedPageBreak/>
        <w:t>Task 1: Create an MVC 4 application.</w:t>
      </w:r>
    </w:p>
    <w:p w:rsidR="00F8136B" w:rsidRPr="00A409FB" w:rsidRDefault="00A409FB" w:rsidP="00E67989">
      <w:pPr>
        <w:pStyle w:val="Listeafsnit"/>
        <w:numPr>
          <w:ilvl w:val="0"/>
          <w:numId w:val="19"/>
        </w:numPr>
        <w:rPr>
          <w:lang w:val="en-US"/>
        </w:rPr>
      </w:pPr>
      <w:r>
        <w:rPr>
          <w:lang w:val="en-US"/>
        </w:rPr>
        <w:t>Start Visual Studio 2013</w:t>
      </w:r>
      <w:r w:rsidR="00F8136B" w:rsidRPr="006910EC">
        <w:rPr>
          <w:lang w:val="en-US"/>
        </w:rPr>
        <w:t xml:space="preserve"> and create a new MVC project by using the ASP.NET MVC 4 Web</w:t>
      </w:r>
      <w:r w:rsidR="006910EC" w:rsidRPr="006910EC">
        <w:rPr>
          <w:lang w:val="en-US"/>
        </w:rPr>
        <w:t xml:space="preserve"> </w:t>
      </w:r>
      <w:r w:rsidR="00F8136B" w:rsidRPr="006910EC">
        <w:rPr>
          <w:lang w:val="en-US"/>
        </w:rPr>
        <w:t xml:space="preserve">Application template. </w:t>
      </w:r>
      <w:r w:rsidR="00F8136B" w:rsidRPr="00A409FB">
        <w:rPr>
          <w:lang w:val="en-US"/>
        </w:rPr>
        <w:t>Choose the Internet Application template.</w:t>
      </w:r>
    </w:p>
    <w:p w:rsidR="00F8136B" w:rsidRPr="006910EC" w:rsidRDefault="00F8136B" w:rsidP="00E67989">
      <w:pPr>
        <w:pStyle w:val="Listeafsnit"/>
        <w:numPr>
          <w:ilvl w:val="0"/>
          <w:numId w:val="19"/>
        </w:numPr>
        <w:rPr>
          <w:lang w:val="en-US"/>
        </w:rPr>
      </w:pPr>
      <w:r w:rsidRPr="006910EC">
        <w:rPr>
          <w:lang w:val="en-US"/>
        </w:rPr>
        <w:t>Run the new MVC application in Internet Explorer, and explore the Contact page.</w:t>
      </w:r>
    </w:p>
    <w:p w:rsidR="00F8136B" w:rsidRPr="006910EC" w:rsidRDefault="00F8136B" w:rsidP="00E67989">
      <w:pPr>
        <w:pStyle w:val="Listeafsnit"/>
        <w:numPr>
          <w:ilvl w:val="0"/>
          <w:numId w:val="19"/>
        </w:numPr>
        <w:rPr>
          <w:lang w:val="en-US"/>
        </w:rPr>
      </w:pPr>
      <w:r w:rsidRPr="006910EC">
        <w:rPr>
          <w:lang w:val="en-US"/>
        </w:rPr>
        <w:t>Stop debugging by closing Internet Explorer.</w:t>
      </w:r>
    </w:p>
    <w:p w:rsidR="00F8136B" w:rsidRPr="0044681A" w:rsidRDefault="00F8136B" w:rsidP="00C06AF0">
      <w:pPr>
        <w:pStyle w:val="Overskrift3"/>
        <w:rPr>
          <w:lang w:val="en-US"/>
        </w:rPr>
      </w:pPr>
      <w:r w:rsidRPr="0044681A">
        <w:rPr>
          <w:lang w:val="en-US"/>
        </w:rPr>
        <w:t>Task 2: Explore the application structure.</w:t>
      </w:r>
    </w:p>
    <w:p w:rsidR="00F8136B" w:rsidRPr="00C06AF0" w:rsidRDefault="00F8136B" w:rsidP="00E67989">
      <w:pPr>
        <w:pStyle w:val="Listeafsnit"/>
        <w:numPr>
          <w:ilvl w:val="0"/>
          <w:numId w:val="20"/>
        </w:numPr>
        <w:rPr>
          <w:lang w:val="en-US"/>
        </w:rPr>
      </w:pPr>
      <w:r w:rsidRPr="00C06AF0">
        <w:rPr>
          <w:lang w:val="en-US"/>
        </w:rPr>
        <w:t>Open the Web.config file and verify whether the database provider is System.Data.SqlClient.</w:t>
      </w:r>
    </w:p>
    <w:p w:rsidR="00F8136B" w:rsidRPr="00C06AF0" w:rsidRDefault="00F8136B" w:rsidP="00E67989">
      <w:pPr>
        <w:pStyle w:val="Listeafsnit"/>
        <w:numPr>
          <w:ilvl w:val="0"/>
          <w:numId w:val="20"/>
        </w:numPr>
        <w:rPr>
          <w:lang w:val="en-US"/>
        </w:rPr>
      </w:pPr>
      <w:r w:rsidRPr="00C06AF0">
        <w:rPr>
          <w:lang w:val="en-US"/>
        </w:rPr>
        <w:t>Verify that the ~/Views/Shared/_Layout.cshtml file contains a common layout for all pages on the</w:t>
      </w:r>
      <w:r w:rsidR="00C06AF0" w:rsidRPr="00C06AF0">
        <w:rPr>
          <w:lang w:val="en-US"/>
        </w:rPr>
        <w:t xml:space="preserve"> </w:t>
      </w:r>
      <w:r w:rsidRPr="00C06AF0">
        <w:rPr>
          <w:lang w:val="en-US"/>
        </w:rPr>
        <w:t>website, and how pages link to the layout.</w:t>
      </w:r>
    </w:p>
    <w:p w:rsidR="00F8136B" w:rsidRPr="00C06AF0" w:rsidRDefault="00F8136B" w:rsidP="00E67989">
      <w:pPr>
        <w:pStyle w:val="Listeafsnit"/>
        <w:numPr>
          <w:ilvl w:val="0"/>
          <w:numId w:val="20"/>
        </w:numPr>
        <w:rPr>
          <w:lang w:val="en-US"/>
        </w:rPr>
      </w:pPr>
      <w:r w:rsidRPr="00C06AF0">
        <w:rPr>
          <w:lang w:val="en-US"/>
        </w:rPr>
        <w:t>Verify that the Site.css file is used to apply styles to all pages on the website, and note how the pages</w:t>
      </w:r>
      <w:r w:rsidR="00C06AF0" w:rsidRPr="00C06AF0">
        <w:rPr>
          <w:lang w:val="en-US"/>
        </w:rPr>
        <w:t xml:space="preserve"> </w:t>
      </w:r>
      <w:r w:rsidRPr="00C06AF0">
        <w:rPr>
          <w:lang w:val="en-US"/>
        </w:rPr>
        <w:t>link to the style sheet.</w:t>
      </w:r>
    </w:p>
    <w:p w:rsidR="00F8136B" w:rsidRPr="00F8136B" w:rsidRDefault="00F8136B" w:rsidP="00C06AF0">
      <w:pPr>
        <w:pStyle w:val="Overskrift3"/>
      </w:pPr>
      <w:r w:rsidRPr="00F8136B">
        <w:t>Task 3: Add simple functionality.</w:t>
      </w:r>
    </w:p>
    <w:p w:rsidR="00F8136B" w:rsidRPr="00C06AF0" w:rsidRDefault="00F8136B" w:rsidP="00E67989">
      <w:pPr>
        <w:pStyle w:val="Listeafsnit"/>
        <w:numPr>
          <w:ilvl w:val="0"/>
          <w:numId w:val="21"/>
        </w:numPr>
        <w:rPr>
          <w:lang w:val="en-US"/>
        </w:rPr>
      </w:pPr>
      <w:r w:rsidRPr="00C06AF0">
        <w:rPr>
          <w:lang w:val="en-US"/>
        </w:rPr>
        <w:t>Add a new view to the application by using the following information:</w:t>
      </w:r>
    </w:p>
    <w:p w:rsidR="00F8136B" w:rsidRPr="00F8136B" w:rsidRDefault="00F8136B" w:rsidP="00E67989">
      <w:pPr>
        <w:pStyle w:val="Listeafsnit"/>
        <w:numPr>
          <w:ilvl w:val="1"/>
          <w:numId w:val="2"/>
        </w:numPr>
      </w:pPr>
      <w:r w:rsidRPr="00F8136B">
        <w:t>Parent folder: /Views/Home</w:t>
      </w:r>
    </w:p>
    <w:p w:rsidR="00F8136B" w:rsidRPr="00C06AF0" w:rsidRDefault="00F8136B" w:rsidP="00E67989">
      <w:pPr>
        <w:pStyle w:val="Listeafsnit"/>
        <w:numPr>
          <w:ilvl w:val="1"/>
          <w:numId w:val="2"/>
        </w:numPr>
        <w:rPr>
          <w:lang w:val="en-US"/>
        </w:rPr>
      </w:pPr>
      <w:r w:rsidRPr="00C06AF0">
        <w:rPr>
          <w:lang w:val="en-US"/>
        </w:rPr>
        <w:t>Name of the view: TestPage.cshtml</w:t>
      </w:r>
    </w:p>
    <w:p w:rsidR="00F8136B" w:rsidRPr="00C06AF0" w:rsidRDefault="00F8136B" w:rsidP="00E67989">
      <w:pPr>
        <w:pStyle w:val="Listeafsnit"/>
        <w:numPr>
          <w:ilvl w:val="1"/>
          <w:numId w:val="2"/>
        </w:numPr>
        <w:rPr>
          <w:lang w:val="en-US"/>
        </w:rPr>
      </w:pPr>
      <w:r w:rsidRPr="00C06AF0">
        <w:rPr>
          <w:lang w:val="en-US"/>
        </w:rPr>
        <w:t>Clear the Use a layout or master page check box.</w:t>
      </w:r>
    </w:p>
    <w:p w:rsidR="00F8136B" w:rsidRPr="00C06AF0" w:rsidRDefault="00F8136B" w:rsidP="00E67989">
      <w:pPr>
        <w:pStyle w:val="Listeafsnit"/>
        <w:numPr>
          <w:ilvl w:val="0"/>
          <w:numId w:val="21"/>
        </w:numPr>
        <w:rPr>
          <w:lang w:val="en-US"/>
        </w:rPr>
      </w:pPr>
      <w:r w:rsidRPr="00C06AF0">
        <w:rPr>
          <w:lang w:val="en-US"/>
        </w:rPr>
        <w:t>Add an H1 element to the TestPage.cshtml view by using the following information:</w:t>
      </w:r>
    </w:p>
    <w:p w:rsidR="00F8136B" w:rsidRPr="00C06AF0" w:rsidRDefault="00F8136B" w:rsidP="00E67989">
      <w:pPr>
        <w:pStyle w:val="Listeafsnit"/>
        <w:numPr>
          <w:ilvl w:val="1"/>
          <w:numId w:val="2"/>
        </w:numPr>
        <w:rPr>
          <w:lang w:val="en-US"/>
        </w:rPr>
      </w:pPr>
      <w:r w:rsidRPr="00C06AF0">
        <w:rPr>
          <w:lang w:val="en-US"/>
        </w:rPr>
        <w:t>Content: This is a Test Page</w:t>
      </w:r>
    </w:p>
    <w:p w:rsidR="00F8136B" w:rsidRPr="00C06AF0" w:rsidRDefault="00F8136B" w:rsidP="00E67989">
      <w:pPr>
        <w:pStyle w:val="Listeafsnit"/>
        <w:numPr>
          <w:ilvl w:val="0"/>
          <w:numId w:val="21"/>
        </w:numPr>
        <w:rPr>
          <w:lang w:val="en-US"/>
        </w:rPr>
      </w:pPr>
      <w:r w:rsidRPr="00C06AF0">
        <w:rPr>
          <w:lang w:val="en-US"/>
        </w:rPr>
        <w:t>Add an action to the HomeController.cs file by using the following information:</w:t>
      </w:r>
    </w:p>
    <w:p w:rsidR="00F8136B" w:rsidRPr="00F8136B" w:rsidRDefault="00F8136B" w:rsidP="00E67989">
      <w:pPr>
        <w:pStyle w:val="Listeafsnit"/>
        <w:numPr>
          <w:ilvl w:val="1"/>
          <w:numId w:val="2"/>
        </w:numPr>
      </w:pPr>
      <w:r w:rsidRPr="00F8136B">
        <w:t>Procedure name: TestPage</w:t>
      </w:r>
    </w:p>
    <w:p w:rsidR="00F8136B" w:rsidRPr="00F8136B" w:rsidRDefault="00F8136B" w:rsidP="00E67989">
      <w:pPr>
        <w:pStyle w:val="Listeafsnit"/>
        <w:numPr>
          <w:ilvl w:val="1"/>
          <w:numId w:val="2"/>
        </w:numPr>
      </w:pPr>
      <w:r w:rsidRPr="00F8136B">
        <w:t>Return type: ActionResult</w:t>
      </w:r>
    </w:p>
    <w:p w:rsidR="00F8136B" w:rsidRPr="00F8136B" w:rsidRDefault="00F8136B" w:rsidP="00E67989">
      <w:pPr>
        <w:pStyle w:val="Listeafsnit"/>
        <w:numPr>
          <w:ilvl w:val="1"/>
          <w:numId w:val="2"/>
        </w:numPr>
      </w:pPr>
      <w:r w:rsidRPr="00F8136B">
        <w:t>Procedure parameters: None</w:t>
      </w:r>
    </w:p>
    <w:p w:rsidR="00F8136B" w:rsidRPr="00F8136B" w:rsidRDefault="00F8136B" w:rsidP="00E67989">
      <w:pPr>
        <w:pStyle w:val="Listeafsnit"/>
        <w:numPr>
          <w:ilvl w:val="1"/>
          <w:numId w:val="2"/>
        </w:numPr>
      </w:pPr>
      <w:r w:rsidRPr="00F8136B">
        <w:t>Return the view "TestPage"</w:t>
      </w:r>
    </w:p>
    <w:p w:rsidR="00F8136B" w:rsidRPr="00C06AF0" w:rsidRDefault="00F8136B" w:rsidP="00E67989">
      <w:pPr>
        <w:pStyle w:val="Listeafsnit"/>
        <w:numPr>
          <w:ilvl w:val="0"/>
          <w:numId w:val="21"/>
        </w:numPr>
        <w:rPr>
          <w:lang w:val="en-US"/>
        </w:rPr>
      </w:pPr>
      <w:r w:rsidRPr="00C06AF0">
        <w:rPr>
          <w:lang w:val="en-US"/>
        </w:rPr>
        <w:t>Add a link to the Index.cshtml page by using the following information:</w:t>
      </w:r>
    </w:p>
    <w:p w:rsidR="00F8136B" w:rsidRPr="00F8136B" w:rsidRDefault="00F8136B" w:rsidP="00E67989">
      <w:pPr>
        <w:pStyle w:val="Listeafsnit"/>
        <w:numPr>
          <w:ilvl w:val="1"/>
          <w:numId w:val="2"/>
        </w:numPr>
      </w:pPr>
      <w:r w:rsidRPr="00F8136B">
        <w:t>Start tag: &lt;a&gt;</w:t>
      </w:r>
    </w:p>
    <w:p w:rsidR="00F8136B" w:rsidRPr="00F8136B" w:rsidRDefault="00F8136B" w:rsidP="00E67989">
      <w:pPr>
        <w:pStyle w:val="Listeafsnit"/>
        <w:numPr>
          <w:ilvl w:val="1"/>
          <w:numId w:val="2"/>
        </w:numPr>
      </w:pPr>
      <w:r w:rsidRPr="00F8136B">
        <w:t>Attribute: href=” ~/Home/TestPage”</w:t>
      </w:r>
    </w:p>
    <w:p w:rsidR="00F8136B" w:rsidRPr="00F8136B" w:rsidRDefault="00F8136B" w:rsidP="00E67989">
      <w:pPr>
        <w:pStyle w:val="Listeafsnit"/>
        <w:numPr>
          <w:ilvl w:val="1"/>
          <w:numId w:val="2"/>
        </w:numPr>
      </w:pPr>
      <w:r w:rsidRPr="00F8136B">
        <w:t>Content: Test Page</w:t>
      </w:r>
    </w:p>
    <w:p w:rsidR="00F8136B" w:rsidRPr="00F8136B" w:rsidRDefault="00F8136B" w:rsidP="00E67989">
      <w:pPr>
        <w:pStyle w:val="Listeafsnit"/>
        <w:numPr>
          <w:ilvl w:val="1"/>
          <w:numId w:val="2"/>
        </w:numPr>
      </w:pPr>
      <w:r w:rsidRPr="00F8136B">
        <w:t>End tag: &lt;/a&gt;</w:t>
      </w:r>
    </w:p>
    <w:p w:rsidR="00F8136B" w:rsidRPr="00F8136B" w:rsidRDefault="00F8136B" w:rsidP="00E67989">
      <w:pPr>
        <w:pStyle w:val="Listeafsnit"/>
        <w:numPr>
          <w:ilvl w:val="0"/>
          <w:numId w:val="21"/>
        </w:numPr>
      </w:pPr>
      <w:r w:rsidRPr="00F8136B">
        <w:t>Save all the changes.</w:t>
      </w:r>
    </w:p>
    <w:p w:rsidR="00F8136B" w:rsidRPr="00C06AF0" w:rsidRDefault="00F8136B" w:rsidP="00E67989">
      <w:pPr>
        <w:pStyle w:val="Listeafsnit"/>
        <w:numPr>
          <w:ilvl w:val="0"/>
          <w:numId w:val="21"/>
        </w:numPr>
        <w:rPr>
          <w:lang w:val="en-US"/>
        </w:rPr>
      </w:pPr>
      <w:r w:rsidRPr="00C06AF0">
        <w:rPr>
          <w:lang w:val="en-US"/>
        </w:rPr>
        <w:t>Run the website and view the page you added.</w:t>
      </w:r>
    </w:p>
    <w:p w:rsidR="00F8136B" w:rsidRPr="00C06AF0" w:rsidRDefault="00F8136B" w:rsidP="00E67989">
      <w:pPr>
        <w:pStyle w:val="Listeafsnit"/>
        <w:numPr>
          <w:ilvl w:val="0"/>
          <w:numId w:val="21"/>
        </w:numPr>
        <w:rPr>
          <w:lang w:val="en-US"/>
        </w:rPr>
      </w:pPr>
      <w:r w:rsidRPr="00C06AF0">
        <w:rPr>
          <w:lang w:val="en-US"/>
        </w:rPr>
        <w:t>Stop debugging by closing Internet Explorer.</w:t>
      </w:r>
    </w:p>
    <w:p w:rsidR="00F8136B" w:rsidRPr="0044681A" w:rsidRDefault="00F8136B" w:rsidP="00C06AF0">
      <w:pPr>
        <w:pStyle w:val="Overskrift3"/>
        <w:rPr>
          <w:lang w:val="en-US"/>
        </w:rPr>
      </w:pPr>
      <w:r w:rsidRPr="0044681A">
        <w:rPr>
          <w:lang w:val="en-US"/>
        </w:rPr>
        <w:t>Task 4: Apply the site layout.</w:t>
      </w:r>
    </w:p>
    <w:p w:rsidR="00F8136B" w:rsidRPr="0044681A" w:rsidRDefault="00F8136B" w:rsidP="00E67989">
      <w:pPr>
        <w:pStyle w:val="Listeafsnit"/>
        <w:numPr>
          <w:ilvl w:val="0"/>
          <w:numId w:val="22"/>
        </w:numPr>
        <w:rPr>
          <w:lang w:val="en-US"/>
        </w:rPr>
      </w:pPr>
      <w:r w:rsidRPr="0044681A">
        <w:rPr>
          <w:lang w:val="en-US"/>
        </w:rPr>
        <w:t>Open the TestPage.cshtml file and remove the code that sets the Layout = null.</w:t>
      </w:r>
    </w:p>
    <w:p w:rsidR="00F8136B" w:rsidRPr="0044681A" w:rsidRDefault="00F8136B" w:rsidP="00E67989">
      <w:pPr>
        <w:pStyle w:val="Listeafsnit"/>
        <w:numPr>
          <w:ilvl w:val="0"/>
          <w:numId w:val="22"/>
        </w:numPr>
        <w:rPr>
          <w:lang w:val="en-US"/>
        </w:rPr>
      </w:pPr>
      <w:r w:rsidRPr="0044681A">
        <w:rPr>
          <w:lang w:val="en-US"/>
        </w:rPr>
        <w:t>In the TestPage.cshtml file, remove all the tags except the &lt;h1&gt; tag and its contents.</w:t>
      </w:r>
    </w:p>
    <w:p w:rsidR="00F8136B" w:rsidRPr="00F8136B" w:rsidRDefault="00F8136B" w:rsidP="00E67989">
      <w:pPr>
        <w:pStyle w:val="Listeafsnit"/>
        <w:numPr>
          <w:ilvl w:val="0"/>
          <w:numId w:val="22"/>
        </w:numPr>
      </w:pPr>
      <w:r w:rsidRPr="00F8136B">
        <w:t>Save all the changes.</w:t>
      </w:r>
    </w:p>
    <w:p w:rsidR="00F8136B" w:rsidRPr="0044681A" w:rsidRDefault="00F8136B" w:rsidP="00E67989">
      <w:pPr>
        <w:pStyle w:val="Listeafsnit"/>
        <w:numPr>
          <w:ilvl w:val="0"/>
          <w:numId w:val="22"/>
        </w:numPr>
        <w:rPr>
          <w:lang w:val="en-US"/>
        </w:rPr>
      </w:pPr>
      <w:r w:rsidRPr="0044681A">
        <w:rPr>
          <w:lang w:val="en-US"/>
        </w:rPr>
        <w:t>Run the web application and browse to Test Page.</w:t>
      </w:r>
    </w:p>
    <w:p w:rsidR="00F8136B" w:rsidRPr="0044681A" w:rsidRDefault="00F8136B" w:rsidP="00E67989">
      <w:pPr>
        <w:pStyle w:val="Listeafsnit"/>
        <w:numPr>
          <w:ilvl w:val="0"/>
          <w:numId w:val="22"/>
        </w:numPr>
        <w:rPr>
          <w:lang w:val="en-US"/>
        </w:rPr>
      </w:pPr>
      <w:r w:rsidRPr="0044681A">
        <w:rPr>
          <w:lang w:val="en-US"/>
        </w:rPr>
        <w:t>Close all the open applications.</w:t>
      </w:r>
    </w:p>
    <w:p w:rsidR="00F8136B" w:rsidRPr="00A409FB" w:rsidRDefault="00F8136B" w:rsidP="00D54332">
      <w:pPr>
        <w:pStyle w:val="Code"/>
      </w:pPr>
      <w:r w:rsidRPr="00A409FB">
        <w:t>Results: At the end of this exercise, you will be able to build a simple MVC application in Visual Studio.</w:t>
      </w:r>
    </w:p>
    <w:p w:rsidR="00545BB4" w:rsidRPr="005D719F" w:rsidRDefault="00F8136B" w:rsidP="00545BB4">
      <w:pPr>
        <w:pStyle w:val="Overskrift3"/>
        <w:rPr>
          <w:lang w:val="en-US"/>
        </w:rPr>
      </w:pPr>
      <w:r w:rsidRPr="00D93E0D">
        <w:rPr>
          <w:rStyle w:val="Overskrift4Tegn"/>
          <w:lang w:val="en-US"/>
        </w:rPr>
        <w:t>Question</w:t>
      </w:r>
      <w:r w:rsidRPr="005D719F">
        <w:rPr>
          <w:lang w:val="en-US"/>
        </w:rPr>
        <w:t xml:space="preserve">: </w:t>
      </w:r>
    </w:p>
    <w:p w:rsidR="00F8136B" w:rsidRPr="0044681A" w:rsidRDefault="00F8136B" w:rsidP="00F8136B">
      <w:pPr>
        <w:rPr>
          <w:lang w:val="en-US"/>
        </w:rPr>
      </w:pPr>
      <w:r w:rsidRPr="0044681A">
        <w:rPr>
          <w:lang w:val="en-US"/>
        </w:rPr>
        <w:t>Which of the three programming models has the simplest method of applying a</w:t>
      </w:r>
      <w:r w:rsidR="0044681A" w:rsidRPr="0044681A">
        <w:rPr>
          <w:lang w:val="en-US"/>
        </w:rPr>
        <w:t xml:space="preserve"> </w:t>
      </w:r>
      <w:r w:rsidRPr="0044681A">
        <w:rPr>
          <w:lang w:val="en-US"/>
        </w:rPr>
        <w:t>single layout across multiple pages?</w:t>
      </w:r>
    </w:p>
    <w:p w:rsidR="00545BB4" w:rsidRPr="005D719F" w:rsidRDefault="00F8136B" w:rsidP="00545BB4">
      <w:pPr>
        <w:pStyle w:val="Overskrift3"/>
        <w:rPr>
          <w:lang w:val="en-US"/>
        </w:rPr>
      </w:pPr>
      <w:r w:rsidRPr="00D93E0D">
        <w:rPr>
          <w:rStyle w:val="Overskrift4Tegn"/>
          <w:lang w:val="en-US"/>
        </w:rPr>
        <w:lastRenderedPageBreak/>
        <w:t>Question</w:t>
      </w:r>
      <w:r w:rsidRPr="005D719F">
        <w:rPr>
          <w:lang w:val="en-US"/>
        </w:rPr>
        <w:t xml:space="preserve">: </w:t>
      </w:r>
    </w:p>
    <w:p w:rsidR="00F8136B" w:rsidRPr="0044681A" w:rsidRDefault="00F8136B" w:rsidP="00F8136B">
      <w:pPr>
        <w:rPr>
          <w:lang w:val="en-US"/>
        </w:rPr>
      </w:pPr>
      <w:r w:rsidRPr="0044681A">
        <w:rPr>
          <w:lang w:val="en-US"/>
        </w:rPr>
        <w:t>Which of the three programming models has th</w:t>
      </w:r>
      <w:r w:rsidR="0044681A" w:rsidRPr="0044681A">
        <w:rPr>
          <w:lang w:val="en-US"/>
        </w:rPr>
        <w:t xml:space="preserve">e simplest method of building a </w:t>
      </w:r>
      <w:r w:rsidRPr="0044681A">
        <w:rPr>
          <w:lang w:val="en-US"/>
        </w:rPr>
        <w:t>user interface?</w:t>
      </w:r>
    </w:p>
    <w:p w:rsidR="00545BB4" w:rsidRPr="005D719F" w:rsidRDefault="00F8136B" w:rsidP="00631217">
      <w:pPr>
        <w:pStyle w:val="Overskrift4"/>
        <w:rPr>
          <w:lang w:val="en-US"/>
        </w:rPr>
      </w:pPr>
      <w:r w:rsidRPr="005D719F">
        <w:rPr>
          <w:lang w:val="en-US"/>
        </w:rPr>
        <w:t xml:space="preserve">Question: </w:t>
      </w:r>
    </w:p>
    <w:p w:rsidR="00570416" w:rsidRDefault="00F8136B" w:rsidP="00746113">
      <w:pPr>
        <w:rPr>
          <w:lang w:val="en-US"/>
        </w:rPr>
        <w:sectPr w:rsidR="00570416" w:rsidSect="00750E6A">
          <w:headerReference w:type="first" r:id="rId18"/>
          <w:pgSz w:w="11906" w:h="16838"/>
          <w:pgMar w:top="1701" w:right="1134" w:bottom="1701" w:left="1134" w:header="708" w:footer="708" w:gutter="0"/>
          <w:cols w:space="708"/>
          <w:titlePg/>
          <w:docGrid w:linePitch="360"/>
        </w:sectPr>
      </w:pPr>
      <w:r w:rsidRPr="0044681A">
        <w:rPr>
          <w:lang w:val="en-US"/>
        </w:rPr>
        <w:t>Which of the application programming models will you recommend for the photo</w:t>
      </w:r>
      <w:r w:rsidR="0044681A" w:rsidRPr="0044681A">
        <w:rPr>
          <w:lang w:val="en-US"/>
        </w:rPr>
        <w:t xml:space="preserve"> </w:t>
      </w:r>
      <w:r w:rsidRPr="0044681A">
        <w:rPr>
          <w:lang w:val="en-US"/>
        </w:rPr>
        <w:t>sharing application: Web Pages, Web Forms, or MVC?</w:t>
      </w:r>
    </w:p>
    <w:p w:rsidR="00746113" w:rsidRDefault="00746113" w:rsidP="00746113">
      <w:pPr>
        <w:rPr>
          <w:lang w:val="en-US"/>
        </w:rPr>
      </w:pPr>
    </w:p>
    <w:p w:rsidR="00570416" w:rsidRPr="00570416" w:rsidRDefault="00570416" w:rsidP="009D58C4">
      <w:pPr>
        <w:pStyle w:val="Overskrift2"/>
        <w:rPr>
          <w:lang w:val="en-US"/>
        </w:rPr>
      </w:pPr>
      <w:bookmarkStart w:id="11" w:name="_Toc401515448"/>
      <w:r w:rsidRPr="00570416">
        <w:rPr>
          <w:lang w:val="en-US"/>
        </w:rPr>
        <w:t>Module Review and Takeaways</w:t>
      </w:r>
      <w:bookmarkEnd w:id="11"/>
    </w:p>
    <w:p w:rsidR="00570416" w:rsidRPr="00570416" w:rsidRDefault="00570416" w:rsidP="00570416">
      <w:pPr>
        <w:rPr>
          <w:lang w:val="en-US"/>
        </w:rPr>
      </w:pPr>
      <w:r w:rsidRPr="00570416">
        <w:rPr>
          <w:lang w:val="en-US"/>
        </w:rPr>
        <w:t>In this module, you have seen the tools, technologies, and web servers that are available in the Microsoft</w:t>
      </w:r>
      <w:r>
        <w:rPr>
          <w:lang w:val="en-US"/>
        </w:rPr>
        <w:t xml:space="preserve"> </w:t>
      </w:r>
      <w:r w:rsidRPr="00570416">
        <w:rPr>
          <w:lang w:val="en-US"/>
        </w:rPr>
        <w:t>web stack, which you can use to build and host web applications for intranets and on the Internet. You</w:t>
      </w:r>
      <w:r>
        <w:rPr>
          <w:lang w:val="en-US"/>
        </w:rPr>
        <w:t xml:space="preserve"> </w:t>
      </w:r>
      <w:r w:rsidRPr="00570416">
        <w:rPr>
          <w:lang w:val="en-US"/>
        </w:rPr>
        <w:t>should also be able to distinguish applications written in the three ASP.NET programming models: Web</w:t>
      </w:r>
      <w:r>
        <w:rPr>
          <w:lang w:val="en-US"/>
        </w:rPr>
        <w:t xml:space="preserve"> </w:t>
      </w:r>
      <w:r w:rsidRPr="00570416">
        <w:rPr>
          <w:lang w:val="en-US"/>
        </w:rPr>
        <w:t>Pages, Web Forms, and MVC. You should be able to use MVC applications to render webpages by using</w:t>
      </w:r>
      <w:r>
        <w:rPr>
          <w:lang w:val="en-US"/>
        </w:rPr>
        <w:t xml:space="preserve"> </w:t>
      </w:r>
      <w:r w:rsidRPr="00570416">
        <w:rPr>
          <w:lang w:val="en-US"/>
        </w:rPr>
        <w:t>models, views, and controllers.</w:t>
      </w:r>
    </w:p>
    <w:p w:rsidR="00570416" w:rsidRPr="00570416" w:rsidRDefault="00570416" w:rsidP="00570416">
      <w:pPr>
        <w:rPr>
          <w:lang w:val="en-US"/>
        </w:rPr>
      </w:pPr>
      <w:r w:rsidRPr="00570416">
        <w:rPr>
          <w:lang w:val="en-US"/>
        </w:rPr>
        <w:t>Best Practice: Use Web Pages when you have simple requirements or have developers with little</w:t>
      </w:r>
      <w:r>
        <w:rPr>
          <w:lang w:val="en-US"/>
        </w:rPr>
        <w:t xml:space="preserve"> </w:t>
      </w:r>
      <w:r w:rsidRPr="00570416">
        <w:rPr>
          <w:lang w:val="en-US"/>
        </w:rPr>
        <w:t>experience of ASP.NET.</w:t>
      </w:r>
    </w:p>
    <w:p w:rsidR="00722564" w:rsidRDefault="00570416" w:rsidP="009D58C4">
      <w:pPr>
        <w:pStyle w:val="Overskrift4"/>
        <w:rPr>
          <w:lang w:val="en-US"/>
        </w:rPr>
      </w:pPr>
      <w:r w:rsidRPr="00570416">
        <w:rPr>
          <w:lang w:val="en-US"/>
        </w:rPr>
        <w:t>Best Practice:</w:t>
      </w:r>
    </w:p>
    <w:p w:rsidR="00570416" w:rsidRPr="00570416" w:rsidRDefault="00570416" w:rsidP="00570416">
      <w:pPr>
        <w:rPr>
          <w:lang w:val="en-US"/>
        </w:rPr>
      </w:pPr>
      <w:r w:rsidRPr="00570416">
        <w:rPr>
          <w:lang w:val="en-US"/>
        </w:rPr>
        <w:t>Use Web Forms when you want to create a user interface by dragging controls from</w:t>
      </w:r>
      <w:r w:rsidR="00722564">
        <w:rPr>
          <w:lang w:val="en-US"/>
        </w:rPr>
        <w:t xml:space="preserve"> </w:t>
      </w:r>
      <w:r w:rsidRPr="00570416">
        <w:rPr>
          <w:lang w:val="en-US"/>
        </w:rPr>
        <w:t>a toolbox onto each webpage or when your developers have experience of Web Forms or Windows</w:t>
      </w:r>
      <w:r w:rsidR="00722564">
        <w:rPr>
          <w:lang w:val="en-US"/>
        </w:rPr>
        <w:t xml:space="preserve"> </w:t>
      </w:r>
      <w:r w:rsidRPr="00570416">
        <w:rPr>
          <w:lang w:val="en-US"/>
        </w:rPr>
        <w:t>Forms.</w:t>
      </w:r>
    </w:p>
    <w:p w:rsidR="00722564" w:rsidRDefault="00570416" w:rsidP="009D58C4">
      <w:pPr>
        <w:pStyle w:val="Overskrift4"/>
        <w:rPr>
          <w:lang w:val="en-US"/>
        </w:rPr>
      </w:pPr>
      <w:r w:rsidRPr="00570416">
        <w:rPr>
          <w:lang w:val="en-US"/>
        </w:rPr>
        <w:t>Best Practice:</w:t>
      </w:r>
    </w:p>
    <w:p w:rsidR="00570416" w:rsidRPr="00570416" w:rsidRDefault="00570416" w:rsidP="00570416">
      <w:pPr>
        <w:rPr>
          <w:lang w:val="en-US"/>
        </w:rPr>
      </w:pPr>
      <w:r w:rsidRPr="00570416">
        <w:rPr>
          <w:lang w:val="en-US"/>
        </w:rPr>
        <w:t>Use MVC when you want the most precise control over HTML and URLs, when you</w:t>
      </w:r>
      <w:r w:rsidR="00722564">
        <w:rPr>
          <w:lang w:val="en-US"/>
        </w:rPr>
        <w:t xml:space="preserve"> </w:t>
      </w:r>
      <w:r w:rsidRPr="00570416">
        <w:rPr>
          <w:lang w:val="en-US"/>
        </w:rPr>
        <w:t>want to cleanly separate business logic, user interface code, and input logic, or when you want to perform</w:t>
      </w:r>
      <w:r w:rsidR="00722564">
        <w:rPr>
          <w:lang w:val="en-US"/>
        </w:rPr>
        <w:t xml:space="preserve"> </w:t>
      </w:r>
      <w:r w:rsidRPr="00570416">
        <w:rPr>
          <w:lang w:val="en-US"/>
        </w:rPr>
        <w:t>Test Driven Development.</w:t>
      </w:r>
    </w:p>
    <w:p w:rsidR="00570416" w:rsidRPr="00570416" w:rsidRDefault="00570416" w:rsidP="009D58C4">
      <w:pPr>
        <w:pStyle w:val="Overskrift3"/>
        <w:rPr>
          <w:lang w:val="en-US"/>
        </w:rPr>
      </w:pPr>
      <w:r w:rsidRPr="00570416">
        <w:rPr>
          <w:lang w:val="en-US"/>
        </w:rPr>
        <w:t xml:space="preserve">Common Issues and </w:t>
      </w:r>
      <w:r w:rsidRPr="009D58C4">
        <w:t>Troubleshooting</w:t>
      </w:r>
      <w:r w:rsidRPr="00570416">
        <w:rPr>
          <w:lang w:val="en-US"/>
        </w:rPr>
        <w:t xml:space="preserve"> Tips</w:t>
      </w:r>
    </w:p>
    <w:tbl>
      <w:tblPr>
        <w:tblStyle w:val="Tabel-Gitter"/>
        <w:tblW w:w="0" w:type="auto"/>
        <w:tblLook w:val="04A0" w:firstRow="1" w:lastRow="0" w:firstColumn="1" w:lastColumn="0" w:noHBand="0" w:noVBand="1"/>
      </w:tblPr>
      <w:tblGrid>
        <w:gridCol w:w="4814"/>
        <w:gridCol w:w="4814"/>
      </w:tblGrid>
      <w:tr w:rsidR="00722564" w:rsidTr="00722564">
        <w:tc>
          <w:tcPr>
            <w:tcW w:w="4814" w:type="dxa"/>
            <w:shd w:val="clear" w:color="auto" w:fill="C00000"/>
          </w:tcPr>
          <w:p w:rsidR="00722564" w:rsidRDefault="00722564" w:rsidP="00570416">
            <w:pPr>
              <w:rPr>
                <w:lang w:val="en-US"/>
              </w:rPr>
            </w:pPr>
            <w:r w:rsidRPr="00570416">
              <w:rPr>
                <w:lang w:val="en-US"/>
              </w:rPr>
              <w:t>Common Issue</w:t>
            </w:r>
          </w:p>
        </w:tc>
        <w:tc>
          <w:tcPr>
            <w:tcW w:w="4814" w:type="dxa"/>
            <w:shd w:val="clear" w:color="auto" w:fill="C00000"/>
          </w:tcPr>
          <w:p w:rsidR="00722564" w:rsidRDefault="00722564" w:rsidP="00722564">
            <w:pPr>
              <w:rPr>
                <w:lang w:val="en-US"/>
              </w:rPr>
            </w:pPr>
            <w:r w:rsidRPr="00570416">
              <w:rPr>
                <w:lang w:val="en-US"/>
              </w:rPr>
              <w:t>Troubleshooting Tip</w:t>
            </w:r>
          </w:p>
        </w:tc>
      </w:tr>
      <w:tr w:rsidR="00722564" w:rsidRPr="00D93E0D" w:rsidTr="00722564">
        <w:tc>
          <w:tcPr>
            <w:tcW w:w="4814" w:type="dxa"/>
          </w:tcPr>
          <w:p w:rsidR="00722564" w:rsidRDefault="00722564" w:rsidP="00722564">
            <w:pPr>
              <w:rPr>
                <w:lang w:val="en-US"/>
              </w:rPr>
            </w:pPr>
            <w:r w:rsidRPr="00570416">
              <w:rPr>
                <w:lang w:val="en-US"/>
              </w:rPr>
              <w:t>You add a new view to an MVC</w:t>
            </w:r>
            <w:r>
              <w:rPr>
                <w:lang w:val="en-US"/>
              </w:rPr>
              <w:t xml:space="preserve"> </w:t>
            </w:r>
            <w:r w:rsidRPr="00570416">
              <w:rPr>
                <w:lang w:val="en-US"/>
              </w:rPr>
              <w:t>application, but when you try to access the</w:t>
            </w:r>
            <w:r>
              <w:rPr>
                <w:lang w:val="en-US"/>
              </w:rPr>
              <w:t xml:space="preserve"> </w:t>
            </w:r>
            <w:r w:rsidRPr="00570416">
              <w:rPr>
                <w:lang w:val="en-US"/>
              </w:rPr>
              <w:t>page, you receive an HTTP 404 error.</w:t>
            </w:r>
          </w:p>
        </w:tc>
        <w:tc>
          <w:tcPr>
            <w:tcW w:w="4814" w:type="dxa"/>
          </w:tcPr>
          <w:p w:rsidR="00722564" w:rsidRDefault="00722564" w:rsidP="00570416">
            <w:pPr>
              <w:rPr>
                <w:lang w:val="en-US"/>
              </w:rPr>
            </w:pPr>
          </w:p>
        </w:tc>
      </w:tr>
    </w:tbl>
    <w:p w:rsidR="00722564" w:rsidRDefault="00722564" w:rsidP="00570416">
      <w:pPr>
        <w:rPr>
          <w:lang w:val="en-US"/>
        </w:rPr>
      </w:pPr>
    </w:p>
    <w:p w:rsidR="00570416" w:rsidRPr="00570416" w:rsidRDefault="00570416" w:rsidP="00D54332">
      <w:pPr>
        <w:pStyle w:val="Code"/>
      </w:pPr>
      <w:r w:rsidRPr="00570416">
        <w:t>Additional Reading: For more information about ASP.NET, including forums, blogs, and third-party</w:t>
      </w:r>
      <w:r w:rsidR="00722564">
        <w:t xml:space="preserve"> </w:t>
      </w:r>
      <w:r w:rsidRPr="00570416">
        <w:t>tools, visit the official ASP.NET site: http://go.microsoft.com/fwlink/?LinkID=293681&amp;clcid=0x409</w:t>
      </w:r>
    </w:p>
    <w:p w:rsidR="00570416" w:rsidRPr="00570416" w:rsidRDefault="00570416" w:rsidP="009D58C4">
      <w:pPr>
        <w:pStyle w:val="Overskrift3"/>
        <w:rPr>
          <w:lang w:val="en-US"/>
        </w:rPr>
      </w:pPr>
      <w:r w:rsidRPr="00570416">
        <w:rPr>
          <w:lang w:val="en-US"/>
        </w:rPr>
        <w:t>Review Question(s)</w:t>
      </w:r>
    </w:p>
    <w:p w:rsidR="00722564" w:rsidRDefault="00570416" w:rsidP="009D58C4">
      <w:pPr>
        <w:pStyle w:val="Overskrift4"/>
        <w:rPr>
          <w:lang w:val="en-US"/>
        </w:rPr>
      </w:pPr>
      <w:r w:rsidRPr="00570416">
        <w:rPr>
          <w:lang w:val="en-US"/>
        </w:rPr>
        <w:t>Question:</w:t>
      </w:r>
    </w:p>
    <w:p w:rsidR="00570416" w:rsidRPr="00570416" w:rsidRDefault="00570416" w:rsidP="00570416">
      <w:pPr>
        <w:rPr>
          <w:lang w:val="en-US"/>
        </w:rPr>
      </w:pPr>
      <w:r w:rsidRPr="00570416">
        <w:rPr>
          <w:lang w:val="en-US"/>
        </w:rPr>
        <w:t>Which of the shared features of ASP.NET can you use in Web Pages, Web Forms,</w:t>
      </w:r>
      <w:r w:rsidR="00722564">
        <w:rPr>
          <w:lang w:val="en-US"/>
        </w:rPr>
        <w:t xml:space="preserve"> </w:t>
      </w:r>
      <w:r w:rsidRPr="00570416">
        <w:rPr>
          <w:lang w:val="en-US"/>
        </w:rPr>
        <w:t>and MVC applications to increase the speed with which frequently-requested pages are</w:t>
      </w:r>
      <w:r w:rsidR="00722564">
        <w:rPr>
          <w:lang w:val="en-US"/>
        </w:rPr>
        <w:t xml:space="preserve"> </w:t>
      </w:r>
      <w:r w:rsidRPr="00570416">
        <w:rPr>
          <w:lang w:val="en-US"/>
        </w:rPr>
        <w:t>returned to the browser?</w:t>
      </w:r>
    </w:p>
    <w:p w:rsidR="00722564" w:rsidRDefault="00722564" w:rsidP="009D58C4">
      <w:pPr>
        <w:pStyle w:val="Overskrift4"/>
        <w:rPr>
          <w:lang w:val="en-US"/>
        </w:rPr>
      </w:pPr>
      <w:r>
        <w:rPr>
          <w:lang w:val="en-US"/>
        </w:rPr>
        <w:t>Question:</w:t>
      </w:r>
    </w:p>
    <w:p w:rsidR="00570416" w:rsidRPr="00570416" w:rsidRDefault="00570416" w:rsidP="00570416">
      <w:pPr>
        <w:rPr>
          <w:lang w:val="en-US"/>
        </w:rPr>
      </w:pPr>
      <w:r w:rsidRPr="00570416">
        <w:rPr>
          <w:lang w:val="en-US"/>
        </w:rPr>
        <w:t>You want to create a simple website that shares dates and venues for games for</w:t>
      </w:r>
      <w:r w:rsidR="00722564">
        <w:rPr>
          <w:lang w:val="en-US"/>
        </w:rPr>
        <w:t xml:space="preserve"> </w:t>
      </w:r>
      <w:r w:rsidRPr="00570416">
        <w:rPr>
          <w:lang w:val="en-US"/>
        </w:rPr>
        <w:t>your sports club members. The sports club has no budget to buy software. Which</w:t>
      </w:r>
      <w:r w:rsidR="00722564">
        <w:rPr>
          <w:lang w:val="en-US"/>
        </w:rPr>
        <w:t xml:space="preserve"> </w:t>
      </w:r>
      <w:r w:rsidRPr="00570416">
        <w:rPr>
          <w:lang w:val="en-US"/>
        </w:rPr>
        <w:t>development environment should you use to create the site?</w:t>
      </w:r>
    </w:p>
    <w:p w:rsidR="00570416" w:rsidRPr="00570416" w:rsidRDefault="00570416" w:rsidP="009D58C4">
      <w:pPr>
        <w:pStyle w:val="Overskrift3"/>
        <w:rPr>
          <w:lang w:val="en-US"/>
        </w:rPr>
      </w:pPr>
      <w:r w:rsidRPr="00570416">
        <w:rPr>
          <w:lang w:val="en-US"/>
        </w:rPr>
        <w:t>Real-world Issues and Scenarios</w:t>
      </w:r>
    </w:p>
    <w:p w:rsidR="00DB0FE3" w:rsidRDefault="00570416" w:rsidP="00570416">
      <w:pPr>
        <w:rPr>
          <w:lang w:val="en-US"/>
        </w:rPr>
        <w:sectPr w:rsidR="00DB0FE3" w:rsidSect="00750E6A">
          <w:headerReference w:type="first" r:id="rId19"/>
          <w:pgSz w:w="11906" w:h="16838"/>
          <w:pgMar w:top="1701" w:right="1134" w:bottom="1701" w:left="1134" w:header="708" w:footer="708" w:gutter="0"/>
          <w:cols w:space="708"/>
          <w:titlePg/>
          <w:docGrid w:linePitch="360"/>
        </w:sectPr>
      </w:pPr>
      <w:r w:rsidRPr="00570416">
        <w:rPr>
          <w:lang w:val="en-US"/>
        </w:rPr>
        <w:t>You have written a web application for a client that sells hats. Visitors to the site will be able to register,</w:t>
      </w:r>
      <w:r w:rsidR="00722564">
        <w:rPr>
          <w:lang w:val="en-US"/>
        </w:rPr>
        <w:t xml:space="preserve"> </w:t>
      </w:r>
      <w:r w:rsidRPr="00570416">
        <w:rPr>
          <w:lang w:val="en-US"/>
        </w:rPr>
        <w:t>redeem offer vouchers, and purchase hats. You expect site traffic to be steady through most of the year,</w:t>
      </w:r>
      <w:r w:rsidR="00722564">
        <w:rPr>
          <w:lang w:val="en-US"/>
        </w:rPr>
        <w:t xml:space="preserve"> </w:t>
      </w:r>
      <w:r w:rsidRPr="00570416">
        <w:rPr>
          <w:lang w:val="en-US"/>
        </w:rPr>
        <w:t>but to peak just before Christmas. Should you recommend IIS or Windows Azure for hosting the site?</w:t>
      </w:r>
    </w:p>
    <w:p w:rsidR="004D0874" w:rsidRPr="004D0874" w:rsidRDefault="009D58C4" w:rsidP="004D0874">
      <w:pPr>
        <w:pStyle w:val="Overskrift1"/>
        <w:rPr>
          <w:lang w:val="en-US"/>
        </w:rPr>
      </w:pPr>
      <w:bookmarkStart w:id="12" w:name="_Toc401515449"/>
      <w:r>
        <w:rPr>
          <w:lang w:val="en-US"/>
        </w:rPr>
        <w:lastRenderedPageBreak/>
        <w:t xml:space="preserve">Module 02 - </w:t>
      </w:r>
      <w:r w:rsidR="004D0874" w:rsidRPr="004D0874">
        <w:rPr>
          <w:lang w:val="en-US"/>
        </w:rPr>
        <w:t>Lab: Designing ASP.NET MVC 4 Web Applications</w:t>
      </w:r>
      <w:bookmarkEnd w:id="12"/>
    </w:p>
    <w:p w:rsidR="004D0874" w:rsidRPr="004D0874" w:rsidRDefault="004D0874" w:rsidP="004D0874">
      <w:pPr>
        <w:pStyle w:val="Overskrift2"/>
        <w:rPr>
          <w:lang w:val="en-US"/>
        </w:rPr>
      </w:pPr>
      <w:bookmarkStart w:id="13" w:name="_Toc401515450"/>
      <w:r w:rsidRPr="004D0874">
        <w:rPr>
          <w:lang w:val="en-US"/>
        </w:rPr>
        <w:t>Scenario</w:t>
      </w:r>
      <w:bookmarkEnd w:id="13"/>
    </w:p>
    <w:p w:rsidR="004D0874" w:rsidRPr="004D0874" w:rsidRDefault="004D0874" w:rsidP="004D0874">
      <w:pPr>
        <w:rPr>
          <w:lang w:val="en-US"/>
        </w:rPr>
      </w:pPr>
      <w:r w:rsidRPr="004D0874">
        <w:rPr>
          <w:lang w:val="en-US"/>
        </w:rPr>
        <w:t>Your team has chosen ASP.NET MVC 4 as the most appropriate ASP.NET programming model to create</w:t>
      </w:r>
      <w:r>
        <w:rPr>
          <w:lang w:val="en-US"/>
        </w:rPr>
        <w:t xml:space="preserve"> </w:t>
      </w:r>
      <w:r w:rsidRPr="004D0874">
        <w:rPr>
          <w:lang w:val="en-US"/>
        </w:rPr>
        <w:t>the photo sharing application for the Adventure Works web application. You need to create a detailed</w:t>
      </w:r>
      <w:r>
        <w:rPr>
          <w:lang w:val="en-US"/>
        </w:rPr>
        <w:t xml:space="preserve"> </w:t>
      </w:r>
      <w:r w:rsidRPr="004D0874">
        <w:rPr>
          <w:lang w:val="en-US"/>
        </w:rPr>
        <w:t>project design for the application, and have been given a set of functional and technical requirements</w:t>
      </w:r>
      <w:r>
        <w:rPr>
          <w:lang w:val="en-US"/>
        </w:rPr>
        <w:t xml:space="preserve"> </w:t>
      </w:r>
      <w:r w:rsidRPr="004D0874">
        <w:rPr>
          <w:lang w:val="en-US"/>
        </w:rPr>
        <w:t>with other information. You have to plan:</w:t>
      </w:r>
    </w:p>
    <w:p w:rsidR="004D0874" w:rsidRPr="004D0874" w:rsidRDefault="004D0874" w:rsidP="00E67989">
      <w:pPr>
        <w:pStyle w:val="Listeafsnit"/>
        <w:numPr>
          <w:ilvl w:val="0"/>
          <w:numId w:val="2"/>
        </w:numPr>
        <w:rPr>
          <w:lang w:val="en-US"/>
        </w:rPr>
      </w:pPr>
      <w:r w:rsidRPr="004D0874">
        <w:rPr>
          <w:lang w:val="en-US"/>
        </w:rPr>
        <w:t>An MVC model that you can use to implement the desired functionality.</w:t>
      </w:r>
    </w:p>
    <w:p w:rsidR="004D0874" w:rsidRPr="004D0874" w:rsidRDefault="004D0874" w:rsidP="00E67989">
      <w:pPr>
        <w:pStyle w:val="Listeafsnit"/>
        <w:numPr>
          <w:ilvl w:val="0"/>
          <w:numId w:val="2"/>
        </w:numPr>
        <w:rPr>
          <w:lang w:val="en-US"/>
        </w:rPr>
      </w:pPr>
      <w:r w:rsidRPr="004D0874">
        <w:rPr>
          <w:lang w:val="en-US"/>
        </w:rPr>
        <w:t>One or more controllers and controller actions that respond to users actions.</w:t>
      </w:r>
    </w:p>
    <w:p w:rsidR="004D0874" w:rsidRPr="004D0874" w:rsidRDefault="004D0874" w:rsidP="00E67989">
      <w:pPr>
        <w:pStyle w:val="Listeafsnit"/>
        <w:numPr>
          <w:ilvl w:val="0"/>
          <w:numId w:val="2"/>
        </w:numPr>
        <w:rPr>
          <w:lang w:val="en-US"/>
        </w:rPr>
      </w:pPr>
      <w:r w:rsidRPr="004D0874">
        <w:rPr>
          <w:lang w:val="en-US"/>
        </w:rPr>
        <w:t>A set of views to implement the user interface.</w:t>
      </w:r>
    </w:p>
    <w:p w:rsidR="004D0874" w:rsidRPr="004D0874" w:rsidRDefault="004D0874" w:rsidP="00E67989">
      <w:pPr>
        <w:pStyle w:val="Listeafsnit"/>
        <w:numPr>
          <w:ilvl w:val="0"/>
          <w:numId w:val="2"/>
        </w:numPr>
        <w:rPr>
          <w:lang w:val="en-US"/>
        </w:rPr>
      </w:pPr>
      <w:r w:rsidRPr="004D0874">
        <w:rPr>
          <w:lang w:val="en-US"/>
        </w:rPr>
        <w:t>The locations for hosting and data storage.</w:t>
      </w:r>
    </w:p>
    <w:p w:rsidR="004D0874" w:rsidRPr="004D0874" w:rsidRDefault="004D0874" w:rsidP="004D0874">
      <w:pPr>
        <w:pStyle w:val="Overskrift2"/>
        <w:rPr>
          <w:lang w:val="en-US"/>
        </w:rPr>
      </w:pPr>
      <w:bookmarkStart w:id="14" w:name="_Toc401515451"/>
      <w:r w:rsidRPr="004D0874">
        <w:rPr>
          <w:lang w:val="en-US"/>
        </w:rPr>
        <w:t>Objectives</w:t>
      </w:r>
      <w:bookmarkEnd w:id="14"/>
    </w:p>
    <w:p w:rsidR="004D0874" w:rsidRPr="004D0874" w:rsidRDefault="004D0874" w:rsidP="004D0874">
      <w:pPr>
        <w:rPr>
          <w:lang w:val="en-US"/>
        </w:rPr>
      </w:pPr>
      <w:r w:rsidRPr="004D0874">
        <w:rPr>
          <w:lang w:val="en-US"/>
        </w:rPr>
        <w:t>After completing this lab, you will be able to:</w:t>
      </w:r>
    </w:p>
    <w:p w:rsidR="004D0874" w:rsidRPr="004D0874" w:rsidRDefault="004D0874" w:rsidP="00E67989">
      <w:pPr>
        <w:pStyle w:val="Listeafsnit"/>
        <w:numPr>
          <w:ilvl w:val="0"/>
          <w:numId w:val="2"/>
        </w:numPr>
        <w:rPr>
          <w:lang w:val="en-US"/>
        </w:rPr>
      </w:pPr>
      <w:r w:rsidRPr="004D0874">
        <w:rPr>
          <w:lang w:val="en-US"/>
        </w:rPr>
        <w:t>Design an ASP.NET MVC 4 web application that meets a set of functional requirements.</w:t>
      </w:r>
    </w:p>
    <w:p w:rsidR="004D0874" w:rsidRPr="004D0874" w:rsidRDefault="004D0874" w:rsidP="00E67989">
      <w:pPr>
        <w:pStyle w:val="Listeafsnit"/>
        <w:numPr>
          <w:ilvl w:val="0"/>
          <w:numId w:val="2"/>
        </w:numPr>
        <w:rPr>
          <w:lang w:val="en-US"/>
        </w:rPr>
      </w:pPr>
      <w:r w:rsidRPr="004D0874">
        <w:rPr>
          <w:lang w:val="en-US"/>
        </w:rPr>
        <w:t>Record the design in an accurate, precise, and informative manner.</w:t>
      </w:r>
    </w:p>
    <w:p w:rsidR="004D0874" w:rsidRPr="004D0874" w:rsidRDefault="004D0874" w:rsidP="004D0874">
      <w:pPr>
        <w:rPr>
          <w:lang w:val="en-US"/>
        </w:rPr>
      </w:pPr>
      <w:r w:rsidRPr="004D0874">
        <w:rPr>
          <w:lang w:val="en-US"/>
        </w:rPr>
        <w:t>Estimated Time: 40 minutes</w:t>
      </w:r>
    </w:p>
    <w:p w:rsidR="004D0874" w:rsidRPr="004D0874" w:rsidRDefault="004D0874" w:rsidP="004D0874">
      <w:pPr>
        <w:pStyle w:val="Overskrift2"/>
        <w:rPr>
          <w:lang w:val="en-US"/>
        </w:rPr>
      </w:pPr>
      <w:bookmarkStart w:id="15" w:name="_Toc401515452"/>
      <w:r w:rsidRPr="004D0874">
        <w:rPr>
          <w:lang w:val="en-US"/>
        </w:rPr>
        <w:t>Exercise 1: Planning Model Classes</w:t>
      </w:r>
      <w:bookmarkEnd w:id="15"/>
    </w:p>
    <w:p w:rsidR="004D0874" w:rsidRPr="004D0874" w:rsidRDefault="004D0874" w:rsidP="004D0874">
      <w:pPr>
        <w:pStyle w:val="Overskrift3"/>
        <w:rPr>
          <w:lang w:val="en-US"/>
        </w:rPr>
      </w:pPr>
      <w:r w:rsidRPr="004D0874">
        <w:rPr>
          <w:lang w:val="en-US"/>
        </w:rPr>
        <w:t>Scenario</w:t>
      </w:r>
    </w:p>
    <w:p w:rsidR="004D0874" w:rsidRPr="004D0874" w:rsidRDefault="004D0874" w:rsidP="004D0874">
      <w:pPr>
        <w:rPr>
          <w:lang w:val="en-US"/>
        </w:rPr>
      </w:pPr>
      <w:r w:rsidRPr="004D0874">
        <w:rPr>
          <w:lang w:val="en-US"/>
        </w:rPr>
        <w:t>You need to recommend an MVC model that is required to implement a photo sharing application. You</w:t>
      </w:r>
      <w:r>
        <w:rPr>
          <w:lang w:val="en-US"/>
        </w:rPr>
        <w:t xml:space="preserve"> </w:t>
      </w:r>
      <w:r w:rsidRPr="004D0874">
        <w:rPr>
          <w:lang w:val="en-US"/>
        </w:rPr>
        <w:t>will propose model classes based on the results of an initial investigation into the requirements.</w:t>
      </w:r>
    </w:p>
    <w:p w:rsidR="004D0874" w:rsidRPr="004D0874" w:rsidRDefault="004D0874" w:rsidP="004D0874">
      <w:pPr>
        <w:rPr>
          <w:lang w:val="en-US"/>
        </w:rPr>
      </w:pPr>
      <w:r w:rsidRPr="004D0874">
        <w:rPr>
          <w:lang w:val="en-US"/>
        </w:rPr>
        <w:t>The main tasks for this exercise are as follows:</w:t>
      </w:r>
    </w:p>
    <w:p w:rsidR="004D0874" w:rsidRPr="004D0874" w:rsidRDefault="004D0874" w:rsidP="00E67989">
      <w:pPr>
        <w:pStyle w:val="Listeafsnit"/>
        <w:numPr>
          <w:ilvl w:val="0"/>
          <w:numId w:val="23"/>
        </w:numPr>
        <w:rPr>
          <w:lang w:val="en-US"/>
        </w:rPr>
      </w:pPr>
      <w:r w:rsidRPr="004D0874">
        <w:rPr>
          <w:lang w:val="en-US"/>
        </w:rPr>
        <w:t>Examine the initial investigation.</w:t>
      </w:r>
    </w:p>
    <w:p w:rsidR="004D0874" w:rsidRPr="004D0874" w:rsidRDefault="004D0874" w:rsidP="00E67989">
      <w:pPr>
        <w:pStyle w:val="Listeafsnit"/>
        <w:numPr>
          <w:ilvl w:val="0"/>
          <w:numId w:val="23"/>
        </w:numPr>
        <w:rPr>
          <w:lang w:val="en-US"/>
        </w:rPr>
      </w:pPr>
      <w:r w:rsidRPr="004D0874">
        <w:rPr>
          <w:lang w:val="en-US"/>
        </w:rPr>
        <w:t>Plan the photo model class.</w:t>
      </w:r>
    </w:p>
    <w:p w:rsidR="004D0874" w:rsidRPr="004D0874" w:rsidRDefault="004D0874" w:rsidP="00E67989">
      <w:pPr>
        <w:pStyle w:val="Listeafsnit"/>
        <w:numPr>
          <w:ilvl w:val="0"/>
          <w:numId w:val="23"/>
        </w:numPr>
        <w:rPr>
          <w:lang w:val="en-US"/>
        </w:rPr>
      </w:pPr>
      <w:r w:rsidRPr="004D0874">
        <w:rPr>
          <w:lang w:val="en-US"/>
        </w:rPr>
        <w:t>Plan the comment model class.</w:t>
      </w:r>
    </w:p>
    <w:p w:rsidR="004D0874" w:rsidRPr="004D0874" w:rsidRDefault="004D0874" w:rsidP="004D0874">
      <w:pPr>
        <w:pStyle w:val="Overskrift3"/>
        <w:rPr>
          <w:lang w:val="en-US"/>
        </w:rPr>
      </w:pPr>
      <w:r w:rsidRPr="004D0874">
        <w:rPr>
          <w:lang w:val="en-US"/>
        </w:rPr>
        <w:t>Task 1: Examine the initial investigation.</w:t>
      </w:r>
    </w:p>
    <w:p w:rsidR="004D0874" w:rsidRPr="00353313" w:rsidRDefault="004D0874" w:rsidP="00E67989">
      <w:pPr>
        <w:pStyle w:val="Listeafsnit"/>
        <w:numPr>
          <w:ilvl w:val="0"/>
          <w:numId w:val="24"/>
        </w:numPr>
        <w:rPr>
          <w:lang w:val="en-US"/>
        </w:rPr>
      </w:pPr>
      <w:r w:rsidRPr="00353313">
        <w:rPr>
          <w:lang w:val="en-US"/>
        </w:rPr>
        <w:t>Open the InitialInvestigation document by using the following information:</w:t>
      </w:r>
    </w:p>
    <w:p w:rsidR="004D0874" w:rsidRPr="00353313" w:rsidRDefault="00327A7A" w:rsidP="00E67989">
      <w:pPr>
        <w:pStyle w:val="Listeafsnit"/>
        <w:numPr>
          <w:ilvl w:val="1"/>
          <w:numId w:val="2"/>
        </w:numPr>
        <w:rPr>
          <w:lang w:val="en-US"/>
        </w:rPr>
      </w:pPr>
      <w:r>
        <w:rPr>
          <w:lang w:val="en-US"/>
        </w:rPr>
        <w:t>File location: Lab</w:t>
      </w:r>
      <w:r w:rsidR="004D0874" w:rsidRPr="00353313">
        <w:rPr>
          <w:lang w:val="en-US"/>
        </w:rPr>
        <w:t>\Mod02</w:t>
      </w:r>
    </w:p>
    <w:p w:rsidR="004D0874" w:rsidRPr="00353313" w:rsidRDefault="004D0874" w:rsidP="00E67989">
      <w:pPr>
        <w:pStyle w:val="Listeafsnit"/>
        <w:numPr>
          <w:ilvl w:val="0"/>
          <w:numId w:val="24"/>
        </w:numPr>
        <w:rPr>
          <w:lang w:val="en-US"/>
        </w:rPr>
      </w:pPr>
      <w:r w:rsidRPr="00353313">
        <w:rPr>
          <w:lang w:val="en-US"/>
        </w:rPr>
        <w:t>Enable the Navigation Pane feature.</w:t>
      </w:r>
    </w:p>
    <w:p w:rsidR="004D0874" w:rsidRPr="00353313" w:rsidRDefault="004D0874" w:rsidP="00E67989">
      <w:pPr>
        <w:pStyle w:val="Listeafsnit"/>
        <w:numPr>
          <w:ilvl w:val="0"/>
          <w:numId w:val="24"/>
        </w:numPr>
        <w:rPr>
          <w:lang w:val="en-US"/>
        </w:rPr>
      </w:pPr>
      <w:r w:rsidRPr="00353313">
        <w:rPr>
          <w:lang w:val="en-US"/>
        </w:rPr>
        <w:t>Read the contents of the Introduction section.</w:t>
      </w:r>
    </w:p>
    <w:p w:rsidR="004D0874" w:rsidRPr="00353313" w:rsidRDefault="004D0874" w:rsidP="00E67989">
      <w:pPr>
        <w:pStyle w:val="Listeafsnit"/>
        <w:numPr>
          <w:ilvl w:val="0"/>
          <w:numId w:val="24"/>
        </w:numPr>
        <w:rPr>
          <w:lang w:val="en-US"/>
        </w:rPr>
      </w:pPr>
      <w:r w:rsidRPr="00353313">
        <w:rPr>
          <w:lang w:val="en-US"/>
        </w:rPr>
        <w:t>Read the contents of the General Description section.</w:t>
      </w:r>
    </w:p>
    <w:p w:rsidR="004D0874" w:rsidRPr="00353313" w:rsidRDefault="004D0874" w:rsidP="00E67989">
      <w:pPr>
        <w:pStyle w:val="Listeafsnit"/>
        <w:numPr>
          <w:ilvl w:val="0"/>
          <w:numId w:val="24"/>
        </w:numPr>
        <w:rPr>
          <w:lang w:val="en-US"/>
        </w:rPr>
      </w:pPr>
      <w:r w:rsidRPr="00353313">
        <w:rPr>
          <w:lang w:val="en-US"/>
        </w:rPr>
        <w:t>Read the Use Cases section and then examine the Use Case Summary diagram.</w:t>
      </w:r>
    </w:p>
    <w:p w:rsidR="004D0874" w:rsidRPr="00353313" w:rsidRDefault="004D0874" w:rsidP="00E67989">
      <w:pPr>
        <w:pStyle w:val="Listeafsnit"/>
        <w:numPr>
          <w:ilvl w:val="0"/>
          <w:numId w:val="24"/>
        </w:numPr>
        <w:rPr>
          <w:lang w:val="en-US"/>
        </w:rPr>
      </w:pPr>
      <w:r w:rsidRPr="00353313">
        <w:rPr>
          <w:lang w:val="en-US"/>
        </w:rPr>
        <w:t>Close the InitialInvestigation document.</w:t>
      </w:r>
    </w:p>
    <w:p w:rsidR="004D0874" w:rsidRPr="004D0874" w:rsidRDefault="004D0874" w:rsidP="00353313">
      <w:pPr>
        <w:pStyle w:val="Overskrift3"/>
        <w:rPr>
          <w:lang w:val="en-US"/>
        </w:rPr>
      </w:pPr>
      <w:r w:rsidRPr="004D0874">
        <w:rPr>
          <w:lang w:val="en-US"/>
        </w:rPr>
        <w:t>Task 2: Plan the photo model class.</w:t>
      </w:r>
    </w:p>
    <w:p w:rsidR="004D0874" w:rsidRPr="00353313" w:rsidRDefault="004D0874" w:rsidP="00E67989">
      <w:pPr>
        <w:pStyle w:val="Listeafsnit"/>
        <w:numPr>
          <w:ilvl w:val="0"/>
          <w:numId w:val="25"/>
        </w:numPr>
        <w:rPr>
          <w:lang w:val="en-US"/>
        </w:rPr>
      </w:pPr>
      <w:r w:rsidRPr="00353313">
        <w:rPr>
          <w:lang w:val="en-US"/>
        </w:rPr>
        <w:t>Open the DetailedPlanningDocument document and locate the MVC Model section.</w:t>
      </w:r>
    </w:p>
    <w:p w:rsidR="004D0874" w:rsidRPr="00353313" w:rsidRDefault="004D0874" w:rsidP="00E67989">
      <w:pPr>
        <w:pStyle w:val="Listeafsnit"/>
        <w:numPr>
          <w:ilvl w:val="0"/>
          <w:numId w:val="25"/>
        </w:numPr>
        <w:rPr>
          <w:lang w:val="en-US"/>
        </w:rPr>
      </w:pPr>
      <w:r w:rsidRPr="00353313">
        <w:rPr>
          <w:lang w:val="en-US"/>
        </w:rPr>
        <w:t>Based on your reading of the InitialInvestigation document, add and describe a model class for</w:t>
      </w:r>
      <w:r w:rsidR="00353313" w:rsidRPr="00353313">
        <w:rPr>
          <w:lang w:val="en-US"/>
        </w:rPr>
        <w:t xml:space="preserve"> </w:t>
      </w:r>
      <w:r w:rsidRPr="00353313">
        <w:rPr>
          <w:lang w:val="en-US"/>
        </w:rPr>
        <w:t>photos in Table 1: MVC Model.</w:t>
      </w:r>
    </w:p>
    <w:p w:rsidR="004D0874" w:rsidRPr="00353313" w:rsidRDefault="004D0874" w:rsidP="00E67989">
      <w:pPr>
        <w:pStyle w:val="Listeafsnit"/>
        <w:numPr>
          <w:ilvl w:val="0"/>
          <w:numId w:val="25"/>
        </w:numPr>
        <w:rPr>
          <w:lang w:val="en-US"/>
        </w:rPr>
      </w:pPr>
      <w:r w:rsidRPr="00353313">
        <w:rPr>
          <w:lang w:val="en-US"/>
        </w:rPr>
        <w:t>Add properties to the model class you created in Table 1: MVC Model. The model class will have</w:t>
      </w:r>
      <w:r w:rsidR="00353313" w:rsidRPr="00353313">
        <w:rPr>
          <w:lang w:val="en-US"/>
        </w:rPr>
        <w:t xml:space="preserve"> </w:t>
      </w:r>
      <w:r w:rsidRPr="00353313">
        <w:rPr>
          <w:lang w:val="en-US"/>
        </w:rPr>
        <w:t>many properties</w:t>
      </w:r>
    </w:p>
    <w:p w:rsidR="004D0874" w:rsidRPr="00353313" w:rsidRDefault="004D0874" w:rsidP="00E67989">
      <w:pPr>
        <w:pStyle w:val="Listeafsnit"/>
        <w:numPr>
          <w:ilvl w:val="0"/>
          <w:numId w:val="25"/>
        </w:numPr>
        <w:rPr>
          <w:lang w:val="en-US"/>
        </w:rPr>
      </w:pPr>
      <w:r w:rsidRPr="00353313">
        <w:rPr>
          <w:lang w:val="en-US"/>
        </w:rPr>
        <w:lastRenderedPageBreak/>
        <w:t>Add data types to the photo properties. Each property will have one and only one data type.</w:t>
      </w:r>
    </w:p>
    <w:p w:rsidR="004D0874" w:rsidRPr="00353313" w:rsidRDefault="004D0874" w:rsidP="00E67989">
      <w:pPr>
        <w:pStyle w:val="Listeafsnit"/>
        <w:numPr>
          <w:ilvl w:val="0"/>
          <w:numId w:val="25"/>
        </w:numPr>
        <w:rPr>
          <w:lang w:val="en-US"/>
        </w:rPr>
      </w:pPr>
      <w:r w:rsidRPr="00353313">
        <w:rPr>
          <w:lang w:val="en-US"/>
        </w:rPr>
        <w:t>Merge the rows in the Model Class and Description columns and save the document.</w:t>
      </w:r>
    </w:p>
    <w:p w:rsidR="004D0874" w:rsidRPr="00353313" w:rsidRDefault="004D0874" w:rsidP="00E67989">
      <w:pPr>
        <w:pStyle w:val="Listeafsnit"/>
        <w:numPr>
          <w:ilvl w:val="0"/>
          <w:numId w:val="25"/>
        </w:numPr>
        <w:rPr>
          <w:lang w:val="en-US"/>
        </w:rPr>
      </w:pPr>
      <w:r w:rsidRPr="00353313">
        <w:rPr>
          <w:lang w:val="en-US"/>
        </w:rPr>
        <w:t>Create a new UML Logical Data Model diagram in Visio 2010.</w:t>
      </w:r>
    </w:p>
    <w:p w:rsidR="004D0874" w:rsidRPr="00353313" w:rsidRDefault="004D0874" w:rsidP="00E67989">
      <w:pPr>
        <w:pStyle w:val="Listeafsnit"/>
        <w:numPr>
          <w:ilvl w:val="0"/>
          <w:numId w:val="25"/>
        </w:numPr>
        <w:rPr>
          <w:lang w:val="en-US"/>
        </w:rPr>
      </w:pPr>
      <w:r w:rsidRPr="00353313">
        <w:rPr>
          <w:lang w:val="en-US"/>
        </w:rPr>
        <w:t>Add a new Class shape to model photos in the UML diagram.</w:t>
      </w:r>
    </w:p>
    <w:p w:rsidR="004D0874" w:rsidRPr="00353313" w:rsidRDefault="004D0874" w:rsidP="00E67989">
      <w:pPr>
        <w:pStyle w:val="Listeafsnit"/>
        <w:numPr>
          <w:ilvl w:val="0"/>
          <w:numId w:val="25"/>
        </w:numPr>
        <w:rPr>
          <w:lang w:val="en-US"/>
        </w:rPr>
      </w:pPr>
      <w:r w:rsidRPr="00353313">
        <w:rPr>
          <w:lang w:val="en-US"/>
        </w:rPr>
        <w:t>Add attributes to the new Class shape for each of the properties you planned for the photos.</w:t>
      </w:r>
    </w:p>
    <w:p w:rsidR="004D0874" w:rsidRPr="00353313" w:rsidRDefault="004D0874" w:rsidP="00E67989">
      <w:pPr>
        <w:pStyle w:val="Listeafsnit"/>
        <w:numPr>
          <w:ilvl w:val="0"/>
          <w:numId w:val="25"/>
        </w:numPr>
        <w:rPr>
          <w:lang w:val="en-US"/>
        </w:rPr>
      </w:pPr>
      <w:r w:rsidRPr="00353313">
        <w:rPr>
          <w:lang w:val="en-US"/>
        </w:rPr>
        <w:t>Save the created diagram by using the following information:</w:t>
      </w:r>
    </w:p>
    <w:p w:rsidR="004D0874" w:rsidRPr="00353313" w:rsidRDefault="00327A7A" w:rsidP="00E67989">
      <w:pPr>
        <w:pStyle w:val="Listeafsnit"/>
        <w:numPr>
          <w:ilvl w:val="1"/>
          <w:numId w:val="2"/>
        </w:numPr>
        <w:rPr>
          <w:lang w:val="en-US"/>
        </w:rPr>
      </w:pPr>
      <w:r>
        <w:rPr>
          <w:lang w:val="en-US"/>
        </w:rPr>
        <w:t>Folder path: Lab</w:t>
      </w:r>
      <w:r w:rsidR="004D0874" w:rsidRPr="00353313">
        <w:rPr>
          <w:lang w:val="en-US"/>
        </w:rPr>
        <w:t>\Mod02</w:t>
      </w:r>
    </w:p>
    <w:p w:rsidR="004D0874" w:rsidRPr="00353313" w:rsidRDefault="004D0874" w:rsidP="00E67989">
      <w:pPr>
        <w:pStyle w:val="Listeafsnit"/>
        <w:numPr>
          <w:ilvl w:val="1"/>
          <w:numId w:val="2"/>
        </w:numPr>
        <w:rPr>
          <w:lang w:val="en-US"/>
        </w:rPr>
      </w:pPr>
      <w:r w:rsidRPr="00353313">
        <w:rPr>
          <w:lang w:val="en-US"/>
        </w:rPr>
        <w:t>File name: PhotoSharingLDM</w:t>
      </w:r>
    </w:p>
    <w:p w:rsidR="004D0874" w:rsidRPr="004D0874" w:rsidRDefault="004D0874" w:rsidP="00353313">
      <w:pPr>
        <w:pStyle w:val="Overskrift3"/>
        <w:rPr>
          <w:lang w:val="en-US"/>
        </w:rPr>
      </w:pPr>
      <w:r w:rsidRPr="004D0874">
        <w:rPr>
          <w:lang w:val="en-US"/>
        </w:rPr>
        <w:t>Task 3: Plan the comment model class.</w:t>
      </w:r>
    </w:p>
    <w:p w:rsidR="004D0874" w:rsidRPr="00353313" w:rsidRDefault="004D0874" w:rsidP="00E67989">
      <w:pPr>
        <w:pStyle w:val="Listeafsnit"/>
        <w:numPr>
          <w:ilvl w:val="0"/>
          <w:numId w:val="26"/>
        </w:numPr>
        <w:rPr>
          <w:lang w:val="en-US"/>
        </w:rPr>
      </w:pPr>
      <w:r w:rsidRPr="00353313">
        <w:rPr>
          <w:lang w:val="en-US"/>
        </w:rPr>
        <w:t>Open the DetailedPlanningDocument document and locate the MVC Model section.</w:t>
      </w:r>
    </w:p>
    <w:p w:rsidR="004D0874" w:rsidRPr="00353313" w:rsidRDefault="004D0874" w:rsidP="00E67989">
      <w:pPr>
        <w:pStyle w:val="Listeafsnit"/>
        <w:numPr>
          <w:ilvl w:val="0"/>
          <w:numId w:val="26"/>
        </w:numPr>
        <w:rPr>
          <w:lang w:val="en-US"/>
        </w:rPr>
      </w:pPr>
      <w:r w:rsidRPr="00353313">
        <w:rPr>
          <w:lang w:val="en-US"/>
        </w:rPr>
        <w:t>Based on your reading of the InitialInvestigation document, add and describe a model class for</w:t>
      </w:r>
      <w:r w:rsidR="00353313" w:rsidRPr="00353313">
        <w:rPr>
          <w:lang w:val="en-US"/>
        </w:rPr>
        <w:t xml:space="preserve"> </w:t>
      </w:r>
      <w:r w:rsidRPr="00353313">
        <w:rPr>
          <w:lang w:val="en-US"/>
        </w:rPr>
        <w:t>photos in Table 1: MVC Model.</w:t>
      </w:r>
    </w:p>
    <w:p w:rsidR="004D0874" w:rsidRPr="00353313" w:rsidRDefault="004D0874" w:rsidP="00E67989">
      <w:pPr>
        <w:pStyle w:val="Listeafsnit"/>
        <w:numPr>
          <w:ilvl w:val="0"/>
          <w:numId w:val="26"/>
        </w:numPr>
        <w:rPr>
          <w:lang w:val="en-US"/>
        </w:rPr>
      </w:pPr>
      <w:r w:rsidRPr="00353313">
        <w:rPr>
          <w:lang w:val="en-US"/>
        </w:rPr>
        <w:t>Add properties to the model class you created in Table 1: MVC Model.</w:t>
      </w:r>
    </w:p>
    <w:p w:rsidR="004D0874" w:rsidRPr="00353313" w:rsidRDefault="004D0874" w:rsidP="00E67989">
      <w:pPr>
        <w:pStyle w:val="Listeafsnit"/>
        <w:numPr>
          <w:ilvl w:val="0"/>
          <w:numId w:val="26"/>
        </w:numPr>
        <w:rPr>
          <w:lang w:val="en-US"/>
        </w:rPr>
      </w:pPr>
      <w:r w:rsidRPr="00353313">
        <w:rPr>
          <w:lang w:val="en-US"/>
        </w:rPr>
        <w:t>Add data types to the comment properties.</w:t>
      </w:r>
    </w:p>
    <w:p w:rsidR="004D0874" w:rsidRPr="00353313" w:rsidRDefault="004D0874" w:rsidP="00E67989">
      <w:pPr>
        <w:pStyle w:val="Listeafsnit"/>
        <w:numPr>
          <w:ilvl w:val="0"/>
          <w:numId w:val="26"/>
        </w:numPr>
        <w:rPr>
          <w:lang w:val="en-US"/>
        </w:rPr>
      </w:pPr>
      <w:r w:rsidRPr="00353313">
        <w:rPr>
          <w:lang w:val="en-US"/>
        </w:rPr>
        <w:t>Merge the rows in the Model Class and the Description columns, and then save the document.</w:t>
      </w:r>
    </w:p>
    <w:p w:rsidR="004D0874" w:rsidRPr="00353313" w:rsidRDefault="004D0874" w:rsidP="00E67989">
      <w:pPr>
        <w:pStyle w:val="Listeafsnit"/>
        <w:numPr>
          <w:ilvl w:val="0"/>
          <w:numId w:val="26"/>
        </w:numPr>
        <w:rPr>
          <w:lang w:val="en-US"/>
        </w:rPr>
      </w:pPr>
      <w:r w:rsidRPr="00353313">
        <w:rPr>
          <w:lang w:val="en-US"/>
        </w:rPr>
        <w:t>Add a new Class shape to model comments in the UML diagram.</w:t>
      </w:r>
    </w:p>
    <w:p w:rsidR="004D0874" w:rsidRPr="00353313" w:rsidRDefault="004D0874" w:rsidP="00E67989">
      <w:pPr>
        <w:pStyle w:val="Listeafsnit"/>
        <w:numPr>
          <w:ilvl w:val="0"/>
          <w:numId w:val="26"/>
        </w:numPr>
        <w:rPr>
          <w:lang w:val="en-US"/>
        </w:rPr>
      </w:pPr>
      <w:r w:rsidRPr="00353313">
        <w:rPr>
          <w:lang w:val="en-US"/>
        </w:rPr>
        <w:t>Add attributes to the new Class shape for each of the properties you planned for comments.</w:t>
      </w:r>
    </w:p>
    <w:p w:rsidR="004D0874" w:rsidRPr="00353313" w:rsidRDefault="004D0874" w:rsidP="00E67989">
      <w:pPr>
        <w:pStyle w:val="Listeafsnit"/>
        <w:numPr>
          <w:ilvl w:val="0"/>
          <w:numId w:val="26"/>
        </w:numPr>
        <w:rPr>
          <w:lang w:val="en-US"/>
        </w:rPr>
      </w:pPr>
      <w:r w:rsidRPr="00353313">
        <w:rPr>
          <w:lang w:val="en-US"/>
        </w:rPr>
        <w:t>In the UML diagram, connect the two class shapes.</w:t>
      </w:r>
    </w:p>
    <w:p w:rsidR="004D0874" w:rsidRPr="00353313" w:rsidRDefault="004D0874" w:rsidP="00E67989">
      <w:pPr>
        <w:pStyle w:val="Listeafsnit"/>
        <w:numPr>
          <w:ilvl w:val="0"/>
          <w:numId w:val="26"/>
        </w:numPr>
        <w:rPr>
          <w:lang w:val="en-US"/>
        </w:rPr>
      </w:pPr>
      <w:r w:rsidRPr="00353313">
        <w:rPr>
          <w:lang w:val="en-US"/>
        </w:rPr>
        <w:t>Hide the end names for the connector.</w:t>
      </w:r>
    </w:p>
    <w:p w:rsidR="004D0874" w:rsidRPr="00353313" w:rsidRDefault="004D0874" w:rsidP="00E67989">
      <w:pPr>
        <w:pStyle w:val="Listeafsnit"/>
        <w:numPr>
          <w:ilvl w:val="0"/>
          <w:numId w:val="26"/>
        </w:numPr>
        <w:rPr>
          <w:lang w:val="en-US"/>
        </w:rPr>
      </w:pPr>
      <w:r w:rsidRPr="00353313">
        <w:rPr>
          <w:lang w:val="en-US"/>
        </w:rPr>
        <w:t>Set multiplicity for the ends of the connector, and save the diagram.</w:t>
      </w:r>
    </w:p>
    <w:p w:rsidR="004D0874" w:rsidRPr="004D0874" w:rsidRDefault="004D0874" w:rsidP="00D54332">
      <w:pPr>
        <w:pStyle w:val="Code"/>
      </w:pPr>
      <w:r w:rsidRPr="004D0874">
        <w:t>Results: After completing this exercise, you will be able to create proposals for a model, and configure the</w:t>
      </w:r>
      <w:r w:rsidR="00353313">
        <w:t xml:space="preserve"> </w:t>
      </w:r>
      <w:r w:rsidRPr="004D0874">
        <w:t>properties and data types of the model classes.</w:t>
      </w:r>
    </w:p>
    <w:p w:rsidR="004D0874" w:rsidRPr="004D0874" w:rsidRDefault="004D0874" w:rsidP="00353313">
      <w:pPr>
        <w:pStyle w:val="Overskrift2"/>
        <w:rPr>
          <w:lang w:val="en-US"/>
        </w:rPr>
      </w:pPr>
      <w:bookmarkStart w:id="16" w:name="_Toc401515453"/>
      <w:r w:rsidRPr="004D0874">
        <w:rPr>
          <w:lang w:val="en-US"/>
        </w:rPr>
        <w:t>Exercise 2: Planning Controllers</w:t>
      </w:r>
      <w:bookmarkEnd w:id="16"/>
    </w:p>
    <w:p w:rsidR="004D0874" w:rsidRPr="004D0874" w:rsidRDefault="004D0874" w:rsidP="00353313">
      <w:pPr>
        <w:pStyle w:val="Overskrift3"/>
        <w:rPr>
          <w:lang w:val="en-US"/>
        </w:rPr>
      </w:pPr>
      <w:r w:rsidRPr="004D0874">
        <w:rPr>
          <w:lang w:val="en-US"/>
        </w:rPr>
        <w:t>Scenario</w:t>
      </w:r>
    </w:p>
    <w:p w:rsidR="004D0874" w:rsidRPr="004D0874" w:rsidRDefault="004D0874" w:rsidP="004D0874">
      <w:pPr>
        <w:rPr>
          <w:lang w:val="en-US"/>
        </w:rPr>
      </w:pPr>
      <w:r w:rsidRPr="004D0874">
        <w:rPr>
          <w:lang w:val="en-US"/>
        </w:rPr>
        <w:t>You need to recommend a set of MVC controllers that are required to implement a photo sharing</w:t>
      </w:r>
      <w:r w:rsidR="00353313">
        <w:rPr>
          <w:lang w:val="en-US"/>
        </w:rPr>
        <w:t xml:space="preserve"> </w:t>
      </w:r>
      <w:r w:rsidRPr="004D0874">
        <w:rPr>
          <w:lang w:val="en-US"/>
        </w:rPr>
        <w:t>application. You will propose controllers based on the results of an initial investigation into the</w:t>
      </w:r>
      <w:r w:rsidR="00353313">
        <w:rPr>
          <w:lang w:val="en-US"/>
        </w:rPr>
        <w:t xml:space="preserve"> </w:t>
      </w:r>
      <w:r w:rsidRPr="004D0874">
        <w:rPr>
          <w:lang w:val="en-US"/>
        </w:rPr>
        <w:t>requirements.</w:t>
      </w:r>
    </w:p>
    <w:p w:rsidR="004D0874" w:rsidRPr="004D0874" w:rsidRDefault="004D0874" w:rsidP="004D0874">
      <w:pPr>
        <w:rPr>
          <w:lang w:val="en-US"/>
        </w:rPr>
      </w:pPr>
      <w:r w:rsidRPr="004D0874">
        <w:rPr>
          <w:lang w:val="en-US"/>
        </w:rPr>
        <w:t>The main tasks for this exercise are as follows:</w:t>
      </w:r>
    </w:p>
    <w:p w:rsidR="004D0874" w:rsidRPr="00353313" w:rsidRDefault="004D0874" w:rsidP="00E67989">
      <w:pPr>
        <w:pStyle w:val="Listeafsnit"/>
        <w:numPr>
          <w:ilvl w:val="0"/>
          <w:numId w:val="27"/>
        </w:numPr>
        <w:rPr>
          <w:lang w:val="en-US"/>
        </w:rPr>
      </w:pPr>
      <w:r w:rsidRPr="00353313">
        <w:rPr>
          <w:lang w:val="en-US"/>
        </w:rPr>
        <w:t>Plan the photo controller.</w:t>
      </w:r>
    </w:p>
    <w:p w:rsidR="004D0874" w:rsidRPr="00353313" w:rsidRDefault="004D0874" w:rsidP="00E67989">
      <w:pPr>
        <w:pStyle w:val="Listeafsnit"/>
        <w:numPr>
          <w:ilvl w:val="0"/>
          <w:numId w:val="27"/>
        </w:numPr>
        <w:rPr>
          <w:lang w:val="en-US"/>
        </w:rPr>
      </w:pPr>
      <w:r w:rsidRPr="00353313">
        <w:rPr>
          <w:lang w:val="en-US"/>
        </w:rPr>
        <w:t>Plan the comment controller.</w:t>
      </w:r>
    </w:p>
    <w:p w:rsidR="004D0874" w:rsidRPr="004D0874" w:rsidRDefault="004D0874" w:rsidP="00353313">
      <w:pPr>
        <w:pStyle w:val="Overskrift3"/>
        <w:rPr>
          <w:lang w:val="en-US"/>
        </w:rPr>
      </w:pPr>
      <w:r w:rsidRPr="004D0874">
        <w:rPr>
          <w:lang w:val="en-US"/>
        </w:rPr>
        <w:t>Task 1: Plan the photo controller.</w:t>
      </w:r>
    </w:p>
    <w:p w:rsidR="004D0874" w:rsidRPr="00BF0CA0" w:rsidRDefault="004D0874" w:rsidP="00E67989">
      <w:pPr>
        <w:pStyle w:val="Listeafsnit"/>
        <w:numPr>
          <w:ilvl w:val="0"/>
          <w:numId w:val="28"/>
        </w:numPr>
        <w:rPr>
          <w:lang w:val="en-US"/>
        </w:rPr>
      </w:pPr>
      <w:r w:rsidRPr="00BF0CA0">
        <w:rPr>
          <w:lang w:val="en-US"/>
        </w:rPr>
        <w:t>Open the DetailedPlanningDocument document and locate the MVC Controllers section.</w:t>
      </w:r>
    </w:p>
    <w:p w:rsidR="004D0874" w:rsidRPr="00BF0CA0" w:rsidRDefault="004D0874" w:rsidP="00E67989">
      <w:pPr>
        <w:pStyle w:val="Listeafsnit"/>
        <w:numPr>
          <w:ilvl w:val="0"/>
          <w:numId w:val="28"/>
        </w:numPr>
        <w:rPr>
          <w:lang w:val="en-US"/>
        </w:rPr>
      </w:pPr>
      <w:r w:rsidRPr="00BF0CA0">
        <w:rPr>
          <w:lang w:val="en-US"/>
        </w:rPr>
        <w:t>Based on your reading of the InitialInvestigation document, add a controller for photos in Table 2:</w:t>
      </w:r>
      <w:r w:rsidR="00BF0CA0" w:rsidRPr="00BF0CA0">
        <w:rPr>
          <w:lang w:val="en-US"/>
        </w:rPr>
        <w:t xml:space="preserve"> </w:t>
      </w:r>
      <w:r w:rsidRPr="00BF0CA0">
        <w:rPr>
          <w:lang w:val="en-US"/>
        </w:rPr>
        <w:t>MVC Controllers.</w:t>
      </w:r>
    </w:p>
    <w:p w:rsidR="004D0874" w:rsidRPr="00BF0CA0" w:rsidRDefault="004D0874" w:rsidP="00E67989">
      <w:pPr>
        <w:pStyle w:val="Listeafsnit"/>
        <w:numPr>
          <w:ilvl w:val="0"/>
          <w:numId w:val="28"/>
        </w:numPr>
        <w:rPr>
          <w:lang w:val="en-US"/>
        </w:rPr>
      </w:pPr>
      <w:r w:rsidRPr="00BF0CA0">
        <w:rPr>
          <w:lang w:val="en-US"/>
        </w:rPr>
        <w:t>Add actions to the controller for photos in Table 2: MVC Controllers.</w:t>
      </w:r>
    </w:p>
    <w:p w:rsidR="004D0874" w:rsidRPr="00BF0CA0" w:rsidRDefault="004D0874" w:rsidP="00E67989">
      <w:pPr>
        <w:pStyle w:val="Listeafsnit"/>
        <w:numPr>
          <w:ilvl w:val="0"/>
          <w:numId w:val="28"/>
        </w:numPr>
        <w:rPr>
          <w:lang w:val="en-US"/>
        </w:rPr>
      </w:pPr>
      <w:r w:rsidRPr="00BF0CA0">
        <w:rPr>
          <w:lang w:val="en-US"/>
        </w:rPr>
        <w:t>Add descriptions for each of the actions you have planned.</w:t>
      </w:r>
    </w:p>
    <w:p w:rsidR="004D0874" w:rsidRPr="00BF0CA0" w:rsidRDefault="004D0874" w:rsidP="00E67989">
      <w:pPr>
        <w:pStyle w:val="Listeafsnit"/>
        <w:numPr>
          <w:ilvl w:val="0"/>
          <w:numId w:val="28"/>
        </w:numPr>
        <w:rPr>
          <w:lang w:val="en-US"/>
        </w:rPr>
      </w:pPr>
      <w:r w:rsidRPr="00BF0CA0">
        <w:rPr>
          <w:lang w:val="en-US"/>
        </w:rPr>
        <w:t>Merge rows in the Controller column and save the document.</w:t>
      </w:r>
    </w:p>
    <w:p w:rsidR="004D0874" w:rsidRPr="004D0874" w:rsidRDefault="004D0874" w:rsidP="00BF0CA0">
      <w:pPr>
        <w:pStyle w:val="Overskrift3"/>
        <w:rPr>
          <w:lang w:val="en-US"/>
        </w:rPr>
      </w:pPr>
      <w:r w:rsidRPr="004D0874">
        <w:rPr>
          <w:lang w:val="en-US"/>
        </w:rPr>
        <w:t> Task 2: Plan the comment controller.</w:t>
      </w:r>
    </w:p>
    <w:p w:rsidR="004D0874" w:rsidRPr="00BF0CA0" w:rsidRDefault="004D0874" w:rsidP="00E67989">
      <w:pPr>
        <w:pStyle w:val="Listeafsnit"/>
        <w:numPr>
          <w:ilvl w:val="0"/>
          <w:numId w:val="29"/>
        </w:numPr>
        <w:rPr>
          <w:lang w:val="en-US"/>
        </w:rPr>
      </w:pPr>
      <w:r w:rsidRPr="00BF0CA0">
        <w:rPr>
          <w:lang w:val="en-US"/>
        </w:rPr>
        <w:t>Based on your reading of the InitialInvestigation document, add a controller for photos in Table 2:</w:t>
      </w:r>
      <w:r w:rsidR="00BF0CA0" w:rsidRPr="00BF0CA0">
        <w:rPr>
          <w:lang w:val="en-US"/>
        </w:rPr>
        <w:t xml:space="preserve"> </w:t>
      </w:r>
      <w:r w:rsidRPr="00BF0CA0">
        <w:rPr>
          <w:lang w:val="en-US"/>
        </w:rPr>
        <w:t>MVC Controllers.</w:t>
      </w:r>
    </w:p>
    <w:p w:rsidR="004D0874" w:rsidRPr="00BF0CA0" w:rsidRDefault="004D0874" w:rsidP="00E67989">
      <w:pPr>
        <w:pStyle w:val="Listeafsnit"/>
        <w:numPr>
          <w:ilvl w:val="0"/>
          <w:numId w:val="29"/>
        </w:numPr>
        <w:rPr>
          <w:lang w:val="en-US"/>
        </w:rPr>
      </w:pPr>
      <w:r w:rsidRPr="00BF0CA0">
        <w:rPr>
          <w:lang w:val="en-US"/>
        </w:rPr>
        <w:t>Add actions to the controller for comments in Table 2: MVC Controllers.</w:t>
      </w:r>
    </w:p>
    <w:p w:rsidR="004D0874" w:rsidRPr="00BF0CA0" w:rsidRDefault="004D0874" w:rsidP="00E67989">
      <w:pPr>
        <w:pStyle w:val="Listeafsnit"/>
        <w:numPr>
          <w:ilvl w:val="0"/>
          <w:numId w:val="29"/>
        </w:numPr>
        <w:rPr>
          <w:lang w:val="en-US"/>
        </w:rPr>
      </w:pPr>
      <w:r w:rsidRPr="00BF0CA0">
        <w:rPr>
          <w:lang w:val="en-US"/>
        </w:rPr>
        <w:t>Add descriptions for each of the actions you have planned.</w:t>
      </w:r>
    </w:p>
    <w:p w:rsidR="004D0874" w:rsidRPr="00BF0CA0" w:rsidRDefault="004D0874" w:rsidP="00E67989">
      <w:pPr>
        <w:pStyle w:val="Listeafsnit"/>
        <w:numPr>
          <w:ilvl w:val="0"/>
          <w:numId w:val="29"/>
        </w:numPr>
        <w:rPr>
          <w:lang w:val="en-US"/>
        </w:rPr>
      </w:pPr>
      <w:r w:rsidRPr="00BF0CA0">
        <w:rPr>
          <w:lang w:val="en-US"/>
        </w:rPr>
        <w:t>Merge rows in the Controller column and save the document.</w:t>
      </w:r>
    </w:p>
    <w:p w:rsidR="004D0874" w:rsidRPr="004D0874" w:rsidRDefault="004D0874" w:rsidP="004D0874">
      <w:pPr>
        <w:rPr>
          <w:lang w:val="en-US"/>
        </w:rPr>
      </w:pPr>
      <w:r w:rsidRPr="004D0874">
        <w:rPr>
          <w:lang w:val="en-US"/>
        </w:rPr>
        <w:lastRenderedPageBreak/>
        <w:t>Results: After completing this exercise, you will be able to create proposals for controllers and configure</w:t>
      </w:r>
      <w:r w:rsidR="00BF0CA0">
        <w:rPr>
          <w:lang w:val="en-US"/>
        </w:rPr>
        <w:t xml:space="preserve"> </w:t>
      </w:r>
      <w:r w:rsidRPr="004D0874">
        <w:rPr>
          <w:lang w:val="en-US"/>
        </w:rPr>
        <w:t>their properties and data types.</w:t>
      </w:r>
    </w:p>
    <w:p w:rsidR="004D0874" w:rsidRPr="004D0874" w:rsidRDefault="004D0874" w:rsidP="00BF0CA0">
      <w:pPr>
        <w:pStyle w:val="Overskrift2"/>
        <w:rPr>
          <w:lang w:val="en-US"/>
        </w:rPr>
      </w:pPr>
      <w:bookmarkStart w:id="17" w:name="_Toc401515454"/>
      <w:r w:rsidRPr="004D0874">
        <w:rPr>
          <w:lang w:val="en-US"/>
        </w:rPr>
        <w:t>Exercise 3: Planning Views</w:t>
      </w:r>
      <w:bookmarkEnd w:id="17"/>
    </w:p>
    <w:p w:rsidR="004D0874" w:rsidRPr="004D0874" w:rsidRDefault="004D0874" w:rsidP="00BF0CA0">
      <w:pPr>
        <w:pStyle w:val="Overskrift3"/>
        <w:rPr>
          <w:lang w:val="en-US"/>
        </w:rPr>
      </w:pPr>
      <w:r w:rsidRPr="004D0874">
        <w:rPr>
          <w:lang w:val="en-US"/>
        </w:rPr>
        <w:t>Scenario</w:t>
      </w:r>
    </w:p>
    <w:p w:rsidR="004D0874" w:rsidRPr="004D0874" w:rsidRDefault="004D0874" w:rsidP="004D0874">
      <w:pPr>
        <w:rPr>
          <w:lang w:val="en-US"/>
        </w:rPr>
      </w:pPr>
      <w:r w:rsidRPr="004D0874">
        <w:rPr>
          <w:lang w:val="en-US"/>
        </w:rPr>
        <w:t>You need to recommend a set of MVC views that are required to implement a photo sharing application.</w:t>
      </w:r>
    </w:p>
    <w:p w:rsidR="004D0874" w:rsidRPr="004D0874" w:rsidRDefault="004D0874" w:rsidP="004D0874">
      <w:pPr>
        <w:rPr>
          <w:lang w:val="en-US"/>
        </w:rPr>
      </w:pPr>
      <w:r w:rsidRPr="004D0874">
        <w:rPr>
          <w:lang w:val="en-US"/>
        </w:rPr>
        <w:t>You will propose views based on the results of an initial investigation into the requirement.</w:t>
      </w:r>
    </w:p>
    <w:p w:rsidR="004D0874" w:rsidRPr="004D0874" w:rsidRDefault="004D0874" w:rsidP="004D0874">
      <w:pPr>
        <w:rPr>
          <w:lang w:val="en-US"/>
        </w:rPr>
      </w:pPr>
      <w:r w:rsidRPr="004D0874">
        <w:rPr>
          <w:lang w:val="en-US"/>
        </w:rPr>
        <w:t>The main tasks for this exercise are as follows:</w:t>
      </w:r>
    </w:p>
    <w:p w:rsidR="004D0874" w:rsidRPr="00BF0CA0" w:rsidRDefault="004D0874" w:rsidP="00E67989">
      <w:pPr>
        <w:pStyle w:val="Listeafsnit"/>
        <w:numPr>
          <w:ilvl w:val="0"/>
          <w:numId w:val="30"/>
        </w:numPr>
        <w:rPr>
          <w:lang w:val="en-US"/>
        </w:rPr>
      </w:pPr>
      <w:r w:rsidRPr="00BF0CA0">
        <w:rPr>
          <w:lang w:val="en-US"/>
        </w:rPr>
        <w:t>Plan the single photo view.</w:t>
      </w:r>
    </w:p>
    <w:p w:rsidR="004D0874" w:rsidRPr="00BF0CA0" w:rsidRDefault="004D0874" w:rsidP="00E67989">
      <w:pPr>
        <w:pStyle w:val="Listeafsnit"/>
        <w:numPr>
          <w:ilvl w:val="0"/>
          <w:numId w:val="30"/>
        </w:numPr>
        <w:rPr>
          <w:lang w:val="en-US"/>
        </w:rPr>
      </w:pPr>
      <w:r w:rsidRPr="00BF0CA0">
        <w:rPr>
          <w:lang w:val="en-US"/>
        </w:rPr>
        <w:t>Plan the gallery view.</w:t>
      </w:r>
    </w:p>
    <w:p w:rsidR="004D0874" w:rsidRPr="004D0874" w:rsidRDefault="004D0874" w:rsidP="00BF0CA0">
      <w:pPr>
        <w:pStyle w:val="Overskrift3"/>
        <w:rPr>
          <w:lang w:val="en-US"/>
        </w:rPr>
      </w:pPr>
      <w:r w:rsidRPr="004D0874">
        <w:rPr>
          <w:lang w:val="en-US"/>
        </w:rPr>
        <w:t>Task 1: Plan the single photo view.</w:t>
      </w:r>
    </w:p>
    <w:p w:rsidR="004D0874" w:rsidRPr="00BF0CA0" w:rsidRDefault="004D0874" w:rsidP="00E67989">
      <w:pPr>
        <w:pStyle w:val="Listeafsnit"/>
        <w:numPr>
          <w:ilvl w:val="0"/>
          <w:numId w:val="31"/>
        </w:numPr>
        <w:rPr>
          <w:lang w:val="en-US"/>
        </w:rPr>
      </w:pPr>
      <w:r w:rsidRPr="00BF0CA0">
        <w:rPr>
          <w:lang w:val="en-US"/>
        </w:rPr>
        <w:t>Add a controller to the Table 3: MVC Views table.</w:t>
      </w:r>
    </w:p>
    <w:p w:rsidR="004D0874" w:rsidRPr="00BF0CA0" w:rsidRDefault="004D0874" w:rsidP="00E67989">
      <w:pPr>
        <w:pStyle w:val="Listeafsnit"/>
        <w:numPr>
          <w:ilvl w:val="0"/>
          <w:numId w:val="31"/>
        </w:numPr>
        <w:rPr>
          <w:lang w:val="en-US"/>
        </w:rPr>
      </w:pPr>
      <w:r w:rsidRPr="00BF0CA0">
        <w:rPr>
          <w:lang w:val="en-US"/>
        </w:rPr>
        <w:t>Add the required views to the Controllers.</w:t>
      </w:r>
    </w:p>
    <w:p w:rsidR="004D0874" w:rsidRPr="00BF0CA0" w:rsidRDefault="004D0874" w:rsidP="00E67989">
      <w:pPr>
        <w:pStyle w:val="Listeafsnit"/>
        <w:numPr>
          <w:ilvl w:val="0"/>
          <w:numId w:val="31"/>
        </w:numPr>
        <w:rPr>
          <w:lang w:val="en-US"/>
        </w:rPr>
      </w:pPr>
      <w:r w:rsidRPr="00BF0CA0">
        <w:rPr>
          <w:lang w:val="en-US"/>
        </w:rPr>
        <w:t>Add a description to the views.</w:t>
      </w:r>
    </w:p>
    <w:p w:rsidR="004D0874" w:rsidRPr="00BF0CA0" w:rsidRDefault="004D0874" w:rsidP="00E67989">
      <w:pPr>
        <w:pStyle w:val="Listeafsnit"/>
        <w:numPr>
          <w:ilvl w:val="0"/>
          <w:numId w:val="31"/>
        </w:numPr>
        <w:rPr>
          <w:lang w:val="en-US"/>
        </w:rPr>
      </w:pPr>
      <w:r w:rsidRPr="00BF0CA0">
        <w:rPr>
          <w:lang w:val="en-US"/>
        </w:rPr>
        <w:t>Merge rows in the Controller column and save the document.</w:t>
      </w:r>
    </w:p>
    <w:p w:rsidR="004D0874" w:rsidRPr="00BF0CA0" w:rsidRDefault="004D0874" w:rsidP="00E67989">
      <w:pPr>
        <w:pStyle w:val="Listeafsnit"/>
        <w:numPr>
          <w:ilvl w:val="0"/>
          <w:numId w:val="31"/>
        </w:numPr>
        <w:rPr>
          <w:lang w:val="en-US"/>
        </w:rPr>
      </w:pPr>
      <w:r w:rsidRPr="00BF0CA0">
        <w:rPr>
          <w:lang w:val="en-US"/>
        </w:rPr>
        <w:t>Create a new wireframe diagram in Visio 2010.</w:t>
      </w:r>
    </w:p>
    <w:p w:rsidR="004D0874" w:rsidRPr="00BF0CA0" w:rsidRDefault="004D0874" w:rsidP="00E67989">
      <w:pPr>
        <w:pStyle w:val="Listeafsnit"/>
        <w:numPr>
          <w:ilvl w:val="0"/>
          <w:numId w:val="31"/>
        </w:numPr>
        <w:rPr>
          <w:lang w:val="en-US"/>
        </w:rPr>
      </w:pPr>
      <w:r w:rsidRPr="00BF0CA0">
        <w:rPr>
          <w:lang w:val="en-US"/>
        </w:rPr>
        <w:t>Add a new Application Form shape to the wireframe diagram.</w:t>
      </w:r>
    </w:p>
    <w:p w:rsidR="004D0874" w:rsidRPr="00BF0CA0" w:rsidRDefault="004D0874" w:rsidP="00E67989">
      <w:pPr>
        <w:pStyle w:val="Listeafsnit"/>
        <w:numPr>
          <w:ilvl w:val="0"/>
          <w:numId w:val="31"/>
        </w:numPr>
        <w:rPr>
          <w:lang w:val="en-US"/>
        </w:rPr>
      </w:pPr>
      <w:r w:rsidRPr="00BF0CA0">
        <w:rPr>
          <w:lang w:val="en-US"/>
        </w:rPr>
        <w:t>Add a menu to the wireframe diagram.</w:t>
      </w:r>
    </w:p>
    <w:p w:rsidR="004D0874" w:rsidRPr="00BF0CA0" w:rsidRDefault="004D0874" w:rsidP="00E67989">
      <w:pPr>
        <w:pStyle w:val="Listeafsnit"/>
        <w:numPr>
          <w:ilvl w:val="0"/>
          <w:numId w:val="31"/>
        </w:numPr>
        <w:rPr>
          <w:lang w:val="en-US"/>
        </w:rPr>
      </w:pPr>
      <w:r w:rsidRPr="00BF0CA0">
        <w:rPr>
          <w:lang w:val="en-US"/>
        </w:rPr>
        <w:t>Add a panel for the photo to the wireframe diagram.</w:t>
      </w:r>
    </w:p>
    <w:p w:rsidR="004D0874" w:rsidRPr="00BF0CA0" w:rsidRDefault="004D0874" w:rsidP="00E67989">
      <w:pPr>
        <w:pStyle w:val="Listeafsnit"/>
        <w:numPr>
          <w:ilvl w:val="0"/>
          <w:numId w:val="31"/>
        </w:numPr>
        <w:rPr>
          <w:lang w:val="en-US"/>
        </w:rPr>
      </w:pPr>
      <w:r w:rsidRPr="00BF0CA0">
        <w:rPr>
          <w:lang w:val="en-US"/>
        </w:rPr>
        <w:t>Save the diagram by using the following information:</w:t>
      </w:r>
    </w:p>
    <w:p w:rsidR="004D0874" w:rsidRPr="00BF0CA0" w:rsidRDefault="00327A7A" w:rsidP="00E67989">
      <w:pPr>
        <w:pStyle w:val="Listeafsnit"/>
        <w:numPr>
          <w:ilvl w:val="1"/>
          <w:numId w:val="2"/>
        </w:numPr>
        <w:rPr>
          <w:lang w:val="en-US"/>
        </w:rPr>
      </w:pPr>
      <w:r>
        <w:rPr>
          <w:lang w:val="en-US"/>
        </w:rPr>
        <w:t>File location: Lab</w:t>
      </w:r>
      <w:r w:rsidR="004D0874" w:rsidRPr="00BF0CA0">
        <w:rPr>
          <w:lang w:val="en-US"/>
        </w:rPr>
        <w:t>\Mod02</w:t>
      </w:r>
    </w:p>
    <w:p w:rsidR="004D0874" w:rsidRPr="00BF0CA0" w:rsidRDefault="004D0874" w:rsidP="00E67989">
      <w:pPr>
        <w:pStyle w:val="Listeafsnit"/>
        <w:numPr>
          <w:ilvl w:val="1"/>
          <w:numId w:val="2"/>
        </w:numPr>
        <w:rPr>
          <w:lang w:val="en-US"/>
        </w:rPr>
      </w:pPr>
      <w:r w:rsidRPr="00BF0CA0">
        <w:rPr>
          <w:lang w:val="en-US"/>
        </w:rPr>
        <w:t>File name: SinglePhotoWireframe</w:t>
      </w:r>
    </w:p>
    <w:p w:rsidR="004D0874" w:rsidRPr="004D0874" w:rsidRDefault="004D0874" w:rsidP="00520A0D">
      <w:pPr>
        <w:pStyle w:val="Overskrift3"/>
        <w:rPr>
          <w:lang w:val="en-US"/>
        </w:rPr>
      </w:pPr>
      <w:r w:rsidRPr="004D0874">
        <w:rPr>
          <w:lang w:val="en-US"/>
        </w:rPr>
        <w:t>Task 2: Plan the gallery view.</w:t>
      </w:r>
    </w:p>
    <w:p w:rsidR="004D0874" w:rsidRPr="00520A0D" w:rsidRDefault="004D0874" w:rsidP="00E67989">
      <w:pPr>
        <w:pStyle w:val="Listeafsnit"/>
        <w:numPr>
          <w:ilvl w:val="0"/>
          <w:numId w:val="32"/>
        </w:numPr>
        <w:rPr>
          <w:lang w:val="en-US"/>
        </w:rPr>
      </w:pPr>
      <w:r w:rsidRPr="00520A0D">
        <w:rPr>
          <w:lang w:val="en-US"/>
        </w:rPr>
        <w:t>Create a new wireframe diagram in Visio 2010.</w:t>
      </w:r>
    </w:p>
    <w:p w:rsidR="004D0874" w:rsidRPr="00520A0D" w:rsidRDefault="004D0874" w:rsidP="00E67989">
      <w:pPr>
        <w:pStyle w:val="Listeafsnit"/>
        <w:numPr>
          <w:ilvl w:val="0"/>
          <w:numId w:val="32"/>
        </w:numPr>
        <w:rPr>
          <w:lang w:val="en-US"/>
        </w:rPr>
      </w:pPr>
      <w:r w:rsidRPr="00520A0D">
        <w:rPr>
          <w:lang w:val="en-US"/>
        </w:rPr>
        <w:t>Add a new Application Form shape to the wireframe diagram.</w:t>
      </w:r>
    </w:p>
    <w:p w:rsidR="004D0874" w:rsidRPr="00520A0D" w:rsidRDefault="004D0874" w:rsidP="00E67989">
      <w:pPr>
        <w:pStyle w:val="Listeafsnit"/>
        <w:numPr>
          <w:ilvl w:val="0"/>
          <w:numId w:val="32"/>
        </w:numPr>
        <w:rPr>
          <w:lang w:val="en-US"/>
        </w:rPr>
      </w:pPr>
      <w:r w:rsidRPr="00520A0D">
        <w:rPr>
          <w:lang w:val="en-US"/>
        </w:rPr>
        <w:t>Add a menu to the wireframe diagram.</w:t>
      </w:r>
    </w:p>
    <w:p w:rsidR="004D0874" w:rsidRPr="00520A0D" w:rsidRDefault="004D0874" w:rsidP="00E67989">
      <w:pPr>
        <w:pStyle w:val="Listeafsnit"/>
        <w:numPr>
          <w:ilvl w:val="0"/>
          <w:numId w:val="32"/>
        </w:numPr>
        <w:rPr>
          <w:lang w:val="en-US"/>
        </w:rPr>
      </w:pPr>
      <w:r w:rsidRPr="00520A0D">
        <w:rPr>
          <w:lang w:val="en-US"/>
        </w:rPr>
        <w:t>Add multiple panels to the photo to the wireframe diagram.</w:t>
      </w:r>
    </w:p>
    <w:p w:rsidR="004D0874" w:rsidRPr="00520A0D" w:rsidRDefault="004D0874" w:rsidP="00E67989">
      <w:pPr>
        <w:pStyle w:val="Listeafsnit"/>
        <w:numPr>
          <w:ilvl w:val="0"/>
          <w:numId w:val="32"/>
        </w:numPr>
        <w:rPr>
          <w:lang w:val="en-US"/>
        </w:rPr>
      </w:pPr>
      <w:r w:rsidRPr="00520A0D">
        <w:rPr>
          <w:lang w:val="en-US"/>
        </w:rPr>
        <w:t>Save the diagram by using the following information:</w:t>
      </w:r>
    </w:p>
    <w:p w:rsidR="004D0874" w:rsidRPr="00520A0D" w:rsidRDefault="004D0874" w:rsidP="00E67989">
      <w:pPr>
        <w:pStyle w:val="Listeafsnit"/>
        <w:numPr>
          <w:ilvl w:val="1"/>
          <w:numId w:val="2"/>
        </w:numPr>
        <w:rPr>
          <w:lang w:val="en-US"/>
        </w:rPr>
      </w:pPr>
      <w:r w:rsidRPr="00520A0D">
        <w:rPr>
          <w:lang w:val="en-US"/>
        </w:rPr>
        <w:t xml:space="preserve">File </w:t>
      </w:r>
      <w:r w:rsidR="00327A7A">
        <w:rPr>
          <w:lang w:val="en-US"/>
        </w:rPr>
        <w:t>location: Lab</w:t>
      </w:r>
      <w:r w:rsidRPr="00520A0D">
        <w:rPr>
          <w:lang w:val="en-US"/>
        </w:rPr>
        <w:t>\Mod02</w:t>
      </w:r>
    </w:p>
    <w:p w:rsidR="004D0874" w:rsidRPr="00520A0D" w:rsidRDefault="004D0874" w:rsidP="00E67989">
      <w:pPr>
        <w:pStyle w:val="Listeafsnit"/>
        <w:numPr>
          <w:ilvl w:val="1"/>
          <w:numId w:val="2"/>
        </w:numPr>
        <w:rPr>
          <w:lang w:val="en-US"/>
        </w:rPr>
      </w:pPr>
      <w:r w:rsidRPr="00520A0D">
        <w:rPr>
          <w:lang w:val="en-US"/>
        </w:rPr>
        <w:t>File name: PhotoGalleryWireframe</w:t>
      </w:r>
    </w:p>
    <w:p w:rsidR="004D0874" w:rsidRPr="004D0874" w:rsidRDefault="004D0874" w:rsidP="00D54332">
      <w:pPr>
        <w:pStyle w:val="Code"/>
      </w:pPr>
      <w:r w:rsidRPr="004D0874">
        <w:t>Results: After completing this exercise, you will create proposals for views and their layouts.</w:t>
      </w:r>
    </w:p>
    <w:p w:rsidR="004D0874" w:rsidRPr="004D0874" w:rsidRDefault="004D0874" w:rsidP="00520A0D">
      <w:pPr>
        <w:pStyle w:val="Overskrift2"/>
        <w:rPr>
          <w:lang w:val="en-US"/>
        </w:rPr>
      </w:pPr>
      <w:bookmarkStart w:id="18" w:name="_Toc401515455"/>
      <w:r w:rsidRPr="004D0874">
        <w:rPr>
          <w:lang w:val="en-US"/>
        </w:rPr>
        <w:t>Exercise 4: Architecting an MVC Web Application</w:t>
      </w:r>
      <w:bookmarkEnd w:id="18"/>
    </w:p>
    <w:p w:rsidR="004D0874" w:rsidRPr="004D0874" w:rsidRDefault="004D0874" w:rsidP="00520A0D">
      <w:pPr>
        <w:pStyle w:val="Overskrift3"/>
        <w:rPr>
          <w:lang w:val="en-US"/>
        </w:rPr>
      </w:pPr>
      <w:r w:rsidRPr="004D0874">
        <w:rPr>
          <w:lang w:val="en-US"/>
        </w:rPr>
        <w:t>Sce</w:t>
      </w:r>
      <w:r w:rsidRPr="00520A0D">
        <w:rPr>
          <w:rStyle w:val="Overskrift3Tegn"/>
          <w:lang w:val="en-US"/>
        </w:rPr>
        <w:t>n</w:t>
      </w:r>
      <w:r w:rsidRPr="004D0874">
        <w:rPr>
          <w:lang w:val="en-US"/>
        </w:rPr>
        <w:t>ario</w:t>
      </w:r>
    </w:p>
    <w:p w:rsidR="004D0874" w:rsidRPr="004D0874" w:rsidRDefault="004D0874" w:rsidP="004D0874">
      <w:pPr>
        <w:rPr>
          <w:lang w:val="en-US"/>
        </w:rPr>
      </w:pPr>
      <w:r w:rsidRPr="004D0874">
        <w:rPr>
          <w:lang w:val="en-US"/>
        </w:rPr>
        <w:t>You need to recommend a web server and database server configuration that is required to implement a</w:t>
      </w:r>
      <w:r w:rsidR="00520A0D">
        <w:rPr>
          <w:lang w:val="en-US"/>
        </w:rPr>
        <w:t xml:space="preserve"> </w:t>
      </w:r>
      <w:r w:rsidRPr="004D0874">
        <w:rPr>
          <w:lang w:val="en-US"/>
        </w:rPr>
        <w:t>photo sharing application. You will propose details based on the results of an initial investigation into the</w:t>
      </w:r>
      <w:r w:rsidR="00520A0D">
        <w:rPr>
          <w:lang w:val="en-US"/>
        </w:rPr>
        <w:t xml:space="preserve"> </w:t>
      </w:r>
      <w:r w:rsidRPr="004D0874">
        <w:rPr>
          <w:lang w:val="en-US"/>
        </w:rPr>
        <w:t>requirements.</w:t>
      </w:r>
    </w:p>
    <w:p w:rsidR="004D0874" w:rsidRPr="004D0874" w:rsidRDefault="004D0874" w:rsidP="004D0874">
      <w:pPr>
        <w:rPr>
          <w:lang w:val="en-US"/>
        </w:rPr>
      </w:pPr>
      <w:r w:rsidRPr="004D0874">
        <w:rPr>
          <w:lang w:val="en-US"/>
        </w:rPr>
        <w:t>The main tasks for this exercise are as follows:</w:t>
      </w:r>
    </w:p>
    <w:p w:rsidR="004D0874" w:rsidRPr="00520A0D" w:rsidRDefault="004D0874" w:rsidP="00E67989">
      <w:pPr>
        <w:pStyle w:val="Listeafsnit"/>
        <w:numPr>
          <w:ilvl w:val="0"/>
          <w:numId w:val="33"/>
        </w:numPr>
        <w:rPr>
          <w:lang w:val="en-US"/>
        </w:rPr>
      </w:pPr>
      <w:r w:rsidRPr="00520A0D">
        <w:rPr>
          <w:lang w:val="en-US"/>
        </w:rPr>
        <w:t>Hosting options.</w:t>
      </w:r>
    </w:p>
    <w:p w:rsidR="004D0874" w:rsidRPr="00520A0D" w:rsidRDefault="004D0874" w:rsidP="00E67989">
      <w:pPr>
        <w:pStyle w:val="Listeafsnit"/>
        <w:numPr>
          <w:ilvl w:val="0"/>
          <w:numId w:val="33"/>
        </w:numPr>
        <w:rPr>
          <w:lang w:val="en-US"/>
        </w:rPr>
      </w:pPr>
      <w:r w:rsidRPr="00520A0D">
        <w:rPr>
          <w:lang w:val="en-US"/>
        </w:rPr>
        <w:t>Choose a data store.</w:t>
      </w:r>
    </w:p>
    <w:p w:rsidR="004D0874" w:rsidRPr="004D0874" w:rsidRDefault="004D0874" w:rsidP="00520A0D">
      <w:pPr>
        <w:pStyle w:val="Overskrift3"/>
        <w:rPr>
          <w:lang w:val="en-US"/>
        </w:rPr>
      </w:pPr>
      <w:r w:rsidRPr="004D0874">
        <w:rPr>
          <w:lang w:val="en-US"/>
        </w:rPr>
        <w:lastRenderedPageBreak/>
        <w:t>Task 1: Hosting options.</w:t>
      </w:r>
    </w:p>
    <w:p w:rsidR="004D0874" w:rsidRPr="00520A0D" w:rsidRDefault="004D0874" w:rsidP="00E67989">
      <w:pPr>
        <w:pStyle w:val="Listeafsnit"/>
        <w:numPr>
          <w:ilvl w:val="0"/>
          <w:numId w:val="34"/>
        </w:numPr>
        <w:rPr>
          <w:lang w:val="en-US"/>
        </w:rPr>
      </w:pPr>
      <w:r w:rsidRPr="00520A0D">
        <w:rPr>
          <w:lang w:val="en-US"/>
        </w:rPr>
        <w:t>Based on your reading of the InitialInvestigation document, add a description of the web server</w:t>
      </w:r>
      <w:r w:rsidR="00520A0D" w:rsidRPr="00520A0D">
        <w:rPr>
          <w:lang w:val="en-US"/>
        </w:rPr>
        <w:t xml:space="preserve"> </w:t>
      </w:r>
      <w:r w:rsidRPr="00520A0D">
        <w:rPr>
          <w:lang w:val="en-US"/>
        </w:rPr>
        <w:t>arrangements that are suited to host the photo sharing application.</w:t>
      </w:r>
    </w:p>
    <w:p w:rsidR="004D0874" w:rsidRPr="004D0874" w:rsidRDefault="004D0874" w:rsidP="00520A0D">
      <w:pPr>
        <w:pStyle w:val="Overskrift3"/>
        <w:rPr>
          <w:lang w:val="en-US"/>
        </w:rPr>
      </w:pPr>
      <w:r w:rsidRPr="004D0874">
        <w:rPr>
          <w:lang w:val="en-US"/>
        </w:rPr>
        <w:t>Task 2: Choose a data store.</w:t>
      </w:r>
    </w:p>
    <w:p w:rsidR="004D0874" w:rsidRPr="00520A0D" w:rsidRDefault="004D0874" w:rsidP="00E67989">
      <w:pPr>
        <w:pStyle w:val="Listeafsnit"/>
        <w:numPr>
          <w:ilvl w:val="0"/>
          <w:numId w:val="35"/>
        </w:numPr>
        <w:rPr>
          <w:lang w:val="en-US"/>
        </w:rPr>
      </w:pPr>
      <w:r w:rsidRPr="00520A0D">
        <w:rPr>
          <w:lang w:val="en-US"/>
        </w:rPr>
        <w:t>Based on your reading of the InitialInvestigation document, add a description of the database</w:t>
      </w:r>
      <w:r w:rsidR="00520A0D" w:rsidRPr="00520A0D">
        <w:rPr>
          <w:lang w:val="en-US"/>
        </w:rPr>
        <w:t xml:space="preserve"> </w:t>
      </w:r>
      <w:r w:rsidRPr="00520A0D">
        <w:rPr>
          <w:lang w:val="en-US"/>
        </w:rPr>
        <w:t>server arrangements that are suited to host the photo sharing application.</w:t>
      </w:r>
    </w:p>
    <w:p w:rsidR="004D0874" w:rsidRPr="004D0874" w:rsidRDefault="004D0874" w:rsidP="00D54332">
      <w:pPr>
        <w:pStyle w:val="Code"/>
      </w:pPr>
      <w:r w:rsidRPr="004D0874">
        <w:t>Results: After completing this exercise, you will be able to create proposals for hosting arrangements.</w:t>
      </w:r>
    </w:p>
    <w:p w:rsidR="003032AD" w:rsidRDefault="003032AD" w:rsidP="004D0874">
      <w:pPr>
        <w:rPr>
          <w:lang w:val="en-US"/>
        </w:rPr>
      </w:pPr>
    </w:p>
    <w:p w:rsidR="00545BB4" w:rsidRPr="005D719F" w:rsidRDefault="004D0874" w:rsidP="00545BB4">
      <w:pPr>
        <w:pStyle w:val="Overskrift3"/>
        <w:rPr>
          <w:lang w:val="en-US"/>
        </w:rPr>
      </w:pPr>
      <w:r w:rsidRPr="00D93E0D">
        <w:rPr>
          <w:rStyle w:val="Overskrift4Tegn"/>
          <w:lang w:val="en-US"/>
        </w:rPr>
        <w:t>Question</w:t>
      </w:r>
      <w:r w:rsidRPr="005D719F">
        <w:rPr>
          <w:lang w:val="en-US"/>
        </w:rPr>
        <w:t xml:space="preserve">: </w:t>
      </w:r>
    </w:p>
    <w:p w:rsidR="004D0874" w:rsidRPr="004D0874" w:rsidRDefault="004D0874" w:rsidP="004D0874">
      <w:pPr>
        <w:rPr>
          <w:lang w:val="en-US"/>
        </w:rPr>
      </w:pPr>
      <w:r w:rsidRPr="004D0874">
        <w:rPr>
          <w:lang w:val="en-US"/>
        </w:rPr>
        <w:t>What model classes should be created for the photo sharing application based on</w:t>
      </w:r>
      <w:r w:rsidR="00520A0D">
        <w:rPr>
          <w:lang w:val="en-US"/>
        </w:rPr>
        <w:t xml:space="preserve"> </w:t>
      </w:r>
      <w:r w:rsidRPr="004D0874">
        <w:rPr>
          <w:lang w:val="en-US"/>
        </w:rPr>
        <w:t>the initial investigation?</w:t>
      </w:r>
    </w:p>
    <w:p w:rsidR="00545BB4" w:rsidRPr="005D719F" w:rsidRDefault="004D0874" w:rsidP="00631217">
      <w:pPr>
        <w:pStyle w:val="Overskrift4"/>
        <w:rPr>
          <w:lang w:val="en-US"/>
        </w:rPr>
      </w:pPr>
      <w:r w:rsidRPr="005D719F">
        <w:rPr>
          <w:lang w:val="en-US"/>
        </w:rPr>
        <w:t xml:space="preserve">Question: </w:t>
      </w:r>
    </w:p>
    <w:p w:rsidR="004D0874" w:rsidRPr="004D0874" w:rsidRDefault="004D0874" w:rsidP="004D0874">
      <w:pPr>
        <w:rPr>
          <w:lang w:val="en-US"/>
        </w:rPr>
      </w:pPr>
      <w:r w:rsidRPr="004D0874">
        <w:rPr>
          <w:lang w:val="en-US"/>
        </w:rPr>
        <w:t>What controllers should be created for the pho</w:t>
      </w:r>
      <w:r w:rsidR="00520A0D">
        <w:rPr>
          <w:lang w:val="en-US"/>
        </w:rPr>
        <w:t xml:space="preserve">to sharing application based on </w:t>
      </w:r>
      <w:r w:rsidRPr="004D0874">
        <w:rPr>
          <w:lang w:val="en-US"/>
        </w:rPr>
        <w:t>the initial investigation?</w:t>
      </w:r>
    </w:p>
    <w:p w:rsidR="00545BB4" w:rsidRPr="005D719F" w:rsidRDefault="004D0874" w:rsidP="00631217">
      <w:pPr>
        <w:pStyle w:val="Overskrift4"/>
        <w:rPr>
          <w:lang w:val="en-US"/>
        </w:rPr>
      </w:pPr>
      <w:r w:rsidRPr="005D719F">
        <w:rPr>
          <w:lang w:val="en-US"/>
        </w:rPr>
        <w:t xml:space="preserve">Question: </w:t>
      </w:r>
    </w:p>
    <w:p w:rsidR="004D0874" w:rsidRPr="004D0874" w:rsidRDefault="004D0874" w:rsidP="004D0874">
      <w:pPr>
        <w:rPr>
          <w:lang w:val="en-US"/>
        </w:rPr>
      </w:pPr>
      <w:r w:rsidRPr="004D0874">
        <w:rPr>
          <w:lang w:val="en-US"/>
        </w:rPr>
        <w:t>What views should be created for the photo sharing application?</w:t>
      </w:r>
    </w:p>
    <w:p w:rsidR="004D0874" w:rsidRDefault="004D0874" w:rsidP="004D0874">
      <w:pPr>
        <w:rPr>
          <w:lang w:val="en-US"/>
        </w:rPr>
        <w:sectPr w:rsidR="004D0874" w:rsidSect="00750E6A">
          <w:headerReference w:type="default" r:id="rId20"/>
          <w:headerReference w:type="first" r:id="rId21"/>
          <w:pgSz w:w="11906" w:h="16838"/>
          <w:pgMar w:top="1701" w:right="1134" w:bottom="1701" w:left="1134" w:header="708" w:footer="708" w:gutter="0"/>
          <w:cols w:space="708"/>
          <w:titlePg/>
          <w:docGrid w:linePitch="360"/>
        </w:sectPr>
      </w:pPr>
    </w:p>
    <w:p w:rsidR="004D0874" w:rsidRPr="004D0874" w:rsidRDefault="004D0874" w:rsidP="004D0874">
      <w:pPr>
        <w:rPr>
          <w:lang w:val="en-US"/>
        </w:rPr>
      </w:pPr>
    </w:p>
    <w:p w:rsidR="004D0874" w:rsidRPr="004D0874" w:rsidRDefault="004D0874" w:rsidP="009D58C4">
      <w:pPr>
        <w:pStyle w:val="Overskrift2"/>
        <w:rPr>
          <w:lang w:val="en-US"/>
        </w:rPr>
      </w:pPr>
      <w:bookmarkStart w:id="19" w:name="_Toc401515456"/>
      <w:r w:rsidRPr="004D0874">
        <w:rPr>
          <w:lang w:val="en-US"/>
        </w:rPr>
        <w:t>Module Review and Takeaways</w:t>
      </w:r>
      <w:bookmarkEnd w:id="19"/>
    </w:p>
    <w:p w:rsidR="004D0874" w:rsidRPr="004D0874" w:rsidRDefault="004D0874" w:rsidP="004D0874">
      <w:pPr>
        <w:rPr>
          <w:lang w:val="en-US"/>
        </w:rPr>
      </w:pPr>
      <w:r w:rsidRPr="004D0874">
        <w:rPr>
          <w:lang w:val="en-US"/>
        </w:rPr>
        <w:t>In this module, you have seen how teams of developers, software architects, and business analysts</w:t>
      </w:r>
      <w:r w:rsidR="003032AD">
        <w:rPr>
          <w:lang w:val="en-US"/>
        </w:rPr>
        <w:t xml:space="preserve"> </w:t>
      </w:r>
      <w:r w:rsidRPr="004D0874">
        <w:rPr>
          <w:lang w:val="en-US"/>
        </w:rPr>
        <w:t>collaborate to design an MVC web application that meets the needs of users. You can gather functional</w:t>
      </w:r>
      <w:r w:rsidR="003032AD">
        <w:rPr>
          <w:lang w:val="en-US"/>
        </w:rPr>
        <w:t xml:space="preserve"> </w:t>
      </w:r>
      <w:r w:rsidRPr="004D0874">
        <w:rPr>
          <w:lang w:val="en-US"/>
        </w:rPr>
        <w:t xml:space="preserve">and technical requirements by talking to stakeholders and creating use </w:t>
      </w:r>
      <w:r w:rsidR="003032AD">
        <w:rPr>
          <w:lang w:val="en-US"/>
        </w:rPr>
        <w:t xml:space="preserve">cases, usage scenarios, and user </w:t>
      </w:r>
      <w:r w:rsidRPr="004D0874">
        <w:rPr>
          <w:lang w:val="en-US"/>
        </w:rPr>
        <w:t>stories. The model, view, controller, and other aspects of the design depend on these requirements. You</w:t>
      </w:r>
      <w:r w:rsidR="003032AD">
        <w:rPr>
          <w:lang w:val="en-US"/>
        </w:rPr>
        <w:t xml:space="preserve"> </w:t>
      </w:r>
      <w:r w:rsidRPr="004D0874">
        <w:rPr>
          <w:lang w:val="en-US"/>
        </w:rPr>
        <w:t>have also seen how these design activities are completed in projects that use the agile methodology or</w:t>
      </w:r>
      <w:r w:rsidR="003032AD">
        <w:rPr>
          <w:lang w:val="en-US"/>
        </w:rPr>
        <w:t xml:space="preserve"> </w:t>
      </w:r>
      <w:r w:rsidRPr="004D0874">
        <w:rPr>
          <w:lang w:val="en-US"/>
        </w:rPr>
        <w:t>extreme programming.</w:t>
      </w:r>
    </w:p>
    <w:p w:rsidR="003032AD" w:rsidRDefault="004D0874" w:rsidP="009D58C4">
      <w:pPr>
        <w:pStyle w:val="Overskrift4"/>
        <w:rPr>
          <w:lang w:val="en-US"/>
        </w:rPr>
      </w:pPr>
      <w:r w:rsidRPr="004D0874">
        <w:rPr>
          <w:lang w:val="en-US"/>
        </w:rPr>
        <w:t>Best Practice</w:t>
      </w:r>
    </w:p>
    <w:p w:rsidR="004D0874" w:rsidRPr="004D0874" w:rsidRDefault="004D0874" w:rsidP="004D0874">
      <w:pPr>
        <w:rPr>
          <w:lang w:val="en-US"/>
        </w:rPr>
      </w:pPr>
      <w:r w:rsidRPr="004D0874">
        <w:rPr>
          <w:lang w:val="en-US"/>
        </w:rPr>
        <w:t>In Agile Development and Extreme Programming projects, developers discuss with</w:t>
      </w:r>
      <w:r w:rsidR="003032AD">
        <w:rPr>
          <w:lang w:val="en-US"/>
        </w:rPr>
        <w:t xml:space="preserve"> </w:t>
      </w:r>
      <w:r w:rsidRPr="004D0874">
        <w:rPr>
          <w:lang w:val="en-US"/>
        </w:rPr>
        <w:t>users and stakeholders throughout development to ensure that their code will meet changing</w:t>
      </w:r>
      <w:r w:rsidR="003032AD">
        <w:rPr>
          <w:lang w:val="en-US"/>
        </w:rPr>
        <w:t xml:space="preserve"> </w:t>
      </w:r>
      <w:r w:rsidRPr="004D0874">
        <w:rPr>
          <w:lang w:val="en-US"/>
        </w:rPr>
        <w:t>requirements. Even if you are not formally using these methodologies, it is good practice to regularly</w:t>
      </w:r>
      <w:r w:rsidR="003032AD">
        <w:rPr>
          <w:lang w:val="en-US"/>
        </w:rPr>
        <w:t xml:space="preserve"> </w:t>
      </w:r>
      <w:r w:rsidRPr="004D0874">
        <w:rPr>
          <w:lang w:val="en-US"/>
        </w:rPr>
        <w:t>communicate with users.</w:t>
      </w:r>
    </w:p>
    <w:p w:rsidR="003032AD" w:rsidRDefault="004D0874" w:rsidP="009D58C4">
      <w:pPr>
        <w:pStyle w:val="Overskrift4"/>
        <w:rPr>
          <w:lang w:val="en-US"/>
        </w:rPr>
      </w:pPr>
      <w:r w:rsidRPr="004D0874">
        <w:rPr>
          <w:lang w:val="en-US"/>
        </w:rPr>
        <w:t>Best Practice</w:t>
      </w:r>
    </w:p>
    <w:p w:rsidR="004D0874" w:rsidRPr="004D0874" w:rsidRDefault="004D0874" w:rsidP="004D0874">
      <w:pPr>
        <w:rPr>
          <w:lang w:val="en-US"/>
        </w:rPr>
      </w:pPr>
      <w:r w:rsidRPr="004D0874">
        <w:rPr>
          <w:lang w:val="en-US"/>
        </w:rPr>
        <w:t>When you design an ASP.NET MVC web application, start with the model, and then</w:t>
      </w:r>
      <w:r w:rsidR="003032AD">
        <w:rPr>
          <w:lang w:val="en-US"/>
        </w:rPr>
        <w:t xml:space="preserve"> </w:t>
      </w:r>
      <w:r w:rsidRPr="004D0874">
        <w:rPr>
          <w:lang w:val="en-US"/>
        </w:rPr>
        <w:t>plan controllers, actions, and views. The controllers, actions, and views that you create each depend on the</w:t>
      </w:r>
      <w:r w:rsidR="003032AD">
        <w:rPr>
          <w:lang w:val="en-US"/>
        </w:rPr>
        <w:t xml:space="preserve"> </w:t>
      </w:r>
      <w:r w:rsidRPr="004D0874">
        <w:rPr>
          <w:lang w:val="en-US"/>
        </w:rPr>
        <w:t>model.</w:t>
      </w:r>
    </w:p>
    <w:p w:rsidR="004D0874" w:rsidRPr="004D0874" w:rsidRDefault="004D0874" w:rsidP="009D58C4">
      <w:pPr>
        <w:pStyle w:val="Overskrift3"/>
        <w:rPr>
          <w:lang w:val="en-US"/>
        </w:rPr>
      </w:pPr>
      <w:r w:rsidRPr="004D0874">
        <w:rPr>
          <w:lang w:val="en-US"/>
        </w:rPr>
        <w:t>Common Issues and Troubleshooting Tips</w:t>
      </w:r>
    </w:p>
    <w:tbl>
      <w:tblPr>
        <w:tblStyle w:val="Tabel-Gitter"/>
        <w:tblW w:w="0" w:type="auto"/>
        <w:tblLook w:val="04A0" w:firstRow="1" w:lastRow="0" w:firstColumn="1" w:lastColumn="0" w:noHBand="0" w:noVBand="1"/>
      </w:tblPr>
      <w:tblGrid>
        <w:gridCol w:w="4814"/>
        <w:gridCol w:w="4814"/>
      </w:tblGrid>
      <w:tr w:rsidR="003032AD" w:rsidTr="003032AD">
        <w:tc>
          <w:tcPr>
            <w:tcW w:w="4814" w:type="dxa"/>
            <w:shd w:val="clear" w:color="auto" w:fill="C00000"/>
          </w:tcPr>
          <w:p w:rsidR="003032AD" w:rsidRDefault="003032AD" w:rsidP="004D0874">
            <w:pPr>
              <w:rPr>
                <w:lang w:val="en-US"/>
              </w:rPr>
            </w:pPr>
            <w:r w:rsidRPr="004D0874">
              <w:rPr>
                <w:lang w:val="en-US"/>
              </w:rPr>
              <w:t>Common Issue</w:t>
            </w:r>
          </w:p>
        </w:tc>
        <w:tc>
          <w:tcPr>
            <w:tcW w:w="4814" w:type="dxa"/>
            <w:shd w:val="clear" w:color="auto" w:fill="C00000"/>
          </w:tcPr>
          <w:p w:rsidR="003032AD" w:rsidRDefault="003032AD" w:rsidP="003032AD">
            <w:pPr>
              <w:rPr>
                <w:lang w:val="en-US"/>
              </w:rPr>
            </w:pPr>
            <w:r w:rsidRPr="004D0874">
              <w:rPr>
                <w:lang w:val="en-US"/>
              </w:rPr>
              <w:t>Troubleshooting Tip</w:t>
            </w:r>
          </w:p>
        </w:tc>
      </w:tr>
      <w:tr w:rsidR="003032AD" w:rsidRPr="00D93E0D" w:rsidTr="003032AD">
        <w:tc>
          <w:tcPr>
            <w:tcW w:w="4814" w:type="dxa"/>
          </w:tcPr>
          <w:p w:rsidR="003032AD" w:rsidRDefault="003032AD" w:rsidP="003032AD">
            <w:pPr>
              <w:rPr>
                <w:lang w:val="en-US"/>
              </w:rPr>
            </w:pPr>
            <w:r w:rsidRPr="004D0874">
              <w:rPr>
                <w:lang w:val="en-US"/>
              </w:rPr>
              <w:t>When you create a very detailed project</w:t>
            </w:r>
            <w:r>
              <w:rPr>
                <w:lang w:val="en-US"/>
              </w:rPr>
              <w:t xml:space="preserve"> </w:t>
            </w:r>
            <w:r w:rsidRPr="004D0874">
              <w:rPr>
                <w:lang w:val="en-US"/>
              </w:rPr>
              <w:t>plan, much of your work is wasted when</w:t>
            </w:r>
            <w:r>
              <w:rPr>
                <w:lang w:val="en-US"/>
              </w:rPr>
              <w:t xml:space="preserve"> </w:t>
            </w:r>
            <w:r w:rsidRPr="004D0874">
              <w:rPr>
                <w:lang w:val="en-US"/>
              </w:rPr>
              <w:t>requirements change late in the project.</w:t>
            </w:r>
            <w:r>
              <w:rPr>
                <w:lang w:val="en-US"/>
              </w:rPr>
              <w:t xml:space="preserve"> </w:t>
            </w:r>
          </w:p>
        </w:tc>
        <w:tc>
          <w:tcPr>
            <w:tcW w:w="4814" w:type="dxa"/>
          </w:tcPr>
          <w:p w:rsidR="003032AD" w:rsidRDefault="003032AD" w:rsidP="004D0874">
            <w:pPr>
              <w:rPr>
                <w:lang w:val="en-US"/>
              </w:rPr>
            </w:pPr>
          </w:p>
        </w:tc>
      </w:tr>
    </w:tbl>
    <w:p w:rsidR="003032AD" w:rsidRDefault="003032AD" w:rsidP="004D0874">
      <w:pPr>
        <w:rPr>
          <w:lang w:val="en-US"/>
        </w:rPr>
      </w:pPr>
    </w:p>
    <w:p w:rsidR="004D0874" w:rsidRPr="004D0874" w:rsidRDefault="004D0874" w:rsidP="009D58C4">
      <w:pPr>
        <w:pStyle w:val="Overskrift3"/>
        <w:rPr>
          <w:lang w:val="en-US"/>
        </w:rPr>
      </w:pPr>
      <w:r w:rsidRPr="004D0874">
        <w:rPr>
          <w:lang w:val="en-US"/>
        </w:rPr>
        <w:t>Review Question(s)</w:t>
      </w:r>
    </w:p>
    <w:p w:rsidR="007F3DBA" w:rsidRDefault="004D0874" w:rsidP="009D58C4">
      <w:pPr>
        <w:pStyle w:val="Overskrift4"/>
        <w:rPr>
          <w:lang w:val="en-US"/>
        </w:rPr>
      </w:pPr>
      <w:r w:rsidRPr="004D0874">
        <w:rPr>
          <w:lang w:val="en-US"/>
        </w:rPr>
        <w:t xml:space="preserve">Question: </w:t>
      </w:r>
    </w:p>
    <w:p w:rsidR="004D0874" w:rsidRPr="004D0874" w:rsidRDefault="004D0874" w:rsidP="004D0874">
      <w:pPr>
        <w:rPr>
          <w:lang w:val="en-US"/>
        </w:rPr>
      </w:pPr>
      <w:r w:rsidRPr="004D0874">
        <w:rPr>
          <w:lang w:val="en-US"/>
        </w:rPr>
        <w:t>You want to support both English and Spanish in your web application. You have</w:t>
      </w:r>
      <w:r w:rsidR="003032AD">
        <w:rPr>
          <w:lang w:val="en-US"/>
        </w:rPr>
        <w:t xml:space="preserve"> </w:t>
      </w:r>
      <w:r w:rsidRPr="004D0874">
        <w:rPr>
          <w:lang w:val="en-US"/>
        </w:rPr>
        <w:t>both Spanish-speaking and English-speaking developers and want to ensure that views</w:t>
      </w:r>
      <w:r w:rsidR="003032AD">
        <w:rPr>
          <w:lang w:val="en-US"/>
        </w:rPr>
        <w:t xml:space="preserve"> </w:t>
      </w:r>
      <w:r w:rsidRPr="004D0874">
        <w:rPr>
          <w:lang w:val="en-US"/>
        </w:rPr>
        <w:t>remain readable as easily as possible. Should you use multiple view files or multiple resource</w:t>
      </w:r>
      <w:r w:rsidR="003032AD">
        <w:rPr>
          <w:lang w:val="en-US"/>
        </w:rPr>
        <w:t xml:space="preserve"> </w:t>
      </w:r>
      <w:r w:rsidRPr="004D0874">
        <w:rPr>
          <w:lang w:val="en-US"/>
        </w:rPr>
        <w:t>files to globalize your site?</w:t>
      </w:r>
    </w:p>
    <w:p w:rsidR="004D0874" w:rsidRPr="004D0874" w:rsidRDefault="004D0874" w:rsidP="009D58C4">
      <w:pPr>
        <w:pStyle w:val="Overskrift3"/>
        <w:rPr>
          <w:lang w:val="en-US"/>
        </w:rPr>
      </w:pPr>
      <w:r w:rsidRPr="004D0874">
        <w:rPr>
          <w:lang w:val="en-US"/>
        </w:rPr>
        <w:t>Real-world Issues and Scenarios</w:t>
      </w:r>
    </w:p>
    <w:p w:rsidR="004D0874" w:rsidRPr="004D0874" w:rsidRDefault="004D0874" w:rsidP="004D0874">
      <w:pPr>
        <w:rPr>
          <w:lang w:val="en-US"/>
        </w:rPr>
      </w:pPr>
      <w:r w:rsidRPr="004D0874">
        <w:rPr>
          <w:lang w:val="en-US"/>
        </w:rPr>
        <w:t>You should bear in mind that when you select a project methodology, few projects follow a neat plan in</w:t>
      </w:r>
      <w:r w:rsidR="003032AD">
        <w:rPr>
          <w:lang w:val="en-US"/>
        </w:rPr>
        <w:t xml:space="preserve"> </w:t>
      </w:r>
      <w:r w:rsidRPr="004D0874">
        <w:rPr>
          <w:lang w:val="en-US"/>
        </w:rPr>
        <w:t>real situations. Of the methodologies described in this module, agile development and extreme</w:t>
      </w:r>
      <w:r w:rsidR="003032AD">
        <w:rPr>
          <w:lang w:val="en-US"/>
        </w:rPr>
        <w:t xml:space="preserve"> </w:t>
      </w:r>
      <w:r w:rsidRPr="004D0874">
        <w:rPr>
          <w:lang w:val="en-US"/>
        </w:rPr>
        <w:t>programming are the most flexible and respond when plans change in the middle of development.</w:t>
      </w:r>
    </w:p>
    <w:p w:rsidR="004D0874" w:rsidRPr="004D0874" w:rsidRDefault="004D0874" w:rsidP="004D0874">
      <w:pPr>
        <w:rPr>
          <w:lang w:val="en-US"/>
        </w:rPr>
      </w:pPr>
      <w:r w:rsidRPr="004D0874">
        <w:rPr>
          <w:lang w:val="en-US"/>
        </w:rPr>
        <w:t>However, even with these methodologies, changing circumstances result in wasted development time and</w:t>
      </w:r>
      <w:r w:rsidR="003032AD">
        <w:rPr>
          <w:lang w:val="en-US"/>
        </w:rPr>
        <w:t xml:space="preserve"> </w:t>
      </w:r>
      <w:r w:rsidRPr="004D0874">
        <w:rPr>
          <w:lang w:val="en-US"/>
        </w:rPr>
        <w:t>your project budget should include a contingency to cope with such changes.</w:t>
      </w:r>
    </w:p>
    <w:p w:rsidR="004D0874" w:rsidRPr="004D0874" w:rsidRDefault="004D0874" w:rsidP="004D0874">
      <w:pPr>
        <w:rPr>
          <w:lang w:val="en-US"/>
        </w:rPr>
      </w:pPr>
      <w:r w:rsidRPr="004D0874">
        <w:rPr>
          <w:lang w:val="en-US"/>
        </w:rPr>
        <w:t>Furthermore, when working with agile development and extreme programming projects, project</w:t>
      </w:r>
      <w:r w:rsidR="003032AD">
        <w:rPr>
          <w:lang w:val="en-US"/>
        </w:rPr>
        <w:t xml:space="preserve"> </w:t>
      </w:r>
      <w:r w:rsidRPr="004D0874">
        <w:rPr>
          <w:lang w:val="en-US"/>
        </w:rPr>
        <w:t>managers must take care to avoid project creep or scope-creep. This occurs when people add new</w:t>
      </w:r>
      <w:r w:rsidR="003032AD">
        <w:rPr>
          <w:lang w:val="en-US"/>
        </w:rPr>
        <w:t xml:space="preserve"> </w:t>
      </w:r>
      <w:r w:rsidRPr="004D0874">
        <w:rPr>
          <w:lang w:val="en-US"/>
        </w:rPr>
        <w:t>requirements when development takes place. Project creep results in projects that are over-budget and</w:t>
      </w:r>
      <w:r w:rsidR="003032AD">
        <w:rPr>
          <w:lang w:val="en-US"/>
        </w:rPr>
        <w:t xml:space="preserve"> </w:t>
      </w:r>
      <w:r w:rsidRPr="004D0874">
        <w:rPr>
          <w:lang w:val="en-US"/>
        </w:rPr>
        <w:t>late.</w:t>
      </w:r>
    </w:p>
    <w:p w:rsidR="004D0874" w:rsidRPr="004D0874" w:rsidRDefault="004D0874" w:rsidP="009D58C4">
      <w:pPr>
        <w:pStyle w:val="Overskrift3"/>
        <w:rPr>
          <w:lang w:val="en-US"/>
        </w:rPr>
      </w:pPr>
      <w:r w:rsidRPr="004D0874">
        <w:rPr>
          <w:lang w:val="en-US"/>
        </w:rPr>
        <w:t>Tools</w:t>
      </w:r>
    </w:p>
    <w:p w:rsidR="004D0874" w:rsidRPr="004D0874" w:rsidRDefault="004D0874" w:rsidP="004D0874">
      <w:pPr>
        <w:rPr>
          <w:lang w:val="en-US"/>
        </w:rPr>
      </w:pPr>
      <w:r w:rsidRPr="004D0874">
        <w:rPr>
          <w:lang w:val="en-US"/>
        </w:rPr>
        <w:t>Microsoft Office Visio: You can use Visio to create all types of UML software design diagrams, including</w:t>
      </w:r>
      <w:r w:rsidR="003032AD">
        <w:rPr>
          <w:lang w:val="en-US"/>
        </w:rPr>
        <w:t xml:space="preserve"> </w:t>
      </w:r>
      <w:r w:rsidRPr="004D0874">
        <w:rPr>
          <w:lang w:val="en-US"/>
        </w:rPr>
        <w:t>Domain Model diagrams and LDMs. You can also use it to create wireframes.</w:t>
      </w:r>
    </w:p>
    <w:p w:rsidR="001057D8" w:rsidRDefault="00A409FB" w:rsidP="004D0874">
      <w:pPr>
        <w:rPr>
          <w:lang w:val="en-US"/>
        </w:rPr>
        <w:sectPr w:rsidR="001057D8" w:rsidSect="00750E6A">
          <w:headerReference w:type="first" r:id="rId22"/>
          <w:pgSz w:w="11906" w:h="16838"/>
          <w:pgMar w:top="1701" w:right="1134" w:bottom="1701" w:left="1134" w:header="708" w:footer="708" w:gutter="0"/>
          <w:cols w:space="708"/>
          <w:titlePg/>
          <w:docGrid w:linePitch="360"/>
        </w:sectPr>
      </w:pPr>
      <w:r>
        <w:rPr>
          <w:lang w:val="en-US"/>
        </w:rPr>
        <w:t>Visual Studio 2013</w:t>
      </w:r>
      <w:r w:rsidR="004D0874" w:rsidRPr="004D0874">
        <w:rPr>
          <w:lang w:val="en-US"/>
        </w:rPr>
        <w:t>: You can create class diagrams su</w:t>
      </w:r>
      <w:r>
        <w:rPr>
          <w:lang w:val="en-US"/>
        </w:rPr>
        <w:t>ch as LDMs in Visual Studio 2013</w:t>
      </w:r>
      <w:r w:rsidR="004D0874" w:rsidRPr="004D0874">
        <w:rPr>
          <w:lang w:val="en-US"/>
        </w:rPr>
        <w:t>.</w:t>
      </w:r>
    </w:p>
    <w:p w:rsidR="001057D8" w:rsidRPr="001057D8" w:rsidRDefault="009D58C4" w:rsidP="001057D8">
      <w:pPr>
        <w:pStyle w:val="Overskrift1"/>
        <w:rPr>
          <w:lang w:val="en-US"/>
        </w:rPr>
      </w:pPr>
      <w:bookmarkStart w:id="20" w:name="_Toc401515457"/>
      <w:r>
        <w:rPr>
          <w:lang w:val="en-US"/>
        </w:rPr>
        <w:lastRenderedPageBreak/>
        <w:t xml:space="preserve">Module 03 - </w:t>
      </w:r>
      <w:r w:rsidR="001057D8" w:rsidRPr="001057D8">
        <w:rPr>
          <w:lang w:val="en-US"/>
        </w:rPr>
        <w:t>Lab: Developing ASP.NET MVC 4 Models</w:t>
      </w:r>
      <w:bookmarkEnd w:id="20"/>
    </w:p>
    <w:p w:rsidR="001057D8" w:rsidRPr="001057D8" w:rsidRDefault="001057D8" w:rsidP="001057D8">
      <w:pPr>
        <w:pStyle w:val="Overskrift2"/>
        <w:rPr>
          <w:lang w:val="en-US"/>
        </w:rPr>
      </w:pPr>
      <w:bookmarkStart w:id="21" w:name="_Toc401515458"/>
      <w:r w:rsidRPr="001057D8">
        <w:rPr>
          <w:lang w:val="en-US"/>
        </w:rPr>
        <w:t>Scenario</w:t>
      </w:r>
      <w:bookmarkEnd w:id="21"/>
    </w:p>
    <w:p w:rsidR="001057D8" w:rsidRPr="001057D8" w:rsidRDefault="001057D8" w:rsidP="001057D8">
      <w:pPr>
        <w:rPr>
          <w:lang w:val="en-US"/>
        </w:rPr>
      </w:pPr>
      <w:r w:rsidRPr="001057D8">
        <w:rPr>
          <w:lang w:val="en-US"/>
        </w:rPr>
        <w:t>You are planning to create and code an MVC model that implements your plan for photos and comments</w:t>
      </w:r>
      <w:r>
        <w:rPr>
          <w:lang w:val="en-US"/>
        </w:rPr>
        <w:t xml:space="preserve"> </w:t>
      </w:r>
      <w:r w:rsidRPr="001057D8">
        <w:rPr>
          <w:lang w:val="en-US"/>
        </w:rPr>
        <w:t>in the Adventure Works photo sharing application. The model must store data in a Windows Azure SQL</w:t>
      </w:r>
      <w:r>
        <w:rPr>
          <w:lang w:val="en-US"/>
        </w:rPr>
        <w:t xml:space="preserve"> </w:t>
      </w:r>
      <w:r w:rsidRPr="001057D8">
        <w:rPr>
          <w:lang w:val="en-US"/>
        </w:rPr>
        <w:t>database and include properties that describe photos, comments, and their content. The model must</w:t>
      </w:r>
      <w:r>
        <w:rPr>
          <w:lang w:val="en-US"/>
        </w:rPr>
        <w:t xml:space="preserve"> </w:t>
      </w:r>
      <w:r w:rsidRPr="001057D8">
        <w:rPr>
          <w:lang w:val="en-US"/>
        </w:rPr>
        <w:t>enable the application to store uploaded photos, edit their properties, and delete them in response to</w:t>
      </w:r>
      <w:r>
        <w:rPr>
          <w:lang w:val="en-US"/>
        </w:rPr>
        <w:t xml:space="preserve"> </w:t>
      </w:r>
      <w:r w:rsidRPr="001057D8">
        <w:rPr>
          <w:lang w:val="en-US"/>
        </w:rPr>
        <w:t>user requests.</w:t>
      </w:r>
    </w:p>
    <w:p w:rsidR="001057D8" w:rsidRPr="001057D8" w:rsidRDefault="001057D8" w:rsidP="001057D8">
      <w:pPr>
        <w:pStyle w:val="Overskrift2"/>
        <w:rPr>
          <w:lang w:val="en-US"/>
        </w:rPr>
      </w:pPr>
      <w:bookmarkStart w:id="22" w:name="_Toc401515459"/>
      <w:r w:rsidRPr="001057D8">
        <w:rPr>
          <w:lang w:val="en-US"/>
        </w:rPr>
        <w:t>Objectives</w:t>
      </w:r>
      <w:bookmarkEnd w:id="22"/>
    </w:p>
    <w:p w:rsidR="001057D8" w:rsidRPr="001057D8" w:rsidRDefault="001057D8" w:rsidP="001057D8">
      <w:pPr>
        <w:rPr>
          <w:lang w:val="en-US"/>
        </w:rPr>
      </w:pPr>
      <w:r w:rsidRPr="001057D8">
        <w:rPr>
          <w:lang w:val="en-US"/>
        </w:rPr>
        <w:t>After completing this lab, you will be able to:</w:t>
      </w:r>
    </w:p>
    <w:p w:rsidR="001057D8" w:rsidRPr="001057D8" w:rsidRDefault="001057D8" w:rsidP="00E67989">
      <w:pPr>
        <w:pStyle w:val="Listeafsnit"/>
        <w:numPr>
          <w:ilvl w:val="0"/>
          <w:numId w:val="2"/>
        </w:numPr>
        <w:rPr>
          <w:lang w:val="en-US"/>
        </w:rPr>
      </w:pPr>
      <w:r w:rsidRPr="001057D8">
        <w:rPr>
          <w:lang w:val="en-US"/>
        </w:rPr>
        <w:t>Create a new ASP.NET MVC</w:t>
      </w:r>
      <w:r w:rsidR="00A409FB">
        <w:rPr>
          <w:lang w:val="en-US"/>
        </w:rPr>
        <w:t xml:space="preserve"> 4 project in Visual Studio 2013</w:t>
      </w:r>
      <w:r w:rsidRPr="001057D8">
        <w:rPr>
          <w:lang w:val="en-US"/>
        </w:rPr>
        <w:t>.</w:t>
      </w:r>
    </w:p>
    <w:p w:rsidR="001057D8" w:rsidRPr="001057D8" w:rsidRDefault="001057D8" w:rsidP="00E67989">
      <w:pPr>
        <w:pStyle w:val="Listeafsnit"/>
        <w:numPr>
          <w:ilvl w:val="0"/>
          <w:numId w:val="2"/>
        </w:numPr>
        <w:rPr>
          <w:lang w:val="en-US"/>
        </w:rPr>
      </w:pPr>
      <w:r w:rsidRPr="001057D8">
        <w:rPr>
          <w:lang w:val="en-US"/>
        </w:rPr>
        <w:t>Add a new model to the ASP.NET MVC 4 web application and add properties to the model.</w:t>
      </w:r>
    </w:p>
    <w:p w:rsidR="001057D8" w:rsidRPr="001057D8" w:rsidRDefault="001057D8" w:rsidP="00E67989">
      <w:pPr>
        <w:pStyle w:val="Listeafsnit"/>
        <w:numPr>
          <w:ilvl w:val="0"/>
          <w:numId w:val="2"/>
        </w:numPr>
        <w:rPr>
          <w:lang w:val="en-US"/>
        </w:rPr>
      </w:pPr>
      <w:r w:rsidRPr="001057D8">
        <w:rPr>
          <w:lang w:val="en-US"/>
        </w:rPr>
        <w:t>Use display and edit data annotations in the MVC model to assign property attributes to views and controllers.</w:t>
      </w:r>
    </w:p>
    <w:p w:rsidR="001057D8" w:rsidRPr="001057D8" w:rsidRDefault="001057D8" w:rsidP="00E67989">
      <w:pPr>
        <w:pStyle w:val="Listeafsnit"/>
        <w:numPr>
          <w:ilvl w:val="0"/>
          <w:numId w:val="2"/>
        </w:numPr>
        <w:rPr>
          <w:lang w:val="en-US"/>
        </w:rPr>
      </w:pPr>
      <w:r w:rsidRPr="001057D8">
        <w:rPr>
          <w:lang w:val="en-US"/>
        </w:rPr>
        <w:t>Use Visual Studio to create a new Windows Azure SQL database and connect to the database.</w:t>
      </w:r>
    </w:p>
    <w:p w:rsidR="001057D8" w:rsidRPr="001057D8" w:rsidRDefault="001057D8" w:rsidP="00E67989">
      <w:pPr>
        <w:pStyle w:val="Listeafsnit"/>
        <w:numPr>
          <w:ilvl w:val="0"/>
          <w:numId w:val="2"/>
        </w:numPr>
        <w:rPr>
          <w:lang w:val="en-US"/>
        </w:rPr>
      </w:pPr>
      <w:r w:rsidRPr="001057D8">
        <w:rPr>
          <w:lang w:val="en-US"/>
        </w:rPr>
        <w:t>Add Entity Framework code to the model classes in the MVC model.</w:t>
      </w:r>
    </w:p>
    <w:p w:rsidR="001057D8" w:rsidRPr="001057D8" w:rsidRDefault="001057D8" w:rsidP="00E67989">
      <w:pPr>
        <w:pStyle w:val="Listeafsnit"/>
        <w:numPr>
          <w:ilvl w:val="0"/>
          <w:numId w:val="2"/>
        </w:numPr>
        <w:rPr>
          <w:lang w:val="en-US"/>
        </w:rPr>
      </w:pPr>
      <w:r w:rsidRPr="001057D8">
        <w:rPr>
          <w:lang w:val="en-US"/>
        </w:rPr>
        <w:t>Use display and edit data annotations in the MVC model to assign property attributes to views and controllers.</w:t>
      </w:r>
    </w:p>
    <w:p w:rsidR="001057D8" w:rsidRPr="001057D8" w:rsidRDefault="001057D8" w:rsidP="001057D8">
      <w:pPr>
        <w:rPr>
          <w:lang w:val="en-US"/>
        </w:rPr>
      </w:pPr>
      <w:r w:rsidRPr="001057D8">
        <w:rPr>
          <w:lang w:val="en-US"/>
        </w:rPr>
        <w:t>Estimated Time: 30 minutes</w:t>
      </w:r>
    </w:p>
    <w:p w:rsidR="001057D8" w:rsidRPr="001057D8" w:rsidRDefault="001057D8" w:rsidP="001057D8">
      <w:pPr>
        <w:pStyle w:val="Overskrift2"/>
        <w:rPr>
          <w:lang w:val="en-US"/>
        </w:rPr>
      </w:pPr>
      <w:bookmarkStart w:id="23" w:name="_Toc401515460"/>
      <w:r w:rsidRPr="001057D8">
        <w:rPr>
          <w:lang w:val="en-US"/>
        </w:rPr>
        <w:t>Exercise 1: Creating an MVC Project and Adding a Model</w:t>
      </w:r>
      <w:bookmarkEnd w:id="23"/>
    </w:p>
    <w:p w:rsidR="001057D8" w:rsidRPr="001057D8" w:rsidRDefault="001057D8" w:rsidP="001057D8">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1057D8" w:rsidRDefault="001057D8" w:rsidP="00E67989">
      <w:pPr>
        <w:pStyle w:val="Listeafsnit"/>
        <w:numPr>
          <w:ilvl w:val="0"/>
          <w:numId w:val="2"/>
        </w:numPr>
        <w:rPr>
          <w:lang w:val="en-US"/>
        </w:rPr>
      </w:pPr>
      <w:r w:rsidRPr="001057D8">
        <w:rPr>
          <w:lang w:val="en-US"/>
        </w:rPr>
        <w:t>Create a new MVC 4 web a</w:t>
      </w:r>
      <w:r w:rsidR="00A409FB">
        <w:rPr>
          <w:lang w:val="en-US"/>
        </w:rPr>
        <w:t>pplication in Visual Studio 2013</w:t>
      </w:r>
      <w:r w:rsidRPr="001057D8">
        <w:rPr>
          <w:lang w:val="en-US"/>
        </w:rPr>
        <w:t>.</w:t>
      </w:r>
    </w:p>
    <w:p w:rsidR="001057D8" w:rsidRPr="001057D8" w:rsidRDefault="001057D8" w:rsidP="00E67989">
      <w:pPr>
        <w:pStyle w:val="Listeafsnit"/>
        <w:numPr>
          <w:ilvl w:val="0"/>
          <w:numId w:val="2"/>
        </w:numPr>
        <w:rPr>
          <w:lang w:val="en-US"/>
        </w:rPr>
      </w:pPr>
      <w:r w:rsidRPr="001057D8">
        <w:rPr>
          <w:lang w:val="en-US"/>
        </w:rPr>
        <w:t>Add model classes to the web application.</w:t>
      </w:r>
    </w:p>
    <w:p w:rsidR="001057D8" w:rsidRPr="001057D8" w:rsidRDefault="001057D8" w:rsidP="001057D8">
      <w:pPr>
        <w:rPr>
          <w:lang w:val="en-US"/>
        </w:rPr>
      </w:pPr>
      <w:r w:rsidRPr="001057D8">
        <w:rPr>
          <w:lang w:val="en-US"/>
        </w:rPr>
        <w:t>The main tasks for this exercise are as follows:</w:t>
      </w:r>
    </w:p>
    <w:p w:rsidR="001057D8" w:rsidRPr="001057D8" w:rsidRDefault="001057D8" w:rsidP="00E67989">
      <w:pPr>
        <w:pStyle w:val="Listeafsnit"/>
        <w:numPr>
          <w:ilvl w:val="0"/>
          <w:numId w:val="36"/>
        </w:numPr>
        <w:rPr>
          <w:lang w:val="en-US"/>
        </w:rPr>
      </w:pPr>
      <w:r w:rsidRPr="001057D8">
        <w:rPr>
          <w:lang w:val="en-US"/>
        </w:rPr>
        <w:t>Create a new MVC project.</w:t>
      </w:r>
    </w:p>
    <w:p w:rsidR="001057D8" w:rsidRPr="001057D8" w:rsidRDefault="001057D8" w:rsidP="00E67989">
      <w:pPr>
        <w:pStyle w:val="Listeafsnit"/>
        <w:numPr>
          <w:ilvl w:val="0"/>
          <w:numId w:val="36"/>
        </w:numPr>
        <w:rPr>
          <w:lang w:val="en-US"/>
        </w:rPr>
      </w:pPr>
      <w:r w:rsidRPr="001057D8">
        <w:rPr>
          <w:lang w:val="en-US"/>
        </w:rPr>
        <w:t>Add a new MVC model.</w:t>
      </w:r>
    </w:p>
    <w:p w:rsidR="001057D8" w:rsidRPr="001057D8" w:rsidRDefault="001057D8" w:rsidP="001057D8">
      <w:pPr>
        <w:pStyle w:val="Overskrift3"/>
        <w:rPr>
          <w:lang w:val="en-US"/>
        </w:rPr>
      </w:pPr>
      <w:r w:rsidRPr="001057D8">
        <w:rPr>
          <w:lang w:val="en-US"/>
        </w:rPr>
        <w:t>Task 1: Create a new MVC project.</w:t>
      </w:r>
    </w:p>
    <w:p w:rsidR="001057D8" w:rsidRPr="001057D8" w:rsidRDefault="00A409FB" w:rsidP="00E67989">
      <w:pPr>
        <w:pStyle w:val="Listeafsnit"/>
        <w:numPr>
          <w:ilvl w:val="0"/>
          <w:numId w:val="37"/>
        </w:numPr>
        <w:rPr>
          <w:lang w:val="en-US"/>
        </w:rPr>
      </w:pPr>
      <w:r>
        <w:rPr>
          <w:lang w:val="en-US"/>
        </w:rPr>
        <w:t>Start Visual Studio 2013</w:t>
      </w:r>
      <w:r w:rsidR="001057D8" w:rsidRPr="001057D8">
        <w:rPr>
          <w:lang w:val="en-US"/>
        </w:rPr>
        <w:t xml:space="preserve"> and create a new ASP.NET MVC 4 web application by using the following</w:t>
      </w:r>
      <w:r w:rsidR="001057D8">
        <w:rPr>
          <w:lang w:val="en-US"/>
        </w:rPr>
        <w:t xml:space="preserve"> </w:t>
      </w:r>
      <w:r w:rsidR="001057D8" w:rsidRPr="001057D8">
        <w:rPr>
          <w:lang w:val="en-US"/>
        </w:rPr>
        <w:t>information:</w:t>
      </w:r>
    </w:p>
    <w:p w:rsidR="001057D8" w:rsidRPr="001057D8" w:rsidRDefault="001057D8" w:rsidP="00E67989">
      <w:pPr>
        <w:pStyle w:val="Listeafsnit"/>
        <w:numPr>
          <w:ilvl w:val="1"/>
          <w:numId w:val="2"/>
        </w:numPr>
        <w:rPr>
          <w:lang w:val="en-US"/>
        </w:rPr>
      </w:pPr>
      <w:r w:rsidRPr="001057D8">
        <w:rPr>
          <w:lang w:val="en-US"/>
        </w:rPr>
        <w:t>Name: PhotoSharingApplication</w:t>
      </w:r>
    </w:p>
    <w:p w:rsidR="001057D8" w:rsidRPr="001057D8" w:rsidRDefault="00327A7A" w:rsidP="00E67989">
      <w:pPr>
        <w:pStyle w:val="Listeafsnit"/>
        <w:numPr>
          <w:ilvl w:val="1"/>
          <w:numId w:val="2"/>
        </w:numPr>
        <w:rPr>
          <w:lang w:val="en-US"/>
        </w:rPr>
      </w:pPr>
      <w:r>
        <w:rPr>
          <w:lang w:val="en-US"/>
        </w:rPr>
        <w:t>Location: Lab</w:t>
      </w:r>
      <w:r w:rsidR="001057D8" w:rsidRPr="001057D8">
        <w:rPr>
          <w:lang w:val="en-US"/>
        </w:rPr>
        <w:t>\Mod03</w:t>
      </w:r>
    </w:p>
    <w:p w:rsidR="001057D8" w:rsidRPr="001057D8" w:rsidRDefault="001057D8" w:rsidP="00E67989">
      <w:pPr>
        <w:pStyle w:val="Listeafsnit"/>
        <w:numPr>
          <w:ilvl w:val="1"/>
          <w:numId w:val="2"/>
        </w:numPr>
        <w:rPr>
          <w:lang w:val="en-US"/>
        </w:rPr>
      </w:pPr>
      <w:r w:rsidRPr="001057D8">
        <w:rPr>
          <w:lang w:val="en-US"/>
        </w:rPr>
        <w:t>Solution name: PhotoSharingApplication</w:t>
      </w:r>
    </w:p>
    <w:p w:rsidR="001057D8" w:rsidRPr="001057D8" w:rsidRDefault="001057D8" w:rsidP="00E67989">
      <w:pPr>
        <w:pStyle w:val="Listeafsnit"/>
        <w:numPr>
          <w:ilvl w:val="1"/>
          <w:numId w:val="2"/>
        </w:numPr>
        <w:rPr>
          <w:lang w:val="en-US"/>
        </w:rPr>
      </w:pPr>
      <w:r w:rsidRPr="001057D8">
        <w:rPr>
          <w:lang w:val="en-US"/>
        </w:rPr>
        <w:t>Create directory for solution: True</w:t>
      </w:r>
    </w:p>
    <w:p w:rsidR="001057D8" w:rsidRPr="001057D8" w:rsidRDefault="001057D8" w:rsidP="00E67989">
      <w:pPr>
        <w:pStyle w:val="Listeafsnit"/>
        <w:numPr>
          <w:ilvl w:val="1"/>
          <w:numId w:val="2"/>
        </w:numPr>
        <w:rPr>
          <w:lang w:val="en-US"/>
        </w:rPr>
      </w:pPr>
      <w:r w:rsidRPr="001057D8">
        <w:rPr>
          <w:lang w:val="en-US"/>
        </w:rPr>
        <w:t>Project template: Empty</w:t>
      </w:r>
    </w:p>
    <w:p w:rsidR="001057D8" w:rsidRPr="001057D8" w:rsidRDefault="001057D8" w:rsidP="001057D8">
      <w:pPr>
        <w:pStyle w:val="Overskrift3"/>
        <w:rPr>
          <w:lang w:val="en-US"/>
        </w:rPr>
      </w:pPr>
      <w:r w:rsidRPr="001057D8">
        <w:rPr>
          <w:lang w:val="en-US"/>
        </w:rPr>
        <w:t>Task 2: Add a new MVC model.</w:t>
      </w:r>
    </w:p>
    <w:p w:rsidR="001057D8" w:rsidRPr="001057D8" w:rsidRDefault="001057D8" w:rsidP="00E67989">
      <w:pPr>
        <w:pStyle w:val="Listeafsnit"/>
        <w:numPr>
          <w:ilvl w:val="0"/>
          <w:numId w:val="38"/>
        </w:numPr>
        <w:rPr>
          <w:lang w:val="en-US"/>
        </w:rPr>
      </w:pPr>
      <w:r w:rsidRPr="001057D8">
        <w:rPr>
          <w:lang w:val="en-US"/>
        </w:rPr>
        <w:t>Add a new model class to the PhotoSharingApplication project by using the following information:</w:t>
      </w:r>
    </w:p>
    <w:p w:rsidR="001057D8" w:rsidRPr="001057D8" w:rsidRDefault="001057D8" w:rsidP="00E67989">
      <w:pPr>
        <w:pStyle w:val="Listeafsnit"/>
        <w:numPr>
          <w:ilvl w:val="1"/>
          <w:numId w:val="2"/>
        </w:numPr>
        <w:rPr>
          <w:lang w:val="en-US"/>
        </w:rPr>
      </w:pPr>
      <w:r w:rsidRPr="001057D8">
        <w:rPr>
          <w:lang w:val="en-US"/>
        </w:rPr>
        <w:t>Class name: Photo</w:t>
      </w:r>
    </w:p>
    <w:p w:rsidR="001057D8" w:rsidRPr="001057D8" w:rsidRDefault="001057D8" w:rsidP="00E67989">
      <w:pPr>
        <w:pStyle w:val="Listeafsnit"/>
        <w:numPr>
          <w:ilvl w:val="0"/>
          <w:numId w:val="38"/>
        </w:numPr>
        <w:rPr>
          <w:lang w:val="en-US"/>
        </w:rPr>
      </w:pPr>
      <w:r w:rsidRPr="001057D8">
        <w:rPr>
          <w:lang w:val="en-US"/>
        </w:rPr>
        <w:t>Add another model class to the PhotoSharingApplication project by using the following information:</w:t>
      </w:r>
    </w:p>
    <w:p w:rsidR="001057D8" w:rsidRPr="001057D8" w:rsidRDefault="001057D8" w:rsidP="00E67989">
      <w:pPr>
        <w:pStyle w:val="Listeafsnit"/>
        <w:numPr>
          <w:ilvl w:val="1"/>
          <w:numId w:val="2"/>
        </w:numPr>
        <w:rPr>
          <w:lang w:val="en-US"/>
        </w:rPr>
      </w:pPr>
      <w:r w:rsidRPr="001057D8">
        <w:rPr>
          <w:lang w:val="en-US"/>
        </w:rPr>
        <w:lastRenderedPageBreak/>
        <w:t>Class name: Comment</w:t>
      </w:r>
    </w:p>
    <w:p w:rsidR="001057D8" w:rsidRPr="001057D8" w:rsidRDefault="001057D8" w:rsidP="00D54332">
      <w:pPr>
        <w:pStyle w:val="Code"/>
      </w:pPr>
      <w:r w:rsidRPr="001057D8">
        <w:t>Results: After completing this exercise, you will be able to create an MVC 4 web application and add</w:t>
      </w:r>
      <w:r>
        <w:t xml:space="preserve"> </w:t>
      </w:r>
      <w:r w:rsidRPr="001057D8">
        <w:t>model classes to the web application.</w:t>
      </w:r>
    </w:p>
    <w:p w:rsidR="001057D8" w:rsidRPr="001057D8" w:rsidRDefault="001057D8" w:rsidP="001057D8">
      <w:pPr>
        <w:pStyle w:val="Overskrift2"/>
        <w:rPr>
          <w:lang w:val="en-US"/>
        </w:rPr>
      </w:pPr>
      <w:bookmarkStart w:id="24" w:name="_Toc401515461"/>
      <w:r w:rsidRPr="001057D8">
        <w:rPr>
          <w:lang w:val="en-US"/>
        </w:rPr>
        <w:t>Exercise 2: Adding Properties to MVC Models</w:t>
      </w:r>
      <w:bookmarkEnd w:id="24"/>
    </w:p>
    <w:p w:rsidR="001057D8" w:rsidRPr="001057D8" w:rsidRDefault="001057D8" w:rsidP="001057D8">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1057D8" w:rsidRDefault="001057D8" w:rsidP="00E67989">
      <w:pPr>
        <w:pStyle w:val="Listeafsnit"/>
        <w:numPr>
          <w:ilvl w:val="0"/>
          <w:numId w:val="2"/>
        </w:numPr>
        <w:rPr>
          <w:lang w:val="en-US"/>
        </w:rPr>
      </w:pPr>
      <w:r w:rsidRPr="001057D8">
        <w:rPr>
          <w:lang w:val="en-US"/>
        </w:rPr>
        <w:t>Add properties to the Photo and the Comment model classes.</w:t>
      </w:r>
    </w:p>
    <w:p w:rsidR="001057D8" w:rsidRPr="001057D8" w:rsidRDefault="001057D8" w:rsidP="00E67989">
      <w:pPr>
        <w:pStyle w:val="Listeafsnit"/>
        <w:numPr>
          <w:ilvl w:val="0"/>
          <w:numId w:val="2"/>
        </w:numPr>
        <w:rPr>
          <w:lang w:val="en-US"/>
        </w:rPr>
      </w:pPr>
      <w:r w:rsidRPr="001057D8">
        <w:rPr>
          <w:lang w:val="en-US"/>
        </w:rPr>
        <w:t>Implement a relationship between model classes.</w:t>
      </w:r>
    </w:p>
    <w:p w:rsidR="001057D8" w:rsidRPr="001057D8" w:rsidRDefault="001057D8" w:rsidP="001057D8">
      <w:pPr>
        <w:rPr>
          <w:lang w:val="en-US"/>
        </w:rPr>
      </w:pPr>
      <w:r w:rsidRPr="001057D8">
        <w:rPr>
          <w:lang w:val="en-US"/>
        </w:rPr>
        <w:t>The main tasks for this exercise are as follows:</w:t>
      </w:r>
    </w:p>
    <w:p w:rsidR="001057D8" w:rsidRPr="001057D8" w:rsidRDefault="001057D8" w:rsidP="00E67989">
      <w:pPr>
        <w:pStyle w:val="Listeafsnit"/>
        <w:numPr>
          <w:ilvl w:val="0"/>
          <w:numId w:val="39"/>
        </w:numPr>
        <w:rPr>
          <w:lang w:val="en-US"/>
        </w:rPr>
      </w:pPr>
      <w:r w:rsidRPr="001057D8">
        <w:rPr>
          <w:lang w:val="en-US"/>
        </w:rPr>
        <w:t>Add properties to the Photo model class.</w:t>
      </w:r>
    </w:p>
    <w:p w:rsidR="001057D8" w:rsidRPr="001057D8" w:rsidRDefault="001057D8" w:rsidP="00E67989">
      <w:pPr>
        <w:pStyle w:val="Listeafsnit"/>
        <w:numPr>
          <w:ilvl w:val="0"/>
          <w:numId w:val="39"/>
        </w:numPr>
        <w:rPr>
          <w:lang w:val="en-US"/>
        </w:rPr>
      </w:pPr>
      <w:r w:rsidRPr="001057D8">
        <w:rPr>
          <w:lang w:val="en-US"/>
        </w:rPr>
        <w:t>Add properties to the Comment model class.</w:t>
      </w:r>
    </w:p>
    <w:p w:rsidR="001057D8" w:rsidRPr="001057D8" w:rsidRDefault="001057D8" w:rsidP="00E67989">
      <w:pPr>
        <w:pStyle w:val="Listeafsnit"/>
        <w:numPr>
          <w:ilvl w:val="0"/>
          <w:numId w:val="39"/>
        </w:numPr>
        <w:rPr>
          <w:lang w:val="en-US"/>
        </w:rPr>
      </w:pPr>
      <w:r w:rsidRPr="001057D8">
        <w:rPr>
          <w:lang w:val="en-US"/>
        </w:rPr>
        <w:t>Implement a relationship between model classes.</w:t>
      </w:r>
    </w:p>
    <w:p w:rsidR="001057D8" w:rsidRPr="001057D8" w:rsidRDefault="001057D8" w:rsidP="001057D8">
      <w:pPr>
        <w:pStyle w:val="Overskrift3"/>
        <w:rPr>
          <w:lang w:val="en-US"/>
        </w:rPr>
      </w:pPr>
      <w:r w:rsidRPr="001057D8">
        <w:rPr>
          <w:lang w:val="en-US"/>
        </w:rPr>
        <w:t>Task 1: Add properties to the Photo model class.</w:t>
      </w:r>
    </w:p>
    <w:p w:rsidR="001057D8" w:rsidRPr="001057D8" w:rsidRDefault="001057D8" w:rsidP="00E67989">
      <w:pPr>
        <w:pStyle w:val="Listeafsnit"/>
        <w:numPr>
          <w:ilvl w:val="0"/>
          <w:numId w:val="40"/>
        </w:numPr>
        <w:rPr>
          <w:lang w:val="en-US"/>
        </w:rPr>
      </w:pPr>
      <w:r w:rsidRPr="001057D8">
        <w:rPr>
          <w:lang w:val="en-US"/>
        </w:rPr>
        <w:t>Add a primary key property to the Photo model class by using the following information:</w:t>
      </w:r>
    </w:p>
    <w:p w:rsidR="001057D8" w:rsidRPr="001057D8" w:rsidRDefault="001057D8" w:rsidP="00E67989">
      <w:pPr>
        <w:pStyle w:val="Listeafsnit"/>
        <w:numPr>
          <w:ilvl w:val="1"/>
          <w:numId w:val="2"/>
        </w:numPr>
        <w:rPr>
          <w:lang w:val="en-US"/>
        </w:rPr>
      </w:pPr>
      <w:r w:rsidRPr="001057D8">
        <w:rPr>
          <w:lang w:val="en-US"/>
        </w:rPr>
        <w:t>Scope: public</w:t>
      </w:r>
    </w:p>
    <w:p w:rsidR="001057D8" w:rsidRPr="001057D8" w:rsidRDefault="001057D8" w:rsidP="00E67989">
      <w:pPr>
        <w:pStyle w:val="Listeafsnit"/>
        <w:numPr>
          <w:ilvl w:val="1"/>
          <w:numId w:val="2"/>
        </w:numPr>
        <w:rPr>
          <w:lang w:val="en-US"/>
        </w:rPr>
      </w:pPr>
      <w:r w:rsidRPr="001057D8">
        <w:rPr>
          <w:lang w:val="en-US"/>
        </w:rPr>
        <w:t>Property name: PhotoID</w:t>
      </w:r>
    </w:p>
    <w:p w:rsidR="001057D8" w:rsidRPr="001057D8" w:rsidRDefault="001057D8" w:rsidP="00E67989">
      <w:pPr>
        <w:pStyle w:val="Listeafsnit"/>
        <w:numPr>
          <w:ilvl w:val="1"/>
          <w:numId w:val="2"/>
        </w:numPr>
        <w:rPr>
          <w:lang w:val="en-US"/>
        </w:rPr>
      </w:pPr>
      <w:r w:rsidRPr="001057D8">
        <w:rPr>
          <w:lang w:val="en-US"/>
        </w:rPr>
        <w:t>Data type: integer</w:t>
      </w:r>
    </w:p>
    <w:p w:rsidR="001057D8" w:rsidRPr="001057D8" w:rsidRDefault="001057D8" w:rsidP="00E67989">
      <w:pPr>
        <w:pStyle w:val="Listeafsnit"/>
        <w:numPr>
          <w:ilvl w:val="1"/>
          <w:numId w:val="2"/>
        </w:numPr>
        <w:rPr>
          <w:lang w:val="en-US"/>
        </w:rPr>
      </w:pPr>
      <w:r w:rsidRPr="001057D8">
        <w:rPr>
          <w:lang w:val="en-US"/>
        </w:rPr>
        <w:t>Access: Read and write</w:t>
      </w:r>
    </w:p>
    <w:p w:rsidR="001057D8" w:rsidRPr="001057D8" w:rsidRDefault="001057D8" w:rsidP="00E67989">
      <w:pPr>
        <w:pStyle w:val="Listeafsnit"/>
        <w:numPr>
          <w:ilvl w:val="0"/>
          <w:numId w:val="40"/>
        </w:numPr>
        <w:rPr>
          <w:lang w:val="en-US"/>
        </w:rPr>
      </w:pPr>
      <w:r w:rsidRPr="001057D8">
        <w:rPr>
          <w:lang w:val="en-US"/>
        </w:rPr>
        <w:t>Add a title property to the Photo model class by using the following information:</w:t>
      </w:r>
    </w:p>
    <w:p w:rsidR="001057D8" w:rsidRPr="001057D8" w:rsidRDefault="001057D8" w:rsidP="00E67989">
      <w:pPr>
        <w:pStyle w:val="Listeafsnit"/>
        <w:numPr>
          <w:ilvl w:val="1"/>
          <w:numId w:val="2"/>
        </w:numPr>
        <w:rPr>
          <w:lang w:val="en-US"/>
        </w:rPr>
      </w:pPr>
      <w:r w:rsidRPr="001057D8">
        <w:rPr>
          <w:lang w:val="en-US"/>
        </w:rPr>
        <w:t>Scope: public</w:t>
      </w:r>
    </w:p>
    <w:p w:rsidR="001057D8" w:rsidRPr="001057D8" w:rsidRDefault="001057D8" w:rsidP="00E67989">
      <w:pPr>
        <w:pStyle w:val="Listeafsnit"/>
        <w:numPr>
          <w:ilvl w:val="1"/>
          <w:numId w:val="2"/>
        </w:numPr>
        <w:rPr>
          <w:lang w:val="en-US"/>
        </w:rPr>
      </w:pPr>
      <w:r w:rsidRPr="001057D8">
        <w:rPr>
          <w:lang w:val="en-US"/>
        </w:rPr>
        <w:t>Property name: Title</w:t>
      </w:r>
    </w:p>
    <w:p w:rsidR="001057D8" w:rsidRPr="001057D8" w:rsidRDefault="001057D8" w:rsidP="00E67989">
      <w:pPr>
        <w:pStyle w:val="Listeafsnit"/>
        <w:numPr>
          <w:ilvl w:val="1"/>
          <w:numId w:val="2"/>
        </w:numPr>
        <w:rPr>
          <w:lang w:val="en-US"/>
        </w:rPr>
      </w:pPr>
      <w:r w:rsidRPr="001057D8">
        <w:rPr>
          <w:lang w:val="en-US"/>
        </w:rPr>
        <w:t>Data type: string</w:t>
      </w:r>
    </w:p>
    <w:p w:rsidR="001057D8" w:rsidRPr="001057D8" w:rsidRDefault="001057D8" w:rsidP="00E67989">
      <w:pPr>
        <w:pStyle w:val="Listeafsnit"/>
        <w:numPr>
          <w:ilvl w:val="1"/>
          <w:numId w:val="2"/>
        </w:numPr>
        <w:rPr>
          <w:lang w:val="en-US"/>
        </w:rPr>
      </w:pPr>
      <w:r w:rsidRPr="001057D8">
        <w:rPr>
          <w:lang w:val="en-US"/>
        </w:rPr>
        <w:t>Access: Read and write</w:t>
      </w:r>
    </w:p>
    <w:p w:rsidR="001057D8" w:rsidRPr="0043398A" w:rsidRDefault="001057D8" w:rsidP="00E67989">
      <w:pPr>
        <w:pStyle w:val="Listeafsnit"/>
        <w:numPr>
          <w:ilvl w:val="0"/>
          <w:numId w:val="40"/>
        </w:numPr>
        <w:rPr>
          <w:lang w:val="en-US"/>
        </w:rPr>
      </w:pPr>
      <w:r w:rsidRPr="0043398A">
        <w:rPr>
          <w:lang w:val="en-US"/>
        </w:rPr>
        <w:t>Add an image property to the Photo model class and store the MIME type of image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names: PhotoFile, ImageMimeType</w:t>
      </w:r>
    </w:p>
    <w:p w:rsidR="001057D8" w:rsidRPr="0043398A" w:rsidRDefault="001057D8" w:rsidP="00E67989">
      <w:pPr>
        <w:pStyle w:val="Listeafsnit"/>
        <w:numPr>
          <w:ilvl w:val="1"/>
          <w:numId w:val="2"/>
        </w:numPr>
        <w:rPr>
          <w:lang w:val="en-US"/>
        </w:rPr>
      </w:pPr>
      <w:r w:rsidRPr="0043398A">
        <w:rPr>
          <w:lang w:val="en-US"/>
        </w:rPr>
        <w:t>Data type for the image: byte []</w:t>
      </w:r>
    </w:p>
    <w:p w:rsidR="001057D8" w:rsidRPr="0043398A" w:rsidRDefault="001057D8" w:rsidP="00E67989">
      <w:pPr>
        <w:pStyle w:val="Listeafsnit"/>
        <w:numPr>
          <w:ilvl w:val="1"/>
          <w:numId w:val="2"/>
        </w:numPr>
      </w:pPr>
      <w:r w:rsidRPr="0043398A">
        <w:t>Data type for MIME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0"/>
        </w:numPr>
        <w:rPr>
          <w:lang w:val="en-US"/>
        </w:rPr>
      </w:pPr>
      <w:r w:rsidRPr="0043398A">
        <w:rPr>
          <w:lang w:val="en-US"/>
        </w:rPr>
        <w:t>Add a description property to the Photo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Description</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0"/>
        </w:numPr>
        <w:rPr>
          <w:lang w:val="en-US"/>
        </w:rPr>
      </w:pPr>
      <w:r w:rsidRPr="0043398A">
        <w:rPr>
          <w:lang w:val="en-US"/>
        </w:rPr>
        <w:t>Add a date property to the Photo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CreatedDate</w:t>
      </w:r>
    </w:p>
    <w:p w:rsidR="001057D8" w:rsidRPr="0043398A" w:rsidRDefault="001057D8" w:rsidP="00E67989">
      <w:pPr>
        <w:pStyle w:val="Listeafsnit"/>
        <w:numPr>
          <w:ilvl w:val="1"/>
          <w:numId w:val="2"/>
        </w:numPr>
        <w:rPr>
          <w:lang w:val="en-US"/>
        </w:rPr>
      </w:pPr>
      <w:r w:rsidRPr="0043398A">
        <w:rPr>
          <w:lang w:val="en-US"/>
        </w:rPr>
        <w:t>Data type: DateTime</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0"/>
        </w:numPr>
        <w:rPr>
          <w:lang w:val="en-US"/>
        </w:rPr>
      </w:pPr>
      <w:r w:rsidRPr="0043398A">
        <w:rPr>
          <w:lang w:val="en-US"/>
        </w:rPr>
        <w:t>Add a user name property to the Photo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lastRenderedPageBreak/>
        <w:t>Property name: UserName</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1057D8" w:rsidRDefault="001057D8" w:rsidP="0043398A">
      <w:pPr>
        <w:pStyle w:val="Overskrift3"/>
        <w:rPr>
          <w:lang w:val="en-US"/>
        </w:rPr>
      </w:pPr>
      <w:r w:rsidRPr="001057D8">
        <w:rPr>
          <w:lang w:val="en-US"/>
        </w:rPr>
        <w:t>Task 2: Add properties to the Comment model class.</w:t>
      </w:r>
    </w:p>
    <w:p w:rsidR="001057D8" w:rsidRPr="0043398A" w:rsidRDefault="001057D8" w:rsidP="00E67989">
      <w:pPr>
        <w:pStyle w:val="Listeafsnit"/>
        <w:numPr>
          <w:ilvl w:val="0"/>
          <w:numId w:val="41"/>
        </w:numPr>
        <w:rPr>
          <w:lang w:val="en-US"/>
        </w:rPr>
      </w:pPr>
      <w:r w:rsidRPr="0043398A">
        <w:rPr>
          <w:lang w:val="en-US"/>
        </w:rPr>
        <w:t>Add a primary key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CommentID</w:t>
      </w:r>
    </w:p>
    <w:p w:rsidR="001057D8" w:rsidRPr="0043398A" w:rsidRDefault="001057D8" w:rsidP="00E67989">
      <w:pPr>
        <w:pStyle w:val="Listeafsnit"/>
        <w:numPr>
          <w:ilvl w:val="1"/>
          <w:numId w:val="2"/>
        </w:numPr>
        <w:rPr>
          <w:lang w:val="en-US"/>
        </w:rPr>
      </w:pPr>
      <w:r w:rsidRPr="0043398A">
        <w:rPr>
          <w:lang w:val="en-US"/>
        </w:rPr>
        <w:t>Data type: integer</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1"/>
        </w:numPr>
        <w:rPr>
          <w:lang w:val="en-US"/>
        </w:rPr>
      </w:pPr>
      <w:r w:rsidRPr="0043398A">
        <w:rPr>
          <w:lang w:val="en-US"/>
        </w:rPr>
        <w:t>Add a PhotoID property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PhotoID</w:t>
      </w:r>
    </w:p>
    <w:p w:rsidR="001057D8" w:rsidRPr="0043398A" w:rsidRDefault="001057D8" w:rsidP="00E67989">
      <w:pPr>
        <w:pStyle w:val="Listeafsnit"/>
        <w:numPr>
          <w:ilvl w:val="1"/>
          <w:numId w:val="2"/>
        </w:numPr>
        <w:rPr>
          <w:lang w:val="en-US"/>
        </w:rPr>
      </w:pPr>
      <w:r w:rsidRPr="0043398A">
        <w:rPr>
          <w:lang w:val="en-US"/>
        </w:rPr>
        <w:t>Data type: integer</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1"/>
        </w:numPr>
        <w:rPr>
          <w:lang w:val="en-US"/>
        </w:rPr>
      </w:pPr>
      <w:r w:rsidRPr="0043398A">
        <w:rPr>
          <w:lang w:val="en-US"/>
        </w:rPr>
        <w:t>Add a user name property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UserName</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1"/>
        </w:numPr>
        <w:rPr>
          <w:lang w:val="en-US"/>
        </w:rPr>
      </w:pPr>
      <w:r w:rsidRPr="0043398A">
        <w:rPr>
          <w:lang w:val="en-US"/>
        </w:rPr>
        <w:t>Add a subject property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Subject</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0"/>
          <w:numId w:val="41"/>
        </w:numPr>
        <w:rPr>
          <w:lang w:val="en-US"/>
        </w:rPr>
      </w:pPr>
      <w:r w:rsidRPr="0043398A">
        <w:rPr>
          <w:lang w:val="en-US"/>
        </w:rPr>
        <w:t>Add a body text property to the Comment model class by using the 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Body</w:t>
      </w:r>
    </w:p>
    <w:p w:rsidR="001057D8" w:rsidRPr="0043398A" w:rsidRDefault="001057D8" w:rsidP="00E67989">
      <w:pPr>
        <w:pStyle w:val="Listeafsnit"/>
        <w:numPr>
          <w:ilvl w:val="1"/>
          <w:numId w:val="2"/>
        </w:numPr>
        <w:rPr>
          <w:lang w:val="en-US"/>
        </w:rPr>
      </w:pPr>
      <w:r w:rsidRPr="0043398A">
        <w:rPr>
          <w:lang w:val="en-US"/>
        </w:rPr>
        <w:t>Data type: string</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1057D8" w:rsidRDefault="001057D8" w:rsidP="0043398A">
      <w:pPr>
        <w:pStyle w:val="Overskrift3"/>
        <w:rPr>
          <w:lang w:val="en-US"/>
        </w:rPr>
      </w:pPr>
      <w:r w:rsidRPr="001057D8">
        <w:rPr>
          <w:lang w:val="en-US"/>
        </w:rPr>
        <w:t>Task 3: Implement a relationship between model classes.</w:t>
      </w:r>
    </w:p>
    <w:p w:rsidR="001057D8" w:rsidRPr="0043398A" w:rsidRDefault="001057D8" w:rsidP="00E67989">
      <w:pPr>
        <w:pStyle w:val="Listeafsnit"/>
        <w:numPr>
          <w:ilvl w:val="0"/>
          <w:numId w:val="42"/>
        </w:numPr>
        <w:rPr>
          <w:lang w:val="en-US"/>
        </w:rPr>
      </w:pPr>
      <w:r w:rsidRPr="0043398A">
        <w:rPr>
          <w:lang w:val="en-US"/>
        </w:rPr>
        <w:t>Add a new property to the Photo model class to retrieve comments for a given photo by using the</w:t>
      </w:r>
      <w:r w:rsidR="0043398A" w:rsidRPr="0043398A">
        <w:rPr>
          <w:lang w:val="en-US"/>
        </w:rPr>
        <w:t xml:space="preserve"> </w:t>
      </w:r>
      <w:r w:rsidRPr="0043398A">
        <w:rPr>
          <w:lang w:val="en-US"/>
        </w:rPr>
        <w:t>following information:</w:t>
      </w:r>
    </w:p>
    <w:p w:rsidR="001057D8" w:rsidRPr="0043398A" w:rsidRDefault="001057D8" w:rsidP="00E67989">
      <w:pPr>
        <w:pStyle w:val="Listeafsnit"/>
        <w:numPr>
          <w:ilvl w:val="1"/>
          <w:numId w:val="2"/>
        </w:numPr>
        <w:rPr>
          <w:lang w:val="en-US"/>
        </w:rPr>
      </w:pPr>
      <w:r w:rsidRPr="0043398A">
        <w:rPr>
          <w:lang w:val="en-US"/>
        </w:rPr>
        <w:t>Scope: public</w:t>
      </w:r>
    </w:p>
    <w:p w:rsidR="001057D8" w:rsidRPr="0043398A" w:rsidRDefault="001057D8" w:rsidP="00E67989">
      <w:pPr>
        <w:pStyle w:val="Listeafsnit"/>
        <w:numPr>
          <w:ilvl w:val="1"/>
          <w:numId w:val="2"/>
        </w:numPr>
        <w:rPr>
          <w:lang w:val="en-US"/>
        </w:rPr>
      </w:pPr>
      <w:r w:rsidRPr="0043398A">
        <w:rPr>
          <w:lang w:val="en-US"/>
        </w:rPr>
        <w:t>Property name: Comments</w:t>
      </w:r>
    </w:p>
    <w:p w:rsidR="001057D8" w:rsidRPr="0043398A" w:rsidRDefault="001057D8" w:rsidP="00E67989">
      <w:pPr>
        <w:pStyle w:val="Listeafsnit"/>
        <w:numPr>
          <w:ilvl w:val="1"/>
          <w:numId w:val="2"/>
        </w:numPr>
        <w:rPr>
          <w:lang w:val="en-US"/>
        </w:rPr>
      </w:pPr>
      <w:r w:rsidRPr="0043398A">
        <w:rPr>
          <w:lang w:val="en-US"/>
        </w:rPr>
        <w:t>Data type: a collection of Comments</w:t>
      </w:r>
    </w:p>
    <w:p w:rsidR="001057D8" w:rsidRPr="0043398A" w:rsidRDefault="001057D8" w:rsidP="00E67989">
      <w:pPr>
        <w:pStyle w:val="Listeafsnit"/>
        <w:numPr>
          <w:ilvl w:val="1"/>
          <w:numId w:val="2"/>
        </w:numPr>
        <w:rPr>
          <w:lang w:val="en-US"/>
        </w:rPr>
      </w:pPr>
      <w:r w:rsidRPr="0043398A">
        <w:rPr>
          <w:lang w:val="en-US"/>
        </w:rPr>
        <w:t>Access: Read and write</w:t>
      </w:r>
    </w:p>
    <w:p w:rsidR="001057D8" w:rsidRPr="0043398A" w:rsidRDefault="001057D8" w:rsidP="00E67989">
      <w:pPr>
        <w:pStyle w:val="Listeafsnit"/>
        <w:numPr>
          <w:ilvl w:val="1"/>
          <w:numId w:val="2"/>
        </w:numPr>
        <w:rPr>
          <w:lang w:val="en-US"/>
        </w:rPr>
      </w:pPr>
      <w:r w:rsidRPr="0043398A">
        <w:rPr>
          <w:lang w:val="en-US"/>
        </w:rPr>
        <w:t>Include the virtual keyword</w:t>
      </w:r>
    </w:p>
    <w:p w:rsidR="001057D8" w:rsidRPr="004042A9" w:rsidRDefault="001057D8" w:rsidP="00E67989">
      <w:pPr>
        <w:pStyle w:val="Listeafsnit"/>
        <w:numPr>
          <w:ilvl w:val="0"/>
          <w:numId w:val="42"/>
        </w:numPr>
        <w:rPr>
          <w:lang w:val="en-US"/>
        </w:rPr>
      </w:pPr>
      <w:r w:rsidRPr="004042A9">
        <w:rPr>
          <w:lang w:val="en-US"/>
        </w:rPr>
        <w:t>Add a new property to the Comment model class to retrieve the photo for a given comment by using</w:t>
      </w:r>
      <w:r w:rsidR="0043398A" w:rsidRPr="004042A9">
        <w:rPr>
          <w:lang w:val="en-US"/>
        </w:rPr>
        <w:t xml:space="preserve"> </w:t>
      </w:r>
      <w:r w:rsidRPr="004042A9">
        <w:rPr>
          <w:lang w:val="en-US"/>
        </w:rPr>
        <w:t>the following information:</w:t>
      </w:r>
    </w:p>
    <w:p w:rsidR="001057D8" w:rsidRPr="004042A9" w:rsidRDefault="001057D8" w:rsidP="00E67989">
      <w:pPr>
        <w:pStyle w:val="Listeafsnit"/>
        <w:numPr>
          <w:ilvl w:val="1"/>
          <w:numId w:val="2"/>
        </w:numPr>
        <w:rPr>
          <w:lang w:val="en-US"/>
        </w:rPr>
      </w:pPr>
      <w:r w:rsidRPr="004042A9">
        <w:rPr>
          <w:lang w:val="en-US"/>
        </w:rPr>
        <w:t>Scope: public</w:t>
      </w:r>
    </w:p>
    <w:p w:rsidR="001057D8" w:rsidRPr="004042A9" w:rsidRDefault="001057D8" w:rsidP="00E67989">
      <w:pPr>
        <w:pStyle w:val="Listeafsnit"/>
        <w:numPr>
          <w:ilvl w:val="1"/>
          <w:numId w:val="2"/>
        </w:numPr>
        <w:rPr>
          <w:lang w:val="en-US"/>
        </w:rPr>
      </w:pPr>
      <w:r w:rsidRPr="004042A9">
        <w:rPr>
          <w:lang w:val="en-US"/>
        </w:rPr>
        <w:t>Property name: Photo</w:t>
      </w:r>
    </w:p>
    <w:p w:rsidR="001057D8" w:rsidRPr="004042A9" w:rsidRDefault="001057D8" w:rsidP="00E67989">
      <w:pPr>
        <w:pStyle w:val="Listeafsnit"/>
        <w:numPr>
          <w:ilvl w:val="1"/>
          <w:numId w:val="2"/>
        </w:numPr>
        <w:rPr>
          <w:lang w:val="en-US"/>
        </w:rPr>
      </w:pPr>
      <w:r w:rsidRPr="004042A9">
        <w:rPr>
          <w:lang w:val="en-US"/>
        </w:rPr>
        <w:t>Property type: Photo</w:t>
      </w:r>
    </w:p>
    <w:p w:rsidR="001057D8" w:rsidRPr="004042A9" w:rsidRDefault="001057D8" w:rsidP="00E67989">
      <w:pPr>
        <w:pStyle w:val="Listeafsnit"/>
        <w:numPr>
          <w:ilvl w:val="1"/>
          <w:numId w:val="2"/>
        </w:numPr>
        <w:rPr>
          <w:lang w:val="en-US"/>
        </w:rPr>
      </w:pPr>
      <w:r w:rsidRPr="004042A9">
        <w:rPr>
          <w:lang w:val="en-US"/>
        </w:rPr>
        <w:t>Access: Read and write</w:t>
      </w:r>
    </w:p>
    <w:p w:rsidR="001057D8" w:rsidRPr="004042A9" w:rsidRDefault="001057D8" w:rsidP="00E67989">
      <w:pPr>
        <w:pStyle w:val="Listeafsnit"/>
        <w:numPr>
          <w:ilvl w:val="1"/>
          <w:numId w:val="2"/>
        </w:numPr>
        <w:rPr>
          <w:lang w:val="en-US"/>
        </w:rPr>
      </w:pPr>
      <w:r w:rsidRPr="004042A9">
        <w:rPr>
          <w:lang w:val="en-US"/>
        </w:rPr>
        <w:t>Include the virtual keyword</w:t>
      </w:r>
    </w:p>
    <w:p w:rsidR="001057D8" w:rsidRPr="001057D8" w:rsidRDefault="001057D8" w:rsidP="00D54332">
      <w:pPr>
        <w:pStyle w:val="Code"/>
      </w:pPr>
      <w:r w:rsidRPr="001057D8">
        <w:lastRenderedPageBreak/>
        <w:t>Results: After completing this exercise, you will be able to add properties to classes to describe them to</w:t>
      </w:r>
      <w:r w:rsidR="00896FF6">
        <w:t xml:space="preserve"> </w:t>
      </w:r>
      <w:r w:rsidRPr="001057D8">
        <w:t>the MVC runtime. You will also implement a one-to-many relationship between classes.</w:t>
      </w:r>
    </w:p>
    <w:p w:rsidR="001057D8" w:rsidRPr="001057D8" w:rsidRDefault="001057D8" w:rsidP="00896FF6">
      <w:pPr>
        <w:pStyle w:val="Overskrift2"/>
        <w:rPr>
          <w:lang w:val="en-US"/>
        </w:rPr>
      </w:pPr>
      <w:bookmarkStart w:id="25" w:name="_Toc401515462"/>
      <w:r w:rsidRPr="001057D8">
        <w:rPr>
          <w:lang w:val="en-US"/>
        </w:rPr>
        <w:t>Exercise 3: Using Data Annotations in MVC Models</w:t>
      </w:r>
      <w:bookmarkEnd w:id="25"/>
    </w:p>
    <w:p w:rsidR="001057D8" w:rsidRPr="001057D8" w:rsidRDefault="001057D8" w:rsidP="00896FF6">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896FF6" w:rsidRDefault="001057D8" w:rsidP="00E67989">
      <w:pPr>
        <w:pStyle w:val="Listeafsnit"/>
        <w:numPr>
          <w:ilvl w:val="0"/>
          <w:numId w:val="2"/>
        </w:numPr>
        <w:rPr>
          <w:lang w:val="en-US"/>
        </w:rPr>
      </w:pPr>
      <w:r w:rsidRPr="00896FF6">
        <w:rPr>
          <w:lang w:val="en-US"/>
        </w:rPr>
        <w:t>Add data annotations to the properties to help MVC web application render them in views and</w:t>
      </w:r>
      <w:r w:rsidR="00896FF6" w:rsidRPr="00896FF6">
        <w:rPr>
          <w:lang w:val="en-US"/>
        </w:rPr>
        <w:t xml:space="preserve"> </w:t>
      </w:r>
      <w:r w:rsidRPr="00896FF6">
        <w:rPr>
          <w:lang w:val="en-US"/>
        </w:rPr>
        <w:t>validate user input.</w:t>
      </w:r>
    </w:p>
    <w:p w:rsidR="001057D8" w:rsidRPr="001057D8" w:rsidRDefault="001057D8" w:rsidP="001057D8">
      <w:pPr>
        <w:rPr>
          <w:lang w:val="en-US"/>
        </w:rPr>
      </w:pPr>
      <w:r w:rsidRPr="001057D8">
        <w:rPr>
          <w:lang w:val="en-US"/>
        </w:rPr>
        <w:t>The main tasks for this exercise are as follows:</w:t>
      </w:r>
    </w:p>
    <w:p w:rsidR="001057D8" w:rsidRPr="00896FF6" w:rsidRDefault="001057D8" w:rsidP="00E67989">
      <w:pPr>
        <w:pStyle w:val="Listeafsnit"/>
        <w:numPr>
          <w:ilvl w:val="0"/>
          <w:numId w:val="43"/>
        </w:numPr>
        <w:rPr>
          <w:lang w:val="en-US"/>
        </w:rPr>
      </w:pPr>
      <w:r w:rsidRPr="00896FF6">
        <w:rPr>
          <w:lang w:val="en-US"/>
        </w:rPr>
        <w:t>Add display and edit data annotations to the model.</w:t>
      </w:r>
    </w:p>
    <w:p w:rsidR="001057D8" w:rsidRPr="00896FF6" w:rsidRDefault="001057D8" w:rsidP="00E67989">
      <w:pPr>
        <w:pStyle w:val="Listeafsnit"/>
        <w:numPr>
          <w:ilvl w:val="0"/>
          <w:numId w:val="43"/>
        </w:numPr>
        <w:rPr>
          <w:lang w:val="en-US"/>
        </w:rPr>
      </w:pPr>
      <w:r w:rsidRPr="00896FF6">
        <w:rPr>
          <w:lang w:val="en-US"/>
        </w:rPr>
        <w:t>Add validation data annotations to the model.</w:t>
      </w:r>
    </w:p>
    <w:p w:rsidR="001057D8" w:rsidRPr="001057D8" w:rsidRDefault="001057D8" w:rsidP="00896FF6">
      <w:pPr>
        <w:pStyle w:val="Overskrift3"/>
        <w:rPr>
          <w:lang w:val="en-US"/>
        </w:rPr>
      </w:pPr>
      <w:r w:rsidRPr="001057D8">
        <w:rPr>
          <w:lang w:val="en-US"/>
        </w:rPr>
        <w:t>Task 1: Add display and edit data annotations to the model.</w:t>
      </w:r>
    </w:p>
    <w:p w:rsidR="001057D8" w:rsidRPr="00896FF6" w:rsidRDefault="001057D8" w:rsidP="00E67989">
      <w:pPr>
        <w:pStyle w:val="Listeafsnit"/>
        <w:numPr>
          <w:ilvl w:val="0"/>
          <w:numId w:val="44"/>
        </w:numPr>
        <w:rPr>
          <w:lang w:val="en-US"/>
        </w:rPr>
      </w:pPr>
      <w:r w:rsidRPr="00896FF6">
        <w:rPr>
          <w:lang w:val="en-US"/>
        </w:rPr>
        <w:t>Add a display data annotation to the Photo model class to ensure that the PhotoFile property is</w:t>
      </w:r>
      <w:r w:rsidR="00896FF6" w:rsidRPr="00896FF6">
        <w:rPr>
          <w:lang w:val="en-US"/>
        </w:rPr>
        <w:t xml:space="preserve"> </w:t>
      </w:r>
      <w:r w:rsidRPr="00896FF6">
        <w:rPr>
          <w:lang w:val="en-US"/>
        </w:rPr>
        <w:t>displayed with the name, Picture.</w:t>
      </w:r>
    </w:p>
    <w:p w:rsidR="001057D8" w:rsidRPr="00896FF6" w:rsidRDefault="001057D8" w:rsidP="00E67989">
      <w:pPr>
        <w:pStyle w:val="Listeafsnit"/>
        <w:numPr>
          <w:ilvl w:val="0"/>
          <w:numId w:val="44"/>
        </w:numPr>
        <w:rPr>
          <w:lang w:val="en-US"/>
        </w:rPr>
      </w:pPr>
      <w:r w:rsidRPr="00896FF6">
        <w:rPr>
          <w:lang w:val="en-US"/>
        </w:rPr>
        <w:t>Add an edit data annotation to the Photo model class that ensures the Description property editor is</w:t>
      </w:r>
      <w:r w:rsidR="00896FF6" w:rsidRPr="00896FF6">
        <w:rPr>
          <w:lang w:val="en-US"/>
        </w:rPr>
        <w:t xml:space="preserve"> </w:t>
      </w:r>
      <w:r w:rsidRPr="00896FF6">
        <w:rPr>
          <w:lang w:val="en-US"/>
        </w:rPr>
        <w:t>a multiline text box.</w:t>
      </w:r>
    </w:p>
    <w:p w:rsidR="001057D8" w:rsidRPr="00896FF6" w:rsidRDefault="001057D8" w:rsidP="00E67989">
      <w:pPr>
        <w:pStyle w:val="Listeafsnit"/>
        <w:numPr>
          <w:ilvl w:val="0"/>
          <w:numId w:val="44"/>
        </w:numPr>
        <w:rPr>
          <w:lang w:val="en-US"/>
        </w:rPr>
      </w:pPr>
      <w:r w:rsidRPr="00896FF6">
        <w:rPr>
          <w:lang w:val="en-US"/>
        </w:rPr>
        <w:t>Add the following data annotations to the Photo model class to describe the CreatedDate property:</w:t>
      </w:r>
    </w:p>
    <w:p w:rsidR="001057D8" w:rsidRPr="00896FF6" w:rsidRDefault="001057D8" w:rsidP="00E67989">
      <w:pPr>
        <w:pStyle w:val="Listeafsnit"/>
        <w:numPr>
          <w:ilvl w:val="1"/>
          <w:numId w:val="2"/>
        </w:numPr>
        <w:rPr>
          <w:lang w:val="en-US"/>
        </w:rPr>
      </w:pPr>
      <w:r w:rsidRPr="00896FF6">
        <w:rPr>
          <w:lang w:val="en-US"/>
        </w:rPr>
        <w:t>Data type: DateTime</w:t>
      </w:r>
    </w:p>
    <w:p w:rsidR="001057D8" w:rsidRPr="00896FF6" w:rsidRDefault="001057D8" w:rsidP="00E67989">
      <w:pPr>
        <w:pStyle w:val="Listeafsnit"/>
        <w:numPr>
          <w:ilvl w:val="1"/>
          <w:numId w:val="2"/>
        </w:numPr>
        <w:rPr>
          <w:lang w:val="en-US"/>
        </w:rPr>
      </w:pPr>
      <w:r w:rsidRPr="00896FF6">
        <w:rPr>
          <w:lang w:val="en-US"/>
        </w:rPr>
        <w:t>Display name: Created Date</w:t>
      </w:r>
    </w:p>
    <w:p w:rsidR="001057D8" w:rsidRPr="00896FF6" w:rsidRDefault="001057D8" w:rsidP="00E67989">
      <w:pPr>
        <w:pStyle w:val="Listeafsnit"/>
        <w:numPr>
          <w:ilvl w:val="1"/>
          <w:numId w:val="2"/>
        </w:numPr>
        <w:rPr>
          <w:lang w:val="en-US"/>
        </w:rPr>
      </w:pPr>
      <w:r w:rsidRPr="00896FF6">
        <w:rPr>
          <w:lang w:val="en-US"/>
        </w:rPr>
        <w:t>Display format: {0:MM/dd/yy}</w:t>
      </w:r>
    </w:p>
    <w:p w:rsidR="001057D8" w:rsidRPr="00896FF6" w:rsidRDefault="001057D8" w:rsidP="00E67989">
      <w:pPr>
        <w:pStyle w:val="Listeafsnit"/>
        <w:numPr>
          <w:ilvl w:val="0"/>
          <w:numId w:val="44"/>
        </w:numPr>
        <w:rPr>
          <w:lang w:val="en-US"/>
        </w:rPr>
      </w:pPr>
      <w:r w:rsidRPr="00896FF6">
        <w:rPr>
          <w:lang w:val="en-US"/>
        </w:rPr>
        <w:t>Add an edit data annotation to the Comment model class that ensures that the Body property editor</w:t>
      </w:r>
      <w:r w:rsidR="00896FF6" w:rsidRPr="00896FF6">
        <w:rPr>
          <w:lang w:val="en-US"/>
        </w:rPr>
        <w:t xml:space="preserve"> </w:t>
      </w:r>
      <w:r w:rsidRPr="00896FF6">
        <w:rPr>
          <w:lang w:val="en-US"/>
        </w:rPr>
        <w:t>is a multiline text box.</w:t>
      </w:r>
    </w:p>
    <w:p w:rsidR="001057D8" w:rsidRPr="001057D8" w:rsidRDefault="001057D8" w:rsidP="00896FF6">
      <w:pPr>
        <w:pStyle w:val="Overskrift3"/>
        <w:rPr>
          <w:lang w:val="en-US"/>
        </w:rPr>
      </w:pPr>
      <w:r w:rsidRPr="001057D8">
        <w:rPr>
          <w:lang w:val="en-US"/>
        </w:rPr>
        <w:t>Task 2: Add validation data annotations to the model.</w:t>
      </w:r>
    </w:p>
    <w:p w:rsidR="001057D8" w:rsidRPr="00896FF6" w:rsidRDefault="001057D8" w:rsidP="00E67989">
      <w:pPr>
        <w:pStyle w:val="Listeafsnit"/>
        <w:numPr>
          <w:ilvl w:val="0"/>
          <w:numId w:val="45"/>
        </w:numPr>
        <w:rPr>
          <w:lang w:val="en-US"/>
        </w:rPr>
      </w:pPr>
      <w:r w:rsidRPr="00896FF6">
        <w:rPr>
          <w:lang w:val="en-US"/>
        </w:rPr>
        <w:t>Add a validation data annotation to the Photo model class to ensure that the users complete the Title</w:t>
      </w:r>
      <w:r w:rsidR="00896FF6" w:rsidRPr="00896FF6">
        <w:rPr>
          <w:lang w:val="en-US"/>
        </w:rPr>
        <w:t xml:space="preserve"> </w:t>
      </w:r>
      <w:r w:rsidRPr="00896FF6">
        <w:rPr>
          <w:lang w:val="en-US"/>
        </w:rPr>
        <w:t>field.</w:t>
      </w:r>
    </w:p>
    <w:p w:rsidR="001057D8" w:rsidRPr="00896FF6" w:rsidRDefault="001057D8" w:rsidP="00E67989">
      <w:pPr>
        <w:pStyle w:val="Listeafsnit"/>
        <w:numPr>
          <w:ilvl w:val="0"/>
          <w:numId w:val="45"/>
        </w:numPr>
        <w:rPr>
          <w:lang w:val="en-US"/>
        </w:rPr>
      </w:pPr>
      <w:r w:rsidRPr="00896FF6">
        <w:rPr>
          <w:lang w:val="en-US"/>
        </w:rPr>
        <w:t>Add validation data annotations to the Comment model class to ensure that the users complete the</w:t>
      </w:r>
      <w:r w:rsidR="00896FF6" w:rsidRPr="00896FF6">
        <w:rPr>
          <w:lang w:val="en-US"/>
        </w:rPr>
        <w:t xml:space="preserve"> </w:t>
      </w:r>
      <w:r w:rsidRPr="00896FF6">
        <w:rPr>
          <w:lang w:val="en-US"/>
        </w:rPr>
        <w:t>Subject field and enter a string with a length shorter than 250 characters.</w:t>
      </w:r>
    </w:p>
    <w:p w:rsidR="001057D8" w:rsidRPr="001057D8" w:rsidRDefault="001057D8" w:rsidP="001057D8">
      <w:pPr>
        <w:rPr>
          <w:lang w:val="en-US"/>
        </w:rPr>
      </w:pPr>
      <w:r w:rsidRPr="001057D8">
        <w:rPr>
          <w:lang w:val="en-US"/>
        </w:rPr>
        <w:t>Results: After completing this exercise, you will be able to add property descriptions and data</w:t>
      </w:r>
      <w:r w:rsidR="00896FF6">
        <w:rPr>
          <w:lang w:val="en-US"/>
        </w:rPr>
        <w:t xml:space="preserve"> </w:t>
      </w:r>
      <w:r w:rsidRPr="001057D8">
        <w:rPr>
          <w:lang w:val="en-US"/>
        </w:rPr>
        <w:t>annotations to the two model classes in the MVC web application.</w:t>
      </w:r>
    </w:p>
    <w:p w:rsidR="001057D8" w:rsidRPr="001057D8" w:rsidRDefault="001057D8" w:rsidP="00896FF6">
      <w:pPr>
        <w:pStyle w:val="Overskrift2"/>
        <w:rPr>
          <w:lang w:val="en-US"/>
        </w:rPr>
      </w:pPr>
      <w:bookmarkStart w:id="26" w:name="_Toc401515463"/>
      <w:r w:rsidRPr="001057D8">
        <w:rPr>
          <w:lang w:val="en-US"/>
        </w:rPr>
        <w:t>Exercise 4: Creating a New Windows Azure SQL Database</w:t>
      </w:r>
      <w:bookmarkEnd w:id="26"/>
    </w:p>
    <w:p w:rsidR="001057D8" w:rsidRPr="001057D8" w:rsidRDefault="001057D8" w:rsidP="00896FF6">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896FF6" w:rsidRDefault="001057D8" w:rsidP="00E67989">
      <w:pPr>
        <w:pStyle w:val="Listeafsnit"/>
        <w:numPr>
          <w:ilvl w:val="0"/>
          <w:numId w:val="2"/>
        </w:numPr>
        <w:rPr>
          <w:lang w:val="en-US"/>
        </w:rPr>
      </w:pPr>
      <w:r w:rsidRPr="00896FF6">
        <w:rPr>
          <w:lang w:val="en-US"/>
        </w:rPr>
        <w:t>Add Entity Framework code to the Photo Sharing application in code-first mode.</w:t>
      </w:r>
    </w:p>
    <w:p w:rsidR="001057D8" w:rsidRPr="00896FF6" w:rsidRDefault="001057D8" w:rsidP="00E67989">
      <w:pPr>
        <w:pStyle w:val="Listeafsnit"/>
        <w:numPr>
          <w:ilvl w:val="0"/>
          <w:numId w:val="2"/>
        </w:numPr>
        <w:rPr>
          <w:lang w:val="en-US"/>
        </w:rPr>
      </w:pPr>
      <w:r w:rsidRPr="00896FF6">
        <w:rPr>
          <w:lang w:val="en-US"/>
        </w:rPr>
        <w:t>Create a new SQL database in Windows Azure.</w:t>
      </w:r>
    </w:p>
    <w:p w:rsidR="001057D8" w:rsidRPr="00896FF6" w:rsidRDefault="001057D8" w:rsidP="00E67989">
      <w:pPr>
        <w:pStyle w:val="Listeafsnit"/>
        <w:numPr>
          <w:ilvl w:val="0"/>
          <w:numId w:val="2"/>
        </w:numPr>
        <w:rPr>
          <w:lang w:val="en-US"/>
        </w:rPr>
      </w:pPr>
      <w:r w:rsidRPr="00896FF6">
        <w:rPr>
          <w:lang w:val="en-US"/>
        </w:rPr>
        <w:t>Use the SQL database to create a connection string in the application.</w:t>
      </w:r>
    </w:p>
    <w:p w:rsidR="001057D8" w:rsidRPr="001057D8" w:rsidRDefault="001057D8" w:rsidP="001057D8">
      <w:pPr>
        <w:rPr>
          <w:lang w:val="en-US"/>
        </w:rPr>
      </w:pPr>
      <w:r w:rsidRPr="001057D8">
        <w:rPr>
          <w:lang w:val="en-US"/>
        </w:rPr>
        <w:t>The main tasks for this exercise are as follows:</w:t>
      </w:r>
    </w:p>
    <w:p w:rsidR="001057D8" w:rsidRPr="00896FF6" w:rsidRDefault="001057D8" w:rsidP="00E67989">
      <w:pPr>
        <w:pStyle w:val="Listeafsnit"/>
        <w:numPr>
          <w:ilvl w:val="0"/>
          <w:numId w:val="46"/>
        </w:numPr>
        <w:rPr>
          <w:lang w:val="en-US"/>
        </w:rPr>
      </w:pPr>
      <w:r w:rsidRPr="00896FF6">
        <w:rPr>
          <w:lang w:val="en-US"/>
        </w:rPr>
        <w:t>Add an Entity Framework Context to the model.</w:t>
      </w:r>
    </w:p>
    <w:p w:rsidR="001057D8" w:rsidRPr="00896FF6" w:rsidRDefault="001057D8" w:rsidP="00E67989">
      <w:pPr>
        <w:pStyle w:val="Listeafsnit"/>
        <w:numPr>
          <w:ilvl w:val="0"/>
          <w:numId w:val="46"/>
        </w:numPr>
        <w:rPr>
          <w:lang w:val="en-US"/>
        </w:rPr>
      </w:pPr>
      <w:r w:rsidRPr="00896FF6">
        <w:rPr>
          <w:lang w:val="en-US"/>
        </w:rPr>
        <w:t>Add an Entity Framework Initializer.</w:t>
      </w:r>
    </w:p>
    <w:p w:rsidR="001057D8" w:rsidRPr="00896FF6" w:rsidRDefault="001057D8" w:rsidP="00E67989">
      <w:pPr>
        <w:pStyle w:val="Listeafsnit"/>
        <w:numPr>
          <w:ilvl w:val="0"/>
          <w:numId w:val="46"/>
        </w:numPr>
        <w:rPr>
          <w:lang w:val="en-US"/>
        </w:rPr>
      </w:pPr>
      <w:r w:rsidRPr="00896FF6">
        <w:rPr>
          <w:lang w:val="en-US"/>
        </w:rPr>
        <w:t>Create a Windows Azure SQL database and obtain a connection string.</w:t>
      </w:r>
    </w:p>
    <w:p w:rsidR="001057D8" w:rsidRPr="001057D8" w:rsidRDefault="001057D8" w:rsidP="00896FF6">
      <w:pPr>
        <w:pStyle w:val="Overskrift3"/>
        <w:rPr>
          <w:lang w:val="en-US"/>
        </w:rPr>
      </w:pPr>
      <w:r w:rsidRPr="001057D8">
        <w:rPr>
          <w:lang w:val="en-US"/>
        </w:rPr>
        <w:lastRenderedPageBreak/>
        <w:t>Task 1: Add an Entity Framework Context to the model.</w:t>
      </w:r>
    </w:p>
    <w:p w:rsidR="001057D8" w:rsidRDefault="001057D8" w:rsidP="00E67989">
      <w:pPr>
        <w:pStyle w:val="Listeafsnit"/>
        <w:numPr>
          <w:ilvl w:val="0"/>
          <w:numId w:val="47"/>
        </w:numPr>
        <w:rPr>
          <w:lang w:val="en-US"/>
        </w:rPr>
      </w:pPr>
      <w:r w:rsidRPr="00896FF6">
        <w:rPr>
          <w:lang w:val="en-US"/>
        </w:rPr>
        <w:t xml:space="preserve">Use the NuGet Package Manager </w:t>
      </w:r>
      <w:r w:rsidR="0032085A">
        <w:rPr>
          <w:lang w:val="en-US"/>
        </w:rPr>
        <w:t xml:space="preserve">Console </w:t>
      </w:r>
      <w:r w:rsidRPr="00896FF6">
        <w:rPr>
          <w:lang w:val="en-US"/>
        </w:rPr>
        <w:t>to add Entity Framework 5.0 to the application.</w:t>
      </w:r>
    </w:p>
    <w:p w:rsidR="0032085A" w:rsidRDefault="0032085A" w:rsidP="0032085A">
      <w:pPr>
        <w:pStyle w:val="Listeafsnit"/>
        <w:numPr>
          <w:ilvl w:val="1"/>
          <w:numId w:val="47"/>
        </w:numPr>
        <w:rPr>
          <w:lang w:val="en-US"/>
        </w:rPr>
      </w:pPr>
      <w:r>
        <w:rPr>
          <w:lang w:val="en-US"/>
        </w:rPr>
        <w:t>In the TOOL menu goto NuGet Package Manager and click the Package Manager Console</w:t>
      </w:r>
    </w:p>
    <w:p w:rsidR="0032085A" w:rsidRPr="00D53B04" w:rsidRDefault="0032085A" w:rsidP="009D58C4">
      <w:pPr>
        <w:pStyle w:val="Listeafsnit"/>
        <w:numPr>
          <w:ilvl w:val="1"/>
          <w:numId w:val="47"/>
        </w:numPr>
        <w:rPr>
          <w:lang w:val="en-US"/>
        </w:rPr>
      </w:pPr>
      <w:r>
        <w:rPr>
          <w:lang w:val="en-US"/>
        </w:rPr>
        <w:t>In the Package Manager Console type:</w:t>
      </w:r>
      <w:r w:rsidR="00D53B04">
        <w:rPr>
          <w:lang w:val="en-US"/>
        </w:rPr>
        <w:br/>
      </w:r>
      <w:r w:rsidRPr="00D53B04">
        <w:rPr>
          <w:rStyle w:val="CodeChar"/>
        </w:rPr>
        <w:t xml:space="preserve">Install-Package EntityFramework –Version </w:t>
      </w:r>
      <w:r w:rsidR="004368A9" w:rsidRPr="00D53B04">
        <w:rPr>
          <w:rStyle w:val="CodeChar"/>
        </w:rPr>
        <w:t>5.0.0</w:t>
      </w:r>
    </w:p>
    <w:p w:rsidR="0032085A" w:rsidRPr="0032085A" w:rsidRDefault="004368A9" w:rsidP="0032085A">
      <w:pPr>
        <w:pStyle w:val="Listeafsnit"/>
        <w:numPr>
          <w:ilvl w:val="1"/>
          <w:numId w:val="47"/>
        </w:numPr>
      </w:pPr>
      <w:r>
        <w:t>Press Enter.</w:t>
      </w:r>
    </w:p>
    <w:p w:rsidR="001057D8" w:rsidRPr="00896FF6" w:rsidRDefault="001057D8" w:rsidP="00E67989">
      <w:pPr>
        <w:pStyle w:val="Listeafsnit"/>
        <w:numPr>
          <w:ilvl w:val="0"/>
          <w:numId w:val="47"/>
        </w:numPr>
        <w:rPr>
          <w:lang w:val="en-US"/>
        </w:rPr>
      </w:pPr>
      <w:r w:rsidRPr="00896FF6">
        <w:rPr>
          <w:lang w:val="en-US"/>
        </w:rPr>
        <w:t>Add a new class called PhotoSharingContext to the Models folder and ensure that the new class</w:t>
      </w:r>
      <w:r w:rsidR="00896FF6" w:rsidRPr="00896FF6">
        <w:rPr>
          <w:lang w:val="en-US"/>
        </w:rPr>
        <w:t xml:space="preserve"> </w:t>
      </w:r>
      <w:r w:rsidRPr="00896FF6">
        <w:rPr>
          <w:lang w:val="en-US"/>
        </w:rPr>
        <w:t>inherits the System.Data.Entity.DbContext class.</w:t>
      </w:r>
    </w:p>
    <w:p w:rsidR="001057D8" w:rsidRPr="00896FF6" w:rsidRDefault="001057D8" w:rsidP="00E67989">
      <w:pPr>
        <w:pStyle w:val="Listeafsnit"/>
        <w:numPr>
          <w:ilvl w:val="0"/>
          <w:numId w:val="47"/>
        </w:numPr>
        <w:rPr>
          <w:lang w:val="en-US"/>
        </w:rPr>
      </w:pPr>
      <w:r w:rsidRPr="00896FF6">
        <w:rPr>
          <w:lang w:val="en-US"/>
        </w:rPr>
        <w:t>Add public DbSet properties to Photos and Comments to enable Entity Framework to create</w:t>
      </w:r>
      <w:r w:rsidR="00896FF6" w:rsidRPr="00896FF6">
        <w:rPr>
          <w:lang w:val="en-US"/>
        </w:rPr>
        <w:t xml:space="preserve"> </w:t>
      </w:r>
      <w:r w:rsidRPr="00896FF6">
        <w:rPr>
          <w:lang w:val="en-US"/>
        </w:rPr>
        <w:t>database tables called Photos and Comments.</w:t>
      </w:r>
    </w:p>
    <w:p w:rsidR="001057D8" w:rsidRPr="001057D8" w:rsidRDefault="001057D8" w:rsidP="00896FF6">
      <w:pPr>
        <w:pStyle w:val="Overskrift3"/>
        <w:rPr>
          <w:lang w:val="en-US"/>
        </w:rPr>
      </w:pPr>
      <w:r w:rsidRPr="001057D8">
        <w:rPr>
          <w:lang w:val="en-US"/>
        </w:rPr>
        <w:t>Task 2: Add an Entity Framework Initializer.</w:t>
      </w:r>
    </w:p>
    <w:p w:rsidR="001057D8" w:rsidRPr="00896FF6" w:rsidRDefault="001057D8" w:rsidP="00E67989">
      <w:pPr>
        <w:pStyle w:val="Listeafsnit"/>
        <w:numPr>
          <w:ilvl w:val="0"/>
          <w:numId w:val="48"/>
        </w:numPr>
        <w:rPr>
          <w:lang w:val="en-US"/>
        </w:rPr>
      </w:pPr>
      <w:r w:rsidRPr="00896FF6">
        <w:rPr>
          <w:lang w:val="en-US"/>
        </w:rPr>
        <w:t>Add a new class called PhotoSharingInitializer to the Models folder and ensure that the new class</w:t>
      </w:r>
      <w:r w:rsidR="00896FF6" w:rsidRPr="00896FF6">
        <w:rPr>
          <w:lang w:val="en-US"/>
        </w:rPr>
        <w:t xml:space="preserve"> </w:t>
      </w:r>
      <w:r w:rsidRPr="00896FF6">
        <w:rPr>
          <w:lang w:val="en-US"/>
        </w:rPr>
        <w:t>inherits the DropCreateDatabaseAlways</w:t>
      </w:r>
      <w:r w:rsidR="00896FF6" w:rsidRPr="00896FF6">
        <w:rPr>
          <w:lang w:val="en-US"/>
        </w:rPr>
        <w:t>&lt;</w:t>
      </w:r>
      <w:r w:rsidRPr="00896FF6">
        <w:rPr>
          <w:lang w:val="en-US"/>
        </w:rPr>
        <w:t>PhotoSharingContext&gt; class.</w:t>
      </w:r>
    </w:p>
    <w:p w:rsidR="001057D8" w:rsidRPr="00896FF6" w:rsidRDefault="001057D8" w:rsidP="00E67989">
      <w:pPr>
        <w:pStyle w:val="Listeafsnit"/>
        <w:numPr>
          <w:ilvl w:val="0"/>
          <w:numId w:val="48"/>
        </w:numPr>
        <w:rPr>
          <w:lang w:val="en-US"/>
        </w:rPr>
      </w:pPr>
      <w:r w:rsidRPr="00896FF6">
        <w:rPr>
          <w:lang w:val="en-US"/>
        </w:rPr>
        <w:t>Open the getFileBytes.txt file from the following location and add all the text of the file as a new</w:t>
      </w:r>
      <w:r w:rsidR="00896FF6" w:rsidRPr="00896FF6">
        <w:rPr>
          <w:lang w:val="en-US"/>
        </w:rPr>
        <w:t xml:space="preserve"> </w:t>
      </w:r>
      <w:r w:rsidRPr="00896FF6">
        <w:rPr>
          <w:lang w:val="en-US"/>
        </w:rPr>
        <w:t>method to the PhotoSharingInitializer class:</w:t>
      </w:r>
    </w:p>
    <w:p w:rsidR="001057D8" w:rsidRPr="0032085A" w:rsidRDefault="001057D8" w:rsidP="0032085A">
      <w:pPr>
        <w:pStyle w:val="Listeafsnit"/>
        <w:numPr>
          <w:ilvl w:val="1"/>
          <w:numId w:val="47"/>
        </w:numPr>
        <w:rPr>
          <w:lang w:val="en-US"/>
        </w:rPr>
      </w:pPr>
      <w:r w:rsidRPr="0032085A">
        <w:rPr>
          <w:lang w:val="en-US"/>
        </w:rPr>
        <w:t>F</w:t>
      </w:r>
      <w:r w:rsidR="00327A7A" w:rsidRPr="0032085A">
        <w:rPr>
          <w:lang w:val="en-US"/>
        </w:rPr>
        <w:t>ile path: Lab</w:t>
      </w:r>
      <w:r w:rsidRPr="0032085A">
        <w:rPr>
          <w:lang w:val="en-US"/>
        </w:rPr>
        <w:t>\Mod03\CodeSnippets</w:t>
      </w:r>
    </w:p>
    <w:p w:rsidR="001057D8" w:rsidRPr="00896FF6" w:rsidRDefault="001057D8" w:rsidP="00E67989">
      <w:pPr>
        <w:pStyle w:val="Listeafsnit"/>
        <w:numPr>
          <w:ilvl w:val="0"/>
          <w:numId w:val="48"/>
        </w:numPr>
        <w:rPr>
          <w:lang w:val="en-US"/>
        </w:rPr>
      </w:pPr>
      <w:r w:rsidRPr="00896FF6">
        <w:rPr>
          <w:lang w:val="en-US"/>
        </w:rPr>
        <w:t>Override the Seed method in the PhotoSharingInitializer class.</w:t>
      </w:r>
    </w:p>
    <w:p w:rsidR="001057D8" w:rsidRPr="00896FF6" w:rsidRDefault="001057D8" w:rsidP="00E67989">
      <w:pPr>
        <w:pStyle w:val="Listeafsnit"/>
        <w:numPr>
          <w:ilvl w:val="0"/>
          <w:numId w:val="48"/>
        </w:numPr>
        <w:rPr>
          <w:lang w:val="en-US"/>
        </w:rPr>
      </w:pPr>
      <w:r w:rsidRPr="00896FF6">
        <w:rPr>
          <w:lang w:val="en-US"/>
        </w:rPr>
        <w:t>Create a new list of Photo objects in the Seed method. The list should contain one photo object with</w:t>
      </w:r>
      <w:r w:rsidR="00896FF6">
        <w:rPr>
          <w:lang w:val="en-US"/>
        </w:rPr>
        <w:t xml:space="preserve"> </w:t>
      </w:r>
      <w:r w:rsidRPr="00896FF6">
        <w:rPr>
          <w:lang w:val="en-US"/>
        </w:rPr>
        <w:t>the following properties:</w:t>
      </w:r>
    </w:p>
    <w:p w:rsidR="001057D8" w:rsidRPr="0032085A" w:rsidRDefault="001057D8" w:rsidP="0032085A">
      <w:pPr>
        <w:pStyle w:val="Listeafsnit"/>
        <w:numPr>
          <w:ilvl w:val="1"/>
          <w:numId w:val="47"/>
        </w:numPr>
        <w:rPr>
          <w:lang w:val="en-US"/>
        </w:rPr>
      </w:pPr>
      <w:r w:rsidRPr="0032085A">
        <w:rPr>
          <w:lang w:val="en-US"/>
        </w:rPr>
        <w:t>Title: Test Photo</w:t>
      </w:r>
    </w:p>
    <w:p w:rsidR="001057D8" w:rsidRPr="0032085A" w:rsidRDefault="001057D8" w:rsidP="0032085A">
      <w:pPr>
        <w:pStyle w:val="Listeafsnit"/>
        <w:numPr>
          <w:ilvl w:val="1"/>
          <w:numId w:val="47"/>
        </w:numPr>
        <w:rPr>
          <w:lang w:val="en-US"/>
        </w:rPr>
      </w:pPr>
      <w:r w:rsidRPr="0032085A">
        <w:rPr>
          <w:lang w:val="en-US"/>
        </w:rPr>
        <w:t>Description: &lt;A description of your choice&gt;</w:t>
      </w:r>
    </w:p>
    <w:p w:rsidR="001057D8" w:rsidRPr="0032085A" w:rsidRDefault="001057D8" w:rsidP="0032085A">
      <w:pPr>
        <w:pStyle w:val="Listeafsnit"/>
        <w:numPr>
          <w:ilvl w:val="1"/>
          <w:numId w:val="47"/>
        </w:numPr>
        <w:rPr>
          <w:lang w:val="en-US"/>
        </w:rPr>
      </w:pPr>
      <w:r w:rsidRPr="0032085A">
        <w:rPr>
          <w:lang w:val="en-US"/>
        </w:rPr>
        <w:t>UserName: NaokiSato</w:t>
      </w:r>
    </w:p>
    <w:p w:rsidR="001057D8" w:rsidRPr="0032085A" w:rsidRDefault="001057D8" w:rsidP="0032085A">
      <w:pPr>
        <w:pStyle w:val="Listeafsnit"/>
        <w:numPr>
          <w:ilvl w:val="1"/>
          <w:numId w:val="47"/>
        </w:numPr>
        <w:rPr>
          <w:lang w:val="en-US"/>
        </w:rPr>
      </w:pPr>
      <w:r w:rsidRPr="0032085A">
        <w:rPr>
          <w:lang w:val="en-US"/>
        </w:rPr>
        <w:t>PhotoFile: getFileBytes("\\Images\\flower.jpg")</w:t>
      </w:r>
    </w:p>
    <w:p w:rsidR="001057D8" w:rsidRPr="0032085A" w:rsidRDefault="001057D8" w:rsidP="0032085A">
      <w:pPr>
        <w:pStyle w:val="Listeafsnit"/>
        <w:numPr>
          <w:ilvl w:val="1"/>
          <w:numId w:val="47"/>
        </w:numPr>
        <w:rPr>
          <w:lang w:val="en-US"/>
        </w:rPr>
      </w:pPr>
      <w:r w:rsidRPr="0032085A">
        <w:rPr>
          <w:lang w:val="en-US"/>
        </w:rPr>
        <w:t>ImageMimeType: image/jpeg</w:t>
      </w:r>
    </w:p>
    <w:p w:rsidR="001057D8" w:rsidRPr="0032085A" w:rsidRDefault="001057D8" w:rsidP="0032085A">
      <w:pPr>
        <w:pStyle w:val="Listeafsnit"/>
        <w:numPr>
          <w:ilvl w:val="1"/>
          <w:numId w:val="47"/>
        </w:numPr>
        <w:rPr>
          <w:lang w:val="en-US"/>
        </w:rPr>
      </w:pPr>
      <w:r w:rsidRPr="0032085A">
        <w:rPr>
          <w:lang w:val="en-US"/>
        </w:rPr>
        <w:t>CreatedDate: &lt;Today’s date&gt;</w:t>
      </w:r>
    </w:p>
    <w:p w:rsidR="001057D8" w:rsidRPr="00896FF6" w:rsidRDefault="001057D8" w:rsidP="00E67989">
      <w:pPr>
        <w:pStyle w:val="Listeafsnit"/>
        <w:numPr>
          <w:ilvl w:val="0"/>
          <w:numId w:val="48"/>
        </w:numPr>
        <w:rPr>
          <w:lang w:val="en-US"/>
        </w:rPr>
      </w:pPr>
      <w:r w:rsidRPr="00896FF6">
        <w:rPr>
          <w:lang w:val="en-US"/>
        </w:rPr>
        <w:t>Add each photo object in the photos list to the Entity Framework context and then save the changes</w:t>
      </w:r>
      <w:r w:rsidR="00896FF6" w:rsidRPr="00896FF6">
        <w:rPr>
          <w:lang w:val="en-US"/>
        </w:rPr>
        <w:t>m</w:t>
      </w:r>
      <w:r w:rsidRPr="00896FF6">
        <w:rPr>
          <w:lang w:val="en-US"/>
        </w:rPr>
        <w:t>to the context.</w:t>
      </w:r>
    </w:p>
    <w:p w:rsidR="001057D8" w:rsidRPr="00896FF6" w:rsidRDefault="001057D8" w:rsidP="00E67989">
      <w:pPr>
        <w:pStyle w:val="Listeafsnit"/>
        <w:numPr>
          <w:ilvl w:val="0"/>
          <w:numId w:val="48"/>
        </w:numPr>
        <w:rPr>
          <w:lang w:val="en-US"/>
        </w:rPr>
      </w:pPr>
      <w:r w:rsidRPr="00896FF6">
        <w:rPr>
          <w:lang w:val="en-US"/>
        </w:rPr>
        <w:t>Create a new list of Comment objects in the Seed method. The list should contain one Comment</w:t>
      </w:r>
      <w:r w:rsidR="00896FF6" w:rsidRPr="00896FF6">
        <w:rPr>
          <w:lang w:val="en-US"/>
        </w:rPr>
        <w:t xml:space="preserve"> </w:t>
      </w:r>
      <w:r w:rsidRPr="00896FF6">
        <w:rPr>
          <w:lang w:val="en-US"/>
        </w:rPr>
        <w:t>object with the following properties:</w:t>
      </w:r>
    </w:p>
    <w:p w:rsidR="001057D8" w:rsidRPr="0032085A" w:rsidRDefault="001057D8" w:rsidP="0032085A">
      <w:pPr>
        <w:pStyle w:val="Listeafsnit"/>
        <w:numPr>
          <w:ilvl w:val="1"/>
          <w:numId w:val="47"/>
        </w:numPr>
        <w:rPr>
          <w:lang w:val="en-US"/>
        </w:rPr>
      </w:pPr>
      <w:r w:rsidRPr="0032085A">
        <w:rPr>
          <w:lang w:val="en-US"/>
        </w:rPr>
        <w:t>PhotoID: 1</w:t>
      </w:r>
    </w:p>
    <w:p w:rsidR="001057D8" w:rsidRPr="0032085A" w:rsidRDefault="001057D8" w:rsidP="0032085A">
      <w:pPr>
        <w:pStyle w:val="Listeafsnit"/>
        <w:numPr>
          <w:ilvl w:val="1"/>
          <w:numId w:val="47"/>
        </w:numPr>
        <w:rPr>
          <w:lang w:val="en-US"/>
        </w:rPr>
      </w:pPr>
      <w:r w:rsidRPr="0032085A">
        <w:rPr>
          <w:lang w:val="en-US"/>
        </w:rPr>
        <w:t>UserName: NaokiSato</w:t>
      </w:r>
    </w:p>
    <w:p w:rsidR="001057D8" w:rsidRPr="0032085A" w:rsidRDefault="001057D8" w:rsidP="0032085A">
      <w:pPr>
        <w:pStyle w:val="Listeafsnit"/>
        <w:numPr>
          <w:ilvl w:val="1"/>
          <w:numId w:val="47"/>
        </w:numPr>
        <w:rPr>
          <w:lang w:val="en-US"/>
        </w:rPr>
      </w:pPr>
      <w:r w:rsidRPr="0032085A">
        <w:rPr>
          <w:lang w:val="en-US"/>
        </w:rPr>
        <w:t>Subject: Test Comment</w:t>
      </w:r>
    </w:p>
    <w:p w:rsidR="001057D8" w:rsidRPr="0032085A" w:rsidRDefault="001057D8" w:rsidP="0032085A">
      <w:pPr>
        <w:pStyle w:val="Listeafsnit"/>
        <w:numPr>
          <w:ilvl w:val="1"/>
          <w:numId w:val="47"/>
        </w:numPr>
        <w:rPr>
          <w:lang w:val="en-US"/>
        </w:rPr>
      </w:pPr>
      <w:r w:rsidRPr="0032085A">
        <w:rPr>
          <w:lang w:val="en-US"/>
        </w:rPr>
        <w:t>Body: This comment should appear in photo 1</w:t>
      </w:r>
    </w:p>
    <w:p w:rsidR="001057D8" w:rsidRPr="00896FF6" w:rsidRDefault="001057D8" w:rsidP="00E67989">
      <w:pPr>
        <w:pStyle w:val="Listeafsnit"/>
        <w:numPr>
          <w:ilvl w:val="0"/>
          <w:numId w:val="48"/>
        </w:numPr>
        <w:rPr>
          <w:lang w:val="en-US"/>
        </w:rPr>
      </w:pPr>
      <w:r w:rsidRPr="00896FF6">
        <w:rPr>
          <w:lang w:val="en-US"/>
        </w:rPr>
        <w:t>Add the comment list to the Entity Framework context and save the comment to the database.</w:t>
      </w:r>
    </w:p>
    <w:p w:rsidR="001057D8" w:rsidRPr="00896FF6" w:rsidRDefault="001057D8" w:rsidP="00E67989">
      <w:pPr>
        <w:pStyle w:val="Listeafsnit"/>
        <w:numPr>
          <w:ilvl w:val="0"/>
          <w:numId w:val="48"/>
        </w:numPr>
        <w:rPr>
          <w:lang w:val="en-US"/>
        </w:rPr>
      </w:pPr>
      <w:r w:rsidRPr="00896FF6">
        <w:rPr>
          <w:lang w:val="en-US"/>
        </w:rPr>
        <w:t>Open Global.asax and add a line of code to the Application_Start method that calls</w:t>
      </w:r>
      <w:r w:rsidR="00896FF6" w:rsidRPr="00896FF6">
        <w:rPr>
          <w:lang w:val="en-US"/>
        </w:rPr>
        <w:t xml:space="preserve"> </w:t>
      </w:r>
      <w:r w:rsidRPr="00896FF6">
        <w:rPr>
          <w:lang w:val="en-US"/>
        </w:rPr>
        <w:t>Database.SetInitializer, passing a new PhotoSharingInitializer object. Also add the following</w:t>
      </w:r>
      <w:r w:rsidR="00896FF6" w:rsidRPr="00896FF6">
        <w:rPr>
          <w:lang w:val="en-US"/>
        </w:rPr>
        <w:t xml:space="preserve"> </w:t>
      </w:r>
      <w:r w:rsidRPr="00896FF6">
        <w:rPr>
          <w:lang w:val="en-US"/>
        </w:rPr>
        <w:t>namespaces:</w:t>
      </w:r>
    </w:p>
    <w:p w:rsidR="001057D8" w:rsidRPr="0032085A" w:rsidRDefault="001057D8" w:rsidP="0032085A">
      <w:pPr>
        <w:pStyle w:val="Listeafsnit"/>
        <w:numPr>
          <w:ilvl w:val="1"/>
          <w:numId w:val="47"/>
        </w:numPr>
        <w:rPr>
          <w:lang w:val="en-US"/>
        </w:rPr>
      </w:pPr>
      <w:r w:rsidRPr="0032085A">
        <w:rPr>
          <w:lang w:val="en-US"/>
        </w:rPr>
        <w:t>using System.Data.Entity;</w:t>
      </w:r>
    </w:p>
    <w:p w:rsidR="001057D8" w:rsidRPr="0032085A" w:rsidRDefault="001057D8" w:rsidP="0032085A">
      <w:pPr>
        <w:pStyle w:val="Listeafsnit"/>
        <w:numPr>
          <w:ilvl w:val="1"/>
          <w:numId w:val="47"/>
        </w:numPr>
        <w:rPr>
          <w:lang w:val="en-US"/>
        </w:rPr>
      </w:pPr>
      <w:r w:rsidRPr="0032085A">
        <w:rPr>
          <w:lang w:val="en-US"/>
        </w:rPr>
        <w:t>using PhotoSharingApplication.Models;</w:t>
      </w:r>
    </w:p>
    <w:p w:rsidR="00D53B04" w:rsidRPr="00D53B04" w:rsidRDefault="00896FF6" w:rsidP="00D53B04">
      <w:pPr>
        <w:pStyle w:val="Overskrift3"/>
        <w:rPr>
          <w:lang w:val="en-US"/>
        </w:rPr>
      </w:pPr>
      <w:r>
        <w:rPr>
          <w:lang w:val="en-US"/>
        </w:rPr>
        <w:t>T</w:t>
      </w:r>
      <w:r w:rsidR="001057D8" w:rsidRPr="001057D8">
        <w:rPr>
          <w:lang w:val="en-US"/>
        </w:rPr>
        <w:t xml:space="preserve">ask 3: Create a SQL database and </w:t>
      </w:r>
      <w:r w:rsidR="001C6DEA">
        <w:rPr>
          <w:lang w:val="en-US"/>
        </w:rPr>
        <w:t>set</w:t>
      </w:r>
      <w:r w:rsidR="001057D8" w:rsidRPr="001057D8">
        <w:rPr>
          <w:lang w:val="en-US"/>
        </w:rPr>
        <w:t xml:space="preserve"> a connection string.</w:t>
      </w:r>
    </w:p>
    <w:p w:rsidR="000E34BD" w:rsidRPr="005D719F" w:rsidRDefault="000E34BD" w:rsidP="000E34BD">
      <w:pPr>
        <w:rPr>
          <w:lang w:val="en-US"/>
        </w:rPr>
      </w:pPr>
      <w:r w:rsidRPr="005D719F">
        <w:rPr>
          <w:lang w:val="en-US"/>
        </w:rPr>
        <w:t>Use following connection string:</w:t>
      </w:r>
    </w:p>
    <w:p w:rsidR="000E34BD" w:rsidRDefault="000E34BD" w:rsidP="00D54332">
      <w:pPr>
        <w:pStyle w:val="Code"/>
      </w:pPr>
      <w:r w:rsidRPr="000E34BD">
        <w:t xml:space="preserve">&lt;add name="PhotoSharingDB" </w:t>
      </w:r>
      <w:r>
        <w:br/>
        <w:t xml:space="preserve">connectionString="Data </w:t>
      </w:r>
      <w:r w:rsidRPr="000E34BD">
        <w:t>Source=(LocalDB)\</w:t>
      </w:r>
      <w:r w:rsidR="001C6DEA">
        <w:t>MSLocalDb</w:t>
      </w:r>
      <w:r w:rsidRPr="000E34BD">
        <w:t>;</w:t>
      </w:r>
      <w:r>
        <w:br/>
      </w:r>
      <w:r w:rsidRPr="000E34BD">
        <w:lastRenderedPageBreak/>
        <w:t>AttachDbFilename=|DataDirectory|\</w:t>
      </w:r>
      <w:proofErr w:type="gramStart"/>
      <w:r w:rsidRPr="000E34BD">
        <w:t>PhotoSharingData.mdf;Integrated</w:t>
      </w:r>
      <w:proofErr w:type="gramEnd"/>
      <w:r w:rsidRPr="000E34BD">
        <w:t xml:space="preserve"> </w:t>
      </w:r>
      <w:r>
        <w:br/>
      </w:r>
      <w:r w:rsidRPr="000E34BD">
        <w:t>Security=True" providerName="System.Data.SqlClient" /&gt;</w:t>
      </w:r>
    </w:p>
    <w:p w:rsidR="001057D8" w:rsidRPr="00F9667D" w:rsidRDefault="001057D8" w:rsidP="00E67989">
      <w:pPr>
        <w:pStyle w:val="Listeafsnit"/>
        <w:numPr>
          <w:ilvl w:val="0"/>
          <w:numId w:val="49"/>
        </w:numPr>
        <w:rPr>
          <w:lang w:val="en-US"/>
        </w:rPr>
      </w:pPr>
      <w:r w:rsidRPr="00F9667D">
        <w:rPr>
          <w:lang w:val="en-US"/>
        </w:rPr>
        <w:t>Build the Photo Sharing application.</w:t>
      </w:r>
    </w:p>
    <w:p w:rsidR="001057D8" w:rsidRPr="001057D8" w:rsidRDefault="001057D8" w:rsidP="00D54332">
      <w:pPr>
        <w:pStyle w:val="Code"/>
      </w:pPr>
      <w:r w:rsidRPr="001057D8">
        <w:t xml:space="preserve">Results: After completing this exercise, you will be able to create an MVC application that uses </w:t>
      </w:r>
      <w:r w:rsidR="00686A7F">
        <w:t>LocalDB</w:t>
      </w:r>
      <w:bookmarkStart w:id="27" w:name="_GoBack"/>
      <w:bookmarkEnd w:id="27"/>
      <w:r w:rsidRPr="001057D8">
        <w:t xml:space="preserve"> SQL Database as its data store.</w:t>
      </w:r>
    </w:p>
    <w:p w:rsidR="001057D8" w:rsidRPr="001057D8" w:rsidRDefault="001057D8" w:rsidP="00F9667D">
      <w:pPr>
        <w:pStyle w:val="Overskrift2"/>
        <w:rPr>
          <w:lang w:val="en-US"/>
        </w:rPr>
      </w:pPr>
      <w:bookmarkStart w:id="28" w:name="_Toc401515464"/>
      <w:r w:rsidRPr="001057D8">
        <w:rPr>
          <w:lang w:val="en-US"/>
        </w:rPr>
        <w:t>Exercise 5: Testing the Model and Database</w:t>
      </w:r>
      <w:bookmarkEnd w:id="28"/>
    </w:p>
    <w:p w:rsidR="001057D8" w:rsidRPr="001057D8" w:rsidRDefault="001057D8" w:rsidP="00F9667D">
      <w:pPr>
        <w:pStyle w:val="Overskrift3"/>
        <w:rPr>
          <w:lang w:val="en-US"/>
        </w:rPr>
      </w:pPr>
      <w:r w:rsidRPr="001057D8">
        <w:rPr>
          <w:lang w:val="en-US"/>
        </w:rPr>
        <w:t>Scenario</w:t>
      </w:r>
    </w:p>
    <w:p w:rsidR="001057D8" w:rsidRPr="001057D8" w:rsidRDefault="001057D8" w:rsidP="001057D8">
      <w:pPr>
        <w:rPr>
          <w:lang w:val="en-US"/>
        </w:rPr>
      </w:pPr>
      <w:r w:rsidRPr="001057D8">
        <w:rPr>
          <w:lang w:val="en-US"/>
        </w:rPr>
        <w:t>In this exercise, you will:</w:t>
      </w:r>
    </w:p>
    <w:p w:rsidR="001057D8" w:rsidRPr="0032085A" w:rsidRDefault="001057D8" w:rsidP="0032085A">
      <w:pPr>
        <w:pStyle w:val="Listeafsnit"/>
        <w:numPr>
          <w:ilvl w:val="0"/>
          <w:numId w:val="47"/>
        </w:numPr>
        <w:rPr>
          <w:lang w:val="en-US"/>
        </w:rPr>
      </w:pPr>
      <w:r w:rsidRPr="0032085A">
        <w:rPr>
          <w:lang w:val="en-US"/>
        </w:rPr>
        <w:t>Add a controller and views to the MVC web application.</w:t>
      </w:r>
    </w:p>
    <w:p w:rsidR="001057D8" w:rsidRPr="0032085A" w:rsidRDefault="001057D8" w:rsidP="0032085A">
      <w:pPr>
        <w:pStyle w:val="Listeafsnit"/>
        <w:numPr>
          <w:ilvl w:val="0"/>
          <w:numId w:val="47"/>
        </w:numPr>
        <w:rPr>
          <w:lang w:val="en-US"/>
        </w:rPr>
      </w:pPr>
      <w:r w:rsidRPr="0032085A">
        <w:rPr>
          <w:lang w:val="en-US"/>
        </w:rPr>
        <w:t>Run the web application.</w:t>
      </w:r>
    </w:p>
    <w:p w:rsidR="001057D8" w:rsidRPr="001057D8" w:rsidRDefault="001057D8" w:rsidP="001057D8">
      <w:pPr>
        <w:rPr>
          <w:lang w:val="en-US"/>
        </w:rPr>
      </w:pPr>
      <w:r w:rsidRPr="001057D8">
        <w:rPr>
          <w:lang w:val="en-US"/>
        </w:rPr>
        <w:t>The main tasks for this exercise are as follows:</w:t>
      </w:r>
    </w:p>
    <w:p w:rsidR="001057D8" w:rsidRPr="00F9667D" w:rsidRDefault="001057D8" w:rsidP="00E67989">
      <w:pPr>
        <w:pStyle w:val="Listeafsnit"/>
        <w:numPr>
          <w:ilvl w:val="0"/>
          <w:numId w:val="50"/>
        </w:numPr>
        <w:rPr>
          <w:lang w:val="en-US"/>
        </w:rPr>
      </w:pPr>
      <w:r w:rsidRPr="00F9667D">
        <w:rPr>
          <w:lang w:val="en-US"/>
        </w:rPr>
        <w:t>Add a controller and views.</w:t>
      </w:r>
    </w:p>
    <w:p w:rsidR="001057D8" w:rsidRPr="00F9667D" w:rsidRDefault="001057D8" w:rsidP="00E67989">
      <w:pPr>
        <w:pStyle w:val="Listeafsnit"/>
        <w:numPr>
          <w:ilvl w:val="0"/>
          <w:numId w:val="50"/>
        </w:numPr>
        <w:rPr>
          <w:lang w:val="en-US"/>
        </w:rPr>
      </w:pPr>
      <w:r w:rsidRPr="00F9667D">
        <w:rPr>
          <w:lang w:val="en-US"/>
        </w:rPr>
        <w:t>Add an image and run the application.</w:t>
      </w:r>
    </w:p>
    <w:p w:rsidR="001057D8" w:rsidRPr="001057D8" w:rsidRDefault="001057D8" w:rsidP="00F9667D">
      <w:pPr>
        <w:pStyle w:val="Overskrift3"/>
        <w:rPr>
          <w:lang w:val="en-US"/>
        </w:rPr>
      </w:pPr>
      <w:r w:rsidRPr="001057D8">
        <w:rPr>
          <w:lang w:val="en-US"/>
        </w:rPr>
        <w:t>Task 1: Add a controller and views.</w:t>
      </w:r>
    </w:p>
    <w:p w:rsidR="001057D8" w:rsidRPr="00F9667D" w:rsidRDefault="001057D8" w:rsidP="00E67989">
      <w:pPr>
        <w:pStyle w:val="Listeafsnit"/>
        <w:numPr>
          <w:ilvl w:val="0"/>
          <w:numId w:val="51"/>
        </w:numPr>
        <w:rPr>
          <w:lang w:val="en-US"/>
        </w:rPr>
      </w:pPr>
      <w:r w:rsidRPr="00F9667D">
        <w:rPr>
          <w:lang w:val="en-US"/>
        </w:rPr>
        <w:t>Add a new controller to the PhotoSharingApplication project by using the following information:</w:t>
      </w:r>
    </w:p>
    <w:p w:rsidR="001057D8" w:rsidRPr="0032085A" w:rsidRDefault="001057D8" w:rsidP="0032085A">
      <w:pPr>
        <w:pStyle w:val="Listeafsnit"/>
        <w:numPr>
          <w:ilvl w:val="0"/>
          <w:numId w:val="47"/>
        </w:numPr>
        <w:rPr>
          <w:lang w:val="en-US"/>
        </w:rPr>
      </w:pPr>
      <w:r w:rsidRPr="0032085A">
        <w:rPr>
          <w:lang w:val="en-US"/>
        </w:rPr>
        <w:t>Name: PhotoController</w:t>
      </w:r>
    </w:p>
    <w:p w:rsidR="001057D8" w:rsidRPr="0032085A" w:rsidRDefault="001057D8" w:rsidP="0032085A">
      <w:pPr>
        <w:pStyle w:val="Listeafsnit"/>
        <w:numPr>
          <w:ilvl w:val="0"/>
          <w:numId w:val="47"/>
        </w:numPr>
        <w:rPr>
          <w:lang w:val="en-US"/>
        </w:rPr>
      </w:pPr>
      <w:r w:rsidRPr="0032085A">
        <w:rPr>
          <w:lang w:val="en-US"/>
        </w:rPr>
        <w:t>Template: MVC Controller with read/write actions and views, using Entity Framework</w:t>
      </w:r>
    </w:p>
    <w:p w:rsidR="001057D8" w:rsidRPr="0032085A" w:rsidRDefault="001057D8" w:rsidP="0032085A">
      <w:pPr>
        <w:pStyle w:val="Listeafsnit"/>
        <w:numPr>
          <w:ilvl w:val="0"/>
          <w:numId w:val="47"/>
        </w:numPr>
        <w:rPr>
          <w:lang w:val="en-US"/>
        </w:rPr>
      </w:pPr>
      <w:r w:rsidRPr="0032085A">
        <w:rPr>
          <w:lang w:val="en-US"/>
        </w:rPr>
        <w:t>Model class: Photo</w:t>
      </w:r>
    </w:p>
    <w:p w:rsidR="001057D8" w:rsidRPr="0032085A" w:rsidRDefault="001057D8" w:rsidP="0032085A">
      <w:pPr>
        <w:pStyle w:val="Listeafsnit"/>
        <w:numPr>
          <w:ilvl w:val="0"/>
          <w:numId w:val="47"/>
        </w:numPr>
        <w:rPr>
          <w:lang w:val="en-US"/>
        </w:rPr>
      </w:pPr>
      <w:r w:rsidRPr="0032085A">
        <w:rPr>
          <w:lang w:val="en-US"/>
        </w:rPr>
        <w:t>Data context class: PhotoSharingContext</w:t>
      </w:r>
    </w:p>
    <w:p w:rsidR="001057D8" w:rsidRPr="0032085A" w:rsidRDefault="001057D8" w:rsidP="0032085A">
      <w:pPr>
        <w:pStyle w:val="Listeafsnit"/>
        <w:numPr>
          <w:ilvl w:val="0"/>
          <w:numId w:val="47"/>
        </w:numPr>
        <w:rPr>
          <w:lang w:val="en-US"/>
        </w:rPr>
      </w:pPr>
      <w:r w:rsidRPr="0032085A">
        <w:rPr>
          <w:lang w:val="en-US"/>
        </w:rPr>
        <w:t>Views: Razor(CSHTML)</w:t>
      </w:r>
    </w:p>
    <w:p w:rsidR="001057D8" w:rsidRPr="001057D8" w:rsidRDefault="001057D8" w:rsidP="00F9667D">
      <w:pPr>
        <w:pStyle w:val="Overskrift3"/>
        <w:rPr>
          <w:lang w:val="en-US"/>
        </w:rPr>
      </w:pPr>
      <w:r w:rsidRPr="001057D8">
        <w:rPr>
          <w:lang w:val="en-US"/>
        </w:rPr>
        <w:t>Task 2: Add an image and run the application.</w:t>
      </w:r>
    </w:p>
    <w:p w:rsidR="001057D8" w:rsidRPr="00F9667D" w:rsidRDefault="001057D8" w:rsidP="00E67989">
      <w:pPr>
        <w:pStyle w:val="Listeafsnit"/>
        <w:numPr>
          <w:ilvl w:val="0"/>
          <w:numId w:val="52"/>
        </w:numPr>
        <w:rPr>
          <w:lang w:val="en-US"/>
        </w:rPr>
      </w:pPr>
      <w:r w:rsidRPr="00F9667D">
        <w:rPr>
          <w:lang w:val="en-US"/>
        </w:rPr>
        <w:t>Create a new top-level folder, and copy an image to the new folder by using the following</w:t>
      </w:r>
      <w:r w:rsidR="00F9667D" w:rsidRPr="00F9667D">
        <w:rPr>
          <w:lang w:val="en-US"/>
        </w:rPr>
        <w:t xml:space="preserve"> </w:t>
      </w:r>
      <w:r w:rsidRPr="00F9667D">
        <w:rPr>
          <w:lang w:val="en-US"/>
        </w:rPr>
        <w:t>information:</w:t>
      </w:r>
    </w:p>
    <w:p w:rsidR="001057D8" w:rsidRPr="0032085A" w:rsidRDefault="001057D8" w:rsidP="0032085A">
      <w:pPr>
        <w:pStyle w:val="Listeafsnit"/>
        <w:numPr>
          <w:ilvl w:val="1"/>
          <w:numId w:val="47"/>
        </w:numPr>
        <w:rPr>
          <w:lang w:val="en-US"/>
        </w:rPr>
      </w:pPr>
      <w:r w:rsidRPr="0032085A">
        <w:rPr>
          <w:lang w:val="en-US"/>
        </w:rPr>
        <w:t>New folder name: Images</w:t>
      </w:r>
    </w:p>
    <w:p w:rsidR="001057D8" w:rsidRPr="0032085A" w:rsidRDefault="001057D8" w:rsidP="0032085A">
      <w:pPr>
        <w:pStyle w:val="Listeafsnit"/>
        <w:numPr>
          <w:ilvl w:val="1"/>
          <w:numId w:val="47"/>
        </w:numPr>
        <w:rPr>
          <w:lang w:val="en-US"/>
        </w:rPr>
      </w:pPr>
      <w:r w:rsidRPr="0032085A">
        <w:rPr>
          <w:lang w:val="en-US"/>
        </w:rPr>
        <w:t>Image to be copied: flower.JPG</w:t>
      </w:r>
    </w:p>
    <w:p w:rsidR="001057D8" w:rsidRPr="0032085A" w:rsidRDefault="00327A7A" w:rsidP="0032085A">
      <w:pPr>
        <w:pStyle w:val="Listeafsnit"/>
        <w:numPr>
          <w:ilvl w:val="1"/>
          <w:numId w:val="47"/>
        </w:numPr>
        <w:rPr>
          <w:lang w:val="en-US"/>
        </w:rPr>
      </w:pPr>
      <w:r w:rsidRPr="0032085A">
        <w:rPr>
          <w:lang w:val="en-US"/>
        </w:rPr>
        <w:t>Location of the image: Lab</w:t>
      </w:r>
      <w:r w:rsidR="001057D8" w:rsidRPr="0032085A">
        <w:rPr>
          <w:lang w:val="en-US"/>
        </w:rPr>
        <w:t>\Mod03\Images</w:t>
      </w:r>
    </w:p>
    <w:p w:rsidR="001057D8" w:rsidRPr="00F9667D" w:rsidRDefault="001057D8" w:rsidP="00E67989">
      <w:pPr>
        <w:pStyle w:val="Listeafsnit"/>
        <w:numPr>
          <w:ilvl w:val="0"/>
          <w:numId w:val="52"/>
        </w:numPr>
        <w:rPr>
          <w:lang w:val="en-US"/>
        </w:rPr>
      </w:pPr>
      <w:r w:rsidRPr="00F9667D">
        <w:rPr>
          <w:lang w:val="en-US"/>
        </w:rPr>
        <w:t>Run the application by debugging, and access the following relative path:</w:t>
      </w:r>
    </w:p>
    <w:p w:rsidR="001057D8" w:rsidRPr="0032085A" w:rsidRDefault="001057D8" w:rsidP="0032085A">
      <w:pPr>
        <w:pStyle w:val="Listeafsnit"/>
        <w:numPr>
          <w:ilvl w:val="1"/>
          <w:numId w:val="47"/>
        </w:numPr>
        <w:rPr>
          <w:lang w:val="en-US"/>
        </w:rPr>
      </w:pPr>
      <w:r w:rsidRPr="0032085A">
        <w:rPr>
          <w:lang w:val="en-US"/>
        </w:rPr>
        <w:t>/photo/index</w:t>
      </w:r>
    </w:p>
    <w:p w:rsidR="001057D8" w:rsidRPr="001057D8" w:rsidRDefault="001057D8" w:rsidP="00D54332">
      <w:pPr>
        <w:pStyle w:val="Code"/>
      </w:pPr>
      <w:r w:rsidRPr="001057D8">
        <w:t>Results: After completing this exercise, you will be able to add controllers, views, and images to an MVC</w:t>
      </w:r>
      <w:r w:rsidR="00F9667D">
        <w:t xml:space="preserve"> </w:t>
      </w:r>
      <w:r w:rsidRPr="001057D8">
        <w:t>web application and test the application by displaying data from a Windows Azure SQL database.</w:t>
      </w:r>
    </w:p>
    <w:p w:rsidR="00F9667D" w:rsidRDefault="00F9667D" w:rsidP="001057D8">
      <w:pPr>
        <w:rPr>
          <w:lang w:val="en-US"/>
        </w:rPr>
      </w:pPr>
    </w:p>
    <w:p w:rsidR="00A42D94" w:rsidRPr="005D719F" w:rsidRDefault="001057D8" w:rsidP="00631217">
      <w:pPr>
        <w:pStyle w:val="Overskrift4"/>
        <w:rPr>
          <w:lang w:val="en-US"/>
        </w:rPr>
      </w:pPr>
      <w:r w:rsidRPr="005D719F">
        <w:rPr>
          <w:lang w:val="en-US"/>
        </w:rPr>
        <w:t xml:space="preserve">Question: </w:t>
      </w:r>
    </w:p>
    <w:p w:rsidR="001057D8" w:rsidRPr="001057D8" w:rsidRDefault="001057D8" w:rsidP="001057D8">
      <w:pPr>
        <w:rPr>
          <w:lang w:val="en-US"/>
        </w:rPr>
      </w:pPr>
      <w:r w:rsidRPr="001057D8">
        <w:rPr>
          <w:lang w:val="en-US"/>
        </w:rPr>
        <w:t>You are building a site that collects information from customers for their</w:t>
      </w:r>
      <w:r w:rsidR="00F9667D">
        <w:rPr>
          <w:lang w:val="en-US"/>
        </w:rPr>
        <w:t xml:space="preserve"> </w:t>
      </w:r>
      <w:r w:rsidRPr="001057D8">
        <w:rPr>
          <w:lang w:val="en-US"/>
        </w:rPr>
        <w:t>accounts. You want to ensure that customers enter a valid email address in the Email</w:t>
      </w:r>
      <w:r w:rsidR="00F9667D">
        <w:rPr>
          <w:lang w:val="en-US"/>
        </w:rPr>
        <w:t xml:space="preserve"> </w:t>
      </w:r>
      <w:r w:rsidRPr="001057D8">
        <w:rPr>
          <w:lang w:val="en-US"/>
        </w:rPr>
        <w:t>property. How would you do this?</w:t>
      </w:r>
    </w:p>
    <w:p w:rsidR="00A42D94" w:rsidRPr="005D719F" w:rsidRDefault="001057D8" w:rsidP="00631217">
      <w:pPr>
        <w:pStyle w:val="Overskrift4"/>
        <w:rPr>
          <w:lang w:val="en-US"/>
        </w:rPr>
      </w:pPr>
      <w:r w:rsidRPr="005D719F">
        <w:rPr>
          <w:lang w:val="en-US"/>
        </w:rPr>
        <w:t xml:space="preserve">Question: </w:t>
      </w:r>
    </w:p>
    <w:p w:rsidR="001057D8" w:rsidRPr="001057D8" w:rsidRDefault="001057D8" w:rsidP="001057D8">
      <w:pPr>
        <w:rPr>
          <w:lang w:val="en-US"/>
        </w:rPr>
      </w:pPr>
      <w:r w:rsidRPr="001057D8">
        <w:rPr>
          <w:lang w:val="en-US"/>
        </w:rPr>
        <w:t>You have been asked to create an intranet site that publishes a customer</w:t>
      </w:r>
      <w:r w:rsidR="00F9667D">
        <w:rPr>
          <w:lang w:val="en-US"/>
        </w:rPr>
        <w:t xml:space="preserve"> </w:t>
      </w:r>
      <w:r w:rsidRPr="001057D8">
        <w:rPr>
          <w:lang w:val="en-US"/>
        </w:rPr>
        <w:t>database, created by the sales department, to all employees within your company. How</w:t>
      </w:r>
      <w:r w:rsidR="00F9667D">
        <w:rPr>
          <w:lang w:val="en-US"/>
        </w:rPr>
        <w:t xml:space="preserve"> </w:t>
      </w:r>
      <w:r w:rsidRPr="001057D8">
        <w:rPr>
          <w:lang w:val="en-US"/>
        </w:rPr>
        <w:t>would you create the model with Entity Framework?</w:t>
      </w:r>
    </w:p>
    <w:p w:rsidR="001057D8" w:rsidRPr="001057D8" w:rsidRDefault="001057D8" w:rsidP="001057D8">
      <w:pPr>
        <w:rPr>
          <w:lang w:val="en-US"/>
        </w:rPr>
      </w:pPr>
    </w:p>
    <w:p w:rsidR="001057D8" w:rsidRDefault="001057D8" w:rsidP="001057D8">
      <w:pPr>
        <w:rPr>
          <w:lang w:val="en-US"/>
        </w:rPr>
        <w:sectPr w:rsidR="001057D8" w:rsidSect="00750E6A">
          <w:headerReference w:type="default" r:id="rId23"/>
          <w:headerReference w:type="first" r:id="rId24"/>
          <w:pgSz w:w="11906" w:h="16838"/>
          <w:pgMar w:top="1701" w:right="1134" w:bottom="1701" w:left="1134" w:header="708" w:footer="708" w:gutter="0"/>
          <w:cols w:space="708"/>
          <w:titlePg/>
          <w:docGrid w:linePitch="360"/>
        </w:sectPr>
      </w:pPr>
    </w:p>
    <w:p w:rsidR="001057D8" w:rsidRPr="001057D8" w:rsidRDefault="001057D8" w:rsidP="009D58C4">
      <w:pPr>
        <w:pStyle w:val="Overskrift2"/>
        <w:rPr>
          <w:lang w:val="en-US"/>
        </w:rPr>
      </w:pPr>
      <w:bookmarkStart w:id="29" w:name="_Toc401515465"/>
      <w:r w:rsidRPr="001057D8">
        <w:rPr>
          <w:lang w:val="en-US"/>
        </w:rPr>
        <w:lastRenderedPageBreak/>
        <w:t>Module Review and Takeaways</w:t>
      </w:r>
      <w:bookmarkEnd w:id="29"/>
    </w:p>
    <w:p w:rsidR="001057D8" w:rsidRPr="001057D8" w:rsidRDefault="001057D8" w:rsidP="001057D8">
      <w:pPr>
        <w:rPr>
          <w:lang w:val="en-US"/>
        </w:rPr>
      </w:pPr>
      <w:r w:rsidRPr="001057D8">
        <w:rPr>
          <w:lang w:val="en-US"/>
        </w:rPr>
        <w:t>The heart of an MVC web application is the model. This is because the model classes describe the</w:t>
      </w:r>
      <w:r w:rsidR="0013714A">
        <w:rPr>
          <w:lang w:val="en-US"/>
        </w:rPr>
        <w:t xml:space="preserve"> </w:t>
      </w:r>
      <w:r w:rsidRPr="001057D8">
        <w:rPr>
          <w:lang w:val="en-US"/>
        </w:rPr>
        <w:t>information and objects that your web application manages. In this module, you have seen how to create</w:t>
      </w:r>
      <w:r w:rsidR="0013714A">
        <w:rPr>
          <w:lang w:val="en-US"/>
        </w:rPr>
        <w:t xml:space="preserve"> </w:t>
      </w:r>
      <w:r w:rsidRPr="001057D8">
        <w:rPr>
          <w:lang w:val="en-US"/>
        </w:rPr>
        <w:t>your model, define relationships between the model classes, describe how to display, edit, and validate</w:t>
      </w:r>
      <w:r w:rsidR="0013714A">
        <w:rPr>
          <w:lang w:val="en-US"/>
        </w:rPr>
        <w:t xml:space="preserve"> </w:t>
      </w:r>
      <w:r w:rsidRPr="001057D8">
        <w:rPr>
          <w:lang w:val="en-US"/>
        </w:rPr>
        <w:t>properties, and how to extend MVC model handling capabilities. You have also seen how to bind model</w:t>
      </w:r>
      <w:r w:rsidR="0013714A">
        <w:rPr>
          <w:lang w:val="en-US"/>
        </w:rPr>
        <w:t xml:space="preserve"> </w:t>
      </w:r>
      <w:r w:rsidRPr="001057D8">
        <w:rPr>
          <w:lang w:val="en-US"/>
        </w:rPr>
        <w:t>classes to database tables by using Entity Framework and how to query object in the model by writing</w:t>
      </w:r>
      <w:r w:rsidR="0013714A">
        <w:rPr>
          <w:lang w:val="en-US"/>
        </w:rPr>
        <w:t xml:space="preserve"> </w:t>
      </w:r>
      <w:r w:rsidRPr="001057D8">
        <w:rPr>
          <w:lang w:val="en-US"/>
        </w:rPr>
        <w:t>LINQ code.</w:t>
      </w:r>
    </w:p>
    <w:p w:rsidR="0013714A" w:rsidRDefault="001057D8" w:rsidP="009D58C4">
      <w:pPr>
        <w:pStyle w:val="Overskrift4"/>
        <w:rPr>
          <w:lang w:val="en-US"/>
        </w:rPr>
      </w:pPr>
      <w:r w:rsidRPr="001057D8">
        <w:rPr>
          <w:lang w:val="en-US"/>
        </w:rPr>
        <w:t xml:space="preserve">Best Practice: </w:t>
      </w:r>
    </w:p>
    <w:p w:rsidR="001057D8" w:rsidRPr="001057D8" w:rsidRDefault="001057D8" w:rsidP="001057D8">
      <w:pPr>
        <w:rPr>
          <w:lang w:val="en-US"/>
        </w:rPr>
      </w:pPr>
      <w:r w:rsidRPr="001057D8">
        <w:rPr>
          <w:lang w:val="en-US"/>
        </w:rPr>
        <w:t>If you have a pre-existing database for a web application, use Entity Framework in the</w:t>
      </w:r>
      <w:r w:rsidR="0013714A">
        <w:rPr>
          <w:lang w:val="en-US"/>
        </w:rPr>
        <w:t xml:space="preserve"> </w:t>
      </w:r>
      <w:r w:rsidRPr="001057D8">
        <w:rPr>
          <w:lang w:val="en-US"/>
        </w:rPr>
        <w:t>database-first workflow to import and create your model and its classes.</w:t>
      </w:r>
    </w:p>
    <w:p w:rsidR="0013714A" w:rsidRDefault="001057D8" w:rsidP="009D58C4">
      <w:pPr>
        <w:pStyle w:val="Overskrift4"/>
        <w:rPr>
          <w:lang w:val="en-US"/>
        </w:rPr>
      </w:pPr>
      <w:r w:rsidRPr="001057D8">
        <w:rPr>
          <w:lang w:val="en-US"/>
        </w:rPr>
        <w:t xml:space="preserve">Best Practice: </w:t>
      </w:r>
    </w:p>
    <w:p w:rsidR="001057D8" w:rsidRPr="001057D8" w:rsidRDefault="001057D8" w:rsidP="001057D8">
      <w:pPr>
        <w:rPr>
          <w:lang w:val="en-US"/>
        </w:rPr>
      </w:pPr>
      <w:r w:rsidRPr="001057D8">
        <w:rPr>
          <w:lang w:val="en-US"/>
        </w:rPr>
        <w:t>If you want to create a new database for a web application and prefer to draw your</w:t>
      </w:r>
      <w:r w:rsidR="0013714A">
        <w:rPr>
          <w:lang w:val="en-US"/>
        </w:rPr>
        <w:t xml:space="preserve"> </w:t>
      </w:r>
      <w:r w:rsidRPr="001057D8">
        <w:rPr>
          <w:lang w:val="en-US"/>
        </w:rPr>
        <w:t>model in a Visual Studio designer, use Entity Framework in the model-first workflow to create your model</w:t>
      </w:r>
      <w:r w:rsidR="0013714A">
        <w:rPr>
          <w:lang w:val="en-US"/>
        </w:rPr>
        <w:t xml:space="preserve"> </w:t>
      </w:r>
      <w:r w:rsidRPr="001057D8">
        <w:rPr>
          <w:lang w:val="en-US"/>
        </w:rPr>
        <w:t>and its classes.</w:t>
      </w:r>
    </w:p>
    <w:p w:rsidR="0013714A" w:rsidRDefault="001057D8" w:rsidP="009D58C4">
      <w:pPr>
        <w:pStyle w:val="Overskrift4"/>
        <w:rPr>
          <w:lang w:val="en-US"/>
        </w:rPr>
      </w:pPr>
      <w:r w:rsidRPr="001057D8">
        <w:rPr>
          <w:lang w:val="en-US"/>
        </w:rPr>
        <w:t>Best Practice:</w:t>
      </w:r>
    </w:p>
    <w:p w:rsidR="001057D8" w:rsidRPr="001057D8" w:rsidRDefault="001057D8" w:rsidP="001057D8">
      <w:pPr>
        <w:rPr>
          <w:lang w:val="en-US"/>
        </w:rPr>
      </w:pPr>
      <w:r w:rsidRPr="001057D8">
        <w:rPr>
          <w:lang w:val="en-US"/>
        </w:rPr>
        <w:t>If you want to create a new database for a web application and prefer to write code</w:t>
      </w:r>
      <w:r w:rsidR="0013714A">
        <w:rPr>
          <w:lang w:val="en-US"/>
        </w:rPr>
        <w:t xml:space="preserve"> </w:t>
      </w:r>
      <w:r w:rsidRPr="001057D8">
        <w:rPr>
          <w:lang w:val="en-US"/>
        </w:rPr>
        <w:t>that describes your model, use Entity Framework in the code-first workflow to create your model and</w:t>
      </w:r>
      <w:r w:rsidR="0013714A">
        <w:rPr>
          <w:lang w:val="en-US"/>
        </w:rPr>
        <w:t xml:space="preserve"> </w:t>
      </w:r>
      <w:r w:rsidRPr="001057D8">
        <w:rPr>
          <w:lang w:val="en-US"/>
        </w:rPr>
        <w:t>its classes.</w:t>
      </w:r>
    </w:p>
    <w:p w:rsidR="0013714A" w:rsidRDefault="001057D8" w:rsidP="009D58C4">
      <w:pPr>
        <w:pStyle w:val="Overskrift4"/>
        <w:rPr>
          <w:lang w:val="en-US"/>
        </w:rPr>
      </w:pPr>
      <w:r w:rsidRPr="001057D8">
        <w:rPr>
          <w:lang w:val="en-US"/>
        </w:rPr>
        <w:t xml:space="preserve">Best Practice: </w:t>
      </w:r>
    </w:p>
    <w:p w:rsidR="001057D8" w:rsidRPr="001057D8" w:rsidRDefault="001057D8" w:rsidP="001057D8">
      <w:pPr>
        <w:rPr>
          <w:lang w:val="en-US"/>
        </w:rPr>
      </w:pPr>
      <w:r w:rsidRPr="001057D8">
        <w:rPr>
          <w:lang w:val="en-US"/>
        </w:rPr>
        <w:t>If you want to separate business logic from data access logic, create separate model</w:t>
      </w:r>
      <w:r w:rsidR="0013714A">
        <w:rPr>
          <w:lang w:val="en-US"/>
        </w:rPr>
        <w:t xml:space="preserve"> </w:t>
      </w:r>
      <w:r w:rsidRPr="001057D8">
        <w:rPr>
          <w:lang w:val="en-US"/>
        </w:rPr>
        <w:t>classes and repository classes.</w:t>
      </w:r>
    </w:p>
    <w:p w:rsidR="001057D8" w:rsidRPr="001057D8" w:rsidRDefault="001057D8" w:rsidP="009D58C4">
      <w:pPr>
        <w:pStyle w:val="Overskrift3"/>
        <w:rPr>
          <w:lang w:val="en-US"/>
        </w:rPr>
      </w:pPr>
      <w:r w:rsidRPr="001057D8">
        <w:rPr>
          <w:lang w:val="en-US"/>
        </w:rPr>
        <w:t>Common Issues and Troubleshooting Tips</w:t>
      </w:r>
    </w:p>
    <w:tbl>
      <w:tblPr>
        <w:tblStyle w:val="Tabel-Gitter"/>
        <w:tblW w:w="0" w:type="auto"/>
        <w:tblLook w:val="04A0" w:firstRow="1" w:lastRow="0" w:firstColumn="1" w:lastColumn="0" w:noHBand="0" w:noVBand="1"/>
      </w:tblPr>
      <w:tblGrid>
        <w:gridCol w:w="4814"/>
        <w:gridCol w:w="4814"/>
      </w:tblGrid>
      <w:tr w:rsidR="0013714A" w:rsidTr="0013714A">
        <w:tc>
          <w:tcPr>
            <w:tcW w:w="4814" w:type="dxa"/>
            <w:shd w:val="clear" w:color="auto" w:fill="C00000"/>
          </w:tcPr>
          <w:p w:rsidR="0013714A" w:rsidRDefault="0013714A" w:rsidP="001057D8">
            <w:pPr>
              <w:rPr>
                <w:lang w:val="en-US"/>
              </w:rPr>
            </w:pPr>
            <w:r w:rsidRPr="001057D8">
              <w:rPr>
                <w:lang w:val="en-US"/>
              </w:rPr>
              <w:t>Common Issue</w:t>
            </w:r>
          </w:p>
        </w:tc>
        <w:tc>
          <w:tcPr>
            <w:tcW w:w="4814" w:type="dxa"/>
            <w:shd w:val="clear" w:color="auto" w:fill="C00000"/>
          </w:tcPr>
          <w:p w:rsidR="0013714A" w:rsidRDefault="0013714A" w:rsidP="0013714A">
            <w:pPr>
              <w:rPr>
                <w:lang w:val="en-US"/>
              </w:rPr>
            </w:pPr>
            <w:r w:rsidRPr="001057D8">
              <w:rPr>
                <w:lang w:val="en-US"/>
              </w:rPr>
              <w:t>Troubleshooting Tip</w:t>
            </w:r>
          </w:p>
        </w:tc>
      </w:tr>
      <w:tr w:rsidR="0013714A" w:rsidRPr="00D93E0D" w:rsidTr="0013714A">
        <w:tc>
          <w:tcPr>
            <w:tcW w:w="4814" w:type="dxa"/>
          </w:tcPr>
          <w:p w:rsidR="0013714A" w:rsidRDefault="0013714A" w:rsidP="0013714A">
            <w:pPr>
              <w:rPr>
                <w:lang w:val="en-US"/>
              </w:rPr>
            </w:pPr>
            <w:r w:rsidRPr="001057D8">
              <w:rPr>
                <w:lang w:val="en-US"/>
              </w:rPr>
              <w:t>The website cannot connect to or create a</w:t>
            </w:r>
            <w:r>
              <w:rPr>
                <w:lang w:val="en-US"/>
              </w:rPr>
              <w:t xml:space="preserve"> </w:t>
            </w:r>
            <w:r w:rsidRPr="001057D8">
              <w:rPr>
                <w:lang w:val="en-US"/>
              </w:rPr>
              <w:t>database.</w:t>
            </w:r>
          </w:p>
          <w:p w:rsidR="0013714A" w:rsidRDefault="0013714A" w:rsidP="0013714A">
            <w:pPr>
              <w:rPr>
                <w:lang w:val="en-US"/>
              </w:rPr>
            </w:pPr>
          </w:p>
          <w:p w:rsidR="0013714A" w:rsidRDefault="0013714A" w:rsidP="0013714A">
            <w:pPr>
              <w:rPr>
                <w:lang w:val="en-US"/>
              </w:rPr>
            </w:pPr>
          </w:p>
        </w:tc>
        <w:tc>
          <w:tcPr>
            <w:tcW w:w="4814" w:type="dxa"/>
          </w:tcPr>
          <w:p w:rsidR="0013714A" w:rsidRDefault="0013714A" w:rsidP="001057D8">
            <w:pPr>
              <w:rPr>
                <w:lang w:val="en-US"/>
              </w:rPr>
            </w:pPr>
          </w:p>
        </w:tc>
      </w:tr>
    </w:tbl>
    <w:p w:rsidR="0013714A" w:rsidRDefault="0013714A" w:rsidP="001057D8">
      <w:pPr>
        <w:rPr>
          <w:lang w:val="en-US"/>
        </w:rPr>
      </w:pPr>
    </w:p>
    <w:p w:rsidR="001057D8" w:rsidRPr="001057D8" w:rsidRDefault="001057D8" w:rsidP="009D58C4">
      <w:pPr>
        <w:pStyle w:val="Overskrift3"/>
        <w:rPr>
          <w:lang w:val="en-US"/>
        </w:rPr>
      </w:pPr>
      <w:r w:rsidRPr="001057D8">
        <w:rPr>
          <w:lang w:val="en-US"/>
        </w:rPr>
        <w:t>Review Question(s)</w:t>
      </w:r>
    </w:p>
    <w:p w:rsidR="007F3DBA" w:rsidRDefault="001057D8" w:rsidP="009D58C4">
      <w:pPr>
        <w:pStyle w:val="Overskrift4"/>
        <w:rPr>
          <w:lang w:val="en-US"/>
        </w:rPr>
      </w:pPr>
      <w:r w:rsidRPr="001057D8">
        <w:rPr>
          <w:lang w:val="en-US"/>
        </w:rPr>
        <w:t xml:space="preserve">Question: </w:t>
      </w:r>
    </w:p>
    <w:p w:rsidR="00200039" w:rsidRDefault="001057D8" w:rsidP="001057D8">
      <w:pPr>
        <w:rPr>
          <w:lang w:val="en-US"/>
        </w:rPr>
        <w:sectPr w:rsidR="00200039" w:rsidSect="00750E6A">
          <w:headerReference w:type="first" r:id="rId25"/>
          <w:pgSz w:w="11906" w:h="16838"/>
          <w:pgMar w:top="1701" w:right="1134" w:bottom="1701" w:left="1134" w:header="708" w:footer="708" w:gutter="0"/>
          <w:cols w:space="708"/>
          <w:titlePg/>
          <w:docGrid w:linePitch="360"/>
        </w:sectPr>
      </w:pPr>
      <w:r w:rsidRPr="001057D8">
        <w:rPr>
          <w:lang w:val="en-US"/>
        </w:rPr>
        <w:t>At the end of the first iteration of your project, you have a website that displays</w:t>
      </w:r>
      <w:r w:rsidR="0013714A">
        <w:rPr>
          <w:lang w:val="en-US"/>
        </w:rPr>
        <w:t xml:space="preserve"> </w:t>
      </w:r>
      <w:r w:rsidRPr="001057D8">
        <w:rPr>
          <w:lang w:val="en-US"/>
        </w:rPr>
        <w:t>photos that users upload. However, during development, the database is empty and users</w:t>
      </w:r>
      <w:r w:rsidR="0013714A">
        <w:rPr>
          <w:lang w:val="en-US"/>
        </w:rPr>
        <w:t xml:space="preserve"> </w:t>
      </w:r>
      <w:r w:rsidRPr="001057D8">
        <w:rPr>
          <w:lang w:val="en-US"/>
        </w:rPr>
        <w:t>must upload several photos to the site so they can test the functionality. Your manager wants</w:t>
      </w:r>
      <w:r w:rsidR="0013714A">
        <w:rPr>
          <w:lang w:val="en-US"/>
        </w:rPr>
        <w:t xml:space="preserve"> </w:t>
      </w:r>
      <w:r w:rsidRPr="001057D8">
        <w:rPr>
          <w:lang w:val="en-US"/>
        </w:rPr>
        <w:t>you find some way to populate the database whenever it is deployed to the test server. How</w:t>
      </w:r>
      <w:r w:rsidR="0013714A">
        <w:rPr>
          <w:lang w:val="en-US"/>
        </w:rPr>
        <w:t xml:space="preserve"> </w:t>
      </w:r>
      <w:r w:rsidRPr="001057D8">
        <w:rPr>
          <w:lang w:val="en-US"/>
        </w:rPr>
        <w:t>can you do this?</w:t>
      </w:r>
    </w:p>
    <w:p w:rsidR="00307FDA" w:rsidRPr="00307FDA" w:rsidRDefault="009D58C4" w:rsidP="00307FDA">
      <w:pPr>
        <w:pStyle w:val="Overskrift1"/>
        <w:rPr>
          <w:lang w:val="en-US"/>
        </w:rPr>
      </w:pPr>
      <w:bookmarkStart w:id="30" w:name="_Toc401515466"/>
      <w:r>
        <w:rPr>
          <w:lang w:val="en-US"/>
        </w:rPr>
        <w:lastRenderedPageBreak/>
        <w:t xml:space="preserve">Module 04 - </w:t>
      </w:r>
      <w:r w:rsidR="00307FDA" w:rsidRPr="00307FDA">
        <w:rPr>
          <w:lang w:val="en-US"/>
        </w:rPr>
        <w:t>Lab: Developing ASP.NET MVC 4 Controllers</w:t>
      </w:r>
      <w:bookmarkEnd w:id="30"/>
    </w:p>
    <w:p w:rsidR="00307FDA" w:rsidRPr="00307FDA" w:rsidRDefault="00307FDA" w:rsidP="00307FDA">
      <w:pPr>
        <w:pStyle w:val="Overskrift2"/>
        <w:rPr>
          <w:lang w:val="en-US"/>
        </w:rPr>
      </w:pPr>
      <w:bookmarkStart w:id="31" w:name="_Toc401515467"/>
      <w:r w:rsidRPr="00307FDA">
        <w:rPr>
          <w:lang w:val="en-US"/>
        </w:rPr>
        <w:t>Scenario</w:t>
      </w:r>
      <w:bookmarkEnd w:id="31"/>
    </w:p>
    <w:p w:rsidR="00307FDA" w:rsidRPr="00307FDA" w:rsidRDefault="00307FDA" w:rsidP="00307FDA">
      <w:pPr>
        <w:rPr>
          <w:lang w:val="en-US"/>
        </w:rPr>
      </w:pPr>
      <w:r w:rsidRPr="00307FDA">
        <w:rPr>
          <w:lang w:val="en-US"/>
        </w:rPr>
        <w:t>You have been asked to add a controller to the photo sharing application that corresponds to the Photo</w:t>
      </w:r>
      <w:r>
        <w:rPr>
          <w:lang w:val="en-US"/>
        </w:rPr>
        <w:t xml:space="preserve"> </w:t>
      </w:r>
      <w:r w:rsidRPr="00307FDA">
        <w:rPr>
          <w:lang w:val="en-US"/>
        </w:rPr>
        <w:t>model class that you have created in an earlier module. The controller should include actions that respond</w:t>
      </w:r>
      <w:r>
        <w:rPr>
          <w:lang w:val="en-US"/>
        </w:rPr>
        <w:t xml:space="preserve"> </w:t>
      </w:r>
      <w:r w:rsidRPr="00307FDA">
        <w:rPr>
          <w:lang w:val="en-US"/>
        </w:rPr>
        <w:t>when users upload photos, list all photos, display a single photo, and delete photos from the application.</w:t>
      </w:r>
    </w:p>
    <w:p w:rsidR="00307FDA" w:rsidRPr="00307FDA" w:rsidRDefault="00307FDA" w:rsidP="00307FDA">
      <w:pPr>
        <w:rPr>
          <w:lang w:val="en-US"/>
        </w:rPr>
      </w:pPr>
      <w:r w:rsidRPr="00307FDA">
        <w:rPr>
          <w:lang w:val="en-US"/>
        </w:rPr>
        <w:t>You should also add an action that returns the photo as a .jpg file to show on a webpage.</w:t>
      </w:r>
    </w:p>
    <w:p w:rsidR="00307FDA" w:rsidRPr="00307FDA" w:rsidRDefault="00307FDA" w:rsidP="00307FDA">
      <w:pPr>
        <w:rPr>
          <w:lang w:val="en-US"/>
        </w:rPr>
      </w:pPr>
      <w:r w:rsidRPr="00307FDA">
        <w:rPr>
          <w:lang w:val="en-US"/>
        </w:rPr>
        <w:t>The members of your development team are new to ASP.NET MVC and they find the use of controller</w:t>
      </w:r>
      <w:r>
        <w:rPr>
          <w:lang w:val="en-US"/>
        </w:rPr>
        <w:t xml:space="preserve"> </w:t>
      </w:r>
      <w:r w:rsidRPr="00307FDA">
        <w:rPr>
          <w:lang w:val="en-US"/>
        </w:rPr>
        <w:t>actions confusing. Therefore, you need to help them by adding a component that displays action</w:t>
      </w:r>
      <w:r>
        <w:rPr>
          <w:lang w:val="en-US"/>
        </w:rPr>
        <w:t xml:space="preserve"> </w:t>
      </w:r>
      <w:r w:rsidRPr="00307FDA">
        <w:rPr>
          <w:lang w:val="en-US"/>
        </w:rPr>
        <w:t>parameters in the Visual Studio Output window whenever an action runs. You will add an action filter to</w:t>
      </w:r>
      <w:r>
        <w:rPr>
          <w:lang w:val="en-US"/>
        </w:rPr>
        <w:t xml:space="preserve"> </w:t>
      </w:r>
      <w:r w:rsidRPr="00307FDA">
        <w:rPr>
          <w:lang w:val="en-US"/>
        </w:rPr>
        <w:t>achieve this.</w:t>
      </w:r>
    </w:p>
    <w:p w:rsidR="00307FDA" w:rsidRPr="00307FDA" w:rsidRDefault="00307FDA" w:rsidP="00307FDA">
      <w:pPr>
        <w:rPr>
          <w:lang w:val="en-US"/>
        </w:rPr>
      </w:pPr>
      <w:r w:rsidRPr="00307FDA">
        <w:rPr>
          <w:lang w:val="en-US"/>
        </w:rPr>
        <w:t>Note: The controllers and views that you have added in Lab 2 were to test your new model classes.</w:t>
      </w:r>
    </w:p>
    <w:p w:rsidR="00307FDA" w:rsidRPr="00307FDA" w:rsidRDefault="00307FDA" w:rsidP="00307FDA">
      <w:pPr>
        <w:rPr>
          <w:lang w:val="en-US"/>
        </w:rPr>
      </w:pPr>
      <w:r w:rsidRPr="00307FDA">
        <w:rPr>
          <w:lang w:val="en-US"/>
        </w:rPr>
        <w:t>They have been removed from the project to create the actual controllers. You will create temporary views</w:t>
      </w:r>
      <w:r>
        <w:rPr>
          <w:lang w:val="en-US"/>
        </w:rPr>
        <w:t xml:space="preserve"> </w:t>
      </w:r>
      <w:r w:rsidRPr="00307FDA">
        <w:rPr>
          <w:lang w:val="en-US"/>
        </w:rPr>
        <w:t>to test these controllers at the end of this lab.</w:t>
      </w:r>
    </w:p>
    <w:p w:rsidR="00307FDA" w:rsidRPr="00307FDA" w:rsidRDefault="00307FDA" w:rsidP="00307FDA">
      <w:pPr>
        <w:pStyle w:val="Overskrift3"/>
        <w:rPr>
          <w:lang w:val="en-US"/>
        </w:rPr>
      </w:pPr>
      <w:r w:rsidRPr="00307FDA">
        <w:rPr>
          <w:lang w:val="en-US"/>
        </w:rPr>
        <w:t>Objectives</w:t>
      </w:r>
    </w:p>
    <w:p w:rsidR="00307FDA" w:rsidRPr="00307FDA" w:rsidRDefault="00307FDA" w:rsidP="00307FDA">
      <w:pPr>
        <w:rPr>
          <w:lang w:val="en-US"/>
        </w:rPr>
      </w:pPr>
      <w:r w:rsidRPr="00307FDA">
        <w:rPr>
          <w:lang w:val="en-US"/>
        </w:rPr>
        <w:t>After completing this lab, you will be able to:</w:t>
      </w:r>
    </w:p>
    <w:p w:rsidR="00307FDA" w:rsidRPr="0032085A" w:rsidRDefault="00307FDA" w:rsidP="0032085A">
      <w:pPr>
        <w:pStyle w:val="Listeafsnit"/>
        <w:numPr>
          <w:ilvl w:val="0"/>
          <w:numId w:val="47"/>
        </w:numPr>
        <w:rPr>
          <w:lang w:val="en-US"/>
        </w:rPr>
      </w:pPr>
      <w:r w:rsidRPr="0032085A">
        <w:rPr>
          <w:lang w:val="en-US"/>
        </w:rPr>
        <w:t>Add an MVC controller to a web application.</w:t>
      </w:r>
    </w:p>
    <w:p w:rsidR="00307FDA" w:rsidRPr="0032085A" w:rsidRDefault="00307FDA" w:rsidP="0032085A">
      <w:pPr>
        <w:pStyle w:val="Listeafsnit"/>
        <w:numPr>
          <w:ilvl w:val="0"/>
          <w:numId w:val="47"/>
        </w:numPr>
        <w:rPr>
          <w:lang w:val="en-US"/>
        </w:rPr>
      </w:pPr>
      <w:r w:rsidRPr="0032085A">
        <w:rPr>
          <w:lang w:val="en-US"/>
        </w:rPr>
        <w:t>Write actions in an MVC controller that respond to user operations such as create, index, display, and delete.</w:t>
      </w:r>
    </w:p>
    <w:p w:rsidR="00307FDA" w:rsidRPr="0032085A" w:rsidRDefault="00307FDA" w:rsidP="0032085A">
      <w:pPr>
        <w:pStyle w:val="Listeafsnit"/>
        <w:numPr>
          <w:ilvl w:val="0"/>
          <w:numId w:val="47"/>
        </w:numPr>
        <w:rPr>
          <w:lang w:val="en-US"/>
        </w:rPr>
      </w:pPr>
      <w:r w:rsidRPr="0032085A">
        <w:rPr>
          <w:lang w:val="en-US"/>
        </w:rPr>
        <w:t>Write action filters that run code for multiple actions.</w:t>
      </w:r>
    </w:p>
    <w:p w:rsidR="00307FDA" w:rsidRPr="00307FDA" w:rsidRDefault="00307FDA" w:rsidP="00307FDA">
      <w:pPr>
        <w:pStyle w:val="Overskrift3"/>
        <w:rPr>
          <w:lang w:val="en-US"/>
        </w:rPr>
      </w:pPr>
      <w:r w:rsidRPr="00307FDA">
        <w:rPr>
          <w:lang w:val="en-US"/>
        </w:rPr>
        <w:t>Lab Setup</w:t>
      </w:r>
    </w:p>
    <w:p w:rsidR="00307FDA" w:rsidRPr="00307FDA" w:rsidRDefault="00307FDA" w:rsidP="00307FDA">
      <w:pPr>
        <w:rPr>
          <w:lang w:val="en-US"/>
        </w:rPr>
      </w:pPr>
      <w:r w:rsidRPr="00307FDA">
        <w:rPr>
          <w:lang w:val="en-US"/>
        </w:rPr>
        <w:t>Estimated Time: 60 minutes</w:t>
      </w:r>
    </w:p>
    <w:p w:rsidR="00307FDA" w:rsidRPr="00307FDA" w:rsidRDefault="00307FDA" w:rsidP="00307FDA">
      <w:pPr>
        <w:pStyle w:val="Overskrift2"/>
        <w:rPr>
          <w:lang w:val="en-US"/>
        </w:rPr>
      </w:pPr>
      <w:bookmarkStart w:id="32" w:name="_Toc401515468"/>
      <w:r w:rsidRPr="00307FDA">
        <w:rPr>
          <w:lang w:val="en-US"/>
        </w:rPr>
        <w:t>Exercise 1: Adding an MVC Controller and Writing the Actions</w:t>
      </w:r>
      <w:bookmarkEnd w:id="32"/>
    </w:p>
    <w:p w:rsidR="00307FDA" w:rsidRPr="00307FDA" w:rsidRDefault="00307FDA" w:rsidP="00307FDA">
      <w:pPr>
        <w:pStyle w:val="Overskrift3"/>
        <w:rPr>
          <w:lang w:val="en-US"/>
        </w:rPr>
      </w:pPr>
      <w:r w:rsidRPr="00307FDA">
        <w:rPr>
          <w:lang w:val="en-US"/>
        </w:rPr>
        <w:t>Scenario</w:t>
      </w:r>
    </w:p>
    <w:p w:rsidR="00307FDA" w:rsidRPr="00307FDA" w:rsidRDefault="00307FDA" w:rsidP="00307FDA">
      <w:pPr>
        <w:rPr>
          <w:lang w:val="en-US"/>
        </w:rPr>
      </w:pPr>
      <w:r w:rsidRPr="00307FDA">
        <w:rPr>
          <w:lang w:val="en-US"/>
        </w:rPr>
        <w:t>In this exercise, you will create the MVC controller that handles photo operations. You will also add the</w:t>
      </w:r>
      <w:r>
        <w:rPr>
          <w:lang w:val="en-US"/>
        </w:rPr>
        <w:t xml:space="preserve"> </w:t>
      </w:r>
      <w:r w:rsidRPr="00307FDA">
        <w:rPr>
          <w:lang w:val="en-US"/>
        </w:rPr>
        <w:t>following actions:</w:t>
      </w:r>
    </w:p>
    <w:p w:rsidR="00307FDA" w:rsidRPr="0032085A" w:rsidRDefault="00307FDA" w:rsidP="0032085A">
      <w:pPr>
        <w:pStyle w:val="Listeafsnit"/>
        <w:numPr>
          <w:ilvl w:val="0"/>
          <w:numId w:val="47"/>
        </w:numPr>
        <w:rPr>
          <w:lang w:val="en-US"/>
        </w:rPr>
      </w:pPr>
      <w:r w:rsidRPr="0032085A">
        <w:rPr>
          <w:lang w:val="en-US"/>
        </w:rPr>
        <w:t>Index. This action gets a list of all the Photo objects and passes the list to the Index view for display.</w:t>
      </w:r>
    </w:p>
    <w:p w:rsidR="00307FDA" w:rsidRPr="0032085A" w:rsidRDefault="00307FDA" w:rsidP="0032085A">
      <w:pPr>
        <w:pStyle w:val="Listeafsnit"/>
        <w:numPr>
          <w:ilvl w:val="0"/>
          <w:numId w:val="47"/>
        </w:numPr>
        <w:rPr>
          <w:lang w:val="en-US"/>
        </w:rPr>
      </w:pPr>
      <w:r w:rsidRPr="0032085A">
        <w:rPr>
          <w:lang w:val="en-US"/>
        </w:rPr>
        <w:t>Display. This action takes an ID to find a single Photo object. It passes the Photo to the Display view for display.</w:t>
      </w:r>
    </w:p>
    <w:p w:rsidR="00307FDA" w:rsidRPr="0032085A" w:rsidRDefault="00307FDA" w:rsidP="0032085A">
      <w:pPr>
        <w:pStyle w:val="Listeafsnit"/>
        <w:numPr>
          <w:ilvl w:val="0"/>
          <w:numId w:val="47"/>
        </w:numPr>
        <w:rPr>
          <w:lang w:val="en-US"/>
        </w:rPr>
      </w:pPr>
      <w:r w:rsidRPr="0032085A">
        <w:rPr>
          <w:lang w:val="en-US"/>
        </w:rPr>
        <w:t>Create (GET). This action creates a new Photo object and passes it to the Create view, which displays a form that the visitor can use to upload a photo and describe it.</w:t>
      </w:r>
    </w:p>
    <w:p w:rsidR="00307FDA" w:rsidRPr="0032085A" w:rsidRDefault="00307FDA" w:rsidP="0032085A">
      <w:pPr>
        <w:pStyle w:val="Listeafsnit"/>
        <w:numPr>
          <w:ilvl w:val="0"/>
          <w:numId w:val="47"/>
        </w:numPr>
        <w:rPr>
          <w:lang w:val="en-US"/>
        </w:rPr>
      </w:pPr>
      <w:r w:rsidRPr="0032085A">
        <w:rPr>
          <w:lang w:val="en-US"/>
        </w:rPr>
        <w:t>Create (POST). This action receives a Photo object from the Create view and saves the details to the database.</w:t>
      </w:r>
    </w:p>
    <w:p w:rsidR="00307FDA" w:rsidRPr="0032085A" w:rsidRDefault="00307FDA" w:rsidP="0032085A">
      <w:pPr>
        <w:pStyle w:val="Listeafsnit"/>
        <w:numPr>
          <w:ilvl w:val="0"/>
          <w:numId w:val="47"/>
        </w:numPr>
        <w:rPr>
          <w:lang w:val="en-US"/>
        </w:rPr>
      </w:pPr>
      <w:r w:rsidRPr="0032085A">
        <w:rPr>
          <w:lang w:val="en-US"/>
        </w:rPr>
        <w:t>Delete (GET). This action displays a Photo object and requests confirmation from the user to delete the Photo object.</w:t>
      </w:r>
    </w:p>
    <w:p w:rsidR="00307FDA" w:rsidRPr="0032085A" w:rsidRDefault="00307FDA" w:rsidP="0032085A">
      <w:pPr>
        <w:pStyle w:val="Listeafsnit"/>
        <w:numPr>
          <w:ilvl w:val="0"/>
          <w:numId w:val="47"/>
        </w:numPr>
        <w:rPr>
          <w:lang w:val="en-US"/>
        </w:rPr>
      </w:pPr>
      <w:r w:rsidRPr="0032085A">
        <w:rPr>
          <w:lang w:val="en-US"/>
        </w:rPr>
        <w:t>DeleteConfirmed (POST). This action deletes a Photo object after confirmation.</w:t>
      </w:r>
    </w:p>
    <w:p w:rsidR="00307FDA" w:rsidRPr="0032085A" w:rsidRDefault="00307FDA" w:rsidP="0032085A">
      <w:pPr>
        <w:pStyle w:val="Listeafsnit"/>
        <w:numPr>
          <w:ilvl w:val="0"/>
          <w:numId w:val="47"/>
        </w:numPr>
        <w:rPr>
          <w:lang w:val="en-US"/>
        </w:rPr>
      </w:pPr>
      <w:r w:rsidRPr="0032085A">
        <w:rPr>
          <w:lang w:val="en-US"/>
        </w:rPr>
        <w:t>GetImage: This action returns the photo image from the database as a JPEG file. This method is called by multiple views to display the image.</w:t>
      </w:r>
    </w:p>
    <w:p w:rsidR="00307FDA" w:rsidRPr="00307FDA" w:rsidRDefault="00307FDA" w:rsidP="00307FDA">
      <w:pPr>
        <w:rPr>
          <w:lang w:val="en-US"/>
        </w:rPr>
      </w:pPr>
      <w:r w:rsidRPr="00307FDA">
        <w:rPr>
          <w:lang w:val="en-US"/>
        </w:rPr>
        <w:t>The main tasks for this exercise are as follows:</w:t>
      </w:r>
    </w:p>
    <w:p w:rsidR="00307FDA" w:rsidRPr="00307FDA" w:rsidRDefault="00307FDA" w:rsidP="00DA06CB">
      <w:pPr>
        <w:pStyle w:val="Listeafsnit"/>
        <w:numPr>
          <w:ilvl w:val="0"/>
          <w:numId w:val="53"/>
        </w:numPr>
        <w:rPr>
          <w:lang w:val="en-US"/>
        </w:rPr>
      </w:pPr>
      <w:r w:rsidRPr="00307FDA">
        <w:rPr>
          <w:lang w:val="en-US"/>
        </w:rPr>
        <w:lastRenderedPageBreak/>
        <w:t>Create a photo controller.</w:t>
      </w:r>
    </w:p>
    <w:p w:rsidR="00307FDA" w:rsidRPr="00307FDA" w:rsidRDefault="00307FDA" w:rsidP="00DA06CB">
      <w:pPr>
        <w:pStyle w:val="Listeafsnit"/>
        <w:numPr>
          <w:ilvl w:val="0"/>
          <w:numId w:val="53"/>
        </w:numPr>
        <w:rPr>
          <w:lang w:val="en-US"/>
        </w:rPr>
      </w:pPr>
      <w:r w:rsidRPr="00307FDA">
        <w:rPr>
          <w:lang w:val="en-US"/>
        </w:rPr>
        <w:t>Create the Index action.</w:t>
      </w:r>
    </w:p>
    <w:p w:rsidR="00307FDA" w:rsidRPr="00307FDA" w:rsidRDefault="00307FDA" w:rsidP="00DA06CB">
      <w:pPr>
        <w:pStyle w:val="Listeafsnit"/>
        <w:numPr>
          <w:ilvl w:val="0"/>
          <w:numId w:val="53"/>
        </w:numPr>
        <w:rPr>
          <w:lang w:val="en-US"/>
        </w:rPr>
      </w:pPr>
      <w:r w:rsidRPr="00307FDA">
        <w:rPr>
          <w:lang w:val="en-US"/>
        </w:rPr>
        <w:t>Create the Display action.</w:t>
      </w:r>
    </w:p>
    <w:p w:rsidR="00307FDA" w:rsidRPr="00307FDA" w:rsidRDefault="00307FDA" w:rsidP="00DA06CB">
      <w:pPr>
        <w:pStyle w:val="Listeafsnit"/>
        <w:numPr>
          <w:ilvl w:val="0"/>
          <w:numId w:val="53"/>
        </w:numPr>
        <w:rPr>
          <w:lang w:val="en-US"/>
        </w:rPr>
      </w:pPr>
      <w:r w:rsidRPr="00307FDA">
        <w:rPr>
          <w:lang w:val="en-US"/>
        </w:rPr>
        <w:t>Write the Create actions for GET and POST HTTP verbs.</w:t>
      </w:r>
    </w:p>
    <w:p w:rsidR="00307FDA" w:rsidRPr="00307FDA" w:rsidRDefault="00307FDA" w:rsidP="00DA06CB">
      <w:pPr>
        <w:pStyle w:val="Listeafsnit"/>
        <w:numPr>
          <w:ilvl w:val="0"/>
          <w:numId w:val="53"/>
        </w:numPr>
        <w:rPr>
          <w:lang w:val="en-US"/>
        </w:rPr>
      </w:pPr>
      <w:r w:rsidRPr="00307FDA">
        <w:rPr>
          <w:lang w:val="en-US"/>
        </w:rPr>
        <w:t>Create the Delete actions for GET and POST HTTP verbs.</w:t>
      </w:r>
    </w:p>
    <w:p w:rsidR="00307FDA" w:rsidRPr="00307FDA" w:rsidRDefault="00307FDA" w:rsidP="00DA06CB">
      <w:pPr>
        <w:pStyle w:val="Listeafsnit"/>
        <w:numPr>
          <w:ilvl w:val="0"/>
          <w:numId w:val="53"/>
        </w:numPr>
        <w:rPr>
          <w:lang w:val="en-US"/>
        </w:rPr>
      </w:pPr>
      <w:r w:rsidRPr="00307FDA">
        <w:rPr>
          <w:lang w:val="en-US"/>
        </w:rPr>
        <w:t>Create the GetImage action.</w:t>
      </w:r>
    </w:p>
    <w:p w:rsidR="00307FDA" w:rsidRPr="00307FDA" w:rsidRDefault="00307FDA" w:rsidP="00307FDA">
      <w:pPr>
        <w:pStyle w:val="Overskrift3"/>
        <w:rPr>
          <w:lang w:val="en-US"/>
        </w:rPr>
      </w:pPr>
      <w:r w:rsidRPr="00307FDA">
        <w:rPr>
          <w:lang w:val="en-US"/>
        </w:rPr>
        <w:t>Task 1: Create a photo controller.</w:t>
      </w:r>
    </w:p>
    <w:p w:rsidR="00307FDA" w:rsidRPr="00307FDA" w:rsidRDefault="00307FDA" w:rsidP="00DA06CB">
      <w:pPr>
        <w:pStyle w:val="Listeafsnit"/>
        <w:numPr>
          <w:ilvl w:val="0"/>
          <w:numId w:val="54"/>
        </w:numPr>
        <w:rPr>
          <w:lang w:val="en-US"/>
        </w:rPr>
      </w:pPr>
      <w:r w:rsidRPr="00307FDA">
        <w:rPr>
          <w:lang w:val="en-US"/>
        </w:rPr>
        <w:t>Open the PhotoSharingApplication.sln file from the following location:</w:t>
      </w:r>
    </w:p>
    <w:p w:rsidR="00307FDA" w:rsidRPr="00307FDA" w:rsidRDefault="00307FDA" w:rsidP="00DA06CB">
      <w:pPr>
        <w:pStyle w:val="Listeafsnit"/>
        <w:numPr>
          <w:ilvl w:val="0"/>
          <w:numId w:val="54"/>
        </w:numPr>
        <w:rPr>
          <w:lang w:val="en-US"/>
        </w:rPr>
      </w:pPr>
      <w:r w:rsidRPr="00307FDA">
        <w:rPr>
          <w:lang w:val="en-US"/>
        </w:rPr>
        <w:t>File path: Lab\Starter\PhotoSharingApplication</w:t>
      </w:r>
    </w:p>
    <w:p w:rsidR="00307FDA" w:rsidRPr="00307FDA" w:rsidRDefault="00307FDA" w:rsidP="00DA06CB">
      <w:pPr>
        <w:pStyle w:val="Listeafsnit"/>
        <w:numPr>
          <w:ilvl w:val="0"/>
          <w:numId w:val="54"/>
        </w:numPr>
        <w:rPr>
          <w:lang w:val="en-US"/>
        </w:rPr>
      </w:pPr>
      <w:r w:rsidRPr="00307FDA">
        <w:rPr>
          <w:lang w:val="en-US"/>
        </w:rPr>
        <w:t>Create a new controller for handling photo objects by using the following information:</w:t>
      </w:r>
    </w:p>
    <w:p w:rsidR="00307FDA" w:rsidRPr="0032085A" w:rsidRDefault="00307FDA" w:rsidP="0032085A">
      <w:pPr>
        <w:pStyle w:val="Listeafsnit"/>
        <w:numPr>
          <w:ilvl w:val="1"/>
          <w:numId w:val="47"/>
        </w:numPr>
        <w:rPr>
          <w:lang w:val="en-US"/>
        </w:rPr>
      </w:pPr>
      <w:r w:rsidRPr="0032085A">
        <w:rPr>
          <w:lang w:val="en-US"/>
        </w:rPr>
        <w:t>Controller name: PhotoController</w:t>
      </w:r>
    </w:p>
    <w:p w:rsidR="00307FDA" w:rsidRPr="0032085A" w:rsidRDefault="00307FDA" w:rsidP="0032085A">
      <w:pPr>
        <w:pStyle w:val="Listeafsnit"/>
        <w:numPr>
          <w:ilvl w:val="1"/>
          <w:numId w:val="47"/>
        </w:numPr>
        <w:rPr>
          <w:lang w:val="en-US"/>
        </w:rPr>
      </w:pPr>
      <w:r w:rsidRPr="0032085A">
        <w:rPr>
          <w:lang w:val="en-US"/>
        </w:rPr>
        <w:t>Template: Empty MVC controller</w:t>
      </w:r>
    </w:p>
    <w:p w:rsidR="00307FDA" w:rsidRPr="00307FDA" w:rsidRDefault="00307FDA" w:rsidP="00DA06CB">
      <w:pPr>
        <w:pStyle w:val="Listeafsnit"/>
        <w:numPr>
          <w:ilvl w:val="0"/>
          <w:numId w:val="54"/>
        </w:numPr>
        <w:rPr>
          <w:lang w:val="en-US"/>
        </w:rPr>
      </w:pPr>
      <w:r w:rsidRPr="00307FDA">
        <w:rPr>
          <w:lang w:val="en-US"/>
        </w:rPr>
        <w:t>Add using statements to the controller for the following namespaces:</w:t>
      </w:r>
    </w:p>
    <w:p w:rsidR="00307FDA" w:rsidRPr="0032085A" w:rsidRDefault="00307FDA" w:rsidP="0032085A">
      <w:pPr>
        <w:pStyle w:val="Listeafsnit"/>
        <w:numPr>
          <w:ilvl w:val="1"/>
          <w:numId w:val="47"/>
        </w:numPr>
        <w:rPr>
          <w:lang w:val="en-US"/>
        </w:rPr>
      </w:pPr>
      <w:r w:rsidRPr="0032085A">
        <w:rPr>
          <w:lang w:val="en-US"/>
        </w:rPr>
        <w:t>System.Collections.Generic</w:t>
      </w:r>
    </w:p>
    <w:p w:rsidR="00307FDA" w:rsidRPr="0032085A" w:rsidRDefault="00307FDA" w:rsidP="0032085A">
      <w:pPr>
        <w:pStyle w:val="Listeafsnit"/>
        <w:numPr>
          <w:ilvl w:val="1"/>
          <w:numId w:val="47"/>
        </w:numPr>
        <w:rPr>
          <w:lang w:val="en-US"/>
        </w:rPr>
      </w:pPr>
      <w:r w:rsidRPr="0032085A">
        <w:rPr>
          <w:lang w:val="en-US"/>
        </w:rPr>
        <w:t>System.Globalization</w:t>
      </w:r>
    </w:p>
    <w:p w:rsidR="00307FDA" w:rsidRPr="0032085A" w:rsidRDefault="00307FDA" w:rsidP="0032085A">
      <w:pPr>
        <w:pStyle w:val="Listeafsnit"/>
        <w:numPr>
          <w:ilvl w:val="1"/>
          <w:numId w:val="47"/>
        </w:numPr>
        <w:rPr>
          <w:lang w:val="en-US"/>
        </w:rPr>
      </w:pPr>
      <w:r w:rsidRPr="0032085A">
        <w:rPr>
          <w:lang w:val="en-US"/>
        </w:rPr>
        <w:t>PhotoSharingApplication.Models</w:t>
      </w:r>
    </w:p>
    <w:p w:rsidR="00307FDA" w:rsidRPr="00307FDA" w:rsidRDefault="00307FDA" w:rsidP="00DA06CB">
      <w:pPr>
        <w:pStyle w:val="Listeafsnit"/>
        <w:numPr>
          <w:ilvl w:val="0"/>
          <w:numId w:val="54"/>
        </w:numPr>
        <w:rPr>
          <w:lang w:val="en-US"/>
        </w:rPr>
      </w:pPr>
      <w:r w:rsidRPr="00307FDA">
        <w:rPr>
          <w:lang w:val="en-US"/>
        </w:rPr>
        <w:t>In the PhotoController class, create a new private object by using the following information:</w:t>
      </w:r>
    </w:p>
    <w:p w:rsidR="00307FDA" w:rsidRPr="0032085A" w:rsidRDefault="00307FDA" w:rsidP="0032085A">
      <w:pPr>
        <w:pStyle w:val="Listeafsnit"/>
        <w:numPr>
          <w:ilvl w:val="1"/>
          <w:numId w:val="47"/>
        </w:numPr>
        <w:rPr>
          <w:lang w:val="en-US"/>
        </w:rPr>
      </w:pPr>
      <w:r w:rsidRPr="0032085A">
        <w:rPr>
          <w:lang w:val="en-US"/>
        </w:rPr>
        <w:t>Scope: private</w:t>
      </w:r>
    </w:p>
    <w:p w:rsidR="00307FDA" w:rsidRPr="0032085A" w:rsidRDefault="00307FDA" w:rsidP="0032085A">
      <w:pPr>
        <w:pStyle w:val="Listeafsnit"/>
        <w:numPr>
          <w:ilvl w:val="1"/>
          <w:numId w:val="47"/>
        </w:numPr>
        <w:rPr>
          <w:lang w:val="en-US"/>
        </w:rPr>
      </w:pPr>
      <w:r w:rsidRPr="0032085A">
        <w:rPr>
          <w:lang w:val="en-US"/>
        </w:rPr>
        <w:t>Class: PhotoSharingContext</w:t>
      </w:r>
    </w:p>
    <w:p w:rsidR="00307FDA" w:rsidRPr="0032085A" w:rsidRDefault="00307FDA" w:rsidP="0032085A">
      <w:pPr>
        <w:pStyle w:val="Listeafsnit"/>
        <w:numPr>
          <w:ilvl w:val="1"/>
          <w:numId w:val="47"/>
        </w:numPr>
        <w:rPr>
          <w:lang w:val="en-US"/>
        </w:rPr>
      </w:pPr>
      <w:r w:rsidRPr="0032085A">
        <w:rPr>
          <w:lang w:val="en-US"/>
        </w:rPr>
        <w:t>Name: context</w:t>
      </w:r>
    </w:p>
    <w:p w:rsidR="00307FDA" w:rsidRPr="00307FDA" w:rsidRDefault="00307FDA" w:rsidP="00307FDA">
      <w:pPr>
        <w:ind w:firstLine="1080"/>
        <w:rPr>
          <w:lang w:val="en-US"/>
        </w:rPr>
      </w:pPr>
      <w:r w:rsidRPr="00307FDA">
        <w:rPr>
          <w:lang w:val="en-US"/>
        </w:rPr>
        <w:t>Instantiate the new object by calling the PhotoSharingContext constructor.</w:t>
      </w:r>
    </w:p>
    <w:p w:rsidR="00307FDA" w:rsidRPr="00307FDA" w:rsidRDefault="00307FDA" w:rsidP="00307FDA">
      <w:pPr>
        <w:pStyle w:val="Overskrift3"/>
        <w:rPr>
          <w:lang w:val="en-US"/>
        </w:rPr>
      </w:pPr>
      <w:r w:rsidRPr="00307FDA">
        <w:rPr>
          <w:lang w:val="en-US"/>
        </w:rPr>
        <w:t>Task 2: Create the Index action.</w:t>
      </w:r>
    </w:p>
    <w:p w:rsidR="00307FDA" w:rsidRPr="00307FDA" w:rsidRDefault="00307FDA" w:rsidP="00DA06CB">
      <w:pPr>
        <w:pStyle w:val="Listeafsnit"/>
        <w:numPr>
          <w:ilvl w:val="0"/>
          <w:numId w:val="55"/>
        </w:numPr>
        <w:rPr>
          <w:lang w:val="en-US"/>
        </w:rPr>
      </w:pPr>
      <w:r w:rsidRPr="00307FDA">
        <w:rPr>
          <w:lang w:val="en-US"/>
        </w:rPr>
        <w:t>Edit the code in the Index action by using the following information:</w:t>
      </w:r>
    </w:p>
    <w:p w:rsidR="00307FDA" w:rsidRPr="0032085A" w:rsidRDefault="00307FDA" w:rsidP="0032085A">
      <w:pPr>
        <w:pStyle w:val="Listeafsnit"/>
        <w:numPr>
          <w:ilvl w:val="1"/>
          <w:numId w:val="47"/>
        </w:numPr>
        <w:rPr>
          <w:lang w:val="en-US"/>
        </w:rPr>
      </w:pPr>
      <w:r w:rsidRPr="0032085A">
        <w:rPr>
          <w:lang w:val="en-US"/>
        </w:rPr>
        <w:t>Return class: View</w:t>
      </w:r>
    </w:p>
    <w:p w:rsidR="00307FDA" w:rsidRPr="0032085A" w:rsidRDefault="00307FDA" w:rsidP="0032085A">
      <w:pPr>
        <w:pStyle w:val="Listeafsnit"/>
        <w:numPr>
          <w:ilvl w:val="1"/>
          <w:numId w:val="47"/>
        </w:numPr>
        <w:rPr>
          <w:lang w:val="en-US"/>
        </w:rPr>
      </w:pPr>
      <w:r w:rsidRPr="0032085A">
        <w:rPr>
          <w:lang w:val="en-US"/>
        </w:rPr>
        <w:t>View name: Index</w:t>
      </w:r>
    </w:p>
    <w:p w:rsidR="00307FDA" w:rsidRPr="0032085A" w:rsidRDefault="00307FDA" w:rsidP="0032085A">
      <w:pPr>
        <w:pStyle w:val="Listeafsnit"/>
        <w:numPr>
          <w:ilvl w:val="1"/>
          <w:numId w:val="47"/>
        </w:numPr>
        <w:rPr>
          <w:lang w:val="en-US"/>
        </w:rPr>
      </w:pPr>
      <w:r w:rsidRPr="0032085A">
        <w:rPr>
          <w:lang w:val="en-US"/>
        </w:rPr>
        <w:t>Model: context.Photos.ToList()</w:t>
      </w:r>
    </w:p>
    <w:p w:rsidR="00307FDA" w:rsidRPr="00307FDA" w:rsidRDefault="00307FDA" w:rsidP="00307FDA">
      <w:pPr>
        <w:pStyle w:val="Overskrift3"/>
        <w:rPr>
          <w:lang w:val="en-US"/>
        </w:rPr>
      </w:pPr>
      <w:r w:rsidRPr="00307FDA">
        <w:rPr>
          <w:lang w:val="en-US"/>
        </w:rPr>
        <w:t>Task 3: Create the Display action.</w:t>
      </w:r>
    </w:p>
    <w:p w:rsidR="00307FDA" w:rsidRPr="00307FDA" w:rsidRDefault="00307FDA" w:rsidP="00DA06CB">
      <w:pPr>
        <w:pStyle w:val="Listeafsnit"/>
        <w:numPr>
          <w:ilvl w:val="0"/>
          <w:numId w:val="56"/>
        </w:numPr>
        <w:rPr>
          <w:lang w:val="en-US"/>
        </w:rPr>
      </w:pPr>
      <w:r w:rsidRPr="00307FDA">
        <w:rPr>
          <w:lang w:val="en-US"/>
        </w:rPr>
        <w:t>Add a method for the Display action by using the following information:</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Display</w:t>
      </w:r>
    </w:p>
    <w:p w:rsidR="00307FDA" w:rsidRPr="0032085A" w:rsidRDefault="00307FDA" w:rsidP="0032085A">
      <w:pPr>
        <w:pStyle w:val="Listeafsnit"/>
        <w:numPr>
          <w:ilvl w:val="1"/>
          <w:numId w:val="47"/>
        </w:numPr>
        <w:rPr>
          <w:lang w:val="en-US"/>
        </w:rPr>
      </w:pPr>
      <w:r w:rsidRPr="0032085A">
        <w:rPr>
          <w:lang w:val="en-US"/>
        </w:rPr>
        <w:t>Parameters: One integer called id</w:t>
      </w:r>
    </w:p>
    <w:p w:rsidR="00307FDA" w:rsidRPr="00307FDA" w:rsidRDefault="00307FDA" w:rsidP="00DA06CB">
      <w:pPr>
        <w:pStyle w:val="Listeafsnit"/>
        <w:numPr>
          <w:ilvl w:val="0"/>
          <w:numId w:val="56"/>
        </w:numPr>
        <w:rPr>
          <w:lang w:val="en-US"/>
        </w:rPr>
      </w:pPr>
      <w:r w:rsidRPr="00307FDA">
        <w:rPr>
          <w:lang w:val="en-US"/>
        </w:rPr>
        <w:t>Within the Display action code block, add code to find a single photo object from its ID.</w:t>
      </w:r>
    </w:p>
    <w:p w:rsidR="00307FDA" w:rsidRPr="00307FDA" w:rsidRDefault="00307FDA" w:rsidP="00DA06CB">
      <w:pPr>
        <w:pStyle w:val="Listeafsnit"/>
        <w:numPr>
          <w:ilvl w:val="0"/>
          <w:numId w:val="56"/>
        </w:numPr>
        <w:rPr>
          <w:lang w:val="en-US"/>
        </w:rPr>
      </w:pPr>
      <w:r w:rsidRPr="00307FDA">
        <w:rPr>
          <w:lang w:val="en-US"/>
        </w:rPr>
        <w:t>If no photo with the right ID is found, return the HttpNotFound value.</w:t>
      </w:r>
    </w:p>
    <w:p w:rsidR="00307FDA" w:rsidRPr="00307FDA" w:rsidRDefault="00307FDA" w:rsidP="00DA06CB">
      <w:pPr>
        <w:pStyle w:val="Listeafsnit"/>
        <w:numPr>
          <w:ilvl w:val="0"/>
          <w:numId w:val="56"/>
        </w:numPr>
        <w:rPr>
          <w:lang w:val="en-US"/>
        </w:rPr>
      </w:pPr>
      <w:r w:rsidRPr="00307FDA">
        <w:rPr>
          <w:lang w:val="en-US"/>
        </w:rPr>
        <w:t>If a photo with the right ID is found, pass it to a view called Display.</w:t>
      </w:r>
    </w:p>
    <w:p w:rsidR="00307FDA" w:rsidRPr="00307FDA" w:rsidRDefault="00307FDA" w:rsidP="00307FDA">
      <w:pPr>
        <w:pStyle w:val="Overskrift3"/>
        <w:rPr>
          <w:lang w:val="en-US"/>
        </w:rPr>
      </w:pPr>
      <w:r w:rsidRPr="00307FDA">
        <w:rPr>
          <w:lang w:val="en-US"/>
        </w:rPr>
        <w:t>Task 4: Write the Create actions for GET and POST HTTP verbs.</w:t>
      </w:r>
    </w:p>
    <w:p w:rsidR="00307FDA" w:rsidRPr="00307FDA" w:rsidRDefault="00307FDA" w:rsidP="00DA06CB">
      <w:pPr>
        <w:pStyle w:val="Listeafsnit"/>
        <w:numPr>
          <w:ilvl w:val="0"/>
          <w:numId w:val="57"/>
        </w:numPr>
        <w:rPr>
          <w:lang w:val="en-US"/>
        </w:rPr>
      </w:pPr>
      <w:r w:rsidRPr="00307FDA">
        <w:rPr>
          <w:lang w:val="en-US"/>
        </w:rPr>
        <w:t>Add a method for the Create action by using the following information:</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Create</w:t>
      </w:r>
    </w:p>
    <w:p w:rsidR="00307FDA" w:rsidRPr="00307FDA" w:rsidRDefault="00307FDA" w:rsidP="00DA06CB">
      <w:pPr>
        <w:pStyle w:val="Listeafsnit"/>
        <w:numPr>
          <w:ilvl w:val="0"/>
          <w:numId w:val="57"/>
        </w:numPr>
        <w:rPr>
          <w:lang w:val="en-US"/>
        </w:rPr>
      </w:pPr>
      <w:r w:rsidRPr="00307FDA">
        <w:rPr>
          <w:lang w:val="en-US"/>
        </w:rPr>
        <w:lastRenderedPageBreak/>
        <w:t>Add code to the Create action that creates a new Photo and sets its CreatedDate property to today’s date.</w:t>
      </w:r>
    </w:p>
    <w:p w:rsidR="00307FDA" w:rsidRPr="00307FDA" w:rsidRDefault="00307FDA" w:rsidP="00DA06CB">
      <w:pPr>
        <w:pStyle w:val="Listeafsnit"/>
        <w:numPr>
          <w:ilvl w:val="0"/>
          <w:numId w:val="57"/>
        </w:numPr>
        <w:rPr>
          <w:lang w:val="en-US"/>
        </w:rPr>
      </w:pPr>
      <w:r w:rsidRPr="00307FDA">
        <w:rPr>
          <w:lang w:val="en-US"/>
        </w:rPr>
        <w:t>Pass the new Photo to a view called Create.</w:t>
      </w:r>
    </w:p>
    <w:p w:rsidR="00307FDA" w:rsidRPr="00307FDA" w:rsidRDefault="00307FDA" w:rsidP="00DA06CB">
      <w:pPr>
        <w:pStyle w:val="Listeafsnit"/>
        <w:numPr>
          <w:ilvl w:val="0"/>
          <w:numId w:val="57"/>
        </w:numPr>
        <w:rPr>
          <w:lang w:val="en-US"/>
        </w:rPr>
      </w:pPr>
      <w:r w:rsidRPr="00307FDA">
        <w:rPr>
          <w:lang w:val="en-US"/>
        </w:rPr>
        <w:t>Add another method for the Create action by using the following information:</w:t>
      </w:r>
    </w:p>
    <w:p w:rsidR="00307FDA" w:rsidRPr="0032085A" w:rsidRDefault="00307FDA" w:rsidP="0032085A">
      <w:pPr>
        <w:pStyle w:val="Listeafsnit"/>
        <w:numPr>
          <w:ilvl w:val="1"/>
          <w:numId w:val="47"/>
        </w:numPr>
        <w:rPr>
          <w:lang w:val="en-US"/>
        </w:rPr>
      </w:pPr>
      <w:r w:rsidRPr="0032085A">
        <w:rPr>
          <w:lang w:val="en-US"/>
        </w:rPr>
        <w:t>HTTP verb: HTTP Post</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Create</w:t>
      </w:r>
    </w:p>
    <w:p w:rsidR="00307FDA" w:rsidRPr="0032085A" w:rsidRDefault="00307FDA" w:rsidP="0032085A">
      <w:pPr>
        <w:pStyle w:val="Listeafsnit"/>
        <w:numPr>
          <w:ilvl w:val="1"/>
          <w:numId w:val="47"/>
        </w:numPr>
        <w:rPr>
          <w:lang w:val="en-US"/>
        </w:rPr>
      </w:pPr>
      <w:r w:rsidRPr="0032085A">
        <w:rPr>
          <w:lang w:val="en-US"/>
        </w:rPr>
        <w:t>First parameter: a Photo object called photo.</w:t>
      </w:r>
    </w:p>
    <w:p w:rsidR="00307FDA" w:rsidRPr="0032085A" w:rsidRDefault="00307FDA" w:rsidP="0032085A">
      <w:pPr>
        <w:pStyle w:val="Listeafsnit"/>
        <w:numPr>
          <w:ilvl w:val="1"/>
          <w:numId w:val="47"/>
        </w:numPr>
        <w:rPr>
          <w:lang w:val="en-US"/>
        </w:rPr>
      </w:pPr>
      <w:r w:rsidRPr="0032085A">
        <w:rPr>
          <w:lang w:val="en-US"/>
        </w:rPr>
        <w:t>Second parameter: an HttpPostedFileBase object called image.</w:t>
      </w:r>
    </w:p>
    <w:p w:rsidR="00307FDA" w:rsidRPr="00307FDA" w:rsidRDefault="00307FDA" w:rsidP="00DA06CB">
      <w:pPr>
        <w:pStyle w:val="Listeafsnit"/>
        <w:numPr>
          <w:ilvl w:val="0"/>
          <w:numId w:val="57"/>
        </w:numPr>
        <w:rPr>
          <w:lang w:val="en-US"/>
        </w:rPr>
      </w:pPr>
      <w:r w:rsidRPr="00307FDA">
        <w:rPr>
          <w:lang w:val="en-US"/>
        </w:rPr>
        <w:t>Add code to the Create action that sets the photo.CreatedDate property to today’s date.</w:t>
      </w:r>
    </w:p>
    <w:p w:rsidR="00307FDA" w:rsidRPr="00307FDA" w:rsidRDefault="00307FDA" w:rsidP="00DA06CB">
      <w:pPr>
        <w:pStyle w:val="Listeafsnit"/>
        <w:numPr>
          <w:ilvl w:val="0"/>
          <w:numId w:val="57"/>
        </w:numPr>
        <w:rPr>
          <w:lang w:val="en-US"/>
        </w:rPr>
      </w:pPr>
      <w:r w:rsidRPr="00307FDA">
        <w:rPr>
          <w:lang w:val="en-US"/>
        </w:rPr>
        <w:t>If the ModelState is not valid, pass the photo object to the Create view. Else, if the image parameter is not null, set the photo.ImageMimeType property to the value of image.ContentType, set the photo.PhotoFile property to be a new byte array of length, image.ContextLength, and then save the file that the user posted to the photo.PhotoFile property by using the image.InputStream.Read() method.</w:t>
      </w:r>
    </w:p>
    <w:p w:rsidR="00307FDA" w:rsidRPr="00307FDA" w:rsidRDefault="00307FDA" w:rsidP="00DA06CB">
      <w:pPr>
        <w:pStyle w:val="Listeafsnit"/>
        <w:numPr>
          <w:ilvl w:val="0"/>
          <w:numId w:val="57"/>
        </w:numPr>
        <w:rPr>
          <w:lang w:val="en-US"/>
        </w:rPr>
      </w:pPr>
      <w:r w:rsidRPr="00307FDA">
        <w:rPr>
          <w:lang w:val="en-US"/>
        </w:rPr>
        <w:t>Add the photo object to the context, save the changes, and then redirect to the Index action.</w:t>
      </w:r>
    </w:p>
    <w:p w:rsidR="00307FDA" w:rsidRPr="00307FDA" w:rsidRDefault="00307FDA" w:rsidP="00307FDA">
      <w:pPr>
        <w:pStyle w:val="Overskrift3"/>
        <w:rPr>
          <w:lang w:val="en-US"/>
        </w:rPr>
      </w:pPr>
      <w:r w:rsidRPr="00307FDA">
        <w:rPr>
          <w:lang w:val="en-US"/>
        </w:rPr>
        <w:t>Task 5: Create the Delete actions for GET and POST HTTP verbs.</w:t>
      </w:r>
    </w:p>
    <w:p w:rsidR="00307FDA" w:rsidRPr="00307FDA" w:rsidRDefault="00307FDA" w:rsidP="00DA06CB">
      <w:pPr>
        <w:pStyle w:val="Listeafsnit"/>
        <w:numPr>
          <w:ilvl w:val="0"/>
          <w:numId w:val="58"/>
        </w:numPr>
        <w:rPr>
          <w:lang w:val="en-US"/>
        </w:rPr>
      </w:pPr>
      <w:r w:rsidRPr="00307FDA">
        <w:rPr>
          <w:lang w:val="en-US"/>
        </w:rPr>
        <w:t>Add a method for the Delete action by using the following information:</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Delete</w:t>
      </w:r>
    </w:p>
    <w:p w:rsidR="00307FDA" w:rsidRPr="0032085A" w:rsidRDefault="00307FDA" w:rsidP="0032085A">
      <w:pPr>
        <w:pStyle w:val="Listeafsnit"/>
        <w:numPr>
          <w:ilvl w:val="1"/>
          <w:numId w:val="47"/>
        </w:numPr>
        <w:rPr>
          <w:lang w:val="en-US"/>
        </w:rPr>
      </w:pPr>
      <w:r w:rsidRPr="0032085A">
        <w:rPr>
          <w:lang w:val="en-US"/>
        </w:rPr>
        <w:t>Parameter: an integer called id</w:t>
      </w:r>
    </w:p>
    <w:p w:rsidR="00307FDA" w:rsidRPr="00D82B47" w:rsidRDefault="00307FDA" w:rsidP="00DA06CB">
      <w:pPr>
        <w:pStyle w:val="Listeafsnit"/>
        <w:numPr>
          <w:ilvl w:val="0"/>
          <w:numId w:val="58"/>
        </w:numPr>
        <w:rPr>
          <w:lang w:val="en-US"/>
        </w:rPr>
      </w:pPr>
      <w:r w:rsidRPr="00D82B47">
        <w:rPr>
          <w:lang w:val="en-US"/>
        </w:rPr>
        <w:t>In the Delete action, add code to find a single photo object from its id.</w:t>
      </w:r>
    </w:p>
    <w:p w:rsidR="00307FDA" w:rsidRPr="00D82B47" w:rsidRDefault="00307FDA" w:rsidP="00DA06CB">
      <w:pPr>
        <w:pStyle w:val="Listeafsnit"/>
        <w:numPr>
          <w:ilvl w:val="0"/>
          <w:numId w:val="58"/>
        </w:numPr>
        <w:rPr>
          <w:lang w:val="en-US"/>
        </w:rPr>
      </w:pPr>
      <w:r w:rsidRPr="00D82B47">
        <w:rPr>
          <w:lang w:val="en-US"/>
        </w:rPr>
        <w:t>If no Photo with the right id is found, return the HttpNotFound value</w:t>
      </w:r>
    </w:p>
    <w:p w:rsidR="00307FDA" w:rsidRPr="00D82B47" w:rsidRDefault="00307FDA" w:rsidP="00DA06CB">
      <w:pPr>
        <w:pStyle w:val="Listeafsnit"/>
        <w:numPr>
          <w:ilvl w:val="0"/>
          <w:numId w:val="58"/>
        </w:numPr>
        <w:rPr>
          <w:lang w:val="en-US"/>
        </w:rPr>
      </w:pPr>
      <w:r w:rsidRPr="00D82B47">
        <w:rPr>
          <w:lang w:val="en-US"/>
        </w:rPr>
        <w:t>If a Photo with the right id is found, pass it to a view called Delete.</w:t>
      </w:r>
    </w:p>
    <w:p w:rsidR="00307FDA" w:rsidRPr="00D82B47" w:rsidRDefault="00307FDA" w:rsidP="00DA06CB">
      <w:pPr>
        <w:pStyle w:val="Listeafsnit"/>
        <w:numPr>
          <w:ilvl w:val="0"/>
          <w:numId w:val="58"/>
        </w:numPr>
        <w:rPr>
          <w:lang w:val="en-US"/>
        </w:rPr>
      </w:pPr>
      <w:r w:rsidRPr="00D82B47">
        <w:rPr>
          <w:lang w:val="en-US"/>
        </w:rPr>
        <w:t>Add a method called DeleteConfirmed by using the following information:</w:t>
      </w:r>
    </w:p>
    <w:p w:rsidR="00307FDA" w:rsidRPr="0032085A" w:rsidRDefault="00307FDA" w:rsidP="0032085A">
      <w:pPr>
        <w:pStyle w:val="Listeafsnit"/>
        <w:numPr>
          <w:ilvl w:val="1"/>
          <w:numId w:val="47"/>
        </w:numPr>
        <w:rPr>
          <w:lang w:val="en-US"/>
        </w:rPr>
      </w:pPr>
      <w:r w:rsidRPr="0032085A">
        <w:rPr>
          <w:lang w:val="en-US"/>
        </w:rPr>
        <w:t>HTTP verb: HTTP Post</w:t>
      </w:r>
    </w:p>
    <w:p w:rsidR="00307FDA" w:rsidRPr="0032085A" w:rsidRDefault="00307FDA" w:rsidP="0032085A">
      <w:pPr>
        <w:pStyle w:val="Listeafsnit"/>
        <w:numPr>
          <w:ilvl w:val="1"/>
          <w:numId w:val="47"/>
        </w:numPr>
        <w:rPr>
          <w:lang w:val="en-US"/>
        </w:rPr>
      </w:pPr>
      <w:r w:rsidRPr="0032085A">
        <w:rPr>
          <w:lang w:val="en-US"/>
        </w:rPr>
        <w:t>ActionName: Delete</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ActionResult</w:t>
      </w:r>
    </w:p>
    <w:p w:rsidR="00307FDA" w:rsidRPr="0032085A" w:rsidRDefault="00307FDA" w:rsidP="0032085A">
      <w:pPr>
        <w:pStyle w:val="Listeafsnit"/>
        <w:numPr>
          <w:ilvl w:val="1"/>
          <w:numId w:val="47"/>
        </w:numPr>
        <w:rPr>
          <w:lang w:val="en-US"/>
        </w:rPr>
      </w:pPr>
      <w:r w:rsidRPr="0032085A">
        <w:rPr>
          <w:lang w:val="en-US"/>
        </w:rPr>
        <w:t>Name: DeleteConfirmed</w:t>
      </w:r>
    </w:p>
    <w:p w:rsidR="00307FDA" w:rsidRPr="0032085A" w:rsidRDefault="00307FDA" w:rsidP="0032085A">
      <w:pPr>
        <w:pStyle w:val="Listeafsnit"/>
        <w:numPr>
          <w:ilvl w:val="1"/>
          <w:numId w:val="47"/>
        </w:numPr>
        <w:rPr>
          <w:lang w:val="en-US"/>
        </w:rPr>
      </w:pPr>
      <w:r w:rsidRPr="0032085A">
        <w:rPr>
          <w:lang w:val="en-US"/>
        </w:rPr>
        <w:t>Parameter: an integer called id</w:t>
      </w:r>
    </w:p>
    <w:p w:rsidR="00307FDA" w:rsidRPr="00D82B47" w:rsidRDefault="00307FDA" w:rsidP="00DA06CB">
      <w:pPr>
        <w:pStyle w:val="Listeafsnit"/>
        <w:numPr>
          <w:ilvl w:val="0"/>
          <w:numId w:val="58"/>
        </w:numPr>
        <w:rPr>
          <w:lang w:val="en-US"/>
        </w:rPr>
      </w:pPr>
      <w:r w:rsidRPr="00D82B47">
        <w:rPr>
          <w:lang w:val="en-US"/>
        </w:rPr>
        <w:t>Find the correct photo object from the context by using the id parameter.</w:t>
      </w:r>
    </w:p>
    <w:p w:rsidR="00307FDA" w:rsidRPr="00D82B47" w:rsidRDefault="00307FDA" w:rsidP="00DA06CB">
      <w:pPr>
        <w:pStyle w:val="Listeafsnit"/>
        <w:numPr>
          <w:ilvl w:val="0"/>
          <w:numId w:val="58"/>
        </w:numPr>
        <w:rPr>
          <w:lang w:val="en-US"/>
        </w:rPr>
      </w:pPr>
      <w:r w:rsidRPr="00D82B47">
        <w:rPr>
          <w:lang w:val="en-US"/>
        </w:rPr>
        <w:t>Remove the photo object from the context, save your changes and redirect to the Index action.</w:t>
      </w:r>
    </w:p>
    <w:p w:rsidR="00307FDA" w:rsidRPr="00307FDA" w:rsidRDefault="00307FDA" w:rsidP="00D82B47">
      <w:pPr>
        <w:pStyle w:val="Overskrift3"/>
        <w:rPr>
          <w:lang w:val="en-US"/>
        </w:rPr>
      </w:pPr>
      <w:r w:rsidRPr="00307FDA">
        <w:rPr>
          <w:lang w:val="en-US"/>
        </w:rPr>
        <w:t>Task 6: Create the GetImage action.</w:t>
      </w:r>
    </w:p>
    <w:p w:rsidR="00307FDA" w:rsidRPr="00D82B47" w:rsidRDefault="00307FDA" w:rsidP="00DA06CB">
      <w:pPr>
        <w:pStyle w:val="Listeafsnit"/>
        <w:numPr>
          <w:ilvl w:val="0"/>
          <w:numId w:val="59"/>
        </w:numPr>
        <w:rPr>
          <w:lang w:val="en-US"/>
        </w:rPr>
      </w:pPr>
      <w:r w:rsidRPr="00D82B47">
        <w:rPr>
          <w:lang w:val="en-US"/>
        </w:rPr>
        <w:t>Add a method for the GetImage action by using the following information:</w:t>
      </w:r>
    </w:p>
    <w:p w:rsidR="00307FDA" w:rsidRPr="0032085A" w:rsidRDefault="00307FDA" w:rsidP="0032085A">
      <w:pPr>
        <w:pStyle w:val="Listeafsnit"/>
        <w:numPr>
          <w:ilvl w:val="1"/>
          <w:numId w:val="47"/>
        </w:numPr>
        <w:rPr>
          <w:lang w:val="en-US"/>
        </w:rPr>
      </w:pPr>
      <w:r w:rsidRPr="0032085A">
        <w:rPr>
          <w:lang w:val="en-US"/>
        </w:rPr>
        <w:t>Scope: public</w:t>
      </w:r>
    </w:p>
    <w:p w:rsidR="00307FDA" w:rsidRPr="0032085A" w:rsidRDefault="00307FDA" w:rsidP="0032085A">
      <w:pPr>
        <w:pStyle w:val="Listeafsnit"/>
        <w:numPr>
          <w:ilvl w:val="1"/>
          <w:numId w:val="47"/>
        </w:numPr>
        <w:rPr>
          <w:lang w:val="en-US"/>
        </w:rPr>
      </w:pPr>
      <w:r w:rsidRPr="0032085A">
        <w:rPr>
          <w:lang w:val="en-US"/>
        </w:rPr>
        <w:t>Return type: FileContentResult</w:t>
      </w:r>
    </w:p>
    <w:p w:rsidR="00307FDA" w:rsidRPr="0032085A" w:rsidRDefault="00307FDA" w:rsidP="0032085A">
      <w:pPr>
        <w:pStyle w:val="Listeafsnit"/>
        <w:numPr>
          <w:ilvl w:val="1"/>
          <w:numId w:val="47"/>
        </w:numPr>
        <w:rPr>
          <w:lang w:val="en-US"/>
        </w:rPr>
      </w:pPr>
      <w:r w:rsidRPr="0032085A">
        <w:rPr>
          <w:lang w:val="en-US"/>
        </w:rPr>
        <w:t>Name: GetImage</w:t>
      </w:r>
    </w:p>
    <w:p w:rsidR="00307FDA" w:rsidRPr="0032085A" w:rsidRDefault="00307FDA" w:rsidP="0032085A">
      <w:pPr>
        <w:pStyle w:val="Listeafsnit"/>
        <w:numPr>
          <w:ilvl w:val="1"/>
          <w:numId w:val="47"/>
        </w:numPr>
        <w:rPr>
          <w:lang w:val="en-US"/>
        </w:rPr>
      </w:pPr>
      <w:r w:rsidRPr="0032085A">
        <w:rPr>
          <w:lang w:val="en-US"/>
        </w:rPr>
        <w:t>Parameter: an integer called id</w:t>
      </w:r>
    </w:p>
    <w:p w:rsidR="00307FDA" w:rsidRPr="001122E8" w:rsidRDefault="00307FDA" w:rsidP="00DA06CB">
      <w:pPr>
        <w:pStyle w:val="Listeafsnit"/>
        <w:numPr>
          <w:ilvl w:val="0"/>
          <w:numId w:val="59"/>
        </w:numPr>
        <w:rPr>
          <w:lang w:val="en-US"/>
        </w:rPr>
      </w:pPr>
      <w:r w:rsidRPr="001122E8">
        <w:rPr>
          <w:lang w:val="en-US"/>
        </w:rPr>
        <w:t>Find the correct photo object from the context by using the id parameter.</w:t>
      </w:r>
    </w:p>
    <w:p w:rsidR="00307FDA" w:rsidRPr="001122E8" w:rsidRDefault="00307FDA" w:rsidP="00DA06CB">
      <w:pPr>
        <w:pStyle w:val="Listeafsnit"/>
        <w:numPr>
          <w:ilvl w:val="0"/>
          <w:numId w:val="59"/>
        </w:numPr>
        <w:rPr>
          <w:lang w:val="en-US"/>
        </w:rPr>
      </w:pPr>
      <w:r w:rsidRPr="001122E8">
        <w:rPr>
          <w:lang w:val="en-US"/>
        </w:rPr>
        <w:t>If the photo object is not null, return a File result constructed from the photo.PhotoFile and</w:t>
      </w:r>
      <w:r w:rsidR="001122E8" w:rsidRPr="001122E8">
        <w:rPr>
          <w:lang w:val="en-US"/>
        </w:rPr>
        <w:t xml:space="preserve"> </w:t>
      </w:r>
      <w:r w:rsidRPr="001122E8">
        <w:rPr>
          <w:lang w:val="en-US"/>
        </w:rPr>
        <w:t>photo.ImageMimeType properties, else return the null value.</w:t>
      </w:r>
    </w:p>
    <w:p w:rsidR="00307FDA" w:rsidRPr="001122E8" w:rsidRDefault="00307FDA" w:rsidP="00DA06CB">
      <w:pPr>
        <w:pStyle w:val="Listeafsnit"/>
        <w:numPr>
          <w:ilvl w:val="0"/>
          <w:numId w:val="59"/>
        </w:numPr>
        <w:rPr>
          <w:lang w:val="en-US"/>
        </w:rPr>
      </w:pPr>
      <w:r w:rsidRPr="001122E8">
        <w:rPr>
          <w:lang w:val="en-US"/>
        </w:rPr>
        <w:lastRenderedPageBreak/>
        <w:t>Save the file.</w:t>
      </w:r>
    </w:p>
    <w:p w:rsidR="00307FDA" w:rsidRPr="00307FDA" w:rsidRDefault="00307FDA" w:rsidP="00D54332">
      <w:pPr>
        <w:pStyle w:val="Code"/>
      </w:pPr>
      <w:r w:rsidRPr="00307FDA">
        <w:t>Results: After completing this exercise, you will be able to create an MVC controller that implements</w:t>
      </w:r>
      <w:r w:rsidR="001122E8">
        <w:t xml:space="preserve"> </w:t>
      </w:r>
      <w:r w:rsidRPr="00307FDA">
        <w:t>common actions for the Photo model class in the Photo Sharing application.</w:t>
      </w:r>
    </w:p>
    <w:p w:rsidR="00307FDA" w:rsidRPr="00307FDA" w:rsidRDefault="00307FDA" w:rsidP="001122E8">
      <w:pPr>
        <w:pStyle w:val="Overskrift2"/>
        <w:rPr>
          <w:lang w:val="en-US"/>
        </w:rPr>
      </w:pPr>
      <w:bookmarkStart w:id="33" w:name="_Toc401515469"/>
      <w:r w:rsidRPr="00307FDA">
        <w:rPr>
          <w:lang w:val="en-US"/>
        </w:rPr>
        <w:t>Exercise 2: Optional—Writing the Action Filters in a Controller</w:t>
      </w:r>
      <w:bookmarkEnd w:id="33"/>
    </w:p>
    <w:p w:rsidR="00307FDA" w:rsidRPr="00307FDA" w:rsidRDefault="00307FDA" w:rsidP="001122E8">
      <w:pPr>
        <w:pStyle w:val="Overskrift3"/>
        <w:rPr>
          <w:lang w:val="en-US"/>
        </w:rPr>
      </w:pPr>
      <w:r w:rsidRPr="00307FDA">
        <w:rPr>
          <w:lang w:val="en-US"/>
        </w:rPr>
        <w:t>Scenario</w:t>
      </w:r>
    </w:p>
    <w:p w:rsidR="00307FDA" w:rsidRPr="00307FDA" w:rsidRDefault="00307FDA" w:rsidP="00307FDA">
      <w:pPr>
        <w:rPr>
          <w:lang w:val="en-US"/>
        </w:rPr>
      </w:pPr>
      <w:r w:rsidRPr="00307FDA">
        <w:rPr>
          <w:lang w:val="en-US"/>
        </w:rPr>
        <w:t>Your development team is new to MVC and is having difficulty in passing the right parameters to</w:t>
      </w:r>
      <w:r w:rsidR="001122E8">
        <w:rPr>
          <w:lang w:val="en-US"/>
        </w:rPr>
        <w:t xml:space="preserve"> </w:t>
      </w:r>
      <w:r w:rsidRPr="00307FDA">
        <w:rPr>
          <w:lang w:val="en-US"/>
        </w:rPr>
        <w:t>controllers and actions. You need to implement a component that displays the controller names, action</w:t>
      </w:r>
      <w:r w:rsidR="001122E8">
        <w:rPr>
          <w:lang w:val="en-US"/>
        </w:rPr>
        <w:t xml:space="preserve"> </w:t>
      </w:r>
      <w:r w:rsidRPr="00307FDA">
        <w:rPr>
          <w:lang w:val="en-US"/>
        </w:rPr>
        <w:t>names, parameter names, and values in the Visual Studio Output window to help with this problem. In this</w:t>
      </w:r>
      <w:r w:rsidR="001122E8">
        <w:rPr>
          <w:lang w:val="en-US"/>
        </w:rPr>
        <w:t xml:space="preserve"> </w:t>
      </w:r>
      <w:r w:rsidRPr="00307FDA">
        <w:rPr>
          <w:lang w:val="en-US"/>
        </w:rPr>
        <w:t>exercise, you will create an action filter for this purpose.</w:t>
      </w:r>
    </w:p>
    <w:p w:rsidR="00307FDA" w:rsidRPr="00307FDA" w:rsidRDefault="00307FDA" w:rsidP="00307FDA">
      <w:pPr>
        <w:rPr>
          <w:lang w:val="en-US"/>
        </w:rPr>
      </w:pPr>
      <w:r w:rsidRPr="00307FDA">
        <w:rPr>
          <w:lang w:val="en-US"/>
        </w:rPr>
        <w:t>Complete this exercise if time permits.</w:t>
      </w:r>
    </w:p>
    <w:p w:rsidR="00307FDA" w:rsidRPr="00307FDA" w:rsidRDefault="00307FDA" w:rsidP="00307FDA">
      <w:pPr>
        <w:rPr>
          <w:lang w:val="en-US"/>
        </w:rPr>
      </w:pPr>
      <w:r w:rsidRPr="00307FDA">
        <w:rPr>
          <w:lang w:val="en-US"/>
        </w:rPr>
        <w:t>The main tasks for this exercise are as follows:</w:t>
      </w:r>
    </w:p>
    <w:p w:rsidR="00307FDA" w:rsidRPr="001122E8" w:rsidRDefault="00307FDA" w:rsidP="00DA06CB">
      <w:pPr>
        <w:pStyle w:val="Listeafsnit"/>
        <w:numPr>
          <w:ilvl w:val="0"/>
          <w:numId w:val="60"/>
        </w:numPr>
        <w:rPr>
          <w:lang w:val="en-US"/>
        </w:rPr>
      </w:pPr>
      <w:r w:rsidRPr="001122E8">
        <w:rPr>
          <w:lang w:val="en-US"/>
        </w:rPr>
        <w:t>Add an action filter class.</w:t>
      </w:r>
    </w:p>
    <w:p w:rsidR="00307FDA" w:rsidRPr="001122E8" w:rsidRDefault="00307FDA" w:rsidP="00DA06CB">
      <w:pPr>
        <w:pStyle w:val="Listeafsnit"/>
        <w:numPr>
          <w:ilvl w:val="0"/>
          <w:numId w:val="60"/>
        </w:numPr>
        <w:rPr>
          <w:lang w:val="en-US"/>
        </w:rPr>
      </w:pPr>
      <w:r w:rsidRPr="001122E8">
        <w:rPr>
          <w:lang w:val="en-US"/>
        </w:rPr>
        <w:t>Add a logValues method to the action filter class.</w:t>
      </w:r>
    </w:p>
    <w:p w:rsidR="00307FDA" w:rsidRPr="001122E8" w:rsidRDefault="00307FDA" w:rsidP="00DA06CB">
      <w:pPr>
        <w:pStyle w:val="Listeafsnit"/>
        <w:numPr>
          <w:ilvl w:val="0"/>
          <w:numId w:val="60"/>
        </w:numPr>
        <w:rPr>
          <w:lang w:val="en-US"/>
        </w:rPr>
      </w:pPr>
      <w:r w:rsidRPr="001122E8">
        <w:rPr>
          <w:lang w:val="en-US"/>
        </w:rPr>
        <w:t>Add a handler for the OnActionExecuting event.</w:t>
      </w:r>
    </w:p>
    <w:p w:rsidR="00307FDA" w:rsidRPr="001122E8" w:rsidRDefault="00307FDA" w:rsidP="00DA06CB">
      <w:pPr>
        <w:pStyle w:val="Listeafsnit"/>
        <w:numPr>
          <w:ilvl w:val="0"/>
          <w:numId w:val="60"/>
        </w:numPr>
        <w:rPr>
          <w:lang w:val="en-US"/>
        </w:rPr>
      </w:pPr>
      <w:r w:rsidRPr="001122E8">
        <w:rPr>
          <w:lang w:val="en-US"/>
        </w:rPr>
        <w:t>Register the Action Filter with the Photo Controller.</w:t>
      </w:r>
    </w:p>
    <w:p w:rsidR="00307FDA" w:rsidRPr="00307FDA" w:rsidRDefault="00307FDA" w:rsidP="001122E8">
      <w:pPr>
        <w:pStyle w:val="Overskrift3"/>
        <w:rPr>
          <w:lang w:val="en-US"/>
        </w:rPr>
      </w:pPr>
      <w:r w:rsidRPr="00307FDA">
        <w:rPr>
          <w:lang w:val="en-US"/>
        </w:rPr>
        <w:t>Task 1: Add an action filter class.</w:t>
      </w:r>
    </w:p>
    <w:p w:rsidR="00307FDA" w:rsidRPr="001122E8" w:rsidRDefault="00307FDA" w:rsidP="00DA06CB">
      <w:pPr>
        <w:pStyle w:val="Listeafsnit"/>
        <w:numPr>
          <w:ilvl w:val="0"/>
          <w:numId w:val="61"/>
        </w:numPr>
        <w:rPr>
          <w:lang w:val="en-US"/>
        </w:rPr>
      </w:pPr>
      <w:r w:rsidRPr="001122E8">
        <w:rPr>
          <w:lang w:val="en-US"/>
        </w:rPr>
        <w:t>Create a new class for the action filter by using the following information:</w:t>
      </w:r>
    </w:p>
    <w:p w:rsidR="00307FDA" w:rsidRPr="0032085A" w:rsidRDefault="00307FDA" w:rsidP="0032085A">
      <w:pPr>
        <w:pStyle w:val="Listeafsnit"/>
        <w:numPr>
          <w:ilvl w:val="1"/>
          <w:numId w:val="47"/>
        </w:numPr>
        <w:rPr>
          <w:lang w:val="en-US"/>
        </w:rPr>
      </w:pPr>
      <w:r w:rsidRPr="0032085A">
        <w:rPr>
          <w:lang w:val="en-US"/>
        </w:rPr>
        <w:t>Name: ValueReporter</w:t>
      </w:r>
    </w:p>
    <w:p w:rsidR="00307FDA" w:rsidRPr="0032085A" w:rsidRDefault="00307FDA" w:rsidP="0032085A">
      <w:pPr>
        <w:pStyle w:val="Listeafsnit"/>
        <w:numPr>
          <w:ilvl w:val="1"/>
          <w:numId w:val="47"/>
        </w:numPr>
        <w:rPr>
          <w:lang w:val="en-US"/>
        </w:rPr>
      </w:pPr>
      <w:r w:rsidRPr="0032085A">
        <w:rPr>
          <w:lang w:val="en-US"/>
        </w:rPr>
        <w:t>Folder: Controllers</w:t>
      </w:r>
    </w:p>
    <w:p w:rsidR="00307FDA" w:rsidRPr="001122E8" w:rsidRDefault="00307FDA" w:rsidP="00DA06CB">
      <w:pPr>
        <w:pStyle w:val="Listeafsnit"/>
        <w:numPr>
          <w:ilvl w:val="0"/>
          <w:numId w:val="61"/>
        </w:numPr>
        <w:rPr>
          <w:lang w:val="en-US"/>
        </w:rPr>
      </w:pPr>
      <w:r w:rsidRPr="001122E8">
        <w:rPr>
          <w:lang w:val="en-US"/>
        </w:rPr>
        <w:t>Add using statements to the controller for the following namespaces:</w:t>
      </w:r>
    </w:p>
    <w:p w:rsidR="00307FDA" w:rsidRPr="0032085A" w:rsidRDefault="00307FDA" w:rsidP="0032085A">
      <w:pPr>
        <w:pStyle w:val="Listeafsnit"/>
        <w:numPr>
          <w:ilvl w:val="1"/>
          <w:numId w:val="47"/>
        </w:numPr>
        <w:rPr>
          <w:lang w:val="en-US"/>
        </w:rPr>
      </w:pPr>
      <w:r w:rsidRPr="0032085A">
        <w:rPr>
          <w:lang w:val="en-US"/>
        </w:rPr>
        <w:t>System.Diagnostics</w:t>
      </w:r>
    </w:p>
    <w:p w:rsidR="00307FDA" w:rsidRPr="0032085A" w:rsidRDefault="00307FDA" w:rsidP="0032085A">
      <w:pPr>
        <w:pStyle w:val="Listeafsnit"/>
        <w:numPr>
          <w:ilvl w:val="1"/>
          <w:numId w:val="47"/>
        </w:numPr>
        <w:rPr>
          <w:lang w:val="en-US"/>
        </w:rPr>
      </w:pPr>
      <w:r w:rsidRPr="0032085A">
        <w:rPr>
          <w:lang w:val="en-US"/>
        </w:rPr>
        <w:t>System.Web.Mvc</w:t>
      </w:r>
    </w:p>
    <w:p w:rsidR="00307FDA" w:rsidRPr="0032085A" w:rsidRDefault="00307FDA" w:rsidP="0032085A">
      <w:pPr>
        <w:pStyle w:val="Listeafsnit"/>
        <w:numPr>
          <w:ilvl w:val="1"/>
          <w:numId w:val="47"/>
        </w:numPr>
        <w:rPr>
          <w:lang w:val="en-US"/>
        </w:rPr>
      </w:pPr>
      <w:r w:rsidRPr="0032085A">
        <w:rPr>
          <w:lang w:val="en-US"/>
        </w:rPr>
        <w:t>System.Web.Routing</w:t>
      </w:r>
    </w:p>
    <w:p w:rsidR="00307FDA" w:rsidRPr="001122E8" w:rsidRDefault="00307FDA" w:rsidP="00DA06CB">
      <w:pPr>
        <w:pStyle w:val="Listeafsnit"/>
        <w:numPr>
          <w:ilvl w:val="0"/>
          <w:numId w:val="61"/>
        </w:numPr>
        <w:rPr>
          <w:lang w:val="en-US"/>
        </w:rPr>
      </w:pPr>
      <w:r w:rsidRPr="001122E8">
        <w:rPr>
          <w:lang w:val="en-US"/>
        </w:rPr>
        <w:t>Ensure that the ValueReporter class inherits from the ActionFilterAttribute class.</w:t>
      </w:r>
    </w:p>
    <w:p w:rsidR="00307FDA" w:rsidRPr="00307FDA" w:rsidRDefault="00307FDA" w:rsidP="001122E8">
      <w:pPr>
        <w:pStyle w:val="Overskrift3"/>
        <w:rPr>
          <w:lang w:val="en-US"/>
        </w:rPr>
      </w:pPr>
      <w:r w:rsidRPr="00307FDA">
        <w:rPr>
          <w:lang w:val="en-US"/>
        </w:rPr>
        <w:t>Task 2: Add a logValues method to the action filter class.</w:t>
      </w:r>
    </w:p>
    <w:p w:rsidR="00307FDA" w:rsidRPr="001122E8" w:rsidRDefault="00307FDA" w:rsidP="00DA06CB">
      <w:pPr>
        <w:pStyle w:val="Listeafsnit"/>
        <w:numPr>
          <w:ilvl w:val="0"/>
          <w:numId w:val="62"/>
        </w:numPr>
        <w:rPr>
          <w:lang w:val="en-US"/>
        </w:rPr>
      </w:pPr>
      <w:r w:rsidRPr="001122E8">
        <w:rPr>
          <w:lang w:val="en-US"/>
        </w:rPr>
        <w:t>Add a method to the ValueReporter class by using the following information:</w:t>
      </w:r>
    </w:p>
    <w:p w:rsidR="00307FDA" w:rsidRPr="0032085A" w:rsidRDefault="00307FDA" w:rsidP="0032085A">
      <w:pPr>
        <w:pStyle w:val="Listeafsnit"/>
        <w:numPr>
          <w:ilvl w:val="1"/>
          <w:numId w:val="47"/>
        </w:numPr>
        <w:rPr>
          <w:lang w:val="en-US"/>
        </w:rPr>
      </w:pPr>
      <w:r w:rsidRPr="0032085A">
        <w:rPr>
          <w:lang w:val="en-US"/>
        </w:rPr>
        <w:t>Scope: private</w:t>
      </w:r>
    </w:p>
    <w:p w:rsidR="00307FDA" w:rsidRPr="0032085A" w:rsidRDefault="00307FDA" w:rsidP="0032085A">
      <w:pPr>
        <w:pStyle w:val="Listeafsnit"/>
        <w:numPr>
          <w:ilvl w:val="1"/>
          <w:numId w:val="47"/>
        </w:numPr>
        <w:rPr>
          <w:lang w:val="en-US"/>
        </w:rPr>
      </w:pPr>
      <w:r w:rsidRPr="0032085A">
        <w:rPr>
          <w:lang w:val="en-US"/>
        </w:rPr>
        <w:t>Return type: void</w:t>
      </w:r>
    </w:p>
    <w:p w:rsidR="00307FDA" w:rsidRPr="0032085A" w:rsidRDefault="00307FDA" w:rsidP="0032085A">
      <w:pPr>
        <w:pStyle w:val="Listeafsnit"/>
        <w:numPr>
          <w:ilvl w:val="1"/>
          <w:numId w:val="47"/>
        </w:numPr>
        <w:rPr>
          <w:lang w:val="en-US"/>
        </w:rPr>
      </w:pPr>
      <w:r w:rsidRPr="0032085A">
        <w:rPr>
          <w:lang w:val="en-US"/>
        </w:rPr>
        <w:t>Name: logValues</w:t>
      </w:r>
    </w:p>
    <w:p w:rsidR="00307FDA" w:rsidRPr="0032085A" w:rsidRDefault="00307FDA" w:rsidP="0032085A">
      <w:pPr>
        <w:pStyle w:val="Listeafsnit"/>
        <w:numPr>
          <w:ilvl w:val="1"/>
          <w:numId w:val="47"/>
        </w:numPr>
        <w:rPr>
          <w:lang w:val="en-US"/>
        </w:rPr>
      </w:pPr>
      <w:r w:rsidRPr="0032085A">
        <w:rPr>
          <w:lang w:val="en-US"/>
        </w:rPr>
        <w:t>Parameter: a RouteData object called routeData.</w:t>
      </w:r>
    </w:p>
    <w:p w:rsidR="00307FDA" w:rsidRPr="001122E8" w:rsidRDefault="00307FDA" w:rsidP="00DA06CB">
      <w:pPr>
        <w:pStyle w:val="Listeafsnit"/>
        <w:numPr>
          <w:ilvl w:val="0"/>
          <w:numId w:val="62"/>
        </w:numPr>
        <w:rPr>
          <w:lang w:val="en-US"/>
        </w:rPr>
      </w:pPr>
      <w:r w:rsidRPr="001122E8">
        <w:rPr>
          <w:lang w:val="en-US"/>
        </w:rPr>
        <w:t>Within the logValues method, call the Debug.WriteLine method to send the name of the controller</w:t>
      </w:r>
      <w:r w:rsidR="001122E8" w:rsidRPr="001122E8">
        <w:rPr>
          <w:lang w:val="en-US"/>
        </w:rPr>
        <w:t xml:space="preserve"> </w:t>
      </w:r>
      <w:r w:rsidRPr="001122E8">
        <w:rPr>
          <w:lang w:val="en-US"/>
        </w:rPr>
        <w:t>and action to the Visual Studio Output window. For the category, use the string, “Action Values”.</w:t>
      </w:r>
    </w:p>
    <w:p w:rsidR="00307FDA" w:rsidRPr="001122E8" w:rsidRDefault="00307FDA" w:rsidP="00DA06CB">
      <w:pPr>
        <w:pStyle w:val="Listeafsnit"/>
        <w:numPr>
          <w:ilvl w:val="0"/>
          <w:numId w:val="62"/>
        </w:numPr>
        <w:rPr>
          <w:lang w:val="en-US"/>
        </w:rPr>
      </w:pPr>
      <w:r w:rsidRPr="001122E8">
        <w:rPr>
          <w:lang w:val="en-US"/>
        </w:rPr>
        <w:t>Within the logValues method, create a foreach loop that loops through the var items in</w:t>
      </w:r>
      <w:r w:rsidR="001122E8" w:rsidRPr="001122E8">
        <w:rPr>
          <w:lang w:val="en-US"/>
        </w:rPr>
        <w:t xml:space="preserve"> </w:t>
      </w:r>
      <w:r w:rsidRPr="001122E8">
        <w:rPr>
          <w:lang w:val="en-US"/>
        </w:rPr>
        <w:t>routeData.Values.</w:t>
      </w:r>
    </w:p>
    <w:p w:rsidR="00307FDA" w:rsidRPr="001122E8" w:rsidRDefault="00307FDA" w:rsidP="00DA06CB">
      <w:pPr>
        <w:pStyle w:val="Listeafsnit"/>
        <w:numPr>
          <w:ilvl w:val="0"/>
          <w:numId w:val="62"/>
        </w:numPr>
        <w:rPr>
          <w:lang w:val="en-US"/>
        </w:rPr>
      </w:pPr>
      <w:r w:rsidRPr="001122E8">
        <w:rPr>
          <w:lang w:val="en-US"/>
        </w:rPr>
        <w:t>In the foreach loop, call the Debug.WriteLine method to send the key name and value to Visual</w:t>
      </w:r>
      <w:r w:rsidR="001122E8" w:rsidRPr="001122E8">
        <w:rPr>
          <w:lang w:val="en-US"/>
        </w:rPr>
        <w:t xml:space="preserve"> </w:t>
      </w:r>
      <w:r w:rsidRPr="001122E8">
        <w:rPr>
          <w:lang w:val="en-US"/>
        </w:rPr>
        <w:t>Studio Output window.</w:t>
      </w:r>
    </w:p>
    <w:p w:rsidR="00307FDA" w:rsidRPr="00307FDA" w:rsidRDefault="00307FDA" w:rsidP="003A0D56">
      <w:pPr>
        <w:pStyle w:val="Overskrift3"/>
        <w:rPr>
          <w:lang w:val="en-US"/>
        </w:rPr>
      </w:pPr>
      <w:r w:rsidRPr="00307FDA">
        <w:rPr>
          <w:lang w:val="en-US"/>
        </w:rPr>
        <w:t>Task 3: Add a handler for the OnActionExecuting event.</w:t>
      </w:r>
    </w:p>
    <w:p w:rsidR="00307FDA" w:rsidRPr="003A0D56" w:rsidRDefault="00307FDA" w:rsidP="00DA06CB">
      <w:pPr>
        <w:pStyle w:val="Listeafsnit"/>
        <w:numPr>
          <w:ilvl w:val="0"/>
          <w:numId w:val="63"/>
        </w:numPr>
        <w:rPr>
          <w:lang w:val="en-US"/>
        </w:rPr>
      </w:pPr>
      <w:r w:rsidRPr="003A0D56">
        <w:rPr>
          <w:lang w:val="en-US"/>
        </w:rPr>
        <w:t>In the ValueReporter action filter, override the OnActionExecuting event handler.</w:t>
      </w:r>
    </w:p>
    <w:p w:rsidR="00307FDA" w:rsidRPr="003A0D56" w:rsidRDefault="00307FDA" w:rsidP="00DA06CB">
      <w:pPr>
        <w:pStyle w:val="Listeafsnit"/>
        <w:numPr>
          <w:ilvl w:val="0"/>
          <w:numId w:val="63"/>
        </w:numPr>
        <w:rPr>
          <w:lang w:val="en-US"/>
        </w:rPr>
      </w:pPr>
      <w:r w:rsidRPr="003A0D56">
        <w:rPr>
          <w:lang w:val="en-US"/>
        </w:rPr>
        <w:t>In the OnActionExecuting event handler, call the logValues method, and pass the</w:t>
      </w:r>
      <w:r w:rsidR="003A0D56" w:rsidRPr="003A0D56">
        <w:rPr>
          <w:lang w:val="en-US"/>
        </w:rPr>
        <w:t xml:space="preserve"> </w:t>
      </w:r>
      <w:r w:rsidRPr="003A0D56">
        <w:rPr>
          <w:lang w:val="en-US"/>
        </w:rPr>
        <w:t>filterContext.RouteData object.</w:t>
      </w:r>
    </w:p>
    <w:p w:rsidR="00307FDA" w:rsidRPr="003A0D56" w:rsidRDefault="00307FDA" w:rsidP="00DA06CB">
      <w:pPr>
        <w:pStyle w:val="Listeafsnit"/>
        <w:numPr>
          <w:ilvl w:val="0"/>
          <w:numId w:val="63"/>
        </w:numPr>
        <w:rPr>
          <w:lang w:val="en-US"/>
        </w:rPr>
      </w:pPr>
      <w:r w:rsidRPr="003A0D56">
        <w:rPr>
          <w:lang w:val="en-US"/>
        </w:rPr>
        <w:t>Save the file.</w:t>
      </w:r>
    </w:p>
    <w:p w:rsidR="00307FDA" w:rsidRPr="00307FDA" w:rsidRDefault="00307FDA" w:rsidP="003A0D56">
      <w:pPr>
        <w:pStyle w:val="Overskrift3"/>
        <w:rPr>
          <w:lang w:val="en-US"/>
        </w:rPr>
      </w:pPr>
      <w:r w:rsidRPr="00307FDA">
        <w:rPr>
          <w:lang w:val="en-US"/>
        </w:rPr>
        <w:lastRenderedPageBreak/>
        <w:t>Task 4: Register the Action Filter with the Photo Controller.</w:t>
      </w:r>
    </w:p>
    <w:p w:rsidR="00307FDA" w:rsidRPr="003A0D56" w:rsidRDefault="00307FDA" w:rsidP="00DA06CB">
      <w:pPr>
        <w:pStyle w:val="Listeafsnit"/>
        <w:numPr>
          <w:ilvl w:val="0"/>
          <w:numId w:val="64"/>
        </w:numPr>
        <w:rPr>
          <w:lang w:val="en-US"/>
        </w:rPr>
      </w:pPr>
      <w:r w:rsidRPr="003A0D56">
        <w:rPr>
          <w:lang w:val="en-US"/>
        </w:rPr>
        <w:t>Open the PhotoController class and add the ValueReporter action filter to the PhotoController</w:t>
      </w:r>
      <w:r w:rsidR="003A0D56" w:rsidRPr="003A0D56">
        <w:rPr>
          <w:lang w:val="en-US"/>
        </w:rPr>
        <w:t xml:space="preserve"> </w:t>
      </w:r>
      <w:r w:rsidRPr="003A0D56">
        <w:rPr>
          <w:lang w:val="en-US"/>
        </w:rPr>
        <w:t>class.</w:t>
      </w:r>
    </w:p>
    <w:p w:rsidR="00307FDA" w:rsidRPr="003A0D56" w:rsidRDefault="00307FDA" w:rsidP="00DA06CB">
      <w:pPr>
        <w:pStyle w:val="Listeafsnit"/>
        <w:numPr>
          <w:ilvl w:val="0"/>
          <w:numId w:val="64"/>
        </w:numPr>
        <w:rPr>
          <w:lang w:val="en-US"/>
        </w:rPr>
      </w:pPr>
      <w:r w:rsidRPr="003A0D56">
        <w:rPr>
          <w:lang w:val="en-US"/>
        </w:rPr>
        <w:t>Save the file.</w:t>
      </w:r>
    </w:p>
    <w:p w:rsidR="00307FDA" w:rsidRPr="00307FDA" w:rsidRDefault="00307FDA" w:rsidP="00D54332">
      <w:pPr>
        <w:pStyle w:val="Code"/>
      </w:pPr>
      <w:r w:rsidRPr="00307FDA">
        <w:t>Results: After completing this exercise, you will be able to create an action filter class that logs the details</w:t>
      </w:r>
      <w:r w:rsidR="003A0D56">
        <w:t xml:space="preserve"> </w:t>
      </w:r>
      <w:r w:rsidRPr="00307FDA">
        <w:t>of actions, controllers, and parameters to the Visual Studio Output window, whenever an action is called.</w:t>
      </w:r>
    </w:p>
    <w:p w:rsidR="00307FDA" w:rsidRPr="00307FDA" w:rsidRDefault="00307FDA" w:rsidP="003A0D56">
      <w:pPr>
        <w:pStyle w:val="Overskrift2"/>
        <w:rPr>
          <w:lang w:val="en-US"/>
        </w:rPr>
      </w:pPr>
      <w:bookmarkStart w:id="34" w:name="_Toc401515470"/>
      <w:r w:rsidRPr="00307FDA">
        <w:rPr>
          <w:lang w:val="en-US"/>
        </w:rPr>
        <w:t>Exercise 3: Using the Photo Controller</w:t>
      </w:r>
      <w:bookmarkEnd w:id="34"/>
    </w:p>
    <w:p w:rsidR="00307FDA" w:rsidRPr="00307FDA" w:rsidRDefault="00307FDA" w:rsidP="003A0D56">
      <w:pPr>
        <w:pStyle w:val="Overskrift3"/>
        <w:rPr>
          <w:lang w:val="en-US"/>
        </w:rPr>
      </w:pPr>
      <w:r w:rsidRPr="00307FDA">
        <w:rPr>
          <w:lang w:val="en-US"/>
        </w:rPr>
        <w:t>Scenario</w:t>
      </w:r>
    </w:p>
    <w:p w:rsidR="00307FDA" w:rsidRPr="00307FDA" w:rsidRDefault="00307FDA" w:rsidP="00307FDA">
      <w:pPr>
        <w:rPr>
          <w:lang w:val="en-US"/>
        </w:rPr>
      </w:pPr>
      <w:r w:rsidRPr="00307FDA">
        <w:rPr>
          <w:lang w:val="en-US"/>
        </w:rPr>
        <w:t>In this exercise, you will:</w:t>
      </w:r>
    </w:p>
    <w:p w:rsidR="00307FDA" w:rsidRPr="0032085A" w:rsidRDefault="00307FDA" w:rsidP="0032085A">
      <w:pPr>
        <w:pStyle w:val="Listeafsnit"/>
        <w:numPr>
          <w:ilvl w:val="0"/>
          <w:numId w:val="47"/>
        </w:numPr>
        <w:rPr>
          <w:lang w:val="en-US"/>
        </w:rPr>
      </w:pPr>
      <w:r w:rsidRPr="0032085A">
        <w:rPr>
          <w:lang w:val="en-US"/>
        </w:rPr>
        <w:t>Create a temporary index and display views by using the scaffold code that is built into the Visual</w:t>
      </w:r>
      <w:r w:rsidR="003A0D56" w:rsidRPr="0032085A">
        <w:rPr>
          <w:lang w:val="en-US"/>
        </w:rPr>
        <w:t xml:space="preserve"> </w:t>
      </w:r>
      <w:r w:rsidRPr="0032085A">
        <w:rPr>
          <w:lang w:val="en-US"/>
        </w:rPr>
        <w:t>Studio MVC application template.</w:t>
      </w:r>
    </w:p>
    <w:p w:rsidR="00307FDA" w:rsidRPr="0032085A" w:rsidRDefault="00307FDA" w:rsidP="0032085A">
      <w:pPr>
        <w:pStyle w:val="Listeafsnit"/>
        <w:numPr>
          <w:ilvl w:val="0"/>
          <w:numId w:val="47"/>
        </w:numPr>
        <w:rPr>
          <w:lang w:val="en-US"/>
        </w:rPr>
      </w:pPr>
      <w:r w:rsidRPr="0032085A">
        <w:rPr>
          <w:lang w:val="en-US"/>
        </w:rPr>
        <w:t>Use the views to test controllers, actions, and action filters, and run the Photo Sharing application.</w:t>
      </w:r>
    </w:p>
    <w:p w:rsidR="00307FDA" w:rsidRPr="00307FDA" w:rsidRDefault="00307FDA" w:rsidP="00307FDA">
      <w:pPr>
        <w:rPr>
          <w:lang w:val="en-US"/>
        </w:rPr>
      </w:pPr>
      <w:r w:rsidRPr="00307FDA">
        <w:rPr>
          <w:lang w:val="en-US"/>
        </w:rPr>
        <w:t>The main tasks for this exercise are as follows:</w:t>
      </w:r>
    </w:p>
    <w:p w:rsidR="00307FDA" w:rsidRPr="003A0D56" w:rsidRDefault="00307FDA" w:rsidP="00DA06CB">
      <w:pPr>
        <w:pStyle w:val="Listeafsnit"/>
        <w:numPr>
          <w:ilvl w:val="0"/>
          <w:numId w:val="65"/>
        </w:numPr>
        <w:rPr>
          <w:lang w:val="en-US"/>
        </w:rPr>
      </w:pPr>
      <w:r w:rsidRPr="003A0D56">
        <w:rPr>
          <w:lang w:val="en-US"/>
        </w:rPr>
        <w:t>Create the Index and Display views.</w:t>
      </w:r>
    </w:p>
    <w:p w:rsidR="00307FDA" w:rsidRPr="003A0D56" w:rsidRDefault="00307FDA" w:rsidP="00DA06CB">
      <w:pPr>
        <w:pStyle w:val="Listeafsnit"/>
        <w:numPr>
          <w:ilvl w:val="0"/>
          <w:numId w:val="65"/>
        </w:numPr>
        <w:rPr>
          <w:lang w:val="en-US"/>
        </w:rPr>
      </w:pPr>
      <w:r w:rsidRPr="003A0D56">
        <w:rPr>
          <w:lang w:val="en-US"/>
        </w:rPr>
        <w:t>Use the GetImage action in the Display view.</w:t>
      </w:r>
    </w:p>
    <w:p w:rsidR="00307FDA" w:rsidRPr="003A0D56" w:rsidRDefault="00307FDA" w:rsidP="00DA06CB">
      <w:pPr>
        <w:pStyle w:val="Listeafsnit"/>
        <w:numPr>
          <w:ilvl w:val="0"/>
          <w:numId w:val="65"/>
        </w:numPr>
        <w:rPr>
          <w:lang w:val="en-US"/>
        </w:rPr>
      </w:pPr>
      <w:r w:rsidRPr="003A0D56">
        <w:rPr>
          <w:lang w:val="en-US"/>
        </w:rPr>
        <w:t>Run the application and display a photo.</w:t>
      </w:r>
    </w:p>
    <w:p w:rsidR="00307FDA" w:rsidRPr="00307FDA" w:rsidRDefault="00307FDA" w:rsidP="003A0D56">
      <w:pPr>
        <w:pStyle w:val="Overskrift3"/>
        <w:rPr>
          <w:lang w:val="en-US"/>
        </w:rPr>
      </w:pPr>
      <w:r w:rsidRPr="00307FDA">
        <w:rPr>
          <w:lang w:val="en-US"/>
        </w:rPr>
        <w:t>Task 1: Create the Index and Display views.</w:t>
      </w:r>
    </w:p>
    <w:p w:rsidR="00307FDA" w:rsidRPr="003A0D56" w:rsidRDefault="00307FDA" w:rsidP="00DA06CB">
      <w:pPr>
        <w:pStyle w:val="Listeafsnit"/>
        <w:numPr>
          <w:ilvl w:val="0"/>
          <w:numId w:val="66"/>
        </w:numPr>
        <w:rPr>
          <w:lang w:val="en-US"/>
        </w:rPr>
      </w:pPr>
      <w:r w:rsidRPr="003A0D56">
        <w:rPr>
          <w:lang w:val="en-US"/>
        </w:rPr>
        <w:t>Compile the PhotoSharingApplication project to build the solution.</w:t>
      </w:r>
    </w:p>
    <w:p w:rsidR="00307FDA" w:rsidRPr="003A0D56" w:rsidRDefault="00307FDA" w:rsidP="00DA06CB">
      <w:pPr>
        <w:pStyle w:val="Listeafsnit"/>
        <w:numPr>
          <w:ilvl w:val="0"/>
          <w:numId w:val="66"/>
        </w:numPr>
        <w:rPr>
          <w:lang w:val="en-US"/>
        </w:rPr>
      </w:pPr>
      <w:r w:rsidRPr="003A0D56">
        <w:rPr>
          <w:lang w:val="en-US"/>
        </w:rPr>
        <w:t>Add a new view to the Index action method of the PhotoController class by using the following</w:t>
      </w:r>
      <w:r w:rsidR="003A0D56" w:rsidRPr="003A0D56">
        <w:rPr>
          <w:lang w:val="en-US"/>
        </w:rPr>
        <w:t xml:space="preserve"> </w:t>
      </w:r>
      <w:r w:rsidRPr="003A0D56">
        <w:rPr>
          <w:lang w:val="en-US"/>
        </w:rPr>
        <w:t>information:</w:t>
      </w:r>
    </w:p>
    <w:p w:rsidR="00307FDA" w:rsidRPr="0032085A" w:rsidRDefault="00307FDA" w:rsidP="0032085A">
      <w:pPr>
        <w:pStyle w:val="Listeafsnit"/>
        <w:numPr>
          <w:ilvl w:val="1"/>
          <w:numId w:val="47"/>
        </w:numPr>
        <w:rPr>
          <w:lang w:val="en-US"/>
        </w:rPr>
      </w:pPr>
      <w:r w:rsidRPr="0032085A">
        <w:rPr>
          <w:lang w:val="en-US"/>
        </w:rPr>
        <w:t>Folder: Views/Photo</w:t>
      </w:r>
    </w:p>
    <w:p w:rsidR="00307FDA" w:rsidRPr="0032085A" w:rsidRDefault="00307FDA" w:rsidP="0032085A">
      <w:pPr>
        <w:pStyle w:val="Listeafsnit"/>
        <w:numPr>
          <w:ilvl w:val="1"/>
          <w:numId w:val="47"/>
        </w:numPr>
        <w:rPr>
          <w:lang w:val="en-US"/>
        </w:rPr>
      </w:pPr>
      <w:r w:rsidRPr="0032085A">
        <w:rPr>
          <w:lang w:val="en-US"/>
        </w:rPr>
        <w:t>Name: Index</w:t>
      </w:r>
    </w:p>
    <w:p w:rsidR="00307FDA" w:rsidRPr="0032085A" w:rsidRDefault="00307FDA" w:rsidP="0032085A">
      <w:pPr>
        <w:pStyle w:val="Listeafsnit"/>
        <w:numPr>
          <w:ilvl w:val="1"/>
          <w:numId w:val="47"/>
        </w:numPr>
        <w:rPr>
          <w:lang w:val="en-US"/>
        </w:rPr>
      </w:pPr>
      <w:r w:rsidRPr="0032085A">
        <w:rPr>
          <w:lang w:val="en-US"/>
        </w:rPr>
        <w:t>View type: Strong</w:t>
      </w:r>
    </w:p>
    <w:p w:rsidR="00307FDA" w:rsidRPr="0032085A" w:rsidRDefault="00307FDA" w:rsidP="0032085A">
      <w:pPr>
        <w:pStyle w:val="Listeafsnit"/>
        <w:numPr>
          <w:ilvl w:val="1"/>
          <w:numId w:val="47"/>
        </w:numPr>
        <w:rPr>
          <w:lang w:val="en-US"/>
        </w:rPr>
      </w:pPr>
      <w:r w:rsidRPr="0032085A">
        <w:rPr>
          <w:lang w:val="en-US"/>
        </w:rPr>
        <w:t>Model class: Photo</w:t>
      </w:r>
    </w:p>
    <w:p w:rsidR="00307FDA" w:rsidRPr="0032085A" w:rsidRDefault="00307FDA" w:rsidP="0032085A">
      <w:pPr>
        <w:pStyle w:val="Listeafsnit"/>
        <w:numPr>
          <w:ilvl w:val="1"/>
          <w:numId w:val="47"/>
        </w:numPr>
        <w:rPr>
          <w:lang w:val="en-US"/>
        </w:rPr>
      </w:pPr>
      <w:r w:rsidRPr="0032085A">
        <w:rPr>
          <w:lang w:val="en-US"/>
        </w:rPr>
        <w:t>Scaffold template: List</w:t>
      </w:r>
    </w:p>
    <w:p w:rsidR="00307FDA" w:rsidRPr="003A0D56" w:rsidRDefault="00307FDA" w:rsidP="00DA06CB">
      <w:pPr>
        <w:pStyle w:val="Listeafsnit"/>
        <w:numPr>
          <w:ilvl w:val="0"/>
          <w:numId w:val="66"/>
        </w:numPr>
        <w:rPr>
          <w:lang w:val="en-US"/>
        </w:rPr>
      </w:pPr>
      <w:r w:rsidRPr="003A0D56">
        <w:rPr>
          <w:lang w:val="en-US"/>
        </w:rPr>
        <w:t>Add a new view to the Display action method of the PhotoController class by using the following</w:t>
      </w:r>
      <w:r w:rsidR="003A0D56" w:rsidRPr="003A0D56">
        <w:rPr>
          <w:lang w:val="en-US"/>
        </w:rPr>
        <w:t xml:space="preserve"> </w:t>
      </w:r>
      <w:r w:rsidRPr="003A0D56">
        <w:rPr>
          <w:lang w:val="en-US"/>
        </w:rPr>
        <w:t>information:</w:t>
      </w:r>
    </w:p>
    <w:p w:rsidR="00307FDA" w:rsidRPr="0032085A" w:rsidRDefault="00307FDA" w:rsidP="0032085A">
      <w:pPr>
        <w:pStyle w:val="Listeafsnit"/>
        <w:numPr>
          <w:ilvl w:val="1"/>
          <w:numId w:val="47"/>
        </w:numPr>
        <w:rPr>
          <w:lang w:val="en-US"/>
        </w:rPr>
      </w:pPr>
      <w:r w:rsidRPr="0032085A">
        <w:rPr>
          <w:lang w:val="en-US"/>
        </w:rPr>
        <w:t>Folder: Views/Photo</w:t>
      </w:r>
    </w:p>
    <w:p w:rsidR="00307FDA" w:rsidRPr="0032085A" w:rsidRDefault="00307FDA" w:rsidP="0032085A">
      <w:pPr>
        <w:pStyle w:val="Listeafsnit"/>
        <w:numPr>
          <w:ilvl w:val="1"/>
          <w:numId w:val="47"/>
        </w:numPr>
        <w:rPr>
          <w:lang w:val="en-US"/>
        </w:rPr>
      </w:pPr>
      <w:r w:rsidRPr="0032085A">
        <w:rPr>
          <w:lang w:val="en-US"/>
        </w:rPr>
        <w:t>Name: Display</w:t>
      </w:r>
    </w:p>
    <w:p w:rsidR="00307FDA" w:rsidRPr="0032085A" w:rsidRDefault="00307FDA" w:rsidP="0032085A">
      <w:pPr>
        <w:pStyle w:val="Listeafsnit"/>
        <w:numPr>
          <w:ilvl w:val="1"/>
          <w:numId w:val="47"/>
        </w:numPr>
        <w:rPr>
          <w:lang w:val="en-US"/>
        </w:rPr>
      </w:pPr>
      <w:r w:rsidRPr="0032085A">
        <w:rPr>
          <w:lang w:val="en-US"/>
        </w:rPr>
        <w:t>View type: Strong</w:t>
      </w:r>
    </w:p>
    <w:p w:rsidR="00307FDA" w:rsidRPr="0032085A" w:rsidRDefault="00307FDA" w:rsidP="0032085A">
      <w:pPr>
        <w:pStyle w:val="Listeafsnit"/>
        <w:numPr>
          <w:ilvl w:val="1"/>
          <w:numId w:val="47"/>
        </w:numPr>
        <w:rPr>
          <w:lang w:val="en-US"/>
        </w:rPr>
      </w:pPr>
      <w:r w:rsidRPr="0032085A">
        <w:rPr>
          <w:lang w:val="en-US"/>
        </w:rPr>
        <w:t>Model class: Photo</w:t>
      </w:r>
    </w:p>
    <w:p w:rsidR="00307FDA" w:rsidRPr="0032085A" w:rsidRDefault="00307FDA" w:rsidP="0032085A">
      <w:pPr>
        <w:pStyle w:val="Listeafsnit"/>
        <w:numPr>
          <w:ilvl w:val="1"/>
          <w:numId w:val="47"/>
        </w:numPr>
        <w:rPr>
          <w:lang w:val="en-US"/>
        </w:rPr>
      </w:pPr>
      <w:r w:rsidRPr="0032085A">
        <w:rPr>
          <w:lang w:val="en-US"/>
        </w:rPr>
        <w:t>Scaffold template: Details</w:t>
      </w:r>
    </w:p>
    <w:p w:rsidR="00307FDA" w:rsidRPr="00307FDA" w:rsidRDefault="00307FDA" w:rsidP="003A0D56">
      <w:pPr>
        <w:pStyle w:val="Overskrift3"/>
        <w:rPr>
          <w:lang w:val="en-US"/>
        </w:rPr>
      </w:pPr>
      <w:r w:rsidRPr="00307FDA">
        <w:rPr>
          <w:lang w:val="en-US"/>
        </w:rPr>
        <w:t>Task 2: Use the GetImage action in the Display view.</w:t>
      </w:r>
    </w:p>
    <w:p w:rsidR="00307FDA" w:rsidRPr="007858FF" w:rsidRDefault="00307FDA" w:rsidP="00DA06CB">
      <w:pPr>
        <w:pStyle w:val="Listeafsnit"/>
        <w:numPr>
          <w:ilvl w:val="0"/>
          <w:numId w:val="67"/>
        </w:numPr>
        <w:rPr>
          <w:lang w:val="en-US"/>
        </w:rPr>
      </w:pPr>
      <w:r w:rsidRPr="007858FF">
        <w:rPr>
          <w:lang w:val="en-US"/>
        </w:rPr>
        <w:t>In the Display.cshtml code window, after the code that displays the model.Title property, add a code</w:t>
      </w:r>
      <w:r w:rsidR="003A0D56" w:rsidRPr="007858FF">
        <w:rPr>
          <w:lang w:val="en-US"/>
        </w:rPr>
        <w:t xml:space="preserve"> </w:t>
      </w:r>
      <w:r w:rsidRPr="007858FF">
        <w:rPr>
          <w:lang w:val="en-US"/>
        </w:rPr>
        <w:t>that runs if the Model.PhotoFile property is not null.</w:t>
      </w:r>
    </w:p>
    <w:p w:rsidR="00307FDA" w:rsidRPr="007858FF" w:rsidRDefault="00307FDA" w:rsidP="00DA06CB">
      <w:pPr>
        <w:pStyle w:val="Listeafsnit"/>
        <w:numPr>
          <w:ilvl w:val="0"/>
          <w:numId w:val="67"/>
        </w:numPr>
        <w:rPr>
          <w:lang w:val="en-US"/>
        </w:rPr>
      </w:pPr>
      <w:r w:rsidRPr="007858FF">
        <w:rPr>
          <w:lang w:val="en-US"/>
        </w:rPr>
        <w:t>Within the if code block, render an &lt;img&gt; tag. Use the following information:</w:t>
      </w:r>
    </w:p>
    <w:p w:rsidR="00307FDA" w:rsidRPr="0032085A" w:rsidRDefault="00307FDA" w:rsidP="0032085A">
      <w:pPr>
        <w:pStyle w:val="Listeafsnit"/>
        <w:numPr>
          <w:ilvl w:val="1"/>
          <w:numId w:val="47"/>
        </w:numPr>
        <w:rPr>
          <w:lang w:val="en-US"/>
        </w:rPr>
      </w:pPr>
      <w:r w:rsidRPr="0032085A">
        <w:rPr>
          <w:lang w:val="en-US"/>
        </w:rPr>
        <w:t>Tag: &lt;img&gt;</w:t>
      </w:r>
    </w:p>
    <w:p w:rsidR="00307FDA" w:rsidRPr="0032085A" w:rsidRDefault="00307FDA" w:rsidP="0032085A">
      <w:pPr>
        <w:pStyle w:val="Listeafsnit"/>
        <w:numPr>
          <w:ilvl w:val="1"/>
          <w:numId w:val="47"/>
        </w:numPr>
        <w:rPr>
          <w:lang w:val="en-US"/>
        </w:rPr>
      </w:pPr>
      <w:r w:rsidRPr="0032085A">
        <w:rPr>
          <w:lang w:val="en-US"/>
        </w:rPr>
        <w:t>Width: 800px</w:t>
      </w:r>
    </w:p>
    <w:p w:rsidR="00307FDA" w:rsidRPr="0032085A" w:rsidRDefault="00307FDA" w:rsidP="0032085A">
      <w:pPr>
        <w:pStyle w:val="Listeafsnit"/>
        <w:numPr>
          <w:ilvl w:val="1"/>
          <w:numId w:val="47"/>
        </w:numPr>
        <w:rPr>
          <w:lang w:val="en-US"/>
        </w:rPr>
      </w:pPr>
      <w:r w:rsidRPr="0032085A">
        <w:rPr>
          <w:lang w:val="en-US"/>
        </w:rPr>
        <w:t>Source: Blank</w:t>
      </w:r>
    </w:p>
    <w:p w:rsidR="00307FDA" w:rsidRPr="007858FF" w:rsidRDefault="00307FDA" w:rsidP="00DA06CB">
      <w:pPr>
        <w:pStyle w:val="Listeafsnit"/>
        <w:numPr>
          <w:ilvl w:val="0"/>
          <w:numId w:val="67"/>
        </w:numPr>
        <w:rPr>
          <w:lang w:val="en-US"/>
        </w:rPr>
      </w:pPr>
      <w:r w:rsidRPr="007858FF">
        <w:rPr>
          <w:lang w:val="en-US"/>
        </w:rPr>
        <w:t>In the src attribute of the &lt;img&gt; tag, add a call to the Url.Action helper by using the following</w:t>
      </w:r>
      <w:r w:rsidR="007858FF" w:rsidRPr="007858FF">
        <w:rPr>
          <w:lang w:val="en-US"/>
        </w:rPr>
        <w:t xml:space="preserve"> </w:t>
      </w:r>
      <w:r w:rsidRPr="007858FF">
        <w:rPr>
          <w:lang w:val="en-US"/>
        </w:rPr>
        <w:t>information:</w:t>
      </w:r>
    </w:p>
    <w:p w:rsidR="00307FDA" w:rsidRPr="0032085A" w:rsidRDefault="00307FDA" w:rsidP="0032085A">
      <w:pPr>
        <w:pStyle w:val="Listeafsnit"/>
        <w:numPr>
          <w:ilvl w:val="1"/>
          <w:numId w:val="47"/>
        </w:numPr>
        <w:rPr>
          <w:lang w:val="en-US"/>
        </w:rPr>
      </w:pPr>
      <w:r w:rsidRPr="0032085A">
        <w:rPr>
          <w:lang w:val="en-US"/>
        </w:rPr>
        <w:t>Controller: Photo</w:t>
      </w:r>
    </w:p>
    <w:p w:rsidR="00307FDA" w:rsidRPr="0032085A" w:rsidRDefault="00307FDA" w:rsidP="0032085A">
      <w:pPr>
        <w:pStyle w:val="Listeafsnit"/>
        <w:numPr>
          <w:ilvl w:val="1"/>
          <w:numId w:val="47"/>
        </w:numPr>
        <w:rPr>
          <w:lang w:val="en-US"/>
        </w:rPr>
      </w:pPr>
      <w:r w:rsidRPr="0032085A">
        <w:rPr>
          <w:lang w:val="en-US"/>
        </w:rPr>
        <w:t>Action: GetImage</w:t>
      </w:r>
    </w:p>
    <w:p w:rsidR="00307FDA" w:rsidRPr="0032085A" w:rsidRDefault="00307FDA" w:rsidP="0032085A">
      <w:pPr>
        <w:pStyle w:val="Listeafsnit"/>
        <w:numPr>
          <w:ilvl w:val="1"/>
          <w:numId w:val="47"/>
        </w:numPr>
        <w:rPr>
          <w:lang w:val="en-US"/>
        </w:rPr>
      </w:pPr>
      <w:r w:rsidRPr="0032085A">
        <w:rPr>
          <w:lang w:val="en-US"/>
        </w:rPr>
        <w:lastRenderedPageBreak/>
        <w:t>Parameters: Model.PhotoID</w:t>
      </w:r>
    </w:p>
    <w:p w:rsidR="00307FDA" w:rsidRPr="007858FF" w:rsidRDefault="00307FDA" w:rsidP="00DA06CB">
      <w:pPr>
        <w:pStyle w:val="Listeafsnit"/>
        <w:numPr>
          <w:ilvl w:val="0"/>
          <w:numId w:val="67"/>
        </w:numPr>
        <w:rPr>
          <w:lang w:val="en-US"/>
        </w:rPr>
      </w:pPr>
      <w:r w:rsidRPr="007858FF">
        <w:rPr>
          <w:lang w:val="en-US"/>
        </w:rPr>
        <w:t>Save the file.</w:t>
      </w:r>
    </w:p>
    <w:p w:rsidR="00307FDA" w:rsidRPr="007858FF" w:rsidRDefault="00307FDA" w:rsidP="00DA06CB">
      <w:pPr>
        <w:pStyle w:val="Listeafsnit"/>
        <w:numPr>
          <w:ilvl w:val="0"/>
          <w:numId w:val="67"/>
        </w:numPr>
        <w:rPr>
          <w:lang w:val="en-US"/>
        </w:rPr>
      </w:pPr>
      <w:r w:rsidRPr="007858FF">
        <w:rPr>
          <w:lang w:val="en-US"/>
        </w:rPr>
        <w:t>Build the solution.</w:t>
      </w:r>
    </w:p>
    <w:p w:rsidR="00307FDA" w:rsidRPr="00307FDA" w:rsidRDefault="00307FDA" w:rsidP="007858FF">
      <w:pPr>
        <w:pStyle w:val="Overskrift3"/>
        <w:rPr>
          <w:lang w:val="en-US"/>
        </w:rPr>
      </w:pPr>
      <w:r w:rsidRPr="00307FDA">
        <w:rPr>
          <w:lang w:val="en-US"/>
        </w:rPr>
        <w:t>Task 3: Run the application and display a photo.</w:t>
      </w:r>
    </w:p>
    <w:p w:rsidR="00307FDA" w:rsidRPr="007858FF" w:rsidRDefault="00307FDA" w:rsidP="00DA06CB">
      <w:pPr>
        <w:pStyle w:val="Listeafsnit"/>
        <w:numPr>
          <w:ilvl w:val="0"/>
          <w:numId w:val="68"/>
        </w:numPr>
        <w:rPr>
          <w:lang w:val="en-US"/>
        </w:rPr>
      </w:pPr>
      <w:r w:rsidRPr="007858FF">
        <w:rPr>
          <w:lang w:val="en-US"/>
        </w:rPr>
        <w:t>Start debugging the application and access the following relative path:</w:t>
      </w:r>
    </w:p>
    <w:p w:rsidR="00307FDA" w:rsidRPr="0032085A" w:rsidRDefault="00307FDA" w:rsidP="0032085A">
      <w:pPr>
        <w:pStyle w:val="Listeafsnit"/>
        <w:numPr>
          <w:ilvl w:val="1"/>
          <w:numId w:val="47"/>
        </w:numPr>
        <w:rPr>
          <w:lang w:val="en-US"/>
        </w:rPr>
      </w:pPr>
      <w:r w:rsidRPr="0032085A">
        <w:rPr>
          <w:lang w:val="en-US"/>
        </w:rPr>
        <w:t>Path: /photo/index</w:t>
      </w:r>
    </w:p>
    <w:p w:rsidR="00307FDA" w:rsidRPr="007858FF" w:rsidRDefault="00307FDA" w:rsidP="00DA06CB">
      <w:pPr>
        <w:pStyle w:val="Listeafsnit"/>
        <w:numPr>
          <w:ilvl w:val="0"/>
          <w:numId w:val="68"/>
        </w:numPr>
        <w:rPr>
          <w:lang w:val="en-US"/>
        </w:rPr>
      </w:pPr>
      <w:r w:rsidRPr="007858FF">
        <w:rPr>
          <w:lang w:val="en-US"/>
        </w:rPr>
        <w:t>If you completed Exercise 2, in the Output pane of the PhotoSharingApplication - Microsoft Visual</w:t>
      </w:r>
      <w:r w:rsidR="007858FF" w:rsidRPr="007858FF">
        <w:rPr>
          <w:lang w:val="en-US"/>
        </w:rPr>
        <w:t xml:space="preserve"> </w:t>
      </w:r>
      <w:r w:rsidRPr="007858FF">
        <w:rPr>
          <w:lang w:val="en-US"/>
        </w:rPr>
        <w:t>Studio window, locate the last entry in the Action Values category to verify whether there are any</w:t>
      </w:r>
      <w:r w:rsidR="007858FF" w:rsidRPr="007858FF">
        <w:rPr>
          <w:lang w:val="en-US"/>
        </w:rPr>
        <w:t xml:space="preserve"> </w:t>
      </w:r>
      <w:r w:rsidRPr="007858FF">
        <w:rPr>
          <w:lang w:val="en-US"/>
        </w:rPr>
        <w:t>calls to the Display and the GetImage actions.</w:t>
      </w:r>
    </w:p>
    <w:p w:rsidR="00307FDA" w:rsidRPr="007858FF" w:rsidRDefault="00307FDA" w:rsidP="00DA06CB">
      <w:pPr>
        <w:pStyle w:val="Listeafsnit"/>
        <w:numPr>
          <w:ilvl w:val="0"/>
          <w:numId w:val="68"/>
        </w:numPr>
        <w:rPr>
          <w:lang w:val="en-US"/>
        </w:rPr>
      </w:pPr>
      <w:r w:rsidRPr="007858FF">
        <w:rPr>
          <w:lang w:val="en-US"/>
        </w:rPr>
        <w:t>Display an image.</w:t>
      </w:r>
    </w:p>
    <w:p w:rsidR="00307FDA" w:rsidRPr="007858FF" w:rsidRDefault="00307FDA" w:rsidP="00DA06CB">
      <w:pPr>
        <w:pStyle w:val="Listeafsnit"/>
        <w:numPr>
          <w:ilvl w:val="0"/>
          <w:numId w:val="68"/>
        </w:numPr>
        <w:rPr>
          <w:lang w:val="en-US"/>
        </w:rPr>
      </w:pPr>
      <w:r w:rsidRPr="007858FF">
        <w:rPr>
          <w:lang w:val="en-US"/>
        </w:rPr>
        <w:t>If you completed Exercise 2, in the Output pane of the PhotoSharingApplication - Microsoft Visual</w:t>
      </w:r>
      <w:r w:rsidR="007858FF" w:rsidRPr="007858FF">
        <w:rPr>
          <w:lang w:val="en-US"/>
        </w:rPr>
        <w:t xml:space="preserve"> </w:t>
      </w:r>
      <w:r w:rsidRPr="007858FF">
        <w:rPr>
          <w:lang w:val="en-US"/>
        </w:rPr>
        <w:t>Studio window, locate the last entry in the Action Values category to verify whether there are any</w:t>
      </w:r>
      <w:r w:rsidR="007858FF" w:rsidRPr="007858FF">
        <w:rPr>
          <w:lang w:val="en-US"/>
        </w:rPr>
        <w:t xml:space="preserve"> </w:t>
      </w:r>
      <w:r w:rsidRPr="007858FF">
        <w:rPr>
          <w:lang w:val="en-US"/>
        </w:rPr>
        <w:t>calls to the Display and the GetImage actions.</w:t>
      </w:r>
    </w:p>
    <w:p w:rsidR="00307FDA" w:rsidRPr="007858FF" w:rsidRDefault="00307FDA" w:rsidP="00DA06CB">
      <w:pPr>
        <w:pStyle w:val="Listeafsnit"/>
        <w:numPr>
          <w:ilvl w:val="0"/>
          <w:numId w:val="68"/>
        </w:numPr>
        <w:rPr>
          <w:lang w:val="en-US"/>
        </w:rPr>
      </w:pPr>
      <w:r w:rsidRPr="007858FF">
        <w:rPr>
          <w:lang w:val="en-US"/>
        </w:rPr>
        <w:t>Stop debugging and close Microsoft Visual Studio.</w:t>
      </w:r>
    </w:p>
    <w:p w:rsidR="00307FDA" w:rsidRPr="00307FDA" w:rsidRDefault="00307FDA" w:rsidP="00D54332">
      <w:pPr>
        <w:pStyle w:val="Code"/>
      </w:pPr>
      <w:r w:rsidRPr="00307FDA">
        <w:t>Results: After completing this exercise, you will be able to create an MVC application with views that you</w:t>
      </w:r>
      <w:r w:rsidR="007858FF">
        <w:t xml:space="preserve"> </w:t>
      </w:r>
      <w:r w:rsidRPr="00307FDA">
        <w:t>can use to test controllers, actions, and action filters.</w:t>
      </w:r>
    </w:p>
    <w:p w:rsidR="007858FF" w:rsidRDefault="00307FDA" w:rsidP="00631217">
      <w:pPr>
        <w:pStyle w:val="Overskrift4"/>
        <w:rPr>
          <w:lang w:val="en-US"/>
        </w:rPr>
      </w:pPr>
      <w:r w:rsidRPr="00307FDA">
        <w:rPr>
          <w:lang w:val="en-US"/>
        </w:rPr>
        <w:t xml:space="preserve">Question: </w:t>
      </w:r>
    </w:p>
    <w:p w:rsidR="00307FDA" w:rsidRPr="00307FDA" w:rsidRDefault="00307FDA" w:rsidP="00307FDA">
      <w:pPr>
        <w:rPr>
          <w:lang w:val="en-US"/>
        </w:rPr>
      </w:pPr>
      <w:r w:rsidRPr="00307FDA">
        <w:rPr>
          <w:lang w:val="en-US"/>
        </w:rPr>
        <w:t>What will happen if you click the Edit or Delete links in the Index view in the Lab?</w:t>
      </w:r>
    </w:p>
    <w:p w:rsidR="007858FF" w:rsidRDefault="00307FDA" w:rsidP="00631217">
      <w:pPr>
        <w:pStyle w:val="Overskrift4"/>
        <w:rPr>
          <w:lang w:val="en-US"/>
        </w:rPr>
      </w:pPr>
      <w:r w:rsidRPr="00307FDA">
        <w:rPr>
          <w:lang w:val="en-US"/>
        </w:rPr>
        <w:t xml:space="preserve">Question: </w:t>
      </w:r>
    </w:p>
    <w:p w:rsidR="00307FDA" w:rsidRPr="00307FDA" w:rsidRDefault="00307FDA" w:rsidP="00307FDA">
      <w:pPr>
        <w:rPr>
          <w:lang w:val="en-US"/>
        </w:rPr>
      </w:pPr>
      <w:r w:rsidRPr="00307FDA">
        <w:rPr>
          <w:lang w:val="en-US"/>
        </w:rPr>
        <w:t>Why did you use the ActionName annotation for the DeleteConfirmed action in</w:t>
      </w:r>
      <w:r w:rsidR="007858FF">
        <w:rPr>
          <w:lang w:val="en-US"/>
        </w:rPr>
        <w:t xml:space="preserve"> </w:t>
      </w:r>
      <w:r w:rsidRPr="00307FDA">
        <w:rPr>
          <w:lang w:val="en-US"/>
        </w:rPr>
        <w:t>the PhotoController class?</w:t>
      </w:r>
    </w:p>
    <w:p w:rsidR="007858FF" w:rsidRDefault="00307FDA" w:rsidP="00631217">
      <w:pPr>
        <w:pStyle w:val="Overskrift4"/>
        <w:rPr>
          <w:lang w:val="en-US"/>
        </w:rPr>
      </w:pPr>
      <w:r w:rsidRPr="00307FDA">
        <w:rPr>
          <w:lang w:val="en-US"/>
        </w:rPr>
        <w:t xml:space="preserve">Question: </w:t>
      </w:r>
    </w:p>
    <w:p w:rsidR="00307FDA" w:rsidRPr="00307FDA" w:rsidRDefault="00307FDA" w:rsidP="00307FDA">
      <w:pPr>
        <w:rPr>
          <w:lang w:val="en-US"/>
        </w:rPr>
      </w:pPr>
      <w:r w:rsidRPr="00307FDA">
        <w:rPr>
          <w:lang w:val="en-US"/>
        </w:rPr>
        <w:t>In the lab, you added two actions with the name, Create. Why is it possible to add</w:t>
      </w:r>
      <w:r w:rsidR="007858FF">
        <w:rPr>
          <w:lang w:val="en-US"/>
        </w:rPr>
        <w:t xml:space="preserve"> </w:t>
      </w:r>
      <w:r w:rsidRPr="00307FDA">
        <w:rPr>
          <w:lang w:val="en-US"/>
        </w:rPr>
        <w:t>these actions without using the ActionName annotation?</w:t>
      </w:r>
    </w:p>
    <w:p w:rsidR="007858FF" w:rsidRDefault="007858FF" w:rsidP="00307FDA">
      <w:pPr>
        <w:rPr>
          <w:lang w:val="en-US"/>
        </w:rPr>
        <w:sectPr w:rsidR="007858FF" w:rsidSect="00750E6A">
          <w:headerReference w:type="default" r:id="rId26"/>
          <w:headerReference w:type="first" r:id="rId27"/>
          <w:pgSz w:w="11906" w:h="16838"/>
          <w:pgMar w:top="1701" w:right="1134" w:bottom="1701" w:left="1134" w:header="708" w:footer="708" w:gutter="0"/>
          <w:cols w:space="708"/>
          <w:titlePg/>
          <w:docGrid w:linePitch="360"/>
        </w:sectPr>
      </w:pPr>
    </w:p>
    <w:p w:rsidR="00307FDA" w:rsidRPr="00307FDA" w:rsidRDefault="00307FDA" w:rsidP="009D58C4">
      <w:pPr>
        <w:pStyle w:val="Overskrift2"/>
        <w:rPr>
          <w:lang w:val="en-US"/>
        </w:rPr>
      </w:pPr>
      <w:bookmarkStart w:id="35" w:name="_Toc401515471"/>
      <w:r w:rsidRPr="00307FDA">
        <w:rPr>
          <w:lang w:val="en-US"/>
        </w:rPr>
        <w:lastRenderedPageBreak/>
        <w:t>Module Review and Takeaways</w:t>
      </w:r>
      <w:bookmarkEnd w:id="35"/>
    </w:p>
    <w:p w:rsidR="00307FDA" w:rsidRPr="00307FDA" w:rsidRDefault="00307FDA" w:rsidP="00307FDA">
      <w:pPr>
        <w:rPr>
          <w:lang w:val="en-US"/>
        </w:rPr>
      </w:pPr>
      <w:r w:rsidRPr="00307FDA">
        <w:rPr>
          <w:lang w:val="en-US"/>
        </w:rPr>
        <w:t>In this module, you have seen the pivotal role that controllers and actions take in the construction of an</w:t>
      </w:r>
      <w:r w:rsidR="00772FD4">
        <w:rPr>
          <w:lang w:val="en-US"/>
        </w:rPr>
        <w:t xml:space="preserve"> </w:t>
      </w:r>
      <w:r w:rsidRPr="00307FDA">
        <w:rPr>
          <w:lang w:val="en-US"/>
        </w:rPr>
        <w:t>MVC web application. Controllers and actions ensure that the application responds correctly to each user</w:t>
      </w:r>
      <w:r w:rsidR="00772FD4">
        <w:rPr>
          <w:lang w:val="en-US"/>
        </w:rPr>
        <w:t xml:space="preserve"> </w:t>
      </w:r>
      <w:r w:rsidRPr="00307FDA">
        <w:rPr>
          <w:lang w:val="en-US"/>
        </w:rPr>
        <w:t>request, create instances of model classes, and pass the model class to a view for display. In the next</w:t>
      </w:r>
      <w:r w:rsidR="00772FD4">
        <w:rPr>
          <w:lang w:val="en-US"/>
        </w:rPr>
        <w:t xml:space="preserve"> </w:t>
      </w:r>
      <w:r w:rsidRPr="00307FDA">
        <w:rPr>
          <w:lang w:val="en-US"/>
        </w:rPr>
        <w:t>module, you will see how to create and code views to implement the user interface for your application.</w:t>
      </w:r>
    </w:p>
    <w:p w:rsidR="00772FD4" w:rsidRDefault="00307FDA" w:rsidP="009D58C4">
      <w:pPr>
        <w:pStyle w:val="Overskrift4"/>
        <w:rPr>
          <w:lang w:val="en-US"/>
        </w:rPr>
      </w:pPr>
      <w:r w:rsidRPr="00307FDA">
        <w:rPr>
          <w:lang w:val="en-US"/>
        </w:rPr>
        <w:t xml:space="preserve">Best Practice: </w:t>
      </w:r>
    </w:p>
    <w:p w:rsidR="00307FDA" w:rsidRPr="00307FDA" w:rsidRDefault="00307FDA" w:rsidP="00307FDA">
      <w:pPr>
        <w:rPr>
          <w:lang w:val="en-US"/>
        </w:rPr>
      </w:pPr>
      <w:r w:rsidRPr="00307FDA">
        <w:rPr>
          <w:lang w:val="en-US"/>
        </w:rPr>
        <w:t>Unless you have a good reason not to, keep to the convention that each controller</w:t>
      </w:r>
      <w:r w:rsidR="00772FD4">
        <w:rPr>
          <w:lang w:val="en-US"/>
        </w:rPr>
        <w:t xml:space="preserve"> </w:t>
      </w:r>
      <w:r w:rsidRPr="00307FDA">
        <w:rPr>
          <w:lang w:val="en-US"/>
        </w:rPr>
        <w:t>should be named to match the corresponding model class, with “Controller” appended. For example, for</w:t>
      </w:r>
      <w:r w:rsidR="00772FD4">
        <w:rPr>
          <w:lang w:val="en-US"/>
        </w:rPr>
        <w:t xml:space="preserve"> </w:t>
      </w:r>
      <w:r w:rsidRPr="00307FDA">
        <w:rPr>
          <w:lang w:val="en-US"/>
        </w:rPr>
        <w:t>the Photo model class, the controller should be called PhotoController. By maintaining this convention,</w:t>
      </w:r>
      <w:r w:rsidR="00772FD4">
        <w:rPr>
          <w:lang w:val="en-US"/>
        </w:rPr>
        <w:t xml:space="preserve"> </w:t>
      </w:r>
      <w:r w:rsidRPr="00307FDA">
        <w:rPr>
          <w:lang w:val="en-US"/>
        </w:rPr>
        <w:t>you create a logically named set of model and controller classes, and can use the default controller</w:t>
      </w:r>
      <w:r w:rsidR="00772FD4">
        <w:rPr>
          <w:lang w:val="en-US"/>
        </w:rPr>
        <w:t xml:space="preserve"> </w:t>
      </w:r>
      <w:r w:rsidRPr="00307FDA">
        <w:rPr>
          <w:lang w:val="en-US"/>
        </w:rPr>
        <w:t>factory.</w:t>
      </w:r>
    </w:p>
    <w:p w:rsidR="00772FD4" w:rsidRDefault="00307FDA" w:rsidP="009D58C4">
      <w:pPr>
        <w:pStyle w:val="Overskrift4"/>
        <w:rPr>
          <w:lang w:val="en-US"/>
        </w:rPr>
      </w:pPr>
      <w:r w:rsidRPr="00307FDA">
        <w:rPr>
          <w:lang w:val="en-US"/>
        </w:rPr>
        <w:t xml:space="preserve">Best Practice: </w:t>
      </w:r>
    </w:p>
    <w:p w:rsidR="00307FDA" w:rsidRPr="00307FDA" w:rsidRDefault="00307FDA" w:rsidP="00307FDA">
      <w:pPr>
        <w:rPr>
          <w:lang w:val="en-US"/>
        </w:rPr>
      </w:pPr>
      <w:r w:rsidRPr="00307FDA">
        <w:rPr>
          <w:lang w:val="en-US"/>
        </w:rPr>
        <w:t>Take great care if you choose to override the built-in AuthorizeAttribute filter</w:t>
      </w:r>
      <w:r w:rsidR="00772FD4">
        <w:rPr>
          <w:lang w:val="en-US"/>
        </w:rPr>
        <w:t xml:space="preserve"> </w:t>
      </w:r>
      <w:r w:rsidRPr="00307FDA">
        <w:rPr>
          <w:lang w:val="en-US"/>
        </w:rPr>
        <w:t>because it implements permissions and security for the web application. If you carelessly modify the</w:t>
      </w:r>
      <w:r w:rsidR="00772FD4">
        <w:rPr>
          <w:lang w:val="en-US"/>
        </w:rPr>
        <w:t xml:space="preserve"> </w:t>
      </w:r>
      <w:r w:rsidRPr="00307FDA">
        <w:rPr>
          <w:lang w:val="en-US"/>
        </w:rPr>
        <w:t>security infrastructure of the MVC framework, you may introduce vulnerabilities in your application.</w:t>
      </w:r>
      <w:r w:rsidR="00772FD4">
        <w:rPr>
          <w:lang w:val="en-US"/>
        </w:rPr>
        <w:t xml:space="preserve"> </w:t>
      </w:r>
      <w:r w:rsidRPr="00307FDA">
        <w:rPr>
          <w:lang w:val="en-US"/>
        </w:rPr>
        <w:t>Instead, use the built-in filter wherever possible.</w:t>
      </w:r>
    </w:p>
    <w:p w:rsidR="00307FDA" w:rsidRPr="00307FDA" w:rsidRDefault="00307FDA" w:rsidP="009D58C4">
      <w:pPr>
        <w:pStyle w:val="Overskrift3"/>
        <w:rPr>
          <w:lang w:val="en-US"/>
        </w:rPr>
      </w:pPr>
      <w:r w:rsidRPr="00307FDA">
        <w:rPr>
          <w:lang w:val="en-US"/>
        </w:rPr>
        <w:t>Review Question(s)</w:t>
      </w:r>
    </w:p>
    <w:p w:rsidR="00772FD4" w:rsidRDefault="00307FDA" w:rsidP="009D58C4">
      <w:pPr>
        <w:pStyle w:val="Overskrift4"/>
        <w:rPr>
          <w:lang w:val="en-US"/>
        </w:rPr>
      </w:pPr>
      <w:r w:rsidRPr="00307FDA">
        <w:rPr>
          <w:lang w:val="en-US"/>
        </w:rPr>
        <w:t xml:space="preserve">Question: </w:t>
      </w:r>
    </w:p>
    <w:p w:rsidR="00914E60" w:rsidRDefault="00307FDA" w:rsidP="00307FDA">
      <w:pPr>
        <w:rPr>
          <w:lang w:val="en-US"/>
        </w:rPr>
        <w:sectPr w:rsidR="00914E60" w:rsidSect="00750E6A">
          <w:headerReference w:type="first" r:id="rId28"/>
          <w:pgSz w:w="11906" w:h="16838"/>
          <w:pgMar w:top="1701" w:right="1134" w:bottom="1701" w:left="1134" w:header="708" w:footer="708" w:gutter="0"/>
          <w:cols w:space="708"/>
          <w:titlePg/>
          <w:docGrid w:linePitch="360"/>
        </w:sectPr>
      </w:pPr>
      <w:r w:rsidRPr="00307FDA">
        <w:rPr>
          <w:lang w:val="en-US"/>
        </w:rPr>
        <w:t>You want to ensure that the CreatedDate property of a new Photo object is set</w:t>
      </w:r>
      <w:r w:rsidR="00772FD4">
        <w:rPr>
          <w:lang w:val="en-US"/>
        </w:rPr>
        <w:t xml:space="preserve"> </w:t>
      </w:r>
      <w:r w:rsidRPr="00307FDA">
        <w:rPr>
          <w:lang w:val="en-US"/>
        </w:rPr>
        <w:t>to today’s date when the object is created. Should this value be set in the Photo model class</w:t>
      </w:r>
      <w:r w:rsidR="00772FD4">
        <w:rPr>
          <w:lang w:val="en-US"/>
        </w:rPr>
        <w:t xml:space="preserve"> </w:t>
      </w:r>
      <w:r w:rsidRPr="00307FDA">
        <w:rPr>
          <w:lang w:val="en-US"/>
        </w:rPr>
        <w:t>constructor method or in the PhotoController Create action method?</w:t>
      </w:r>
    </w:p>
    <w:p w:rsidR="00914E60" w:rsidRPr="00914E60" w:rsidRDefault="009D58C4" w:rsidP="005D06DD">
      <w:pPr>
        <w:pStyle w:val="Overskrift1"/>
        <w:rPr>
          <w:lang w:val="en-US"/>
        </w:rPr>
      </w:pPr>
      <w:bookmarkStart w:id="36" w:name="_Toc401515472"/>
      <w:r>
        <w:rPr>
          <w:lang w:val="en-US"/>
        </w:rPr>
        <w:lastRenderedPageBreak/>
        <w:t xml:space="preserve">Module 05 - </w:t>
      </w:r>
      <w:r w:rsidR="00914E60" w:rsidRPr="00914E60">
        <w:rPr>
          <w:lang w:val="en-US"/>
        </w:rPr>
        <w:t>Lab: Developing ASP.NET MVC 4 Views</w:t>
      </w:r>
      <w:bookmarkEnd w:id="36"/>
    </w:p>
    <w:p w:rsidR="00914E60" w:rsidRPr="00914E60" w:rsidRDefault="00914E60" w:rsidP="005D06DD">
      <w:pPr>
        <w:pStyle w:val="Overskrift2"/>
        <w:rPr>
          <w:lang w:val="en-US"/>
        </w:rPr>
      </w:pPr>
      <w:bookmarkStart w:id="37" w:name="_Toc401515473"/>
      <w:r w:rsidRPr="00914E60">
        <w:rPr>
          <w:lang w:val="en-US"/>
        </w:rPr>
        <w:t>Scenario</w:t>
      </w:r>
      <w:bookmarkEnd w:id="37"/>
    </w:p>
    <w:p w:rsidR="00914E60" w:rsidRPr="00914E60" w:rsidRDefault="00914E60" w:rsidP="00914E60">
      <w:pPr>
        <w:rPr>
          <w:lang w:val="en-US"/>
        </w:rPr>
      </w:pPr>
      <w:r w:rsidRPr="00914E60">
        <w:rPr>
          <w:lang w:val="en-US"/>
        </w:rPr>
        <w:t>You have been asked to add the following views to the photo sharing application:</w:t>
      </w:r>
    </w:p>
    <w:p w:rsidR="00914E60" w:rsidRPr="00914E60" w:rsidRDefault="00914E60" w:rsidP="00914E60">
      <w:pPr>
        <w:rPr>
          <w:lang w:val="en-US"/>
        </w:rPr>
      </w:pPr>
      <w:r w:rsidRPr="00914E60">
        <w:rPr>
          <w:lang w:val="en-US"/>
        </w:rPr>
        <w:t>o A Display view for the Photo model objects. This view will display a single photo in a large size,</w:t>
      </w:r>
      <w:r w:rsidR="005D06DD">
        <w:rPr>
          <w:lang w:val="en-US"/>
        </w:rPr>
        <w:t xml:space="preserve"> </w:t>
      </w:r>
      <w:r w:rsidRPr="00914E60">
        <w:rPr>
          <w:lang w:val="en-US"/>
        </w:rPr>
        <w:t>with the title, description, owner, and created date properties.</w:t>
      </w:r>
    </w:p>
    <w:p w:rsidR="00914E60" w:rsidRPr="00914E60" w:rsidRDefault="00914E60" w:rsidP="00914E60">
      <w:pPr>
        <w:rPr>
          <w:lang w:val="en-US"/>
        </w:rPr>
      </w:pPr>
      <w:r w:rsidRPr="00914E60">
        <w:rPr>
          <w:lang w:val="en-US"/>
        </w:rPr>
        <w:t>o A Create view for the Photo model objects. This view will enable users to upload a new photo to</w:t>
      </w:r>
      <w:r w:rsidR="005D06DD">
        <w:rPr>
          <w:lang w:val="en-US"/>
        </w:rPr>
        <w:t xml:space="preserve"> </w:t>
      </w:r>
      <w:r w:rsidRPr="00914E60">
        <w:rPr>
          <w:lang w:val="en-US"/>
        </w:rPr>
        <w:t>the gallery and set the title and description properties.</w:t>
      </w:r>
    </w:p>
    <w:p w:rsidR="00914E60" w:rsidRPr="00914E60" w:rsidRDefault="00914E60" w:rsidP="00914E60">
      <w:pPr>
        <w:rPr>
          <w:lang w:val="en-US"/>
        </w:rPr>
      </w:pPr>
      <w:r w:rsidRPr="00914E60">
        <w:rPr>
          <w:lang w:val="en-US"/>
        </w:rPr>
        <w:t>o A Photo Gallery partial view. This view will display many photos in thumbnail sizes, with the title,</w:t>
      </w:r>
      <w:r w:rsidR="005D06DD">
        <w:rPr>
          <w:lang w:val="en-US"/>
        </w:rPr>
        <w:t xml:space="preserve"> </w:t>
      </w:r>
      <w:r w:rsidRPr="00914E60">
        <w:rPr>
          <w:lang w:val="en-US"/>
        </w:rPr>
        <w:t>owner, and created date properties. This view will be used on the All Photos webpage to display</w:t>
      </w:r>
      <w:r w:rsidR="005D06DD">
        <w:rPr>
          <w:lang w:val="en-US"/>
        </w:rPr>
        <w:t xml:space="preserve"> </w:t>
      </w:r>
      <w:r w:rsidRPr="00914E60">
        <w:rPr>
          <w:lang w:val="en-US"/>
        </w:rPr>
        <w:t>all the photos in the application. In addition, this view will also be used on the home page to</w:t>
      </w:r>
      <w:r w:rsidR="005D06DD">
        <w:rPr>
          <w:lang w:val="en-US"/>
        </w:rPr>
        <w:t xml:space="preserve"> </w:t>
      </w:r>
      <w:r w:rsidRPr="00914E60">
        <w:rPr>
          <w:lang w:val="en-US"/>
        </w:rPr>
        <w:t>display the three most recent photos.</w:t>
      </w:r>
    </w:p>
    <w:p w:rsidR="00914E60" w:rsidRPr="00914E60" w:rsidRDefault="00914E60" w:rsidP="00914E60">
      <w:pPr>
        <w:rPr>
          <w:lang w:val="en-US"/>
        </w:rPr>
      </w:pPr>
      <w:r w:rsidRPr="00914E60">
        <w:rPr>
          <w:lang w:val="en-US"/>
        </w:rPr>
        <w:t>After adding these three views to the photo sharing application, you will also test the working of the web</w:t>
      </w:r>
      <w:r w:rsidR="005D06DD">
        <w:rPr>
          <w:lang w:val="en-US"/>
        </w:rPr>
        <w:t xml:space="preserve"> </w:t>
      </w:r>
      <w:r w:rsidRPr="00914E60">
        <w:rPr>
          <w:lang w:val="en-US"/>
        </w:rPr>
        <w:t>application.</w:t>
      </w:r>
    </w:p>
    <w:p w:rsidR="00914E60" w:rsidRPr="00914E60" w:rsidRDefault="00914E60" w:rsidP="005D06DD">
      <w:pPr>
        <w:pStyle w:val="Overskrift3"/>
        <w:rPr>
          <w:lang w:val="en-US"/>
        </w:rPr>
      </w:pPr>
      <w:r w:rsidRPr="00914E60">
        <w:rPr>
          <w:lang w:val="en-US"/>
        </w:rPr>
        <w:t>Objectives</w:t>
      </w:r>
    </w:p>
    <w:p w:rsidR="00914E60" w:rsidRPr="00914E60" w:rsidRDefault="00914E60" w:rsidP="00914E60">
      <w:pPr>
        <w:rPr>
          <w:lang w:val="en-US"/>
        </w:rPr>
      </w:pPr>
      <w:r w:rsidRPr="00914E60">
        <w:rPr>
          <w:lang w:val="en-US"/>
        </w:rPr>
        <w:t>After completing this lab, you will be able to:</w:t>
      </w:r>
    </w:p>
    <w:p w:rsidR="00914E60" w:rsidRPr="0032085A" w:rsidRDefault="00914E60" w:rsidP="0032085A">
      <w:pPr>
        <w:pStyle w:val="Listeafsnit"/>
        <w:numPr>
          <w:ilvl w:val="0"/>
          <w:numId w:val="47"/>
        </w:numPr>
        <w:rPr>
          <w:lang w:val="en-US"/>
        </w:rPr>
      </w:pPr>
      <w:r w:rsidRPr="0032085A">
        <w:rPr>
          <w:lang w:val="en-US"/>
        </w:rPr>
        <w:t>Add Razor views to an MVC application and set properties such as scaffold and model binding.</w:t>
      </w:r>
    </w:p>
    <w:p w:rsidR="00914E60" w:rsidRPr="0032085A" w:rsidRDefault="00914E60" w:rsidP="0032085A">
      <w:pPr>
        <w:pStyle w:val="Listeafsnit"/>
        <w:numPr>
          <w:ilvl w:val="0"/>
          <w:numId w:val="47"/>
        </w:numPr>
        <w:rPr>
          <w:lang w:val="en-US"/>
        </w:rPr>
      </w:pPr>
      <w:r w:rsidRPr="0032085A">
        <w:rPr>
          <w:lang w:val="en-US"/>
        </w:rPr>
        <w:t>Write both HTML markup and C# code in a view by using Razor syntax.</w:t>
      </w:r>
    </w:p>
    <w:p w:rsidR="00914E60" w:rsidRPr="0032085A" w:rsidRDefault="00914E60" w:rsidP="0032085A">
      <w:pPr>
        <w:pStyle w:val="Listeafsnit"/>
        <w:numPr>
          <w:ilvl w:val="0"/>
          <w:numId w:val="47"/>
        </w:numPr>
        <w:rPr>
          <w:lang w:val="en-US"/>
        </w:rPr>
      </w:pPr>
      <w:r w:rsidRPr="0032085A">
        <w:rPr>
          <w:lang w:val="en-US"/>
        </w:rPr>
        <w:t>Create a partial view and use it to display re-usable markup.</w:t>
      </w:r>
    </w:p>
    <w:p w:rsidR="00914E60" w:rsidRPr="00914E60" w:rsidRDefault="00914E60" w:rsidP="005D06DD">
      <w:pPr>
        <w:pStyle w:val="Overskrift2"/>
        <w:rPr>
          <w:lang w:val="en-US"/>
        </w:rPr>
      </w:pPr>
      <w:bookmarkStart w:id="38" w:name="_Toc401515474"/>
      <w:r w:rsidRPr="00914E60">
        <w:rPr>
          <w:lang w:val="en-US"/>
        </w:rPr>
        <w:t>Exercise 1: Adding a View for Photo Display</w:t>
      </w:r>
      <w:bookmarkEnd w:id="38"/>
    </w:p>
    <w:p w:rsidR="00914E60" w:rsidRPr="00914E60" w:rsidRDefault="00914E60" w:rsidP="005D06DD">
      <w:pPr>
        <w:pStyle w:val="Overskrift3"/>
        <w:rPr>
          <w:lang w:val="en-US"/>
        </w:rPr>
      </w:pPr>
      <w:r w:rsidRPr="00914E60">
        <w:rPr>
          <w:lang w:val="en-US"/>
        </w:rPr>
        <w:t>Scenario</w:t>
      </w:r>
    </w:p>
    <w:p w:rsidR="00914E60" w:rsidRPr="00914E60" w:rsidRDefault="00914E60" w:rsidP="00914E60">
      <w:pPr>
        <w:rPr>
          <w:lang w:val="en-US"/>
        </w:rPr>
      </w:pPr>
      <w:r w:rsidRPr="00914E60">
        <w:rPr>
          <w:lang w:val="en-US"/>
        </w:rPr>
        <w:t>In this exercise, you will:</w:t>
      </w:r>
    </w:p>
    <w:p w:rsidR="00914E60" w:rsidRPr="0032085A" w:rsidRDefault="00914E60" w:rsidP="0032085A">
      <w:pPr>
        <w:pStyle w:val="Listeafsnit"/>
        <w:numPr>
          <w:ilvl w:val="0"/>
          <w:numId w:val="47"/>
        </w:numPr>
        <w:rPr>
          <w:lang w:val="en-US"/>
        </w:rPr>
      </w:pPr>
      <w:r w:rsidRPr="0032085A">
        <w:rPr>
          <w:lang w:val="en-US"/>
        </w:rPr>
        <w:t>Create a new view in the Photo Sharing web application to display single photos in large size.</w:t>
      </w:r>
    </w:p>
    <w:p w:rsidR="00914E60" w:rsidRPr="0032085A" w:rsidRDefault="00914E60" w:rsidP="0032085A">
      <w:pPr>
        <w:pStyle w:val="Listeafsnit"/>
        <w:numPr>
          <w:ilvl w:val="0"/>
          <w:numId w:val="47"/>
        </w:numPr>
        <w:rPr>
          <w:lang w:val="en-US"/>
        </w:rPr>
      </w:pPr>
      <w:r w:rsidRPr="0032085A">
        <w:rPr>
          <w:lang w:val="en-US"/>
        </w:rPr>
        <w:t>Display the properties of a photo such as title, description, and created date.</w:t>
      </w:r>
    </w:p>
    <w:p w:rsidR="00914E60" w:rsidRPr="00914E60" w:rsidRDefault="00914E60" w:rsidP="00914E60">
      <w:pPr>
        <w:rPr>
          <w:lang w:val="en-US"/>
        </w:rPr>
      </w:pPr>
      <w:r w:rsidRPr="00914E60">
        <w:rPr>
          <w:lang w:val="en-US"/>
        </w:rPr>
        <w:t>The main tasks for this exercise are as follows:</w:t>
      </w:r>
    </w:p>
    <w:p w:rsidR="00914E60" w:rsidRPr="005D06DD" w:rsidRDefault="00914E60" w:rsidP="00DA06CB">
      <w:pPr>
        <w:pStyle w:val="Listeafsnit"/>
        <w:numPr>
          <w:ilvl w:val="0"/>
          <w:numId w:val="69"/>
        </w:numPr>
        <w:rPr>
          <w:lang w:val="en-US"/>
        </w:rPr>
      </w:pPr>
      <w:r w:rsidRPr="005D06DD">
        <w:rPr>
          <w:lang w:val="en-US"/>
        </w:rPr>
        <w:t>Add a new display view.</w:t>
      </w:r>
    </w:p>
    <w:p w:rsidR="00914E60" w:rsidRPr="005D06DD" w:rsidRDefault="00914E60" w:rsidP="00DA06CB">
      <w:pPr>
        <w:pStyle w:val="Listeafsnit"/>
        <w:numPr>
          <w:ilvl w:val="0"/>
          <w:numId w:val="69"/>
        </w:numPr>
        <w:rPr>
          <w:lang w:val="en-US"/>
        </w:rPr>
      </w:pPr>
      <w:r w:rsidRPr="005D06DD">
        <w:rPr>
          <w:lang w:val="en-US"/>
        </w:rPr>
        <w:t>Complete the photo display view.</w:t>
      </w:r>
    </w:p>
    <w:p w:rsidR="00914E60" w:rsidRPr="00914E60" w:rsidRDefault="00914E60" w:rsidP="005D06DD">
      <w:pPr>
        <w:pStyle w:val="Overskrift3"/>
        <w:rPr>
          <w:lang w:val="en-US"/>
        </w:rPr>
      </w:pPr>
      <w:r w:rsidRPr="00914E60">
        <w:rPr>
          <w:lang w:val="en-US"/>
        </w:rPr>
        <w:t>Task 1: Add a new display view.</w:t>
      </w:r>
    </w:p>
    <w:p w:rsidR="00914E60" w:rsidRPr="005D06DD" w:rsidRDefault="00914E60" w:rsidP="00DA06CB">
      <w:pPr>
        <w:pStyle w:val="Listeafsnit"/>
        <w:numPr>
          <w:ilvl w:val="0"/>
          <w:numId w:val="70"/>
        </w:numPr>
        <w:rPr>
          <w:lang w:val="en-US"/>
        </w:rPr>
      </w:pPr>
      <w:r w:rsidRPr="005D06DD">
        <w:rPr>
          <w:lang w:val="en-US"/>
        </w:rPr>
        <w:t>Open the Photo Sharing Application solution from the following location:</w:t>
      </w:r>
    </w:p>
    <w:p w:rsidR="00914E60" w:rsidRPr="0032085A" w:rsidRDefault="00914E60" w:rsidP="0032085A">
      <w:pPr>
        <w:pStyle w:val="Listeafsnit"/>
        <w:numPr>
          <w:ilvl w:val="1"/>
          <w:numId w:val="47"/>
        </w:numPr>
        <w:rPr>
          <w:lang w:val="en-US"/>
        </w:rPr>
      </w:pPr>
      <w:r w:rsidRPr="0032085A">
        <w:rPr>
          <w:lang w:val="en-US"/>
        </w:rPr>
        <w:t>File location: Allfiles (D):\Labfiles\Mod05\Starter\PhotoSharingApplication</w:t>
      </w:r>
    </w:p>
    <w:p w:rsidR="00914E60" w:rsidRPr="005D06DD" w:rsidRDefault="00914E60" w:rsidP="00DA06CB">
      <w:pPr>
        <w:pStyle w:val="Listeafsnit"/>
        <w:numPr>
          <w:ilvl w:val="0"/>
          <w:numId w:val="70"/>
        </w:numPr>
        <w:rPr>
          <w:lang w:val="en-US"/>
        </w:rPr>
      </w:pPr>
      <w:r w:rsidRPr="005D06DD">
        <w:rPr>
          <w:lang w:val="en-US"/>
        </w:rPr>
        <w:t>Open the PhotoController.cs code window.</w:t>
      </w:r>
    </w:p>
    <w:p w:rsidR="00914E60" w:rsidRPr="005D06DD" w:rsidRDefault="00914E60" w:rsidP="00DA06CB">
      <w:pPr>
        <w:pStyle w:val="Listeafsnit"/>
        <w:numPr>
          <w:ilvl w:val="0"/>
          <w:numId w:val="70"/>
        </w:numPr>
        <w:rPr>
          <w:lang w:val="en-US"/>
        </w:rPr>
      </w:pPr>
      <w:r w:rsidRPr="005D06DD">
        <w:rPr>
          <w:lang w:val="en-US"/>
        </w:rPr>
        <w:t>Build the solution</w:t>
      </w:r>
    </w:p>
    <w:p w:rsidR="00914E60" w:rsidRPr="005D06DD" w:rsidRDefault="00914E60" w:rsidP="00DA06CB">
      <w:pPr>
        <w:pStyle w:val="Listeafsnit"/>
        <w:numPr>
          <w:ilvl w:val="0"/>
          <w:numId w:val="70"/>
        </w:numPr>
        <w:rPr>
          <w:lang w:val="en-US"/>
        </w:rPr>
      </w:pPr>
      <w:r w:rsidRPr="005D06DD">
        <w:rPr>
          <w:lang w:val="en-US"/>
        </w:rPr>
        <w:t>Add a new view to the Display action in the PhotoController by using the following information:</w:t>
      </w:r>
    </w:p>
    <w:p w:rsidR="00914E60" w:rsidRPr="0032085A" w:rsidRDefault="00914E60" w:rsidP="0032085A">
      <w:pPr>
        <w:pStyle w:val="Listeafsnit"/>
        <w:numPr>
          <w:ilvl w:val="1"/>
          <w:numId w:val="47"/>
        </w:numPr>
        <w:rPr>
          <w:lang w:val="en-US"/>
        </w:rPr>
      </w:pPr>
      <w:r w:rsidRPr="0032085A">
        <w:rPr>
          <w:lang w:val="en-US"/>
        </w:rPr>
        <w:t>Name: Display</w:t>
      </w:r>
    </w:p>
    <w:p w:rsidR="00914E60" w:rsidRPr="0032085A" w:rsidRDefault="00914E60" w:rsidP="0032085A">
      <w:pPr>
        <w:pStyle w:val="Listeafsnit"/>
        <w:numPr>
          <w:ilvl w:val="1"/>
          <w:numId w:val="47"/>
        </w:numPr>
        <w:rPr>
          <w:lang w:val="en-US"/>
        </w:rPr>
      </w:pPr>
      <w:r w:rsidRPr="0032085A">
        <w:rPr>
          <w:lang w:val="en-US"/>
        </w:rPr>
        <w:t>View engine: Razor (CSHTML)</w:t>
      </w:r>
    </w:p>
    <w:p w:rsidR="00914E60" w:rsidRPr="0032085A" w:rsidRDefault="00914E60" w:rsidP="0032085A">
      <w:pPr>
        <w:pStyle w:val="Listeafsnit"/>
        <w:numPr>
          <w:ilvl w:val="1"/>
          <w:numId w:val="47"/>
        </w:numPr>
        <w:rPr>
          <w:lang w:val="en-US"/>
        </w:rPr>
      </w:pPr>
      <w:r w:rsidRPr="0032085A">
        <w:rPr>
          <w:lang w:val="en-US"/>
        </w:rPr>
        <w:t>View type: Strongly typed</w:t>
      </w:r>
    </w:p>
    <w:p w:rsidR="00914E60" w:rsidRPr="0032085A" w:rsidRDefault="00914E60" w:rsidP="0032085A">
      <w:pPr>
        <w:pStyle w:val="Listeafsnit"/>
        <w:numPr>
          <w:ilvl w:val="1"/>
          <w:numId w:val="47"/>
        </w:numPr>
        <w:rPr>
          <w:lang w:val="en-US"/>
        </w:rPr>
      </w:pPr>
      <w:r w:rsidRPr="0032085A">
        <w:rPr>
          <w:lang w:val="en-US"/>
        </w:rPr>
        <w:t>Model class: Photo</w:t>
      </w:r>
    </w:p>
    <w:p w:rsidR="00914E60" w:rsidRPr="0032085A" w:rsidRDefault="00914E60" w:rsidP="0032085A">
      <w:pPr>
        <w:pStyle w:val="Listeafsnit"/>
        <w:numPr>
          <w:ilvl w:val="1"/>
          <w:numId w:val="47"/>
        </w:numPr>
        <w:rPr>
          <w:lang w:val="en-US"/>
        </w:rPr>
      </w:pPr>
      <w:r w:rsidRPr="0032085A">
        <w:rPr>
          <w:lang w:val="en-US"/>
        </w:rPr>
        <w:t>Scaffold template: Empty</w:t>
      </w:r>
    </w:p>
    <w:p w:rsidR="00914E60" w:rsidRPr="0032085A" w:rsidRDefault="00914E60" w:rsidP="0032085A">
      <w:pPr>
        <w:pStyle w:val="Listeafsnit"/>
        <w:numPr>
          <w:ilvl w:val="1"/>
          <w:numId w:val="47"/>
        </w:numPr>
        <w:rPr>
          <w:lang w:val="en-US"/>
        </w:rPr>
      </w:pPr>
      <w:r w:rsidRPr="0032085A">
        <w:rPr>
          <w:lang w:val="en-US"/>
        </w:rPr>
        <w:lastRenderedPageBreak/>
        <w:t>Layout or master page: None</w:t>
      </w:r>
    </w:p>
    <w:p w:rsidR="00914E60" w:rsidRPr="00914E60" w:rsidRDefault="00914E60" w:rsidP="005D06DD">
      <w:pPr>
        <w:pStyle w:val="Overskrift3"/>
        <w:rPr>
          <w:lang w:val="en-US"/>
        </w:rPr>
      </w:pPr>
      <w:r w:rsidRPr="00914E60">
        <w:rPr>
          <w:lang w:val="en-US"/>
        </w:rPr>
        <w:t>Task 2: Complete the photo display view.</w:t>
      </w:r>
    </w:p>
    <w:p w:rsidR="00914E60" w:rsidRPr="005D06DD" w:rsidRDefault="00914E60" w:rsidP="00DA06CB">
      <w:pPr>
        <w:pStyle w:val="Listeafsnit"/>
        <w:numPr>
          <w:ilvl w:val="0"/>
          <w:numId w:val="71"/>
        </w:numPr>
        <w:rPr>
          <w:lang w:val="en-US"/>
        </w:rPr>
      </w:pPr>
      <w:r w:rsidRPr="005D06DD">
        <w:rPr>
          <w:lang w:val="en-US"/>
        </w:rPr>
        <w:t>Add a title to the display view by using the Title property of the Model object.</w:t>
      </w:r>
    </w:p>
    <w:p w:rsidR="00914E60" w:rsidRPr="005D06DD" w:rsidRDefault="00914E60" w:rsidP="00DA06CB">
      <w:pPr>
        <w:pStyle w:val="Listeafsnit"/>
        <w:numPr>
          <w:ilvl w:val="0"/>
          <w:numId w:val="71"/>
        </w:numPr>
        <w:rPr>
          <w:lang w:val="en-US"/>
        </w:rPr>
      </w:pPr>
      <w:r w:rsidRPr="005D06DD">
        <w:rPr>
          <w:lang w:val="en-US"/>
        </w:rPr>
        <w:t>Add an H2 element to the body page to display the photo title on the page by using the Title</w:t>
      </w:r>
      <w:r w:rsidR="005D06DD" w:rsidRPr="005D06DD">
        <w:rPr>
          <w:lang w:val="en-US"/>
        </w:rPr>
        <w:t xml:space="preserve"> </w:t>
      </w:r>
      <w:r w:rsidRPr="005D06DD">
        <w:rPr>
          <w:lang w:val="en-US"/>
        </w:rPr>
        <w:t>property of the Model object.</w:t>
      </w:r>
    </w:p>
    <w:p w:rsidR="00914E60" w:rsidRPr="005D06DD" w:rsidRDefault="00914E60" w:rsidP="00DA06CB">
      <w:pPr>
        <w:pStyle w:val="Listeafsnit"/>
        <w:numPr>
          <w:ilvl w:val="0"/>
          <w:numId w:val="71"/>
        </w:numPr>
        <w:rPr>
          <w:lang w:val="en-US"/>
        </w:rPr>
      </w:pPr>
      <w:r w:rsidRPr="005D06DD">
        <w:rPr>
          <w:lang w:val="en-US"/>
        </w:rPr>
        <w:t>Add an &lt;img&gt; tag to display the photo on the page by using the following information:</w:t>
      </w:r>
    </w:p>
    <w:p w:rsidR="00914E60" w:rsidRPr="0032085A" w:rsidRDefault="00914E60" w:rsidP="0032085A">
      <w:pPr>
        <w:pStyle w:val="Listeafsnit"/>
        <w:numPr>
          <w:ilvl w:val="1"/>
          <w:numId w:val="47"/>
        </w:numPr>
        <w:rPr>
          <w:lang w:val="en-US"/>
        </w:rPr>
      </w:pPr>
      <w:r w:rsidRPr="0032085A">
        <w:rPr>
          <w:lang w:val="en-US"/>
        </w:rPr>
        <w:t>Width: 800</w:t>
      </w:r>
    </w:p>
    <w:p w:rsidR="00914E60" w:rsidRPr="0032085A" w:rsidRDefault="00914E60" w:rsidP="0032085A">
      <w:pPr>
        <w:pStyle w:val="Listeafsnit"/>
        <w:numPr>
          <w:ilvl w:val="1"/>
          <w:numId w:val="47"/>
        </w:numPr>
        <w:rPr>
          <w:lang w:val="en-US"/>
        </w:rPr>
      </w:pPr>
      <w:r w:rsidRPr="0032085A">
        <w:rPr>
          <w:lang w:val="en-US"/>
        </w:rPr>
        <w:t>src: Empty</w:t>
      </w:r>
    </w:p>
    <w:p w:rsidR="00914E60" w:rsidRPr="005D06DD" w:rsidRDefault="00914E60" w:rsidP="00DA06CB">
      <w:pPr>
        <w:pStyle w:val="Listeafsnit"/>
        <w:numPr>
          <w:ilvl w:val="0"/>
          <w:numId w:val="71"/>
        </w:numPr>
        <w:rPr>
          <w:lang w:val="en-US"/>
        </w:rPr>
      </w:pPr>
      <w:r w:rsidRPr="005D06DD">
        <w:rPr>
          <w:lang w:val="en-US"/>
        </w:rPr>
        <w:t>Add the URL.Action helper to the src attribute of the &lt;img&gt; tag by using the following information:</w:t>
      </w:r>
    </w:p>
    <w:p w:rsidR="00914E60" w:rsidRPr="0032085A" w:rsidRDefault="00914E60" w:rsidP="0032085A">
      <w:pPr>
        <w:pStyle w:val="Listeafsnit"/>
        <w:numPr>
          <w:ilvl w:val="1"/>
          <w:numId w:val="47"/>
        </w:numPr>
        <w:rPr>
          <w:lang w:val="en-US"/>
        </w:rPr>
      </w:pPr>
      <w:r w:rsidRPr="0032085A">
        <w:rPr>
          <w:lang w:val="en-US"/>
        </w:rPr>
        <w:t>Method: Url.Action()</w:t>
      </w:r>
    </w:p>
    <w:p w:rsidR="00914E60" w:rsidRPr="0032085A" w:rsidRDefault="00914E60" w:rsidP="0032085A">
      <w:pPr>
        <w:pStyle w:val="Listeafsnit"/>
        <w:numPr>
          <w:ilvl w:val="1"/>
          <w:numId w:val="47"/>
        </w:numPr>
        <w:rPr>
          <w:lang w:val="en-US"/>
        </w:rPr>
      </w:pPr>
      <w:r w:rsidRPr="0032085A">
        <w:rPr>
          <w:lang w:val="en-US"/>
        </w:rPr>
        <w:t>Action name: GetImage</w:t>
      </w:r>
    </w:p>
    <w:p w:rsidR="00914E60" w:rsidRPr="0032085A" w:rsidRDefault="00914E60" w:rsidP="0032085A">
      <w:pPr>
        <w:pStyle w:val="Listeafsnit"/>
        <w:numPr>
          <w:ilvl w:val="1"/>
          <w:numId w:val="47"/>
        </w:numPr>
        <w:rPr>
          <w:lang w:val="en-US"/>
        </w:rPr>
      </w:pPr>
      <w:r w:rsidRPr="0032085A">
        <w:rPr>
          <w:lang w:val="en-US"/>
        </w:rPr>
        <w:t>Controller name: Photo</w:t>
      </w:r>
    </w:p>
    <w:p w:rsidR="00914E60" w:rsidRPr="0032085A" w:rsidRDefault="00914E60" w:rsidP="0032085A">
      <w:pPr>
        <w:pStyle w:val="Listeafsnit"/>
        <w:numPr>
          <w:ilvl w:val="1"/>
          <w:numId w:val="47"/>
        </w:numPr>
        <w:rPr>
          <w:lang w:val="en-US"/>
        </w:rPr>
      </w:pPr>
      <w:r w:rsidRPr="0032085A">
        <w:rPr>
          <w:lang w:val="en-US"/>
        </w:rPr>
        <w:t>Route values: new { id=Model.PhotoID }</w:t>
      </w:r>
    </w:p>
    <w:p w:rsidR="00914E60" w:rsidRPr="005D06DD" w:rsidRDefault="00914E60" w:rsidP="00DA06CB">
      <w:pPr>
        <w:pStyle w:val="Listeafsnit"/>
        <w:numPr>
          <w:ilvl w:val="0"/>
          <w:numId w:val="71"/>
        </w:numPr>
        <w:rPr>
          <w:lang w:val="en-US"/>
        </w:rPr>
      </w:pPr>
      <w:r w:rsidRPr="005D06DD">
        <w:rPr>
          <w:lang w:val="en-US"/>
        </w:rPr>
        <w:t>Add a P element to display the Description property from the model by using the following</w:t>
      </w:r>
      <w:r w:rsidR="005D06DD" w:rsidRPr="005D06DD">
        <w:rPr>
          <w:lang w:val="en-US"/>
        </w:rPr>
        <w:t xml:space="preserve"> </w:t>
      </w:r>
      <w:r w:rsidRPr="005D06DD">
        <w:rPr>
          <w:lang w:val="en-US"/>
        </w:rPr>
        <w:t>information:</w:t>
      </w:r>
    </w:p>
    <w:p w:rsidR="00914E60" w:rsidRPr="0032085A" w:rsidRDefault="00914E60" w:rsidP="0032085A">
      <w:pPr>
        <w:pStyle w:val="Listeafsnit"/>
        <w:numPr>
          <w:ilvl w:val="1"/>
          <w:numId w:val="47"/>
        </w:numPr>
        <w:rPr>
          <w:lang w:val="en-US"/>
        </w:rPr>
      </w:pPr>
      <w:r w:rsidRPr="0032085A">
        <w:rPr>
          <w:lang w:val="en-US"/>
        </w:rPr>
        <w:t>Helper: Html.DisplayFor</w:t>
      </w:r>
    </w:p>
    <w:p w:rsidR="00914E60" w:rsidRPr="0032085A" w:rsidRDefault="00914E60" w:rsidP="0032085A">
      <w:pPr>
        <w:pStyle w:val="Listeafsnit"/>
        <w:numPr>
          <w:ilvl w:val="1"/>
          <w:numId w:val="47"/>
        </w:numPr>
        <w:rPr>
          <w:lang w:val="en-US"/>
        </w:rPr>
      </w:pPr>
      <w:r w:rsidRPr="0032085A">
        <w:rPr>
          <w:lang w:val="en-US"/>
        </w:rPr>
        <w:t>Lamda expression: model =&gt;</w:t>
      </w:r>
      <w:r w:rsidR="005D06DD" w:rsidRPr="0032085A">
        <w:rPr>
          <w:lang w:val="en-US"/>
        </w:rPr>
        <w:t xml:space="preserve"> </w:t>
      </w:r>
      <w:r w:rsidRPr="0032085A">
        <w:rPr>
          <w:lang w:val="en-US"/>
        </w:rPr>
        <w:t>model.Description</w:t>
      </w:r>
    </w:p>
    <w:p w:rsidR="00914E60" w:rsidRPr="005D06DD" w:rsidRDefault="00914E60" w:rsidP="00DA06CB">
      <w:pPr>
        <w:pStyle w:val="Listeafsnit"/>
        <w:numPr>
          <w:ilvl w:val="0"/>
          <w:numId w:val="71"/>
        </w:numPr>
        <w:rPr>
          <w:lang w:val="en-US"/>
        </w:rPr>
      </w:pPr>
      <w:r w:rsidRPr="005D06DD">
        <w:rPr>
          <w:lang w:val="en-US"/>
        </w:rPr>
        <w:t>Add a P element to display the UserName property from the model by using the following</w:t>
      </w:r>
      <w:r w:rsidR="005D06DD" w:rsidRPr="005D06DD">
        <w:rPr>
          <w:lang w:val="en-US"/>
        </w:rPr>
        <w:t xml:space="preserve"> </w:t>
      </w:r>
      <w:r w:rsidRPr="005D06DD">
        <w:rPr>
          <w:lang w:val="en-US"/>
        </w:rPr>
        <w:t>information:</w:t>
      </w:r>
    </w:p>
    <w:p w:rsidR="00914E60" w:rsidRPr="005D06DD" w:rsidRDefault="00914E60" w:rsidP="00DA06CB">
      <w:pPr>
        <w:pStyle w:val="Listeafsnit"/>
        <w:numPr>
          <w:ilvl w:val="1"/>
          <w:numId w:val="72"/>
        </w:numPr>
        <w:rPr>
          <w:lang w:val="en-US"/>
        </w:rPr>
      </w:pPr>
      <w:r w:rsidRPr="005D06DD">
        <w:rPr>
          <w:lang w:val="en-US"/>
        </w:rPr>
        <w:t>Helpers:</w:t>
      </w:r>
    </w:p>
    <w:p w:rsidR="00914E60" w:rsidRPr="005D06DD" w:rsidRDefault="00914E60" w:rsidP="00DA06CB">
      <w:pPr>
        <w:pStyle w:val="Listeafsnit"/>
        <w:numPr>
          <w:ilvl w:val="2"/>
          <w:numId w:val="72"/>
        </w:numPr>
        <w:rPr>
          <w:lang w:val="en-US"/>
        </w:rPr>
      </w:pPr>
      <w:r w:rsidRPr="005D06DD">
        <w:rPr>
          <w:lang w:val="en-US"/>
        </w:rPr>
        <w:t>Html.DisplayNameFor</w:t>
      </w:r>
    </w:p>
    <w:p w:rsidR="00914E60" w:rsidRPr="005D06DD" w:rsidRDefault="00914E60" w:rsidP="00DA06CB">
      <w:pPr>
        <w:pStyle w:val="Listeafsnit"/>
        <w:numPr>
          <w:ilvl w:val="2"/>
          <w:numId w:val="72"/>
        </w:numPr>
        <w:rPr>
          <w:lang w:val="en-US"/>
        </w:rPr>
      </w:pPr>
      <w:r w:rsidRPr="005D06DD">
        <w:rPr>
          <w:lang w:val="en-US"/>
        </w:rPr>
        <w:t>HtmlDisplayFor</w:t>
      </w:r>
    </w:p>
    <w:p w:rsidR="00914E60" w:rsidRPr="005D06DD" w:rsidRDefault="00914E60" w:rsidP="00DA06CB">
      <w:pPr>
        <w:pStyle w:val="Listeafsnit"/>
        <w:numPr>
          <w:ilvl w:val="1"/>
          <w:numId w:val="72"/>
        </w:numPr>
        <w:rPr>
          <w:lang w:val="en-US"/>
        </w:rPr>
      </w:pPr>
      <w:r w:rsidRPr="005D06DD">
        <w:rPr>
          <w:lang w:val="en-US"/>
        </w:rPr>
        <w:t>Lamda expression: model =&gt; model.UserName</w:t>
      </w:r>
    </w:p>
    <w:p w:rsidR="00914E60" w:rsidRPr="005D06DD" w:rsidRDefault="00914E60" w:rsidP="00DA06CB">
      <w:pPr>
        <w:pStyle w:val="Listeafsnit"/>
        <w:numPr>
          <w:ilvl w:val="0"/>
          <w:numId w:val="71"/>
        </w:numPr>
        <w:rPr>
          <w:lang w:val="en-US"/>
        </w:rPr>
      </w:pPr>
      <w:r w:rsidRPr="005D06DD">
        <w:rPr>
          <w:lang w:val="en-US"/>
        </w:rPr>
        <w:t>Add a P element to display the CreatedDate property from the model by using the following</w:t>
      </w:r>
      <w:r w:rsidR="005D06DD" w:rsidRPr="005D06DD">
        <w:rPr>
          <w:lang w:val="en-US"/>
        </w:rPr>
        <w:t xml:space="preserve"> </w:t>
      </w:r>
      <w:r w:rsidRPr="005D06DD">
        <w:rPr>
          <w:lang w:val="en-US"/>
        </w:rPr>
        <w:t>information:</w:t>
      </w:r>
    </w:p>
    <w:p w:rsidR="00914E60" w:rsidRPr="005D06DD" w:rsidRDefault="00914E60" w:rsidP="00DA06CB">
      <w:pPr>
        <w:pStyle w:val="Listeafsnit"/>
        <w:numPr>
          <w:ilvl w:val="1"/>
          <w:numId w:val="72"/>
        </w:numPr>
        <w:rPr>
          <w:lang w:val="en-US"/>
        </w:rPr>
      </w:pPr>
      <w:r w:rsidRPr="005D06DD">
        <w:rPr>
          <w:lang w:val="en-US"/>
        </w:rPr>
        <w:t>Helpers:</w:t>
      </w:r>
    </w:p>
    <w:p w:rsidR="00914E60" w:rsidRPr="005D06DD" w:rsidRDefault="00914E60" w:rsidP="00DA06CB">
      <w:pPr>
        <w:pStyle w:val="Listeafsnit"/>
        <w:numPr>
          <w:ilvl w:val="2"/>
          <w:numId w:val="72"/>
        </w:numPr>
        <w:rPr>
          <w:lang w:val="en-US"/>
        </w:rPr>
      </w:pPr>
      <w:r w:rsidRPr="005D06DD">
        <w:rPr>
          <w:lang w:val="en-US"/>
        </w:rPr>
        <w:t>Html.DisplayNameFor</w:t>
      </w:r>
    </w:p>
    <w:p w:rsidR="00914E60" w:rsidRPr="005D06DD" w:rsidRDefault="00914E60" w:rsidP="00DA06CB">
      <w:pPr>
        <w:pStyle w:val="Listeafsnit"/>
        <w:numPr>
          <w:ilvl w:val="2"/>
          <w:numId w:val="72"/>
        </w:numPr>
        <w:rPr>
          <w:lang w:val="en-US"/>
        </w:rPr>
      </w:pPr>
      <w:r w:rsidRPr="005D06DD">
        <w:rPr>
          <w:lang w:val="en-US"/>
        </w:rPr>
        <w:t>Html.DisplayFor</w:t>
      </w:r>
    </w:p>
    <w:p w:rsidR="00914E60" w:rsidRPr="005D06DD" w:rsidRDefault="00914E60" w:rsidP="00DA06CB">
      <w:pPr>
        <w:pStyle w:val="Listeafsnit"/>
        <w:numPr>
          <w:ilvl w:val="1"/>
          <w:numId w:val="72"/>
        </w:numPr>
        <w:rPr>
          <w:lang w:val="en-US"/>
        </w:rPr>
      </w:pPr>
      <w:r w:rsidRPr="005D06DD">
        <w:rPr>
          <w:lang w:val="en-US"/>
        </w:rPr>
        <w:t>Lamda expression: model =&gt; model.CreatedDate</w:t>
      </w:r>
    </w:p>
    <w:p w:rsidR="00914E60" w:rsidRPr="005D06DD" w:rsidRDefault="00914E60" w:rsidP="00DA06CB">
      <w:pPr>
        <w:pStyle w:val="Listeafsnit"/>
        <w:numPr>
          <w:ilvl w:val="0"/>
          <w:numId w:val="71"/>
        </w:numPr>
        <w:rPr>
          <w:lang w:val="en-US"/>
        </w:rPr>
      </w:pPr>
      <w:r w:rsidRPr="005D06DD">
        <w:rPr>
          <w:lang w:val="en-US"/>
        </w:rPr>
        <w:t>Add a P element to display a link to the Index controller action by using the following information:</w:t>
      </w:r>
    </w:p>
    <w:p w:rsidR="00914E60" w:rsidRPr="005D06DD" w:rsidRDefault="00914E60" w:rsidP="00DA06CB">
      <w:pPr>
        <w:pStyle w:val="Listeafsnit"/>
        <w:numPr>
          <w:ilvl w:val="1"/>
          <w:numId w:val="72"/>
        </w:numPr>
        <w:rPr>
          <w:lang w:val="en-US"/>
        </w:rPr>
      </w:pPr>
      <w:r w:rsidRPr="005D06DD">
        <w:rPr>
          <w:lang w:val="en-US"/>
        </w:rPr>
        <w:t>Helper: HTML.ActionLink</w:t>
      </w:r>
    </w:p>
    <w:p w:rsidR="00914E60" w:rsidRPr="005D06DD" w:rsidRDefault="00914E60" w:rsidP="00DA06CB">
      <w:pPr>
        <w:pStyle w:val="Listeafsnit"/>
        <w:numPr>
          <w:ilvl w:val="1"/>
          <w:numId w:val="72"/>
        </w:numPr>
        <w:rPr>
          <w:lang w:val="en-US"/>
        </w:rPr>
      </w:pPr>
      <w:r w:rsidRPr="005D06DD">
        <w:rPr>
          <w:lang w:val="en-US"/>
        </w:rPr>
        <w:t>Content: Back to List</w:t>
      </w:r>
    </w:p>
    <w:p w:rsidR="00914E60" w:rsidRPr="00914E60" w:rsidRDefault="00914E60" w:rsidP="00914E60">
      <w:pPr>
        <w:rPr>
          <w:lang w:val="en-US"/>
        </w:rPr>
      </w:pPr>
      <w:r w:rsidRPr="00914E60">
        <w:rPr>
          <w:lang w:val="en-US"/>
        </w:rPr>
        <w:t>Note: You will create the Index action and view for the PhotoController later in this lab.</w:t>
      </w:r>
    </w:p>
    <w:p w:rsidR="00914E60" w:rsidRPr="005D06DD" w:rsidRDefault="00914E60" w:rsidP="00DA06CB">
      <w:pPr>
        <w:pStyle w:val="Listeafsnit"/>
        <w:numPr>
          <w:ilvl w:val="0"/>
          <w:numId w:val="71"/>
        </w:numPr>
        <w:rPr>
          <w:lang w:val="en-US"/>
        </w:rPr>
      </w:pPr>
      <w:r w:rsidRPr="005D06DD">
        <w:rPr>
          <w:lang w:val="en-US"/>
        </w:rPr>
        <w:t>Save the Display.cshtml file.</w:t>
      </w:r>
    </w:p>
    <w:p w:rsidR="00914E60" w:rsidRPr="00914E60" w:rsidRDefault="00914E60" w:rsidP="00D54332">
      <w:pPr>
        <w:pStyle w:val="Code"/>
      </w:pPr>
      <w:r w:rsidRPr="005D06DD">
        <w:rPr>
          <w:rStyle w:val="CodeChar"/>
        </w:rPr>
        <w:t>Results: After completing this exercise, you will be able to add a single display view to the Photo Sharing</w:t>
      </w:r>
      <w:r w:rsidR="005D06DD" w:rsidRPr="005D06DD">
        <w:rPr>
          <w:rStyle w:val="CodeChar"/>
        </w:rPr>
        <w:t xml:space="preserve"> </w:t>
      </w:r>
      <w:r w:rsidRPr="005D06DD">
        <w:rPr>
          <w:rStyle w:val="CodeChar"/>
        </w:rPr>
        <w:t>web</w:t>
      </w:r>
      <w:r w:rsidR="005D06DD">
        <w:t xml:space="preserve"> </w:t>
      </w:r>
      <w:r w:rsidRPr="00914E60">
        <w:t>application and display the properties of a photo.</w:t>
      </w:r>
    </w:p>
    <w:p w:rsidR="00914E60" w:rsidRPr="00914E60" w:rsidRDefault="00914E60" w:rsidP="005D06DD">
      <w:pPr>
        <w:pStyle w:val="Overskrift2"/>
        <w:rPr>
          <w:lang w:val="en-US"/>
        </w:rPr>
      </w:pPr>
      <w:bookmarkStart w:id="39" w:name="_Toc401515475"/>
      <w:r w:rsidRPr="00914E60">
        <w:rPr>
          <w:lang w:val="en-US"/>
        </w:rPr>
        <w:t>Exercise 2: Adding a View for New Photos</w:t>
      </w:r>
      <w:bookmarkEnd w:id="39"/>
    </w:p>
    <w:p w:rsidR="00914E60" w:rsidRPr="00914E60" w:rsidRDefault="00914E60" w:rsidP="005D06DD">
      <w:pPr>
        <w:pStyle w:val="Overskrift3"/>
        <w:rPr>
          <w:lang w:val="en-US"/>
        </w:rPr>
      </w:pPr>
      <w:r w:rsidRPr="00914E60">
        <w:rPr>
          <w:lang w:val="en-US"/>
        </w:rPr>
        <w:t>Scenario</w:t>
      </w:r>
    </w:p>
    <w:p w:rsidR="00914E60" w:rsidRPr="00914E60" w:rsidRDefault="00914E60" w:rsidP="00914E60">
      <w:pPr>
        <w:rPr>
          <w:lang w:val="en-US"/>
        </w:rPr>
      </w:pPr>
      <w:r w:rsidRPr="00914E60">
        <w:rPr>
          <w:lang w:val="en-US"/>
        </w:rPr>
        <w:t>In this exercise, you will</w:t>
      </w:r>
    </w:p>
    <w:p w:rsidR="00914E60" w:rsidRPr="005D06DD" w:rsidRDefault="00914E60" w:rsidP="00DA06CB">
      <w:pPr>
        <w:pStyle w:val="Listeafsnit"/>
        <w:numPr>
          <w:ilvl w:val="0"/>
          <w:numId w:val="72"/>
        </w:numPr>
        <w:rPr>
          <w:lang w:val="en-US"/>
        </w:rPr>
      </w:pPr>
      <w:r w:rsidRPr="005D06DD">
        <w:rPr>
          <w:lang w:val="en-US"/>
        </w:rPr>
        <w:t>Create a view to upload new photos for display in the Photo Sharing application.</w:t>
      </w:r>
    </w:p>
    <w:p w:rsidR="00914E60" w:rsidRPr="005D06DD" w:rsidRDefault="00914E60" w:rsidP="00DA06CB">
      <w:pPr>
        <w:pStyle w:val="Listeafsnit"/>
        <w:numPr>
          <w:ilvl w:val="0"/>
          <w:numId w:val="72"/>
        </w:numPr>
        <w:rPr>
          <w:lang w:val="en-US"/>
        </w:rPr>
      </w:pPr>
      <w:r w:rsidRPr="005D06DD">
        <w:rPr>
          <w:lang w:val="en-US"/>
        </w:rPr>
        <w:t>Display the properties of a photo, such as title, description, and created date.</w:t>
      </w:r>
    </w:p>
    <w:p w:rsidR="00914E60" w:rsidRPr="00914E60" w:rsidRDefault="00914E60" w:rsidP="00914E60">
      <w:pPr>
        <w:rPr>
          <w:lang w:val="en-US"/>
        </w:rPr>
      </w:pPr>
      <w:r w:rsidRPr="00914E60">
        <w:rPr>
          <w:lang w:val="en-US"/>
        </w:rPr>
        <w:t>The main tasks for this exercise are as follows:</w:t>
      </w:r>
    </w:p>
    <w:p w:rsidR="00914E60" w:rsidRPr="005D06DD" w:rsidRDefault="00914E60" w:rsidP="00DA06CB">
      <w:pPr>
        <w:pStyle w:val="Listeafsnit"/>
        <w:numPr>
          <w:ilvl w:val="0"/>
          <w:numId w:val="73"/>
        </w:numPr>
        <w:rPr>
          <w:lang w:val="en-US"/>
        </w:rPr>
      </w:pPr>
      <w:r w:rsidRPr="005D06DD">
        <w:rPr>
          <w:lang w:val="en-US"/>
        </w:rPr>
        <w:t>Add a new create view.</w:t>
      </w:r>
    </w:p>
    <w:p w:rsidR="00914E60" w:rsidRPr="005D06DD" w:rsidRDefault="00914E60" w:rsidP="00DA06CB">
      <w:pPr>
        <w:pStyle w:val="Listeafsnit"/>
        <w:numPr>
          <w:ilvl w:val="0"/>
          <w:numId w:val="73"/>
        </w:numPr>
        <w:rPr>
          <w:lang w:val="en-US"/>
        </w:rPr>
      </w:pPr>
      <w:r w:rsidRPr="005D06DD">
        <w:rPr>
          <w:lang w:val="en-US"/>
        </w:rPr>
        <w:lastRenderedPageBreak/>
        <w:t>Complete the photo create view.</w:t>
      </w:r>
    </w:p>
    <w:p w:rsidR="00914E60" w:rsidRPr="00914E60" w:rsidRDefault="00914E60" w:rsidP="005D06DD">
      <w:pPr>
        <w:pStyle w:val="Overskrift3"/>
        <w:rPr>
          <w:lang w:val="en-US"/>
        </w:rPr>
      </w:pPr>
      <w:r w:rsidRPr="00914E60">
        <w:rPr>
          <w:lang w:val="en-US"/>
        </w:rPr>
        <w:t>Task 1: Add a new create view.</w:t>
      </w:r>
    </w:p>
    <w:p w:rsidR="00914E60" w:rsidRPr="005D06DD" w:rsidRDefault="00914E60" w:rsidP="00DA06CB">
      <w:pPr>
        <w:pStyle w:val="Listeafsnit"/>
        <w:numPr>
          <w:ilvl w:val="0"/>
          <w:numId w:val="74"/>
        </w:numPr>
        <w:rPr>
          <w:lang w:val="en-US"/>
        </w:rPr>
      </w:pPr>
      <w:r w:rsidRPr="005D06DD">
        <w:rPr>
          <w:lang w:val="en-US"/>
        </w:rPr>
        <w:t>Create a new view for the Create action of the PhotoController class by using the following</w:t>
      </w:r>
      <w:r w:rsidR="005D06DD" w:rsidRPr="005D06DD">
        <w:rPr>
          <w:lang w:val="en-US"/>
        </w:rPr>
        <w:t xml:space="preserve"> </w:t>
      </w:r>
      <w:r w:rsidRPr="005D06DD">
        <w:rPr>
          <w:lang w:val="en-US"/>
        </w:rPr>
        <w:t>information:</w:t>
      </w:r>
    </w:p>
    <w:p w:rsidR="00914E60" w:rsidRPr="005D06DD" w:rsidRDefault="00914E60" w:rsidP="00DA06CB">
      <w:pPr>
        <w:pStyle w:val="Listeafsnit"/>
        <w:numPr>
          <w:ilvl w:val="1"/>
          <w:numId w:val="72"/>
        </w:numPr>
        <w:rPr>
          <w:lang w:val="en-US"/>
        </w:rPr>
      </w:pPr>
      <w:r w:rsidRPr="005D06DD">
        <w:rPr>
          <w:lang w:val="en-US"/>
        </w:rPr>
        <w:t>Name: Create</w:t>
      </w:r>
    </w:p>
    <w:p w:rsidR="00914E60" w:rsidRPr="005D06DD" w:rsidRDefault="00914E60" w:rsidP="00DA06CB">
      <w:pPr>
        <w:pStyle w:val="Listeafsnit"/>
        <w:numPr>
          <w:ilvl w:val="1"/>
          <w:numId w:val="72"/>
        </w:numPr>
        <w:rPr>
          <w:lang w:val="en-US"/>
        </w:rPr>
      </w:pPr>
      <w:r w:rsidRPr="005D06DD">
        <w:rPr>
          <w:lang w:val="en-US"/>
        </w:rPr>
        <w:t>View: Razor (CSHTML)</w:t>
      </w:r>
    </w:p>
    <w:p w:rsidR="00914E60" w:rsidRPr="005D06DD" w:rsidRDefault="00914E60" w:rsidP="00DA06CB">
      <w:pPr>
        <w:pStyle w:val="Listeafsnit"/>
        <w:numPr>
          <w:ilvl w:val="1"/>
          <w:numId w:val="72"/>
        </w:numPr>
        <w:rPr>
          <w:lang w:val="en-US"/>
        </w:rPr>
      </w:pPr>
      <w:r w:rsidRPr="005D06DD">
        <w:rPr>
          <w:lang w:val="en-US"/>
        </w:rPr>
        <w:t>View type: Strongly Typed</w:t>
      </w:r>
    </w:p>
    <w:p w:rsidR="00914E60" w:rsidRPr="005D06DD" w:rsidRDefault="00914E60" w:rsidP="00DA06CB">
      <w:pPr>
        <w:pStyle w:val="Listeafsnit"/>
        <w:numPr>
          <w:ilvl w:val="1"/>
          <w:numId w:val="72"/>
        </w:numPr>
        <w:rPr>
          <w:lang w:val="en-US"/>
        </w:rPr>
      </w:pPr>
      <w:r w:rsidRPr="005D06DD">
        <w:rPr>
          <w:lang w:val="en-US"/>
        </w:rPr>
        <w:t>Model class: Photo</w:t>
      </w:r>
    </w:p>
    <w:p w:rsidR="00914E60" w:rsidRPr="005D06DD" w:rsidRDefault="00914E60" w:rsidP="00DA06CB">
      <w:pPr>
        <w:pStyle w:val="Listeafsnit"/>
        <w:numPr>
          <w:ilvl w:val="1"/>
          <w:numId w:val="72"/>
        </w:numPr>
        <w:rPr>
          <w:lang w:val="en-US"/>
        </w:rPr>
      </w:pPr>
      <w:r w:rsidRPr="005D06DD">
        <w:rPr>
          <w:lang w:val="en-US"/>
        </w:rPr>
        <w:t>Scaffold template: Empty</w:t>
      </w:r>
    </w:p>
    <w:p w:rsidR="00914E60" w:rsidRPr="005D06DD" w:rsidRDefault="00914E60" w:rsidP="00DA06CB">
      <w:pPr>
        <w:pStyle w:val="Listeafsnit"/>
        <w:numPr>
          <w:ilvl w:val="1"/>
          <w:numId w:val="72"/>
        </w:numPr>
        <w:rPr>
          <w:lang w:val="en-US"/>
        </w:rPr>
      </w:pPr>
      <w:r w:rsidRPr="005D06DD">
        <w:rPr>
          <w:lang w:val="en-US"/>
        </w:rPr>
        <w:t>Partial view: None</w:t>
      </w:r>
    </w:p>
    <w:p w:rsidR="00914E60" w:rsidRPr="005D06DD" w:rsidRDefault="00914E60" w:rsidP="00DA06CB">
      <w:pPr>
        <w:pStyle w:val="Listeafsnit"/>
        <w:numPr>
          <w:ilvl w:val="1"/>
          <w:numId w:val="72"/>
        </w:numPr>
        <w:rPr>
          <w:lang w:val="en-US"/>
        </w:rPr>
      </w:pPr>
      <w:r w:rsidRPr="005D06DD">
        <w:rPr>
          <w:lang w:val="en-US"/>
        </w:rPr>
        <w:t>Layout or master page: None</w:t>
      </w:r>
    </w:p>
    <w:p w:rsidR="00914E60" w:rsidRPr="00914E60" w:rsidRDefault="00914E60" w:rsidP="005D06DD">
      <w:pPr>
        <w:pStyle w:val="Overskrift3"/>
        <w:rPr>
          <w:lang w:val="en-US"/>
        </w:rPr>
      </w:pPr>
      <w:r w:rsidRPr="00914E60">
        <w:rPr>
          <w:lang w:val="en-US"/>
        </w:rPr>
        <w:t>Task 2: Complete the photo create view.</w:t>
      </w:r>
    </w:p>
    <w:p w:rsidR="00914E60" w:rsidRPr="00094A14" w:rsidRDefault="00914E60" w:rsidP="00DA06CB">
      <w:pPr>
        <w:pStyle w:val="Listeafsnit"/>
        <w:numPr>
          <w:ilvl w:val="0"/>
          <w:numId w:val="75"/>
        </w:numPr>
        <w:rPr>
          <w:lang w:val="en-US"/>
        </w:rPr>
      </w:pPr>
      <w:r w:rsidRPr="00094A14">
        <w:rPr>
          <w:lang w:val="en-US"/>
        </w:rPr>
        <w:t>Add the following title to the Create view:</w:t>
      </w:r>
    </w:p>
    <w:p w:rsidR="00914E60" w:rsidRPr="00094A14" w:rsidRDefault="00914E60" w:rsidP="00DA06CB">
      <w:pPr>
        <w:pStyle w:val="Listeafsnit"/>
        <w:numPr>
          <w:ilvl w:val="1"/>
          <w:numId w:val="72"/>
        </w:numPr>
        <w:rPr>
          <w:lang w:val="en-US"/>
        </w:rPr>
      </w:pPr>
      <w:r w:rsidRPr="00094A14">
        <w:rPr>
          <w:lang w:val="en-US"/>
        </w:rPr>
        <w:t>Title: Create New Photo</w:t>
      </w:r>
    </w:p>
    <w:p w:rsidR="00914E60" w:rsidRPr="00094A14" w:rsidRDefault="00914E60" w:rsidP="00DA06CB">
      <w:pPr>
        <w:pStyle w:val="Listeafsnit"/>
        <w:numPr>
          <w:ilvl w:val="0"/>
          <w:numId w:val="75"/>
        </w:numPr>
        <w:rPr>
          <w:lang w:val="en-US"/>
        </w:rPr>
      </w:pPr>
      <w:r w:rsidRPr="00094A14">
        <w:rPr>
          <w:lang w:val="en-US"/>
        </w:rPr>
        <w:t>Add an H2 element to the body page to display the heading as Create New Photo.</w:t>
      </w:r>
    </w:p>
    <w:p w:rsidR="00914E60" w:rsidRPr="00094A14" w:rsidRDefault="00914E60" w:rsidP="00DA06CB">
      <w:pPr>
        <w:pStyle w:val="Listeafsnit"/>
        <w:numPr>
          <w:ilvl w:val="0"/>
          <w:numId w:val="75"/>
        </w:numPr>
        <w:rPr>
          <w:lang w:val="en-US"/>
        </w:rPr>
      </w:pPr>
      <w:r w:rsidRPr="00094A14">
        <w:rPr>
          <w:lang w:val="en-US"/>
        </w:rPr>
        <w:t>Create a form on the page by using the following information within an @using statement:</w:t>
      </w:r>
    </w:p>
    <w:p w:rsidR="00914E60" w:rsidRPr="00094A14" w:rsidRDefault="00914E60" w:rsidP="00DA06CB">
      <w:pPr>
        <w:pStyle w:val="Listeafsnit"/>
        <w:numPr>
          <w:ilvl w:val="1"/>
          <w:numId w:val="72"/>
        </w:numPr>
        <w:rPr>
          <w:lang w:val="en-US"/>
        </w:rPr>
      </w:pPr>
      <w:r w:rsidRPr="00094A14">
        <w:rPr>
          <w:lang w:val="en-US"/>
        </w:rPr>
        <w:t>Helper: Html.BeginForm</w:t>
      </w:r>
    </w:p>
    <w:p w:rsidR="00914E60" w:rsidRPr="00094A14" w:rsidRDefault="00914E60" w:rsidP="00DA06CB">
      <w:pPr>
        <w:pStyle w:val="Listeafsnit"/>
        <w:numPr>
          <w:ilvl w:val="1"/>
          <w:numId w:val="72"/>
        </w:numPr>
        <w:rPr>
          <w:lang w:val="en-US"/>
        </w:rPr>
      </w:pPr>
      <w:r w:rsidRPr="00094A14">
        <w:rPr>
          <w:lang w:val="en-US"/>
        </w:rPr>
        <w:t>Action: Create</w:t>
      </w:r>
    </w:p>
    <w:p w:rsidR="00914E60" w:rsidRPr="00094A14" w:rsidRDefault="00914E60" w:rsidP="00DA06CB">
      <w:pPr>
        <w:pStyle w:val="Listeafsnit"/>
        <w:numPr>
          <w:ilvl w:val="1"/>
          <w:numId w:val="72"/>
        </w:numPr>
        <w:rPr>
          <w:lang w:val="en-US"/>
        </w:rPr>
      </w:pPr>
      <w:r w:rsidRPr="00094A14">
        <w:rPr>
          <w:lang w:val="en-US"/>
        </w:rPr>
        <w:t>Controller name: Photo</w:t>
      </w:r>
    </w:p>
    <w:p w:rsidR="00914E60" w:rsidRPr="00094A14" w:rsidRDefault="00914E60" w:rsidP="00DA06CB">
      <w:pPr>
        <w:pStyle w:val="Listeafsnit"/>
        <w:numPr>
          <w:ilvl w:val="1"/>
          <w:numId w:val="72"/>
        </w:numPr>
        <w:rPr>
          <w:lang w:val="en-US"/>
        </w:rPr>
      </w:pPr>
      <w:r w:rsidRPr="00094A14">
        <w:rPr>
          <w:lang w:val="en-US"/>
        </w:rPr>
        <w:t>Form method: FormMethod.Post</w:t>
      </w:r>
    </w:p>
    <w:p w:rsidR="00914E60" w:rsidRPr="00094A14" w:rsidRDefault="00914E60" w:rsidP="00DA06CB">
      <w:pPr>
        <w:pStyle w:val="Listeafsnit"/>
        <w:numPr>
          <w:ilvl w:val="1"/>
          <w:numId w:val="76"/>
        </w:numPr>
        <w:rPr>
          <w:lang w:val="en-US"/>
        </w:rPr>
      </w:pPr>
      <w:r w:rsidRPr="00094A14">
        <w:rPr>
          <w:lang w:val="en-US"/>
        </w:rPr>
        <w:t>Parameter: Pass the HTML attribute enctype = "multipart/form-data"</w:t>
      </w:r>
    </w:p>
    <w:p w:rsidR="00914E60" w:rsidRPr="00094A14" w:rsidRDefault="00914E60" w:rsidP="00DA06CB">
      <w:pPr>
        <w:pStyle w:val="Listeafsnit"/>
        <w:numPr>
          <w:ilvl w:val="0"/>
          <w:numId w:val="75"/>
        </w:numPr>
        <w:rPr>
          <w:lang w:val="en-US"/>
        </w:rPr>
      </w:pPr>
      <w:r w:rsidRPr="00094A14">
        <w:rPr>
          <w:lang w:val="en-US"/>
        </w:rPr>
        <w:t>In the form, use the Html.ValidationSummary helper to render validation messages.</w:t>
      </w:r>
    </w:p>
    <w:p w:rsidR="00914E60" w:rsidRPr="00094A14" w:rsidRDefault="00914E60" w:rsidP="00DA06CB">
      <w:pPr>
        <w:pStyle w:val="Listeafsnit"/>
        <w:numPr>
          <w:ilvl w:val="0"/>
          <w:numId w:val="75"/>
        </w:numPr>
        <w:rPr>
          <w:lang w:val="en-US"/>
        </w:rPr>
      </w:pPr>
      <w:r w:rsidRPr="00094A14">
        <w:rPr>
          <w:lang w:val="en-US"/>
        </w:rPr>
        <w:t>After the ValidationSummary, add a P element to display controls for the Title property of the</w:t>
      </w:r>
      <w:r w:rsidR="00094A14" w:rsidRPr="00094A14">
        <w:rPr>
          <w:lang w:val="en-US"/>
        </w:rPr>
        <w:t xml:space="preserve"> </w:t>
      </w:r>
      <w:r w:rsidRPr="00094A14">
        <w:rPr>
          <w:lang w:val="en-US"/>
        </w:rPr>
        <w:t>model by using the following information:</w:t>
      </w:r>
    </w:p>
    <w:p w:rsidR="00914E60" w:rsidRPr="00094A14" w:rsidRDefault="00914E60" w:rsidP="00DA06CB">
      <w:pPr>
        <w:pStyle w:val="Listeafsnit"/>
        <w:numPr>
          <w:ilvl w:val="1"/>
          <w:numId w:val="72"/>
        </w:numPr>
        <w:rPr>
          <w:lang w:val="en-US"/>
        </w:rPr>
      </w:pPr>
      <w:r w:rsidRPr="00094A14">
        <w:rPr>
          <w:lang w:val="en-US"/>
        </w:rPr>
        <w:t>Helpers:</w:t>
      </w:r>
    </w:p>
    <w:p w:rsidR="00914E60" w:rsidRPr="00094A14" w:rsidRDefault="00914E60" w:rsidP="00DA06CB">
      <w:pPr>
        <w:pStyle w:val="Listeafsnit"/>
        <w:numPr>
          <w:ilvl w:val="2"/>
          <w:numId w:val="72"/>
        </w:numPr>
        <w:rPr>
          <w:lang w:val="en-US"/>
        </w:rPr>
      </w:pPr>
      <w:r w:rsidRPr="00094A14">
        <w:rPr>
          <w:lang w:val="en-US"/>
        </w:rPr>
        <w:t>LabelFor</w:t>
      </w:r>
    </w:p>
    <w:p w:rsidR="00914E60" w:rsidRPr="00094A14" w:rsidRDefault="00914E60" w:rsidP="00DA06CB">
      <w:pPr>
        <w:pStyle w:val="Listeafsnit"/>
        <w:numPr>
          <w:ilvl w:val="2"/>
          <w:numId w:val="72"/>
        </w:numPr>
        <w:rPr>
          <w:lang w:val="en-US"/>
        </w:rPr>
      </w:pPr>
      <w:r w:rsidRPr="00094A14">
        <w:rPr>
          <w:lang w:val="en-US"/>
        </w:rPr>
        <w:t> EditorFor</w:t>
      </w:r>
    </w:p>
    <w:p w:rsidR="00914E60" w:rsidRPr="00094A14" w:rsidRDefault="00914E60" w:rsidP="00DA06CB">
      <w:pPr>
        <w:pStyle w:val="Listeafsnit"/>
        <w:numPr>
          <w:ilvl w:val="2"/>
          <w:numId w:val="72"/>
        </w:numPr>
        <w:rPr>
          <w:lang w:val="en-US"/>
        </w:rPr>
      </w:pPr>
      <w:r w:rsidRPr="00094A14">
        <w:rPr>
          <w:lang w:val="en-US"/>
        </w:rPr>
        <w:t> ValidationMessageFor</w:t>
      </w:r>
    </w:p>
    <w:p w:rsidR="00914E60" w:rsidRPr="00094A14" w:rsidRDefault="00914E60" w:rsidP="00DA06CB">
      <w:pPr>
        <w:pStyle w:val="Listeafsnit"/>
        <w:numPr>
          <w:ilvl w:val="0"/>
          <w:numId w:val="75"/>
        </w:numPr>
        <w:rPr>
          <w:lang w:val="en-US"/>
        </w:rPr>
      </w:pPr>
      <w:r w:rsidRPr="00094A14">
        <w:rPr>
          <w:lang w:val="en-US"/>
        </w:rPr>
        <w:t>After the controls for the Title property, add a P element to display a label for the PhotoFile</w:t>
      </w:r>
      <w:r w:rsidR="00094A14" w:rsidRPr="00094A14">
        <w:rPr>
          <w:lang w:val="en-US"/>
        </w:rPr>
        <w:t xml:space="preserve"> </w:t>
      </w:r>
      <w:r w:rsidRPr="00094A14">
        <w:rPr>
          <w:lang w:val="en-US"/>
        </w:rPr>
        <w:t>property, and an &lt;input&gt; tag by using the following information:</w:t>
      </w:r>
    </w:p>
    <w:p w:rsidR="00914E60" w:rsidRPr="00094A14" w:rsidRDefault="00914E60" w:rsidP="00DA06CB">
      <w:pPr>
        <w:pStyle w:val="Listeafsnit"/>
        <w:numPr>
          <w:ilvl w:val="1"/>
          <w:numId w:val="72"/>
        </w:numPr>
        <w:rPr>
          <w:lang w:val="en-US"/>
        </w:rPr>
      </w:pPr>
      <w:r w:rsidRPr="00094A14">
        <w:rPr>
          <w:lang w:val="en-US"/>
        </w:rPr>
        <w:t>Helper: LabelFor</w:t>
      </w:r>
    </w:p>
    <w:p w:rsidR="00914E60" w:rsidRPr="00094A14" w:rsidRDefault="00914E60" w:rsidP="00DA06CB">
      <w:pPr>
        <w:pStyle w:val="Listeafsnit"/>
        <w:numPr>
          <w:ilvl w:val="1"/>
          <w:numId w:val="72"/>
        </w:numPr>
        <w:rPr>
          <w:lang w:val="en-US"/>
        </w:rPr>
      </w:pPr>
      <w:r w:rsidRPr="00094A14">
        <w:rPr>
          <w:lang w:val="en-US"/>
        </w:rPr>
        <w:t>Input type: file</w:t>
      </w:r>
    </w:p>
    <w:p w:rsidR="00914E60" w:rsidRPr="00094A14" w:rsidRDefault="00914E60" w:rsidP="00DA06CB">
      <w:pPr>
        <w:pStyle w:val="Listeafsnit"/>
        <w:numPr>
          <w:ilvl w:val="1"/>
          <w:numId w:val="72"/>
        </w:numPr>
        <w:rPr>
          <w:lang w:val="en-US"/>
        </w:rPr>
      </w:pPr>
      <w:r w:rsidRPr="00094A14">
        <w:rPr>
          <w:lang w:val="en-US"/>
        </w:rPr>
        <w:t>Name: Image</w:t>
      </w:r>
    </w:p>
    <w:p w:rsidR="00914E60" w:rsidRPr="00094A14" w:rsidRDefault="00914E60" w:rsidP="00DA06CB">
      <w:pPr>
        <w:pStyle w:val="Listeafsnit"/>
        <w:numPr>
          <w:ilvl w:val="0"/>
          <w:numId w:val="75"/>
        </w:numPr>
        <w:rPr>
          <w:lang w:val="en-US"/>
        </w:rPr>
      </w:pPr>
      <w:r w:rsidRPr="00094A14">
        <w:rPr>
          <w:lang w:val="en-US"/>
        </w:rPr>
        <w:t>After the PhotoFile controls, add a P element to display controls for the Description property of the</w:t>
      </w:r>
      <w:r w:rsidR="00094A14" w:rsidRPr="00094A14">
        <w:rPr>
          <w:lang w:val="en-US"/>
        </w:rPr>
        <w:t xml:space="preserve"> </w:t>
      </w:r>
      <w:r w:rsidRPr="00094A14">
        <w:rPr>
          <w:lang w:val="en-US"/>
        </w:rPr>
        <w:t>model by using the following information:</w:t>
      </w:r>
    </w:p>
    <w:p w:rsidR="00914E60" w:rsidRPr="00094A14" w:rsidRDefault="00914E60" w:rsidP="00DA06CB">
      <w:pPr>
        <w:pStyle w:val="Listeafsnit"/>
        <w:numPr>
          <w:ilvl w:val="1"/>
          <w:numId w:val="72"/>
        </w:numPr>
        <w:rPr>
          <w:lang w:val="en-US"/>
        </w:rPr>
      </w:pPr>
      <w:r w:rsidRPr="00094A14">
        <w:rPr>
          <w:lang w:val="en-US"/>
        </w:rPr>
        <w:t>Helpers:</w:t>
      </w:r>
    </w:p>
    <w:p w:rsidR="00914E60" w:rsidRPr="00094A14" w:rsidRDefault="00914E60" w:rsidP="00DA06CB">
      <w:pPr>
        <w:pStyle w:val="Listeafsnit"/>
        <w:numPr>
          <w:ilvl w:val="2"/>
          <w:numId w:val="72"/>
        </w:numPr>
        <w:rPr>
          <w:lang w:val="en-US"/>
        </w:rPr>
      </w:pPr>
      <w:r w:rsidRPr="00094A14">
        <w:rPr>
          <w:lang w:val="en-US"/>
        </w:rPr>
        <w:t>LabelFor</w:t>
      </w:r>
    </w:p>
    <w:p w:rsidR="00914E60" w:rsidRPr="00094A14" w:rsidRDefault="00914E60" w:rsidP="00DA06CB">
      <w:pPr>
        <w:pStyle w:val="Listeafsnit"/>
        <w:numPr>
          <w:ilvl w:val="2"/>
          <w:numId w:val="72"/>
        </w:numPr>
        <w:rPr>
          <w:lang w:val="en-US"/>
        </w:rPr>
      </w:pPr>
      <w:r w:rsidRPr="00094A14">
        <w:rPr>
          <w:lang w:val="en-US"/>
        </w:rPr>
        <w:t>EditorFor</w:t>
      </w:r>
    </w:p>
    <w:p w:rsidR="00914E60" w:rsidRPr="00094A14" w:rsidRDefault="00914E60" w:rsidP="00DA06CB">
      <w:pPr>
        <w:pStyle w:val="Listeafsnit"/>
        <w:numPr>
          <w:ilvl w:val="2"/>
          <w:numId w:val="72"/>
        </w:numPr>
        <w:rPr>
          <w:lang w:val="en-US"/>
        </w:rPr>
      </w:pPr>
      <w:r w:rsidRPr="00094A14">
        <w:rPr>
          <w:lang w:val="en-US"/>
        </w:rPr>
        <w:t>ValidationMessageFor</w:t>
      </w:r>
    </w:p>
    <w:p w:rsidR="00914E60" w:rsidRPr="00094A14" w:rsidRDefault="00914E60" w:rsidP="00DA06CB">
      <w:pPr>
        <w:pStyle w:val="Listeafsnit"/>
        <w:numPr>
          <w:ilvl w:val="0"/>
          <w:numId w:val="75"/>
        </w:numPr>
        <w:rPr>
          <w:lang w:val="en-US"/>
        </w:rPr>
      </w:pPr>
      <w:r w:rsidRPr="00094A14">
        <w:rPr>
          <w:lang w:val="en-US"/>
        </w:rPr>
        <w:t>After the Description controls, add a P element to display read-only controls for the UserName</w:t>
      </w:r>
      <w:r w:rsidR="00094A14" w:rsidRPr="00094A14">
        <w:rPr>
          <w:lang w:val="en-US"/>
        </w:rPr>
        <w:t xml:space="preserve"> </w:t>
      </w:r>
      <w:r w:rsidRPr="00094A14">
        <w:rPr>
          <w:lang w:val="en-US"/>
        </w:rPr>
        <w:t>property of the model by using the following information:</w:t>
      </w:r>
    </w:p>
    <w:p w:rsidR="00914E60" w:rsidRPr="00094A14" w:rsidRDefault="00914E60" w:rsidP="00DA06CB">
      <w:pPr>
        <w:pStyle w:val="Listeafsnit"/>
        <w:numPr>
          <w:ilvl w:val="1"/>
          <w:numId w:val="72"/>
        </w:numPr>
        <w:rPr>
          <w:lang w:val="en-US"/>
        </w:rPr>
      </w:pPr>
      <w:r w:rsidRPr="00094A14">
        <w:rPr>
          <w:lang w:val="en-US"/>
        </w:rPr>
        <w:t>Helpers:</w:t>
      </w:r>
    </w:p>
    <w:p w:rsidR="00914E60" w:rsidRPr="00094A14" w:rsidRDefault="00914E60" w:rsidP="00DA06CB">
      <w:pPr>
        <w:pStyle w:val="Listeafsnit"/>
        <w:numPr>
          <w:ilvl w:val="2"/>
          <w:numId w:val="72"/>
        </w:numPr>
        <w:rPr>
          <w:lang w:val="en-US"/>
        </w:rPr>
      </w:pPr>
      <w:r w:rsidRPr="00094A14">
        <w:rPr>
          <w:lang w:val="en-US"/>
        </w:rPr>
        <w:t>LabelFor</w:t>
      </w:r>
    </w:p>
    <w:p w:rsidR="00914E60" w:rsidRPr="00094A14" w:rsidRDefault="00914E60" w:rsidP="00DA06CB">
      <w:pPr>
        <w:pStyle w:val="Listeafsnit"/>
        <w:numPr>
          <w:ilvl w:val="2"/>
          <w:numId w:val="72"/>
        </w:numPr>
        <w:rPr>
          <w:lang w:val="en-US"/>
        </w:rPr>
      </w:pPr>
      <w:r w:rsidRPr="00094A14">
        <w:rPr>
          <w:lang w:val="en-US"/>
        </w:rPr>
        <w:t>DisplayFor</w:t>
      </w:r>
    </w:p>
    <w:p w:rsidR="00914E60" w:rsidRPr="00094A14" w:rsidRDefault="00914E60" w:rsidP="00DA06CB">
      <w:pPr>
        <w:pStyle w:val="Listeafsnit"/>
        <w:numPr>
          <w:ilvl w:val="0"/>
          <w:numId w:val="75"/>
        </w:numPr>
        <w:rPr>
          <w:lang w:val="en-US"/>
        </w:rPr>
      </w:pPr>
      <w:r w:rsidRPr="00094A14">
        <w:rPr>
          <w:lang w:val="en-US"/>
        </w:rPr>
        <w:t>After the UserName controls, add a P element to display read-only controls for the CreatedDate</w:t>
      </w:r>
      <w:r w:rsidR="00094A14" w:rsidRPr="00094A14">
        <w:rPr>
          <w:lang w:val="en-US"/>
        </w:rPr>
        <w:t xml:space="preserve"> </w:t>
      </w:r>
      <w:r w:rsidRPr="00094A14">
        <w:rPr>
          <w:lang w:val="en-US"/>
        </w:rPr>
        <w:t>property of the model by using the following information:</w:t>
      </w:r>
    </w:p>
    <w:p w:rsidR="00914E60" w:rsidRPr="00094A14" w:rsidRDefault="00914E60" w:rsidP="00DA06CB">
      <w:pPr>
        <w:pStyle w:val="Listeafsnit"/>
        <w:numPr>
          <w:ilvl w:val="1"/>
          <w:numId w:val="72"/>
        </w:numPr>
        <w:rPr>
          <w:lang w:val="en-US"/>
        </w:rPr>
      </w:pPr>
      <w:r w:rsidRPr="00094A14">
        <w:rPr>
          <w:lang w:val="en-US"/>
        </w:rPr>
        <w:lastRenderedPageBreak/>
        <w:t>Helpers:</w:t>
      </w:r>
    </w:p>
    <w:p w:rsidR="00914E60" w:rsidRPr="00094A14" w:rsidRDefault="00914E60" w:rsidP="00DA06CB">
      <w:pPr>
        <w:pStyle w:val="Listeafsnit"/>
        <w:numPr>
          <w:ilvl w:val="2"/>
          <w:numId w:val="72"/>
        </w:numPr>
        <w:rPr>
          <w:lang w:val="en-US"/>
        </w:rPr>
      </w:pPr>
      <w:r w:rsidRPr="00094A14">
        <w:rPr>
          <w:lang w:val="en-US"/>
        </w:rPr>
        <w:t>LabelFor</w:t>
      </w:r>
    </w:p>
    <w:p w:rsidR="00914E60" w:rsidRPr="00094A14" w:rsidRDefault="00914E60" w:rsidP="00DA06CB">
      <w:pPr>
        <w:pStyle w:val="Listeafsnit"/>
        <w:numPr>
          <w:ilvl w:val="2"/>
          <w:numId w:val="72"/>
        </w:numPr>
        <w:rPr>
          <w:lang w:val="en-US"/>
        </w:rPr>
      </w:pPr>
      <w:r w:rsidRPr="00094A14">
        <w:rPr>
          <w:lang w:val="en-US"/>
        </w:rPr>
        <w:t>DisplayFor</w:t>
      </w:r>
    </w:p>
    <w:p w:rsidR="00914E60" w:rsidRPr="00094A14" w:rsidRDefault="00914E60" w:rsidP="00DA06CB">
      <w:pPr>
        <w:pStyle w:val="Listeafsnit"/>
        <w:numPr>
          <w:ilvl w:val="0"/>
          <w:numId w:val="75"/>
        </w:numPr>
        <w:rPr>
          <w:lang w:val="en-US"/>
        </w:rPr>
      </w:pPr>
      <w:r w:rsidRPr="00094A14">
        <w:rPr>
          <w:lang w:val="en-US"/>
        </w:rPr>
        <w:t>After the CreatedDate controls, add a P element that conta</w:t>
      </w:r>
      <w:r w:rsidR="00094A14" w:rsidRPr="00094A14">
        <w:rPr>
          <w:lang w:val="en-US"/>
        </w:rPr>
        <w:t xml:space="preserve">ins an &lt;input&gt; tag by using the </w:t>
      </w:r>
      <w:r w:rsidRPr="00094A14">
        <w:rPr>
          <w:lang w:val="en-US"/>
        </w:rPr>
        <w:t>following information:</w:t>
      </w:r>
    </w:p>
    <w:p w:rsidR="00914E60" w:rsidRPr="00094A14" w:rsidRDefault="00914E60" w:rsidP="00DA06CB">
      <w:pPr>
        <w:pStyle w:val="Listeafsnit"/>
        <w:numPr>
          <w:ilvl w:val="1"/>
          <w:numId w:val="72"/>
        </w:numPr>
        <w:rPr>
          <w:lang w:val="en-US"/>
        </w:rPr>
      </w:pPr>
      <w:r w:rsidRPr="00094A14">
        <w:rPr>
          <w:lang w:val="en-US"/>
        </w:rPr>
        <w:t>Input type: submit</w:t>
      </w:r>
    </w:p>
    <w:p w:rsidR="00914E60" w:rsidRPr="00094A14" w:rsidRDefault="00914E60" w:rsidP="00DA06CB">
      <w:pPr>
        <w:pStyle w:val="Listeafsnit"/>
        <w:numPr>
          <w:ilvl w:val="1"/>
          <w:numId w:val="72"/>
        </w:numPr>
        <w:rPr>
          <w:lang w:val="en-US"/>
        </w:rPr>
      </w:pPr>
      <w:r w:rsidRPr="00094A14">
        <w:rPr>
          <w:lang w:val="en-US"/>
        </w:rPr>
        <w:t>Value: Create</w:t>
      </w:r>
    </w:p>
    <w:p w:rsidR="00914E60" w:rsidRPr="00094A14" w:rsidRDefault="00914E60" w:rsidP="00DA06CB">
      <w:pPr>
        <w:pStyle w:val="Listeafsnit"/>
        <w:numPr>
          <w:ilvl w:val="1"/>
          <w:numId w:val="72"/>
        </w:numPr>
        <w:rPr>
          <w:lang w:val="en-US"/>
        </w:rPr>
      </w:pPr>
      <w:r w:rsidRPr="00094A14">
        <w:rPr>
          <w:lang w:val="en-US"/>
        </w:rPr>
        <w:t>Add an action link to the Index action with the text Back to List.</w:t>
      </w:r>
    </w:p>
    <w:p w:rsidR="00914E60" w:rsidRPr="00094A14" w:rsidRDefault="00914E60" w:rsidP="00DA06CB">
      <w:pPr>
        <w:pStyle w:val="Listeafsnit"/>
        <w:numPr>
          <w:ilvl w:val="0"/>
          <w:numId w:val="75"/>
        </w:numPr>
        <w:rPr>
          <w:lang w:val="en-US"/>
        </w:rPr>
      </w:pPr>
      <w:r w:rsidRPr="00094A14">
        <w:rPr>
          <w:lang w:val="en-US"/>
        </w:rPr>
        <w:t>Save the Create.cshtml file.</w:t>
      </w:r>
    </w:p>
    <w:p w:rsidR="00914E60" w:rsidRPr="00914E60" w:rsidRDefault="00914E60" w:rsidP="00D54332">
      <w:pPr>
        <w:pStyle w:val="Code"/>
      </w:pPr>
      <w:r w:rsidRPr="00914E60">
        <w:t>Results: After completing this exercise, you will be able to create a web application with a Razor view to</w:t>
      </w:r>
      <w:r w:rsidR="00094A14">
        <w:t xml:space="preserve"> </w:t>
      </w:r>
      <w:r w:rsidRPr="00914E60">
        <w:t>display new photos.</w:t>
      </w:r>
    </w:p>
    <w:p w:rsidR="00914E60" w:rsidRPr="00914E60" w:rsidRDefault="00914E60" w:rsidP="00094A14">
      <w:pPr>
        <w:pStyle w:val="Overskrift2"/>
        <w:rPr>
          <w:lang w:val="en-US"/>
        </w:rPr>
      </w:pPr>
      <w:bookmarkStart w:id="40" w:name="_Toc401515476"/>
      <w:r w:rsidRPr="00914E60">
        <w:rPr>
          <w:lang w:val="en-US"/>
        </w:rPr>
        <w:t>Exercise 3: Creating and Using a Partial View</w:t>
      </w:r>
      <w:bookmarkEnd w:id="40"/>
    </w:p>
    <w:p w:rsidR="00914E60" w:rsidRPr="00914E60" w:rsidRDefault="00914E60" w:rsidP="00094A14">
      <w:pPr>
        <w:pStyle w:val="Overskrift3"/>
        <w:rPr>
          <w:lang w:val="en-US"/>
        </w:rPr>
      </w:pPr>
      <w:r w:rsidRPr="00914E60">
        <w:rPr>
          <w:lang w:val="en-US"/>
        </w:rPr>
        <w:t>Scenario</w:t>
      </w:r>
    </w:p>
    <w:p w:rsidR="00914E60" w:rsidRPr="00914E60" w:rsidRDefault="00914E60" w:rsidP="00914E60">
      <w:pPr>
        <w:rPr>
          <w:lang w:val="en-US"/>
        </w:rPr>
      </w:pPr>
      <w:r w:rsidRPr="00914E60">
        <w:rPr>
          <w:lang w:val="en-US"/>
        </w:rPr>
        <w:t>In this exercise, you will:</w:t>
      </w:r>
    </w:p>
    <w:p w:rsidR="00914E60" w:rsidRPr="00094A14" w:rsidRDefault="00914E60" w:rsidP="00DA06CB">
      <w:pPr>
        <w:pStyle w:val="Listeafsnit"/>
        <w:numPr>
          <w:ilvl w:val="0"/>
          <w:numId w:val="72"/>
        </w:numPr>
        <w:rPr>
          <w:lang w:val="en-US"/>
        </w:rPr>
      </w:pPr>
      <w:r w:rsidRPr="00094A14">
        <w:rPr>
          <w:lang w:val="en-US"/>
        </w:rPr>
        <w:t>Add a gallery action to the Photo Controller.</w:t>
      </w:r>
    </w:p>
    <w:p w:rsidR="00914E60" w:rsidRPr="00094A14" w:rsidRDefault="00914E60" w:rsidP="00DA06CB">
      <w:pPr>
        <w:pStyle w:val="Listeafsnit"/>
        <w:numPr>
          <w:ilvl w:val="0"/>
          <w:numId w:val="72"/>
        </w:numPr>
        <w:rPr>
          <w:lang w:val="en-US"/>
        </w:rPr>
      </w:pPr>
      <w:r w:rsidRPr="00094A14">
        <w:rPr>
          <w:lang w:val="en-US"/>
        </w:rPr>
        <w:t>Add a photo gallery partial view.</w:t>
      </w:r>
    </w:p>
    <w:p w:rsidR="00914E60" w:rsidRPr="00094A14" w:rsidRDefault="00914E60" w:rsidP="00DA06CB">
      <w:pPr>
        <w:pStyle w:val="Listeafsnit"/>
        <w:numPr>
          <w:ilvl w:val="0"/>
          <w:numId w:val="72"/>
        </w:numPr>
        <w:rPr>
          <w:lang w:val="en-US"/>
        </w:rPr>
      </w:pPr>
      <w:r w:rsidRPr="00094A14">
        <w:rPr>
          <w:lang w:val="en-US"/>
        </w:rPr>
        <w:t>Complete the photo gallery partial view.</w:t>
      </w:r>
    </w:p>
    <w:p w:rsidR="00914E60" w:rsidRPr="00094A14" w:rsidRDefault="00914E60" w:rsidP="00DA06CB">
      <w:pPr>
        <w:pStyle w:val="Listeafsnit"/>
        <w:numPr>
          <w:ilvl w:val="0"/>
          <w:numId w:val="72"/>
        </w:numPr>
        <w:rPr>
          <w:lang w:val="en-US"/>
        </w:rPr>
      </w:pPr>
      <w:r w:rsidRPr="00094A14">
        <w:rPr>
          <w:lang w:val="en-US"/>
        </w:rPr>
        <w:t>Use the photo gallery partial view.</w:t>
      </w:r>
    </w:p>
    <w:p w:rsidR="00914E60" w:rsidRPr="00914E60" w:rsidRDefault="00914E60" w:rsidP="00914E60">
      <w:pPr>
        <w:rPr>
          <w:lang w:val="en-US"/>
        </w:rPr>
      </w:pPr>
      <w:r w:rsidRPr="00914E60">
        <w:rPr>
          <w:lang w:val="en-US"/>
        </w:rPr>
        <w:t>The main tasks for this exercise are as follows:</w:t>
      </w:r>
    </w:p>
    <w:p w:rsidR="00914E60" w:rsidRPr="00094A14" w:rsidRDefault="00914E60" w:rsidP="00DA06CB">
      <w:pPr>
        <w:pStyle w:val="Listeafsnit"/>
        <w:numPr>
          <w:ilvl w:val="0"/>
          <w:numId w:val="77"/>
        </w:numPr>
        <w:rPr>
          <w:lang w:val="en-US"/>
        </w:rPr>
      </w:pPr>
      <w:r w:rsidRPr="00094A14">
        <w:rPr>
          <w:lang w:val="en-US"/>
        </w:rPr>
        <w:t>Add a gallery action to the Photo Controller.</w:t>
      </w:r>
    </w:p>
    <w:p w:rsidR="00914E60" w:rsidRPr="00094A14" w:rsidRDefault="00914E60" w:rsidP="00DA06CB">
      <w:pPr>
        <w:pStyle w:val="Listeafsnit"/>
        <w:numPr>
          <w:ilvl w:val="0"/>
          <w:numId w:val="77"/>
        </w:numPr>
        <w:rPr>
          <w:lang w:val="en-US"/>
        </w:rPr>
      </w:pPr>
      <w:r w:rsidRPr="00094A14">
        <w:rPr>
          <w:lang w:val="en-US"/>
        </w:rPr>
        <w:t>Add a photo gallery partial view.</w:t>
      </w:r>
    </w:p>
    <w:p w:rsidR="00914E60" w:rsidRPr="00094A14" w:rsidRDefault="00914E60" w:rsidP="00DA06CB">
      <w:pPr>
        <w:pStyle w:val="Listeafsnit"/>
        <w:numPr>
          <w:ilvl w:val="0"/>
          <w:numId w:val="77"/>
        </w:numPr>
        <w:rPr>
          <w:lang w:val="en-US"/>
        </w:rPr>
      </w:pPr>
      <w:r w:rsidRPr="00094A14">
        <w:rPr>
          <w:lang w:val="en-US"/>
        </w:rPr>
        <w:t>Complete the photo gallery partial view.</w:t>
      </w:r>
    </w:p>
    <w:p w:rsidR="00914E60" w:rsidRPr="00094A14" w:rsidRDefault="00914E60" w:rsidP="00DA06CB">
      <w:pPr>
        <w:pStyle w:val="Listeafsnit"/>
        <w:numPr>
          <w:ilvl w:val="0"/>
          <w:numId w:val="77"/>
        </w:numPr>
        <w:rPr>
          <w:lang w:val="en-US"/>
        </w:rPr>
      </w:pPr>
      <w:r w:rsidRPr="00094A14">
        <w:rPr>
          <w:lang w:val="en-US"/>
        </w:rPr>
        <w:t>Use the photo gallery partial view.</w:t>
      </w:r>
    </w:p>
    <w:p w:rsidR="00914E60" w:rsidRPr="00914E60" w:rsidRDefault="00914E60" w:rsidP="00094A14">
      <w:pPr>
        <w:pStyle w:val="Overskrift3"/>
        <w:rPr>
          <w:lang w:val="en-US"/>
        </w:rPr>
      </w:pPr>
      <w:r w:rsidRPr="00914E60">
        <w:rPr>
          <w:lang w:val="en-US"/>
        </w:rPr>
        <w:t>Task 1: Add a gallery action to the Photo Controller.</w:t>
      </w:r>
    </w:p>
    <w:p w:rsidR="00914E60" w:rsidRPr="00094A14" w:rsidRDefault="00914E60" w:rsidP="00DA06CB">
      <w:pPr>
        <w:pStyle w:val="Listeafsnit"/>
        <w:numPr>
          <w:ilvl w:val="0"/>
          <w:numId w:val="78"/>
        </w:numPr>
        <w:rPr>
          <w:lang w:val="en-US"/>
        </w:rPr>
      </w:pPr>
      <w:r w:rsidRPr="00094A14">
        <w:rPr>
          <w:lang w:val="en-US"/>
        </w:rPr>
        <w:t>Add a new action to the PhotoController.cs file by using the following information:</w:t>
      </w:r>
    </w:p>
    <w:p w:rsidR="00914E60" w:rsidRPr="00094A14" w:rsidRDefault="00914E60" w:rsidP="00DA06CB">
      <w:pPr>
        <w:pStyle w:val="Listeafsnit"/>
        <w:numPr>
          <w:ilvl w:val="1"/>
          <w:numId w:val="72"/>
        </w:numPr>
        <w:rPr>
          <w:lang w:val="en-US"/>
        </w:rPr>
      </w:pPr>
      <w:r w:rsidRPr="00094A14">
        <w:rPr>
          <w:lang w:val="en-US"/>
        </w:rPr>
        <w:t>Annotation: ChildActionOnly</w:t>
      </w:r>
    </w:p>
    <w:p w:rsidR="00914E60" w:rsidRPr="00094A14" w:rsidRDefault="00914E60" w:rsidP="00DA06CB">
      <w:pPr>
        <w:pStyle w:val="Listeafsnit"/>
        <w:numPr>
          <w:ilvl w:val="1"/>
          <w:numId w:val="72"/>
        </w:numPr>
        <w:rPr>
          <w:lang w:val="en-US"/>
        </w:rPr>
      </w:pPr>
      <w:r w:rsidRPr="00094A14">
        <w:rPr>
          <w:lang w:val="en-US"/>
        </w:rPr>
        <w:t>Scope: public</w:t>
      </w:r>
    </w:p>
    <w:p w:rsidR="00914E60" w:rsidRPr="00094A14" w:rsidRDefault="00914E60" w:rsidP="00DA06CB">
      <w:pPr>
        <w:pStyle w:val="Listeafsnit"/>
        <w:numPr>
          <w:ilvl w:val="1"/>
          <w:numId w:val="72"/>
        </w:numPr>
        <w:rPr>
          <w:lang w:val="en-US"/>
        </w:rPr>
      </w:pPr>
      <w:r w:rsidRPr="00094A14">
        <w:rPr>
          <w:lang w:val="en-US"/>
        </w:rPr>
        <w:t>Return Type: ActionResult</w:t>
      </w:r>
    </w:p>
    <w:p w:rsidR="00914E60" w:rsidRPr="00094A14" w:rsidRDefault="00914E60" w:rsidP="00DA06CB">
      <w:pPr>
        <w:pStyle w:val="Listeafsnit"/>
        <w:numPr>
          <w:ilvl w:val="1"/>
          <w:numId w:val="72"/>
        </w:numPr>
        <w:rPr>
          <w:lang w:val="en-US"/>
        </w:rPr>
      </w:pPr>
      <w:r w:rsidRPr="00094A14">
        <w:rPr>
          <w:lang w:val="en-US"/>
        </w:rPr>
        <w:t>Name: _PhotoGallery</w:t>
      </w:r>
    </w:p>
    <w:p w:rsidR="00914E60" w:rsidRPr="00094A14" w:rsidRDefault="00914E60" w:rsidP="00DA06CB">
      <w:pPr>
        <w:pStyle w:val="Listeafsnit"/>
        <w:numPr>
          <w:ilvl w:val="1"/>
          <w:numId w:val="72"/>
        </w:numPr>
        <w:rPr>
          <w:lang w:val="en-US"/>
        </w:rPr>
      </w:pPr>
      <w:r w:rsidRPr="00094A14">
        <w:rPr>
          <w:lang w:val="en-US"/>
        </w:rPr>
        <w:t>Parameter: an Integer called number with a default value of 0</w:t>
      </w:r>
    </w:p>
    <w:p w:rsidR="00914E60" w:rsidRPr="00F31529" w:rsidRDefault="00914E60" w:rsidP="00DA06CB">
      <w:pPr>
        <w:pStyle w:val="Listeafsnit"/>
        <w:numPr>
          <w:ilvl w:val="0"/>
          <w:numId w:val="78"/>
        </w:numPr>
        <w:rPr>
          <w:lang w:val="en-US"/>
        </w:rPr>
      </w:pPr>
      <w:r w:rsidRPr="00F31529">
        <w:rPr>
          <w:lang w:val="en-US"/>
        </w:rPr>
        <w:t>Create a new List of Photo objects named photos. Add an if statement, to set photos to include all</w:t>
      </w:r>
      <w:r w:rsidR="00094A14" w:rsidRPr="00F31529">
        <w:rPr>
          <w:lang w:val="en-US"/>
        </w:rPr>
        <w:t xml:space="preserve"> </w:t>
      </w:r>
      <w:r w:rsidRPr="00F31529">
        <w:rPr>
          <w:lang w:val="en-US"/>
        </w:rPr>
        <w:t>the Photos in the context object, if the number parameter is zero.</w:t>
      </w:r>
    </w:p>
    <w:p w:rsidR="00914E60" w:rsidRPr="00F31529" w:rsidRDefault="00914E60" w:rsidP="00DA06CB">
      <w:pPr>
        <w:pStyle w:val="Listeafsnit"/>
        <w:numPr>
          <w:ilvl w:val="0"/>
          <w:numId w:val="78"/>
        </w:numPr>
        <w:rPr>
          <w:lang w:val="en-US"/>
        </w:rPr>
      </w:pPr>
      <w:r w:rsidRPr="00F31529">
        <w:rPr>
          <w:lang w:val="en-US"/>
        </w:rPr>
        <w:t>If the number parameter is not zero, set photos to list the most recent Photo objects. The number of</w:t>
      </w:r>
      <w:r w:rsidR="00F31529" w:rsidRPr="00F31529">
        <w:rPr>
          <w:lang w:val="en-US"/>
        </w:rPr>
        <w:t xml:space="preserve"> </w:t>
      </w:r>
      <w:r w:rsidRPr="00F31529">
        <w:rPr>
          <w:lang w:val="en-US"/>
        </w:rPr>
        <w:t>Photo objects in the list should be the number attribute.</w:t>
      </w:r>
    </w:p>
    <w:p w:rsidR="00914E60" w:rsidRPr="00F31529" w:rsidRDefault="00914E60" w:rsidP="00DA06CB">
      <w:pPr>
        <w:pStyle w:val="Listeafsnit"/>
        <w:numPr>
          <w:ilvl w:val="0"/>
          <w:numId w:val="78"/>
        </w:numPr>
        <w:rPr>
          <w:lang w:val="en-US"/>
        </w:rPr>
      </w:pPr>
      <w:r w:rsidRPr="00F31529">
        <w:rPr>
          <w:lang w:val="en-US"/>
        </w:rPr>
        <w:t>Pass the photos object to the partial view _PhotoGallery and return the view.</w:t>
      </w:r>
    </w:p>
    <w:p w:rsidR="00914E60" w:rsidRPr="00F31529" w:rsidRDefault="00914E60" w:rsidP="00DA06CB">
      <w:pPr>
        <w:pStyle w:val="Listeafsnit"/>
        <w:numPr>
          <w:ilvl w:val="0"/>
          <w:numId w:val="78"/>
        </w:numPr>
        <w:rPr>
          <w:lang w:val="en-US"/>
        </w:rPr>
      </w:pPr>
      <w:r w:rsidRPr="00F31529">
        <w:rPr>
          <w:lang w:val="en-US"/>
        </w:rPr>
        <w:t>Save the PhotoController.cs file.</w:t>
      </w:r>
    </w:p>
    <w:p w:rsidR="00914E60" w:rsidRPr="00914E60" w:rsidRDefault="00914E60" w:rsidP="00F31529">
      <w:pPr>
        <w:pStyle w:val="Overskrift3"/>
        <w:rPr>
          <w:lang w:val="en-US"/>
        </w:rPr>
      </w:pPr>
      <w:r w:rsidRPr="00914E60">
        <w:rPr>
          <w:lang w:val="en-US"/>
        </w:rPr>
        <w:t>Task 2: Add a photo gallery partial view.</w:t>
      </w:r>
    </w:p>
    <w:p w:rsidR="00914E60" w:rsidRPr="00F31529" w:rsidRDefault="00914E60" w:rsidP="00DA06CB">
      <w:pPr>
        <w:pStyle w:val="Listeafsnit"/>
        <w:numPr>
          <w:ilvl w:val="0"/>
          <w:numId w:val="79"/>
        </w:numPr>
        <w:rPr>
          <w:lang w:val="en-US"/>
        </w:rPr>
      </w:pPr>
      <w:r w:rsidRPr="00F31529">
        <w:rPr>
          <w:lang w:val="en-US"/>
        </w:rPr>
        <w:t>Create a new partial view for the _PhotoGallery action in the PhotoController.cs file by using the</w:t>
      </w:r>
      <w:r w:rsidR="00F31529" w:rsidRPr="00F31529">
        <w:rPr>
          <w:lang w:val="en-US"/>
        </w:rPr>
        <w:t xml:space="preserve"> </w:t>
      </w:r>
      <w:r w:rsidRPr="00F31529">
        <w:rPr>
          <w:lang w:val="en-US"/>
        </w:rPr>
        <w:t>following information:</w:t>
      </w:r>
    </w:p>
    <w:p w:rsidR="00914E60" w:rsidRPr="00F31529" w:rsidRDefault="00914E60" w:rsidP="00DA06CB">
      <w:pPr>
        <w:pStyle w:val="Listeafsnit"/>
        <w:numPr>
          <w:ilvl w:val="1"/>
          <w:numId w:val="72"/>
        </w:numPr>
        <w:rPr>
          <w:lang w:val="en-US"/>
        </w:rPr>
      </w:pPr>
      <w:r w:rsidRPr="00F31529">
        <w:rPr>
          <w:lang w:val="en-US"/>
        </w:rPr>
        <w:t>Name: _PhotoGallery</w:t>
      </w:r>
    </w:p>
    <w:p w:rsidR="00914E60" w:rsidRPr="00F31529" w:rsidRDefault="00914E60" w:rsidP="00DA06CB">
      <w:pPr>
        <w:pStyle w:val="Listeafsnit"/>
        <w:numPr>
          <w:ilvl w:val="1"/>
          <w:numId w:val="72"/>
        </w:numPr>
        <w:rPr>
          <w:lang w:val="en-US"/>
        </w:rPr>
      </w:pPr>
      <w:r w:rsidRPr="00F31529">
        <w:rPr>
          <w:lang w:val="en-US"/>
        </w:rPr>
        <w:t>View type: Strongly Typed</w:t>
      </w:r>
    </w:p>
    <w:p w:rsidR="00914E60" w:rsidRPr="00F31529" w:rsidRDefault="00914E60" w:rsidP="00DA06CB">
      <w:pPr>
        <w:pStyle w:val="Listeafsnit"/>
        <w:numPr>
          <w:ilvl w:val="1"/>
          <w:numId w:val="72"/>
        </w:numPr>
        <w:rPr>
          <w:lang w:val="en-US"/>
        </w:rPr>
      </w:pPr>
      <w:r w:rsidRPr="00F31529">
        <w:rPr>
          <w:lang w:val="en-US"/>
        </w:rPr>
        <w:lastRenderedPageBreak/>
        <w:t>Model class: Photo</w:t>
      </w:r>
    </w:p>
    <w:p w:rsidR="00914E60" w:rsidRPr="00F31529" w:rsidRDefault="00914E60" w:rsidP="00DA06CB">
      <w:pPr>
        <w:pStyle w:val="Listeafsnit"/>
        <w:numPr>
          <w:ilvl w:val="1"/>
          <w:numId w:val="72"/>
        </w:numPr>
        <w:rPr>
          <w:lang w:val="en-US"/>
        </w:rPr>
      </w:pPr>
      <w:r w:rsidRPr="00F31529">
        <w:rPr>
          <w:lang w:val="en-US"/>
        </w:rPr>
        <w:t>Scaffold template: Empty</w:t>
      </w:r>
    </w:p>
    <w:p w:rsidR="00914E60" w:rsidRPr="00F31529" w:rsidRDefault="00914E60" w:rsidP="00DA06CB">
      <w:pPr>
        <w:pStyle w:val="Listeafsnit"/>
        <w:numPr>
          <w:ilvl w:val="1"/>
          <w:numId w:val="72"/>
        </w:numPr>
        <w:rPr>
          <w:lang w:val="en-US"/>
        </w:rPr>
      </w:pPr>
      <w:r w:rsidRPr="00F31529">
        <w:rPr>
          <w:lang w:val="en-US"/>
        </w:rPr>
        <w:t>Layout or master page: None</w:t>
      </w:r>
    </w:p>
    <w:p w:rsidR="00914E60" w:rsidRPr="00F31529" w:rsidRDefault="00914E60" w:rsidP="00DA06CB">
      <w:pPr>
        <w:pStyle w:val="Listeafsnit"/>
        <w:numPr>
          <w:ilvl w:val="0"/>
          <w:numId w:val="79"/>
        </w:numPr>
        <w:rPr>
          <w:lang w:val="en-US"/>
        </w:rPr>
      </w:pPr>
      <w:r w:rsidRPr="00F31529">
        <w:rPr>
          <w:lang w:val="en-US"/>
        </w:rPr>
        <w:t>Create a new folder in the PhotoSharingApplication project by using the following information:</w:t>
      </w:r>
    </w:p>
    <w:p w:rsidR="00914E60" w:rsidRPr="00F31529" w:rsidRDefault="00914E60" w:rsidP="00DA06CB">
      <w:pPr>
        <w:pStyle w:val="Listeafsnit"/>
        <w:numPr>
          <w:ilvl w:val="1"/>
          <w:numId w:val="72"/>
        </w:numPr>
        <w:rPr>
          <w:lang w:val="en-US"/>
        </w:rPr>
      </w:pPr>
      <w:r w:rsidRPr="00F31529">
        <w:rPr>
          <w:lang w:val="en-US"/>
        </w:rPr>
        <w:t>Parent folder: Views</w:t>
      </w:r>
    </w:p>
    <w:p w:rsidR="00914E60" w:rsidRPr="00F31529" w:rsidRDefault="00914E60" w:rsidP="00DA06CB">
      <w:pPr>
        <w:pStyle w:val="Listeafsnit"/>
        <w:numPr>
          <w:ilvl w:val="1"/>
          <w:numId w:val="72"/>
        </w:numPr>
        <w:rPr>
          <w:lang w:val="en-US"/>
        </w:rPr>
      </w:pPr>
      <w:r w:rsidRPr="00F31529">
        <w:rPr>
          <w:lang w:val="en-US"/>
        </w:rPr>
        <w:t>Folder name: Shared</w:t>
      </w:r>
    </w:p>
    <w:p w:rsidR="00914E60" w:rsidRPr="00F31529" w:rsidRDefault="00914E60" w:rsidP="00DA06CB">
      <w:pPr>
        <w:pStyle w:val="Listeafsnit"/>
        <w:numPr>
          <w:ilvl w:val="0"/>
          <w:numId w:val="79"/>
        </w:numPr>
        <w:rPr>
          <w:lang w:val="en-US"/>
        </w:rPr>
      </w:pPr>
      <w:r w:rsidRPr="00F31529">
        <w:rPr>
          <w:lang w:val="en-US"/>
        </w:rPr>
        <w:t>Move the _PhotoGallery.cshtml view file from the Photo folder to the Shared folder.</w:t>
      </w:r>
    </w:p>
    <w:p w:rsidR="00914E60" w:rsidRPr="00914E60" w:rsidRDefault="00914E60" w:rsidP="00F31529">
      <w:pPr>
        <w:pStyle w:val="Overskrift3"/>
        <w:rPr>
          <w:lang w:val="en-US"/>
        </w:rPr>
      </w:pPr>
      <w:r w:rsidRPr="00914E60">
        <w:rPr>
          <w:lang w:val="en-US"/>
        </w:rPr>
        <w:t>Task 3: Complete the photo gallery partial view.</w:t>
      </w:r>
    </w:p>
    <w:p w:rsidR="00914E60" w:rsidRPr="00EA2FA5" w:rsidRDefault="00914E60" w:rsidP="00DA06CB">
      <w:pPr>
        <w:pStyle w:val="Listeafsnit"/>
        <w:numPr>
          <w:ilvl w:val="0"/>
          <w:numId w:val="80"/>
        </w:numPr>
        <w:rPr>
          <w:lang w:val="en-US"/>
        </w:rPr>
      </w:pPr>
      <w:r w:rsidRPr="00EA2FA5">
        <w:rPr>
          <w:lang w:val="en-US"/>
        </w:rPr>
        <w:t>In the _PhotoGallery.cshtml partial view file, bind the view to an enumerable list of Photo model</w:t>
      </w:r>
      <w:r w:rsidR="00EA2FA5" w:rsidRPr="00EA2FA5">
        <w:rPr>
          <w:lang w:val="en-US"/>
        </w:rPr>
        <w:t xml:space="preserve"> </w:t>
      </w:r>
      <w:r w:rsidRPr="00EA2FA5">
        <w:rPr>
          <w:lang w:val="en-US"/>
        </w:rPr>
        <w:t>objects.</w:t>
      </w:r>
    </w:p>
    <w:p w:rsidR="00914E60" w:rsidRPr="00EA2FA5" w:rsidRDefault="00914E60" w:rsidP="00DA06CB">
      <w:pPr>
        <w:pStyle w:val="Listeafsnit"/>
        <w:numPr>
          <w:ilvl w:val="0"/>
          <w:numId w:val="80"/>
        </w:numPr>
        <w:rPr>
          <w:lang w:val="en-US"/>
        </w:rPr>
      </w:pPr>
      <w:r w:rsidRPr="00EA2FA5">
        <w:rPr>
          <w:lang w:val="en-US"/>
        </w:rPr>
        <w:t>In the _PhotoGallery.cshtml partial view file, add a For Each statement that loops through all the</w:t>
      </w:r>
      <w:r w:rsidR="00EA2FA5" w:rsidRPr="00EA2FA5">
        <w:rPr>
          <w:lang w:val="en-US"/>
        </w:rPr>
        <w:t xml:space="preserve"> </w:t>
      </w:r>
      <w:r w:rsidRPr="00EA2FA5">
        <w:rPr>
          <w:lang w:val="en-US"/>
        </w:rPr>
        <w:t>items in the Model.</w:t>
      </w:r>
    </w:p>
    <w:p w:rsidR="00914E60" w:rsidRPr="00EA2FA5" w:rsidRDefault="00914E60" w:rsidP="00DA06CB">
      <w:pPr>
        <w:pStyle w:val="Listeafsnit"/>
        <w:numPr>
          <w:ilvl w:val="0"/>
          <w:numId w:val="80"/>
        </w:numPr>
        <w:rPr>
          <w:lang w:val="en-US"/>
        </w:rPr>
      </w:pPr>
      <w:r w:rsidRPr="00EA2FA5">
        <w:rPr>
          <w:lang w:val="en-US"/>
        </w:rPr>
        <w:t>In the For Each statement, add an H3 element that renders the item.Title property.</w:t>
      </w:r>
    </w:p>
    <w:p w:rsidR="00914E60" w:rsidRPr="00EA2FA5" w:rsidRDefault="00914E60" w:rsidP="00DA06CB">
      <w:pPr>
        <w:pStyle w:val="Listeafsnit"/>
        <w:numPr>
          <w:ilvl w:val="0"/>
          <w:numId w:val="80"/>
        </w:numPr>
        <w:rPr>
          <w:lang w:val="en-US"/>
        </w:rPr>
      </w:pPr>
      <w:r w:rsidRPr="00EA2FA5">
        <w:rPr>
          <w:lang w:val="en-US"/>
        </w:rPr>
        <w:t xml:space="preserve">After the H3 element, add an if statement that checks that the </w:t>
      </w:r>
      <w:proofErr w:type="gramStart"/>
      <w:r w:rsidRPr="00EA2FA5">
        <w:rPr>
          <w:lang w:val="en-US"/>
        </w:rPr>
        <w:t>item.PhotoFile</w:t>
      </w:r>
      <w:proofErr w:type="gramEnd"/>
      <w:r w:rsidRPr="00EA2FA5">
        <w:rPr>
          <w:lang w:val="en-US"/>
        </w:rPr>
        <w:t xml:space="preserve"> value is not null.</w:t>
      </w:r>
    </w:p>
    <w:p w:rsidR="00914E60" w:rsidRPr="00EA2FA5" w:rsidRDefault="00914E60" w:rsidP="00DA06CB">
      <w:pPr>
        <w:pStyle w:val="Listeafsnit"/>
        <w:numPr>
          <w:ilvl w:val="0"/>
          <w:numId w:val="80"/>
        </w:numPr>
        <w:rPr>
          <w:lang w:val="en-US"/>
        </w:rPr>
      </w:pPr>
      <w:r w:rsidRPr="00EA2FA5">
        <w:rPr>
          <w:lang w:val="en-US"/>
        </w:rPr>
        <w:t>If the item.PhotoFile value is not null, render an &lt;img&gt; tag with width 200. Call the UrlAction</w:t>
      </w:r>
      <w:r w:rsidR="00EA2FA5" w:rsidRPr="00EA2FA5">
        <w:rPr>
          <w:lang w:val="en-US"/>
        </w:rPr>
        <w:t xml:space="preserve"> </w:t>
      </w:r>
      <w:r w:rsidRPr="00EA2FA5">
        <w:rPr>
          <w:lang w:val="en-US"/>
        </w:rPr>
        <w:t>helper to set the src attribute by using the following information:</w:t>
      </w:r>
    </w:p>
    <w:p w:rsidR="00914E60" w:rsidRPr="00EA2FA5" w:rsidRDefault="00914E60" w:rsidP="00DA06CB">
      <w:pPr>
        <w:pStyle w:val="Listeafsnit"/>
        <w:numPr>
          <w:ilvl w:val="1"/>
          <w:numId w:val="72"/>
        </w:numPr>
        <w:rPr>
          <w:lang w:val="en-US"/>
        </w:rPr>
      </w:pPr>
      <w:r w:rsidRPr="00EA2FA5">
        <w:rPr>
          <w:lang w:val="en-US"/>
        </w:rPr>
        <w:t>Action: GetImage</w:t>
      </w:r>
    </w:p>
    <w:p w:rsidR="00914E60" w:rsidRPr="00EA2FA5" w:rsidRDefault="00914E60" w:rsidP="00DA06CB">
      <w:pPr>
        <w:pStyle w:val="Listeafsnit"/>
        <w:numPr>
          <w:ilvl w:val="1"/>
          <w:numId w:val="72"/>
        </w:numPr>
        <w:rPr>
          <w:lang w:val="en-US"/>
        </w:rPr>
      </w:pPr>
      <w:r w:rsidRPr="00EA2FA5">
        <w:rPr>
          <w:lang w:val="en-US"/>
        </w:rPr>
        <w:t>Controller: Photo</w:t>
      </w:r>
    </w:p>
    <w:p w:rsidR="00914E60" w:rsidRPr="00EA2FA5" w:rsidRDefault="00914E60" w:rsidP="00DA06CB">
      <w:pPr>
        <w:pStyle w:val="Listeafsnit"/>
        <w:numPr>
          <w:ilvl w:val="1"/>
          <w:numId w:val="72"/>
        </w:numPr>
        <w:rPr>
          <w:lang w:val="en-US"/>
        </w:rPr>
      </w:pPr>
      <w:r w:rsidRPr="00EA2FA5">
        <w:rPr>
          <w:lang w:val="en-US"/>
        </w:rPr>
        <w:t>Parameters: for the id parameter, pass item.PhotoID</w:t>
      </w:r>
    </w:p>
    <w:p w:rsidR="00914E60" w:rsidRPr="00EA2FA5" w:rsidRDefault="00914E60" w:rsidP="00DA06CB">
      <w:pPr>
        <w:pStyle w:val="Listeafsnit"/>
        <w:numPr>
          <w:ilvl w:val="0"/>
          <w:numId w:val="80"/>
        </w:numPr>
        <w:rPr>
          <w:lang w:val="en-US"/>
        </w:rPr>
      </w:pPr>
      <w:r w:rsidRPr="00EA2FA5">
        <w:rPr>
          <w:lang w:val="en-US"/>
        </w:rPr>
        <w:t>After the if statement, add a P element, and call the @Html.DisplayFor helper to render the words</w:t>
      </w:r>
    </w:p>
    <w:p w:rsidR="00914E60" w:rsidRPr="00914E60" w:rsidRDefault="00914E60" w:rsidP="00EA2FA5">
      <w:pPr>
        <w:ind w:firstLine="720"/>
        <w:rPr>
          <w:lang w:val="en-US"/>
        </w:rPr>
      </w:pPr>
      <w:r w:rsidRPr="00914E60">
        <w:rPr>
          <w:lang w:val="en-US"/>
        </w:rPr>
        <w:t>Created By: followed by the value of the item.UserName property.</w:t>
      </w:r>
    </w:p>
    <w:p w:rsidR="00914E60" w:rsidRPr="00EA2FA5" w:rsidRDefault="00914E60" w:rsidP="00DA06CB">
      <w:pPr>
        <w:pStyle w:val="Listeafsnit"/>
        <w:numPr>
          <w:ilvl w:val="0"/>
          <w:numId w:val="80"/>
        </w:numPr>
        <w:rPr>
          <w:lang w:val="en-US"/>
        </w:rPr>
      </w:pPr>
      <w:r w:rsidRPr="00EA2FA5">
        <w:rPr>
          <w:lang w:val="en-US"/>
        </w:rPr>
        <w:t>After the UserName display controls, add a P element, and call the @Html.DisplayFor helper to</w:t>
      </w:r>
      <w:r w:rsidR="00EA2FA5" w:rsidRPr="00EA2FA5">
        <w:rPr>
          <w:lang w:val="en-US"/>
        </w:rPr>
        <w:t xml:space="preserve"> </w:t>
      </w:r>
      <w:r w:rsidRPr="00EA2FA5">
        <w:rPr>
          <w:lang w:val="en-US"/>
        </w:rPr>
        <w:t>render the words Created On: followed by the value of the item.CreatedDate property.</w:t>
      </w:r>
    </w:p>
    <w:p w:rsidR="00914E60" w:rsidRPr="00EA2FA5" w:rsidRDefault="00914E60" w:rsidP="00DA06CB">
      <w:pPr>
        <w:pStyle w:val="Listeafsnit"/>
        <w:numPr>
          <w:ilvl w:val="0"/>
          <w:numId w:val="80"/>
        </w:numPr>
        <w:rPr>
          <w:lang w:val="en-US"/>
        </w:rPr>
      </w:pPr>
      <w:r w:rsidRPr="00EA2FA5">
        <w:rPr>
          <w:lang w:val="en-US"/>
        </w:rPr>
        <w:t>After the CreatedDate display controls, call the Html.ActionLink helper to render a link by using the</w:t>
      </w:r>
      <w:r w:rsidR="00EA2FA5" w:rsidRPr="00EA2FA5">
        <w:rPr>
          <w:lang w:val="en-US"/>
        </w:rPr>
        <w:t xml:space="preserve"> </w:t>
      </w:r>
      <w:r w:rsidRPr="00EA2FA5">
        <w:rPr>
          <w:lang w:val="en-US"/>
        </w:rPr>
        <w:t>following information:</w:t>
      </w:r>
    </w:p>
    <w:p w:rsidR="00914E60" w:rsidRPr="00EA2FA5" w:rsidRDefault="00914E60" w:rsidP="00DA06CB">
      <w:pPr>
        <w:pStyle w:val="Listeafsnit"/>
        <w:numPr>
          <w:ilvl w:val="1"/>
          <w:numId w:val="72"/>
        </w:numPr>
        <w:rPr>
          <w:lang w:val="en-US"/>
        </w:rPr>
      </w:pPr>
      <w:r w:rsidRPr="00EA2FA5">
        <w:rPr>
          <w:lang w:val="en-US"/>
        </w:rPr>
        <w:t>Link text: Display</w:t>
      </w:r>
    </w:p>
    <w:p w:rsidR="00914E60" w:rsidRPr="00EA2FA5" w:rsidRDefault="00914E60" w:rsidP="00DA06CB">
      <w:pPr>
        <w:pStyle w:val="Listeafsnit"/>
        <w:numPr>
          <w:ilvl w:val="1"/>
          <w:numId w:val="72"/>
        </w:numPr>
        <w:rPr>
          <w:lang w:val="en-US"/>
        </w:rPr>
      </w:pPr>
      <w:r w:rsidRPr="00EA2FA5">
        <w:rPr>
          <w:lang w:val="en-US"/>
        </w:rPr>
        <w:t>View name: Display</w:t>
      </w:r>
    </w:p>
    <w:p w:rsidR="00914E60" w:rsidRPr="00EA2FA5" w:rsidRDefault="00914E60" w:rsidP="00DA06CB">
      <w:pPr>
        <w:pStyle w:val="Listeafsnit"/>
        <w:numPr>
          <w:ilvl w:val="1"/>
          <w:numId w:val="72"/>
        </w:numPr>
        <w:rPr>
          <w:lang w:val="en-US"/>
        </w:rPr>
      </w:pPr>
      <w:r w:rsidRPr="00EA2FA5">
        <w:rPr>
          <w:lang w:val="en-US"/>
        </w:rPr>
        <w:t>Parameters: pass the item.PhotoID value as the id parameter</w:t>
      </w:r>
    </w:p>
    <w:p w:rsidR="00914E60" w:rsidRPr="00EA2FA5" w:rsidRDefault="00914E60" w:rsidP="00DA06CB">
      <w:pPr>
        <w:pStyle w:val="Listeafsnit"/>
        <w:numPr>
          <w:ilvl w:val="0"/>
          <w:numId w:val="80"/>
        </w:numPr>
        <w:rPr>
          <w:lang w:val="en-US"/>
        </w:rPr>
      </w:pPr>
      <w:r w:rsidRPr="00EA2FA5">
        <w:rPr>
          <w:lang w:val="en-US"/>
        </w:rPr>
        <w:t>Save the _PhotoGallery.cshtml file.</w:t>
      </w:r>
    </w:p>
    <w:p w:rsidR="00914E60" w:rsidRPr="00914E60" w:rsidRDefault="00914E60" w:rsidP="00EA2FA5">
      <w:pPr>
        <w:pStyle w:val="Overskrift3"/>
        <w:rPr>
          <w:lang w:val="en-US"/>
        </w:rPr>
      </w:pPr>
      <w:r w:rsidRPr="00914E60">
        <w:rPr>
          <w:lang w:val="en-US"/>
        </w:rPr>
        <w:t>Task 4: Use the photo gallery partial view.</w:t>
      </w:r>
    </w:p>
    <w:p w:rsidR="00914E60" w:rsidRPr="00A61AD6" w:rsidRDefault="00914E60" w:rsidP="00DA06CB">
      <w:pPr>
        <w:pStyle w:val="Listeafsnit"/>
        <w:numPr>
          <w:ilvl w:val="0"/>
          <w:numId w:val="81"/>
        </w:numPr>
        <w:rPr>
          <w:lang w:val="en-US"/>
        </w:rPr>
      </w:pPr>
      <w:r w:rsidRPr="00A61AD6">
        <w:rPr>
          <w:lang w:val="en-US"/>
        </w:rPr>
        <w:t>Modify the Index action in the PhotoController.cs so that no model class is passed to the Index view.</w:t>
      </w:r>
    </w:p>
    <w:p w:rsidR="00914E60" w:rsidRPr="00A61AD6" w:rsidRDefault="00914E60" w:rsidP="00DA06CB">
      <w:pPr>
        <w:pStyle w:val="Listeafsnit"/>
        <w:numPr>
          <w:ilvl w:val="0"/>
          <w:numId w:val="81"/>
        </w:numPr>
        <w:rPr>
          <w:lang w:val="en-US"/>
        </w:rPr>
      </w:pPr>
      <w:r w:rsidRPr="00A61AD6">
        <w:rPr>
          <w:lang w:val="en-US"/>
        </w:rPr>
        <w:t>Create a view for the Index action in the PhotoController.cs file by using the following information:</w:t>
      </w:r>
    </w:p>
    <w:p w:rsidR="00914E60" w:rsidRPr="00A61AD6" w:rsidRDefault="00914E60" w:rsidP="00DA06CB">
      <w:pPr>
        <w:pStyle w:val="Listeafsnit"/>
        <w:numPr>
          <w:ilvl w:val="1"/>
          <w:numId w:val="72"/>
        </w:numPr>
        <w:rPr>
          <w:lang w:val="en-US"/>
        </w:rPr>
      </w:pPr>
      <w:r w:rsidRPr="00A61AD6">
        <w:rPr>
          <w:lang w:val="en-US"/>
        </w:rPr>
        <w:t>Name: Index</w:t>
      </w:r>
    </w:p>
    <w:p w:rsidR="00914E60" w:rsidRPr="00A61AD6" w:rsidRDefault="00914E60" w:rsidP="00DA06CB">
      <w:pPr>
        <w:pStyle w:val="Listeafsnit"/>
        <w:numPr>
          <w:ilvl w:val="1"/>
          <w:numId w:val="72"/>
        </w:numPr>
        <w:rPr>
          <w:lang w:val="en-US"/>
        </w:rPr>
      </w:pPr>
      <w:r w:rsidRPr="00A61AD6">
        <w:rPr>
          <w:lang w:val="en-US"/>
        </w:rPr>
        <w:t>View type: Not strongly typed</w:t>
      </w:r>
    </w:p>
    <w:p w:rsidR="00914E60" w:rsidRPr="00A61AD6" w:rsidRDefault="00914E60" w:rsidP="00DA06CB">
      <w:pPr>
        <w:pStyle w:val="Listeafsnit"/>
        <w:numPr>
          <w:ilvl w:val="1"/>
          <w:numId w:val="72"/>
        </w:numPr>
        <w:rPr>
          <w:lang w:val="en-US"/>
        </w:rPr>
      </w:pPr>
      <w:r w:rsidRPr="00A61AD6">
        <w:rPr>
          <w:lang w:val="en-US"/>
        </w:rPr>
        <w:t>Layout or master page: None</w:t>
      </w:r>
    </w:p>
    <w:p w:rsidR="00914E60" w:rsidRPr="00A61AD6" w:rsidRDefault="00914E60" w:rsidP="00DA06CB">
      <w:pPr>
        <w:pStyle w:val="Listeafsnit"/>
        <w:numPr>
          <w:ilvl w:val="0"/>
          <w:numId w:val="81"/>
        </w:numPr>
        <w:rPr>
          <w:lang w:val="en-US"/>
        </w:rPr>
      </w:pPr>
      <w:r w:rsidRPr="00A61AD6">
        <w:rPr>
          <w:lang w:val="en-US"/>
        </w:rPr>
        <w:t>In the Index.cshtml file, change the title to All Photos.</w:t>
      </w:r>
    </w:p>
    <w:p w:rsidR="00914E60" w:rsidRPr="00A61AD6" w:rsidRDefault="00914E60" w:rsidP="00DA06CB">
      <w:pPr>
        <w:pStyle w:val="Listeafsnit"/>
        <w:numPr>
          <w:ilvl w:val="0"/>
          <w:numId w:val="81"/>
        </w:numPr>
        <w:rPr>
          <w:lang w:val="en-US"/>
        </w:rPr>
      </w:pPr>
      <w:r w:rsidRPr="00A61AD6">
        <w:rPr>
          <w:lang w:val="en-US"/>
        </w:rPr>
        <w:t>Add an H2 element to the page body to display the heading as All Photos</w:t>
      </w:r>
    </w:p>
    <w:p w:rsidR="00914E60" w:rsidRPr="00A61AD6" w:rsidRDefault="00914E60" w:rsidP="00DA06CB">
      <w:pPr>
        <w:pStyle w:val="Listeafsnit"/>
        <w:numPr>
          <w:ilvl w:val="0"/>
          <w:numId w:val="81"/>
        </w:numPr>
        <w:rPr>
          <w:lang w:val="en-US"/>
        </w:rPr>
      </w:pPr>
      <w:r w:rsidRPr="00A61AD6">
        <w:rPr>
          <w:lang w:val="en-US"/>
        </w:rPr>
        <w:t>Add a P element to add a link to the Create action in the Photo controller by using the following</w:t>
      </w:r>
      <w:r w:rsidR="00A61AD6" w:rsidRPr="00A61AD6">
        <w:rPr>
          <w:lang w:val="en-US"/>
        </w:rPr>
        <w:t xml:space="preserve"> </w:t>
      </w:r>
      <w:r w:rsidRPr="00A61AD6">
        <w:rPr>
          <w:lang w:val="en-US"/>
        </w:rPr>
        <w:t>information:</w:t>
      </w:r>
    </w:p>
    <w:p w:rsidR="00914E60" w:rsidRPr="00A61AD6" w:rsidRDefault="00914E60" w:rsidP="00DA06CB">
      <w:pPr>
        <w:pStyle w:val="Listeafsnit"/>
        <w:numPr>
          <w:ilvl w:val="1"/>
          <w:numId w:val="72"/>
        </w:numPr>
        <w:rPr>
          <w:lang w:val="en-US"/>
        </w:rPr>
      </w:pPr>
      <w:r w:rsidRPr="00A61AD6">
        <w:rPr>
          <w:lang w:val="en-US"/>
        </w:rPr>
        <w:t>Helper: Html.ActionLink</w:t>
      </w:r>
    </w:p>
    <w:p w:rsidR="00914E60" w:rsidRPr="00A61AD6" w:rsidRDefault="00914E60" w:rsidP="00DA06CB">
      <w:pPr>
        <w:pStyle w:val="Listeafsnit"/>
        <w:numPr>
          <w:ilvl w:val="1"/>
          <w:numId w:val="72"/>
        </w:numPr>
        <w:rPr>
          <w:lang w:val="en-US"/>
        </w:rPr>
      </w:pPr>
      <w:r w:rsidRPr="00A61AD6">
        <w:rPr>
          <w:lang w:val="en-US"/>
        </w:rPr>
        <w:t>Link text: Add a Photo</w:t>
      </w:r>
    </w:p>
    <w:p w:rsidR="00914E60" w:rsidRPr="00A61AD6" w:rsidRDefault="00914E60" w:rsidP="00DA06CB">
      <w:pPr>
        <w:pStyle w:val="Listeafsnit"/>
        <w:numPr>
          <w:ilvl w:val="1"/>
          <w:numId w:val="72"/>
        </w:numPr>
        <w:rPr>
          <w:lang w:val="en-US"/>
        </w:rPr>
      </w:pPr>
      <w:r w:rsidRPr="00A61AD6">
        <w:rPr>
          <w:lang w:val="en-US"/>
        </w:rPr>
        <w:t>Action name: Create</w:t>
      </w:r>
    </w:p>
    <w:p w:rsidR="00914E60" w:rsidRPr="00A61AD6" w:rsidRDefault="00914E60" w:rsidP="00DA06CB">
      <w:pPr>
        <w:pStyle w:val="Listeafsnit"/>
        <w:numPr>
          <w:ilvl w:val="1"/>
          <w:numId w:val="72"/>
        </w:numPr>
        <w:rPr>
          <w:lang w:val="en-US"/>
        </w:rPr>
      </w:pPr>
      <w:r w:rsidRPr="00A61AD6">
        <w:rPr>
          <w:lang w:val="en-US"/>
        </w:rPr>
        <w:t>Controller name: Photo</w:t>
      </w:r>
    </w:p>
    <w:p w:rsidR="00914E60" w:rsidRPr="00A61AD6" w:rsidRDefault="00914E60" w:rsidP="00DA06CB">
      <w:pPr>
        <w:pStyle w:val="Listeafsnit"/>
        <w:numPr>
          <w:ilvl w:val="0"/>
          <w:numId w:val="81"/>
        </w:numPr>
        <w:rPr>
          <w:lang w:val="en-US"/>
        </w:rPr>
      </w:pPr>
      <w:r w:rsidRPr="00A61AD6">
        <w:rPr>
          <w:lang w:val="en-US"/>
        </w:rPr>
        <w:t>Insert the _PhotoGallery partial view by using the following information:</w:t>
      </w:r>
    </w:p>
    <w:p w:rsidR="00914E60" w:rsidRPr="00A61AD6" w:rsidRDefault="00914E60" w:rsidP="00DA06CB">
      <w:pPr>
        <w:pStyle w:val="Listeafsnit"/>
        <w:numPr>
          <w:ilvl w:val="1"/>
          <w:numId w:val="72"/>
        </w:numPr>
        <w:rPr>
          <w:lang w:val="en-US"/>
        </w:rPr>
      </w:pPr>
      <w:r w:rsidRPr="00A61AD6">
        <w:rPr>
          <w:lang w:val="en-US"/>
        </w:rPr>
        <w:t>Helper: Html.Action</w:t>
      </w:r>
    </w:p>
    <w:p w:rsidR="00914E60" w:rsidRPr="00A61AD6" w:rsidRDefault="00914E60" w:rsidP="00DA06CB">
      <w:pPr>
        <w:pStyle w:val="Listeafsnit"/>
        <w:numPr>
          <w:ilvl w:val="1"/>
          <w:numId w:val="72"/>
        </w:numPr>
        <w:rPr>
          <w:lang w:val="en-US"/>
        </w:rPr>
      </w:pPr>
      <w:r w:rsidRPr="00A61AD6">
        <w:rPr>
          <w:lang w:val="en-US"/>
        </w:rPr>
        <w:lastRenderedPageBreak/>
        <w:t>Action name: _PhotoGallery</w:t>
      </w:r>
    </w:p>
    <w:p w:rsidR="00914E60" w:rsidRPr="00A61AD6" w:rsidRDefault="00914E60" w:rsidP="00DA06CB">
      <w:pPr>
        <w:pStyle w:val="Listeafsnit"/>
        <w:numPr>
          <w:ilvl w:val="1"/>
          <w:numId w:val="72"/>
        </w:numPr>
        <w:rPr>
          <w:lang w:val="en-US"/>
        </w:rPr>
      </w:pPr>
      <w:r w:rsidRPr="00A61AD6">
        <w:rPr>
          <w:lang w:val="en-US"/>
        </w:rPr>
        <w:t>Controller name: Photo</w:t>
      </w:r>
    </w:p>
    <w:p w:rsidR="00914E60" w:rsidRPr="00A61AD6" w:rsidRDefault="00914E60" w:rsidP="00DA06CB">
      <w:pPr>
        <w:pStyle w:val="Listeafsnit"/>
        <w:numPr>
          <w:ilvl w:val="0"/>
          <w:numId w:val="81"/>
        </w:numPr>
        <w:rPr>
          <w:lang w:val="en-US"/>
        </w:rPr>
      </w:pPr>
      <w:r w:rsidRPr="00A61AD6">
        <w:rPr>
          <w:lang w:val="en-US"/>
        </w:rPr>
        <w:t>Save the Index.cshtml file.</w:t>
      </w:r>
    </w:p>
    <w:p w:rsidR="00914E60" w:rsidRPr="00914E60" w:rsidRDefault="00914E60" w:rsidP="00D54332">
      <w:pPr>
        <w:pStyle w:val="Code"/>
      </w:pPr>
      <w:r w:rsidRPr="00914E60">
        <w:t>Results: After completing this exercise, you will be able to create a web application with a partial view to</w:t>
      </w:r>
      <w:r w:rsidR="00A61AD6">
        <w:t xml:space="preserve"> </w:t>
      </w:r>
      <w:r w:rsidRPr="00914E60">
        <w:t>display multiple photos.</w:t>
      </w:r>
    </w:p>
    <w:p w:rsidR="00914E60" w:rsidRPr="00914E60" w:rsidRDefault="00914E60" w:rsidP="00A61AD6">
      <w:pPr>
        <w:pStyle w:val="Overskrift2"/>
        <w:rPr>
          <w:lang w:val="en-US"/>
        </w:rPr>
      </w:pPr>
      <w:bookmarkStart w:id="41" w:name="_Toc401515477"/>
      <w:r w:rsidRPr="00914E60">
        <w:rPr>
          <w:lang w:val="en-US"/>
        </w:rPr>
        <w:t>Exercise 4: Adding a Home View and Testing the Views</w:t>
      </w:r>
      <w:bookmarkEnd w:id="41"/>
    </w:p>
    <w:p w:rsidR="00914E60" w:rsidRPr="00914E60" w:rsidRDefault="00914E60" w:rsidP="00F87665">
      <w:pPr>
        <w:pStyle w:val="Overskrift3"/>
        <w:rPr>
          <w:lang w:val="en-US"/>
        </w:rPr>
      </w:pPr>
      <w:r w:rsidRPr="00914E60">
        <w:rPr>
          <w:lang w:val="en-US"/>
        </w:rPr>
        <w:t>Scenario</w:t>
      </w:r>
    </w:p>
    <w:p w:rsidR="00914E60" w:rsidRPr="00914E60" w:rsidRDefault="00914E60" w:rsidP="00914E60">
      <w:pPr>
        <w:rPr>
          <w:lang w:val="en-US"/>
        </w:rPr>
      </w:pPr>
      <w:r w:rsidRPr="00914E60">
        <w:rPr>
          <w:lang w:val="en-US"/>
        </w:rPr>
        <w:t>In this exercise, you will create a home page that re-uses the photo gallery object, but displays only the</w:t>
      </w:r>
      <w:r w:rsidR="00F87665">
        <w:rPr>
          <w:lang w:val="en-US"/>
        </w:rPr>
        <w:t xml:space="preserve"> </w:t>
      </w:r>
      <w:r w:rsidRPr="00914E60">
        <w:rPr>
          <w:lang w:val="en-US"/>
        </w:rPr>
        <w:t>three most recent photos.</w:t>
      </w:r>
    </w:p>
    <w:p w:rsidR="00914E60" w:rsidRPr="00914E60" w:rsidRDefault="00914E60" w:rsidP="00914E60">
      <w:pPr>
        <w:rPr>
          <w:lang w:val="en-US"/>
        </w:rPr>
      </w:pPr>
      <w:r w:rsidRPr="00914E60">
        <w:rPr>
          <w:lang w:val="en-US"/>
        </w:rPr>
        <w:t>The main tasks for this exercise are as follows:</w:t>
      </w:r>
    </w:p>
    <w:p w:rsidR="00914E60" w:rsidRPr="00F87665" w:rsidRDefault="00914E60" w:rsidP="00DA06CB">
      <w:pPr>
        <w:pStyle w:val="Listeafsnit"/>
        <w:numPr>
          <w:ilvl w:val="0"/>
          <w:numId w:val="82"/>
        </w:numPr>
        <w:rPr>
          <w:lang w:val="en-US"/>
        </w:rPr>
      </w:pPr>
      <w:r w:rsidRPr="00F87665">
        <w:rPr>
          <w:lang w:val="en-US"/>
        </w:rPr>
        <w:t>Add a Controller and View for the home page.</w:t>
      </w:r>
    </w:p>
    <w:p w:rsidR="00914E60" w:rsidRPr="00F87665" w:rsidRDefault="00914E60" w:rsidP="00DA06CB">
      <w:pPr>
        <w:pStyle w:val="Listeafsnit"/>
        <w:numPr>
          <w:ilvl w:val="0"/>
          <w:numId w:val="82"/>
        </w:numPr>
        <w:rPr>
          <w:lang w:val="en-US"/>
        </w:rPr>
      </w:pPr>
      <w:r w:rsidRPr="00F87665">
        <w:rPr>
          <w:lang w:val="en-US"/>
        </w:rPr>
        <w:t>Use the web application.</w:t>
      </w:r>
    </w:p>
    <w:p w:rsidR="00914E60" w:rsidRPr="00914E60" w:rsidRDefault="00914E60" w:rsidP="00F87665">
      <w:pPr>
        <w:pStyle w:val="Overskrift3"/>
        <w:rPr>
          <w:lang w:val="en-US"/>
        </w:rPr>
      </w:pPr>
      <w:r w:rsidRPr="00914E60">
        <w:rPr>
          <w:lang w:val="en-US"/>
        </w:rPr>
        <w:t>Task 1: Add a Controller and View for the home page.</w:t>
      </w:r>
    </w:p>
    <w:p w:rsidR="00914E60" w:rsidRPr="00F87665" w:rsidRDefault="00914E60" w:rsidP="00DA06CB">
      <w:pPr>
        <w:pStyle w:val="Listeafsnit"/>
        <w:numPr>
          <w:ilvl w:val="0"/>
          <w:numId w:val="83"/>
        </w:numPr>
        <w:rPr>
          <w:lang w:val="en-US"/>
        </w:rPr>
      </w:pPr>
      <w:r w:rsidRPr="00F87665">
        <w:rPr>
          <w:lang w:val="en-US"/>
        </w:rPr>
        <w:t>Add a new Controller to the home page by using the following information:</w:t>
      </w:r>
    </w:p>
    <w:p w:rsidR="00914E60" w:rsidRPr="00F87665" w:rsidRDefault="00914E60" w:rsidP="00DA06CB">
      <w:pPr>
        <w:pStyle w:val="Listeafsnit"/>
        <w:numPr>
          <w:ilvl w:val="1"/>
          <w:numId w:val="72"/>
        </w:numPr>
        <w:rPr>
          <w:lang w:val="en-US"/>
        </w:rPr>
      </w:pPr>
      <w:r w:rsidRPr="00F87665">
        <w:rPr>
          <w:lang w:val="en-US"/>
        </w:rPr>
        <w:t>Controller name: HomeController</w:t>
      </w:r>
    </w:p>
    <w:p w:rsidR="00914E60" w:rsidRPr="00F87665" w:rsidRDefault="00914E60" w:rsidP="00DA06CB">
      <w:pPr>
        <w:pStyle w:val="Listeafsnit"/>
        <w:numPr>
          <w:ilvl w:val="1"/>
          <w:numId w:val="72"/>
        </w:numPr>
        <w:rPr>
          <w:lang w:val="en-US"/>
        </w:rPr>
      </w:pPr>
      <w:r w:rsidRPr="00F87665">
        <w:rPr>
          <w:lang w:val="en-US"/>
        </w:rPr>
        <w:t>Template: Empty MVC Controller</w:t>
      </w:r>
    </w:p>
    <w:p w:rsidR="00914E60" w:rsidRPr="00F87665" w:rsidRDefault="00914E60" w:rsidP="00DA06CB">
      <w:pPr>
        <w:pStyle w:val="Listeafsnit"/>
        <w:numPr>
          <w:ilvl w:val="0"/>
          <w:numId w:val="83"/>
        </w:numPr>
        <w:rPr>
          <w:lang w:val="en-US"/>
        </w:rPr>
      </w:pPr>
      <w:r w:rsidRPr="00F87665">
        <w:rPr>
          <w:lang w:val="en-US"/>
        </w:rPr>
        <w:t>Add a new view to the Index action in HomeController by using the following information:</w:t>
      </w:r>
    </w:p>
    <w:p w:rsidR="00914E60" w:rsidRPr="00F87665" w:rsidRDefault="00914E60" w:rsidP="00DA06CB">
      <w:pPr>
        <w:pStyle w:val="Listeafsnit"/>
        <w:numPr>
          <w:ilvl w:val="1"/>
          <w:numId w:val="72"/>
        </w:numPr>
        <w:rPr>
          <w:lang w:val="en-US"/>
        </w:rPr>
      </w:pPr>
      <w:r w:rsidRPr="00F87665">
        <w:rPr>
          <w:lang w:val="en-US"/>
        </w:rPr>
        <w:t>View name: Index</w:t>
      </w:r>
    </w:p>
    <w:p w:rsidR="00914E60" w:rsidRPr="00F87665" w:rsidRDefault="00914E60" w:rsidP="00DA06CB">
      <w:pPr>
        <w:pStyle w:val="Listeafsnit"/>
        <w:numPr>
          <w:ilvl w:val="1"/>
          <w:numId w:val="72"/>
        </w:numPr>
        <w:rPr>
          <w:lang w:val="en-US"/>
        </w:rPr>
      </w:pPr>
      <w:r w:rsidRPr="00F87665">
        <w:rPr>
          <w:lang w:val="en-US"/>
        </w:rPr>
        <w:t>View type: Not strongly typed</w:t>
      </w:r>
    </w:p>
    <w:p w:rsidR="00914E60" w:rsidRPr="00F87665" w:rsidRDefault="00914E60" w:rsidP="00DA06CB">
      <w:pPr>
        <w:pStyle w:val="Listeafsnit"/>
        <w:numPr>
          <w:ilvl w:val="1"/>
          <w:numId w:val="72"/>
        </w:numPr>
        <w:rPr>
          <w:lang w:val="en-US"/>
        </w:rPr>
      </w:pPr>
      <w:r w:rsidRPr="00F87665">
        <w:rPr>
          <w:lang w:val="en-US"/>
        </w:rPr>
        <w:t>Layout or master page: None</w:t>
      </w:r>
    </w:p>
    <w:p w:rsidR="00914E60" w:rsidRPr="00F87665" w:rsidRDefault="00914E60" w:rsidP="00DA06CB">
      <w:pPr>
        <w:pStyle w:val="Listeafsnit"/>
        <w:numPr>
          <w:ilvl w:val="0"/>
          <w:numId w:val="83"/>
        </w:numPr>
        <w:rPr>
          <w:lang w:val="en-US"/>
        </w:rPr>
      </w:pPr>
      <w:r w:rsidRPr="00F87665">
        <w:rPr>
          <w:lang w:val="en-US"/>
        </w:rPr>
        <w:t>Change the title of the page to Welcome to Adventure Works Photo Sharing.</w:t>
      </w:r>
    </w:p>
    <w:p w:rsidR="00914E60" w:rsidRPr="00F87665" w:rsidRDefault="00914E60" w:rsidP="00DA06CB">
      <w:pPr>
        <w:pStyle w:val="Listeafsnit"/>
        <w:numPr>
          <w:ilvl w:val="0"/>
          <w:numId w:val="83"/>
        </w:numPr>
        <w:rPr>
          <w:lang w:val="en-US"/>
        </w:rPr>
      </w:pPr>
      <w:r w:rsidRPr="00F87665">
        <w:rPr>
          <w:lang w:val="en-US"/>
        </w:rPr>
        <w:t>Add the following text to the home page:</w:t>
      </w:r>
    </w:p>
    <w:p w:rsidR="00914E60" w:rsidRPr="00F87665" w:rsidRDefault="00914E60" w:rsidP="00DA06CB">
      <w:pPr>
        <w:pStyle w:val="Listeafsnit"/>
        <w:numPr>
          <w:ilvl w:val="1"/>
          <w:numId w:val="72"/>
        </w:numPr>
        <w:rPr>
          <w:lang w:val="en-US"/>
        </w:rPr>
      </w:pPr>
      <w:r w:rsidRPr="00F87665">
        <w:rPr>
          <w:lang w:val="en-US"/>
        </w:rPr>
        <w:t>Welcome to Adventure Works Photo Sharing! Use this site to share your adventures.</w:t>
      </w:r>
    </w:p>
    <w:p w:rsidR="00914E60" w:rsidRPr="00F87665" w:rsidRDefault="00914E60" w:rsidP="00DA06CB">
      <w:pPr>
        <w:pStyle w:val="Listeafsnit"/>
        <w:numPr>
          <w:ilvl w:val="0"/>
          <w:numId w:val="83"/>
        </w:numPr>
        <w:rPr>
          <w:lang w:val="en-US"/>
        </w:rPr>
      </w:pPr>
      <w:r w:rsidRPr="00F87665">
        <w:rPr>
          <w:lang w:val="en-US"/>
        </w:rPr>
        <w:t>Add an H2 element to display the heading as Latest Photos.</w:t>
      </w:r>
    </w:p>
    <w:p w:rsidR="00914E60" w:rsidRPr="00F87665" w:rsidRDefault="00914E60" w:rsidP="00DA06CB">
      <w:pPr>
        <w:pStyle w:val="Listeafsnit"/>
        <w:numPr>
          <w:ilvl w:val="0"/>
          <w:numId w:val="83"/>
        </w:numPr>
        <w:rPr>
          <w:lang w:val="en-US"/>
        </w:rPr>
      </w:pPr>
      <w:r w:rsidRPr="00F87665">
        <w:rPr>
          <w:lang w:val="en-US"/>
        </w:rPr>
        <w:t>Insert the _PhotoGallery partial view by using the following information:</w:t>
      </w:r>
    </w:p>
    <w:p w:rsidR="00914E60" w:rsidRPr="00F87665" w:rsidRDefault="00914E60" w:rsidP="00DA06CB">
      <w:pPr>
        <w:pStyle w:val="Listeafsnit"/>
        <w:numPr>
          <w:ilvl w:val="1"/>
          <w:numId w:val="72"/>
        </w:numPr>
        <w:rPr>
          <w:lang w:val="en-US"/>
        </w:rPr>
      </w:pPr>
      <w:r w:rsidRPr="00F87665">
        <w:rPr>
          <w:lang w:val="en-US"/>
        </w:rPr>
        <w:t>Helper: Html.Action</w:t>
      </w:r>
    </w:p>
    <w:p w:rsidR="00914E60" w:rsidRPr="00F87665" w:rsidRDefault="00914E60" w:rsidP="00DA06CB">
      <w:pPr>
        <w:pStyle w:val="Listeafsnit"/>
        <w:numPr>
          <w:ilvl w:val="1"/>
          <w:numId w:val="72"/>
        </w:numPr>
        <w:rPr>
          <w:lang w:val="en-US"/>
        </w:rPr>
      </w:pPr>
      <w:r w:rsidRPr="00F87665">
        <w:rPr>
          <w:lang w:val="en-US"/>
        </w:rPr>
        <w:t>Action name: _PhotoGallery</w:t>
      </w:r>
    </w:p>
    <w:p w:rsidR="00914E60" w:rsidRPr="00F87665" w:rsidRDefault="00914E60" w:rsidP="00DA06CB">
      <w:pPr>
        <w:pStyle w:val="Listeafsnit"/>
        <w:numPr>
          <w:ilvl w:val="1"/>
          <w:numId w:val="72"/>
        </w:numPr>
        <w:rPr>
          <w:lang w:val="en-US"/>
        </w:rPr>
      </w:pPr>
      <w:r w:rsidRPr="00F87665">
        <w:rPr>
          <w:lang w:val="en-US"/>
        </w:rPr>
        <w:t>Controller name: Photo</w:t>
      </w:r>
    </w:p>
    <w:p w:rsidR="00914E60" w:rsidRPr="00F87665" w:rsidRDefault="00914E60" w:rsidP="00DA06CB">
      <w:pPr>
        <w:pStyle w:val="Listeafsnit"/>
        <w:numPr>
          <w:ilvl w:val="1"/>
          <w:numId w:val="72"/>
        </w:numPr>
        <w:rPr>
          <w:lang w:val="en-US"/>
        </w:rPr>
      </w:pPr>
      <w:r w:rsidRPr="00F87665">
        <w:rPr>
          <w:lang w:val="en-US"/>
        </w:rPr>
        <w:t>Parameters: for the number parameter, pass the value 3</w:t>
      </w:r>
    </w:p>
    <w:p w:rsidR="00914E60" w:rsidRPr="00F87665" w:rsidRDefault="00914E60" w:rsidP="00DA06CB">
      <w:pPr>
        <w:pStyle w:val="Listeafsnit"/>
        <w:numPr>
          <w:ilvl w:val="0"/>
          <w:numId w:val="83"/>
        </w:numPr>
        <w:rPr>
          <w:lang w:val="en-US"/>
        </w:rPr>
      </w:pPr>
      <w:r w:rsidRPr="00F87665">
        <w:rPr>
          <w:lang w:val="en-US"/>
        </w:rPr>
        <w:t>Save the Index.cshtml file.</w:t>
      </w:r>
    </w:p>
    <w:p w:rsidR="00914E60" w:rsidRPr="00914E60" w:rsidRDefault="00914E60" w:rsidP="00F87665">
      <w:pPr>
        <w:pStyle w:val="Overskrift3"/>
        <w:rPr>
          <w:lang w:val="en-US"/>
        </w:rPr>
      </w:pPr>
      <w:r w:rsidRPr="00914E60">
        <w:rPr>
          <w:lang w:val="en-US"/>
        </w:rPr>
        <w:t>Task 2: Use the web application.</w:t>
      </w:r>
    </w:p>
    <w:p w:rsidR="00914E60" w:rsidRPr="00F87665" w:rsidRDefault="00914E60" w:rsidP="00DA06CB">
      <w:pPr>
        <w:pStyle w:val="Listeafsnit"/>
        <w:numPr>
          <w:ilvl w:val="0"/>
          <w:numId w:val="84"/>
        </w:numPr>
        <w:rPr>
          <w:lang w:val="en-US"/>
        </w:rPr>
      </w:pPr>
      <w:r w:rsidRPr="00F87665">
        <w:rPr>
          <w:lang w:val="en-US"/>
        </w:rPr>
        <w:t>Start the Photo Sharing web application with debugging.</w:t>
      </w:r>
    </w:p>
    <w:p w:rsidR="00914E60" w:rsidRPr="00F87665" w:rsidRDefault="00914E60" w:rsidP="00DA06CB">
      <w:pPr>
        <w:pStyle w:val="Listeafsnit"/>
        <w:numPr>
          <w:ilvl w:val="0"/>
          <w:numId w:val="84"/>
        </w:numPr>
        <w:rPr>
          <w:lang w:val="en-US"/>
        </w:rPr>
      </w:pPr>
      <w:r w:rsidRPr="00F87665">
        <w:rPr>
          <w:lang w:val="en-US"/>
        </w:rPr>
        <w:t>Verify the number of photos displayed on the home page.</w:t>
      </w:r>
    </w:p>
    <w:p w:rsidR="00914E60" w:rsidRPr="00F87665" w:rsidRDefault="00914E60" w:rsidP="00DA06CB">
      <w:pPr>
        <w:pStyle w:val="Listeafsnit"/>
        <w:numPr>
          <w:ilvl w:val="0"/>
          <w:numId w:val="84"/>
        </w:numPr>
        <w:rPr>
          <w:lang w:val="en-US"/>
        </w:rPr>
      </w:pPr>
      <w:r w:rsidRPr="00F87665">
        <w:rPr>
          <w:lang w:val="en-US"/>
        </w:rPr>
        <w:t>Display a photo of your choice to verify whether the display shows the required information.</w:t>
      </w:r>
    </w:p>
    <w:p w:rsidR="00914E60" w:rsidRPr="00F87665" w:rsidRDefault="00914E60" w:rsidP="00DA06CB">
      <w:pPr>
        <w:pStyle w:val="Listeafsnit"/>
        <w:numPr>
          <w:ilvl w:val="0"/>
          <w:numId w:val="84"/>
        </w:numPr>
        <w:rPr>
          <w:lang w:val="en-US"/>
        </w:rPr>
      </w:pPr>
      <w:r w:rsidRPr="00F87665">
        <w:rPr>
          <w:lang w:val="en-US"/>
        </w:rPr>
        <w:t>Verify the number of photos displayed on the All Photos page.</w:t>
      </w:r>
    </w:p>
    <w:p w:rsidR="00914E60" w:rsidRPr="00F87665" w:rsidRDefault="00914E60" w:rsidP="00DA06CB">
      <w:pPr>
        <w:pStyle w:val="Listeafsnit"/>
        <w:numPr>
          <w:ilvl w:val="0"/>
          <w:numId w:val="84"/>
        </w:numPr>
        <w:rPr>
          <w:lang w:val="en-US"/>
        </w:rPr>
      </w:pPr>
      <w:r w:rsidRPr="00F87665">
        <w:rPr>
          <w:lang w:val="en-US"/>
        </w:rPr>
        <w:t>Add a new photo of your choice to the application by using the following information:</w:t>
      </w:r>
    </w:p>
    <w:p w:rsidR="00914E60" w:rsidRPr="00F87665" w:rsidRDefault="00914E60" w:rsidP="00DA06CB">
      <w:pPr>
        <w:pStyle w:val="Listeafsnit"/>
        <w:numPr>
          <w:ilvl w:val="1"/>
          <w:numId w:val="72"/>
        </w:numPr>
        <w:rPr>
          <w:lang w:val="en-US"/>
        </w:rPr>
      </w:pPr>
      <w:r w:rsidRPr="00F87665">
        <w:rPr>
          <w:lang w:val="en-US"/>
        </w:rPr>
        <w:t>Title: My First Photo</w:t>
      </w:r>
    </w:p>
    <w:p w:rsidR="00914E60" w:rsidRPr="00F87665" w:rsidRDefault="00914E60" w:rsidP="00DA06CB">
      <w:pPr>
        <w:pStyle w:val="Listeafsnit"/>
        <w:numPr>
          <w:ilvl w:val="1"/>
          <w:numId w:val="72"/>
        </w:numPr>
        <w:rPr>
          <w:lang w:val="en-US"/>
        </w:rPr>
      </w:pPr>
      <w:r w:rsidRPr="00F87665">
        <w:rPr>
          <w:lang w:val="en-US"/>
        </w:rPr>
        <w:t>Description: This is the first test of the Create photo view.</w:t>
      </w:r>
    </w:p>
    <w:p w:rsidR="00914E60" w:rsidRPr="00F87665" w:rsidRDefault="00914E60" w:rsidP="00DA06CB">
      <w:pPr>
        <w:pStyle w:val="Listeafsnit"/>
        <w:numPr>
          <w:ilvl w:val="1"/>
          <w:numId w:val="72"/>
        </w:numPr>
        <w:rPr>
          <w:lang w:val="en-US"/>
        </w:rPr>
      </w:pPr>
      <w:r w:rsidRPr="00F87665">
        <w:rPr>
          <w:lang w:val="en-US"/>
        </w:rPr>
        <w:t>File path: Allfiles (D):\Labfiles\Mod05\SamplePhotos</w:t>
      </w:r>
    </w:p>
    <w:p w:rsidR="00914E60" w:rsidRPr="00F87665" w:rsidRDefault="00914E60" w:rsidP="00DA06CB">
      <w:pPr>
        <w:pStyle w:val="Listeafsnit"/>
        <w:numPr>
          <w:ilvl w:val="0"/>
          <w:numId w:val="84"/>
        </w:numPr>
        <w:rPr>
          <w:lang w:val="en-US"/>
        </w:rPr>
      </w:pPr>
      <w:r w:rsidRPr="00F87665">
        <w:rPr>
          <w:lang w:val="en-US"/>
        </w:rPr>
        <w:t>Close Internet Explorer and Microsoft Visual Studio.</w:t>
      </w:r>
    </w:p>
    <w:p w:rsidR="00914E60" w:rsidRPr="00914E60" w:rsidRDefault="00914E60" w:rsidP="00D54332">
      <w:pPr>
        <w:pStyle w:val="Code"/>
      </w:pPr>
      <w:r w:rsidRPr="00914E60">
        <w:t>Results: After completing this exercise, you will be able to create a web application in which users can</w:t>
      </w:r>
      <w:r w:rsidR="00F87665">
        <w:t xml:space="preserve"> </w:t>
      </w:r>
      <w:r w:rsidRPr="00914E60">
        <w:t>upload and view the photos.</w:t>
      </w:r>
    </w:p>
    <w:p w:rsidR="00F87665" w:rsidRDefault="00914E60" w:rsidP="00631217">
      <w:pPr>
        <w:pStyle w:val="Overskrift4"/>
        <w:rPr>
          <w:lang w:val="en-US"/>
        </w:rPr>
      </w:pPr>
      <w:r w:rsidRPr="00914E60">
        <w:rPr>
          <w:lang w:val="en-US"/>
        </w:rPr>
        <w:lastRenderedPageBreak/>
        <w:t xml:space="preserve">Question: </w:t>
      </w:r>
    </w:p>
    <w:p w:rsidR="00914E60" w:rsidRPr="00914E60" w:rsidRDefault="00914E60" w:rsidP="00914E60">
      <w:pPr>
        <w:rPr>
          <w:lang w:val="en-US"/>
        </w:rPr>
      </w:pPr>
      <w:r w:rsidRPr="00914E60">
        <w:rPr>
          <w:lang w:val="en-US"/>
        </w:rPr>
        <w:t>How can you improve the accessibility of the HTML that your photo views render?</w:t>
      </w:r>
    </w:p>
    <w:p w:rsidR="00F87665" w:rsidRDefault="00914E60" w:rsidP="00631217">
      <w:pPr>
        <w:pStyle w:val="Overskrift4"/>
        <w:rPr>
          <w:lang w:val="en-US"/>
        </w:rPr>
      </w:pPr>
      <w:r w:rsidRPr="00914E60">
        <w:rPr>
          <w:lang w:val="en-US"/>
        </w:rPr>
        <w:t xml:space="preserve">Question: </w:t>
      </w:r>
    </w:p>
    <w:p w:rsidR="00914E60" w:rsidRPr="00914E60" w:rsidRDefault="00914E60" w:rsidP="00914E60">
      <w:pPr>
        <w:rPr>
          <w:lang w:val="en-US"/>
        </w:rPr>
      </w:pPr>
      <w:r w:rsidRPr="00914E60">
        <w:rPr>
          <w:lang w:val="en-US"/>
        </w:rPr>
        <w:t>In the lab, how did you ensure that the Create view for Photo model objects</w:t>
      </w:r>
      <w:r w:rsidR="00F87665">
        <w:rPr>
          <w:lang w:val="en-US"/>
        </w:rPr>
        <w:t xml:space="preserve"> </w:t>
      </w:r>
      <w:r w:rsidRPr="00914E60">
        <w:rPr>
          <w:lang w:val="en-US"/>
        </w:rPr>
        <w:t>could upload photo files when the user clicked the Create button?</w:t>
      </w:r>
    </w:p>
    <w:p w:rsidR="00FA3CC3" w:rsidRDefault="00FA3CC3" w:rsidP="00914E60">
      <w:pPr>
        <w:rPr>
          <w:lang w:val="en-US"/>
        </w:rPr>
        <w:sectPr w:rsidR="00FA3CC3" w:rsidSect="00750E6A">
          <w:headerReference w:type="default" r:id="rId29"/>
          <w:headerReference w:type="first" r:id="rId30"/>
          <w:pgSz w:w="11906" w:h="16838"/>
          <w:pgMar w:top="1701" w:right="1134" w:bottom="1701" w:left="1134" w:header="708" w:footer="708" w:gutter="0"/>
          <w:cols w:space="708"/>
          <w:titlePg/>
          <w:docGrid w:linePitch="360"/>
        </w:sectPr>
      </w:pPr>
    </w:p>
    <w:p w:rsidR="00914E60" w:rsidRPr="00914E60" w:rsidRDefault="00914E60" w:rsidP="009D58C4">
      <w:pPr>
        <w:pStyle w:val="Overskrift2"/>
        <w:rPr>
          <w:lang w:val="en-US"/>
        </w:rPr>
      </w:pPr>
      <w:bookmarkStart w:id="42" w:name="_Toc401515478"/>
      <w:r w:rsidRPr="00914E60">
        <w:rPr>
          <w:lang w:val="en-US"/>
        </w:rPr>
        <w:lastRenderedPageBreak/>
        <w:t>Module Review and Takeaways</w:t>
      </w:r>
      <w:bookmarkEnd w:id="42"/>
    </w:p>
    <w:p w:rsidR="00914E60" w:rsidRPr="00914E60" w:rsidRDefault="00914E60" w:rsidP="00914E60">
      <w:pPr>
        <w:rPr>
          <w:lang w:val="en-US"/>
        </w:rPr>
      </w:pPr>
      <w:r w:rsidRPr="00914E60">
        <w:rPr>
          <w:lang w:val="en-US"/>
        </w:rPr>
        <w:t>In this module, you saw how to build the user interface for your web application by creating views with</w:t>
      </w:r>
      <w:r w:rsidR="00A13941">
        <w:rPr>
          <w:lang w:val="en-US"/>
        </w:rPr>
        <w:t xml:space="preserve"> </w:t>
      </w:r>
      <w:r w:rsidRPr="00914E60">
        <w:rPr>
          <w:lang w:val="en-US"/>
        </w:rPr>
        <w:t>the Razor view engine. Views can display properties from a model class and enable users to create, read,</w:t>
      </w:r>
      <w:r w:rsidR="00A13941">
        <w:rPr>
          <w:lang w:val="en-US"/>
        </w:rPr>
        <w:t xml:space="preserve"> </w:t>
      </w:r>
      <w:r w:rsidRPr="00914E60">
        <w:rPr>
          <w:lang w:val="en-US"/>
        </w:rPr>
        <w:t>update, and delete objects of that model class. Some views display many objects by looping through a</w:t>
      </w:r>
      <w:r w:rsidR="00A13941">
        <w:rPr>
          <w:lang w:val="en-US"/>
        </w:rPr>
        <w:t xml:space="preserve"> </w:t>
      </w:r>
      <w:r w:rsidRPr="00914E60">
        <w:rPr>
          <w:lang w:val="en-US"/>
        </w:rPr>
        <w:t>collection of model objects. The HTML Helper methods that are built into ASP.NET MVC 4 facilitate the</w:t>
      </w:r>
      <w:r w:rsidR="00A13941">
        <w:rPr>
          <w:lang w:val="en-US"/>
        </w:rPr>
        <w:t xml:space="preserve"> </w:t>
      </w:r>
      <w:r w:rsidRPr="00914E60">
        <w:rPr>
          <w:lang w:val="en-US"/>
        </w:rPr>
        <w:t>rendering of displays, controls, and forms, and return validation messages to users. Partial views can be reused</w:t>
      </w:r>
      <w:r w:rsidR="00A13941">
        <w:rPr>
          <w:lang w:val="en-US"/>
        </w:rPr>
        <w:t xml:space="preserve"> </w:t>
      </w:r>
      <w:r w:rsidRPr="00914E60">
        <w:rPr>
          <w:lang w:val="en-US"/>
        </w:rPr>
        <w:t>several times in your web application to render similar sections of HTML on multiple pages.</w:t>
      </w:r>
    </w:p>
    <w:p w:rsidR="00A13941" w:rsidRDefault="00914E60" w:rsidP="009D58C4">
      <w:pPr>
        <w:pStyle w:val="Overskrift4"/>
        <w:rPr>
          <w:lang w:val="en-US"/>
        </w:rPr>
      </w:pPr>
      <w:r w:rsidRPr="00914E60">
        <w:rPr>
          <w:lang w:val="en-US"/>
        </w:rPr>
        <w:t xml:space="preserve">Best Practice: </w:t>
      </w:r>
    </w:p>
    <w:p w:rsidR="00914E60" w:rsidRPr="00914E60" w:rsidRDefault="00914E60" w:rsidP="00914E60">
      <w:pPr>
        <w:rPr>
          <w:lang w:val="en-US"/>
        </w:rPr>
      </w:pPr>
      <w:r w:rsidRPr="00914E60">
        <w:rPr>
          <w:lang w:val="en-US"/>
        </w:rPr>
        <w:t>Use Razor comments, declared with the @* *@ delimiters, throughout your Razor</w:t>
      </w:r>
      <w:r w:rsidR="00A13941">
        <w:rPr>
          <w:lang w:val="en-US"/>
        </w:rPr>
        <w:t xml:space="preserve"> </w:t>
      </w:r>
      <w:r w:rsidRPr="00914E60">
        <w:rPr>
          <w:lang w:val="en-US"/>
        </w:rPr>
        <w:t>views to help explain the view code to other developers in your team.</w:t>
      </w:r>
    </w:p>
    <w:p w:rsidR="00A13941" w:rsidRDefault="00914E60" w:rsidP="009D58C4">
      <w:pPr>
        <w:pStyle w:val="Overskrift4"/>
        <w:rPr>
          <w:lang w:val="en-US"/>
        </w:rPr>
      </w:pPr>
      <w:r w:rsidRPr="00914E60">
        <w:rPr>
          <w:lang w:val="en-US"/>
        </w:rPr>
        <w:t xml:space="preserve">Best Practice: </w:t>
      </w:r>
    </w:p>
    <w:p w:rsidR="00914E60" w:rsidRPr="00914E60" w:rsidRDefault="00914E60" w:rsidP="00914E60">
      <w:pPr>
        <w:rPr>
          <w:lang w:val="en-US"/>
        </w:rPr>
      </w:pPr>
      <w:r w:rsidRPr="00914E60">
        <w:rPr>
          <w:lang w:val="en-US"/>
        </w:rPr>
        <w:t>Only use @: and &lt;text&gt; tags when Razor misinterprets content as code. Razor has</w:t>
      </w:r>
      <w:r w:rsidR="00A13941">
        <w:rPr>
          <w:lang w:val="en-US"/>
        </w:rPr>
        <w:t xml:space="preserve"> </w:t>
      </w:r>
      <w:r w:rsidRPr="00914E60">
        <w:rPr>
          <w:lang w:val="en-US"/>
        </w:rPr>
        <w:t>sophisticated logic for distinguishing content from code, so this is rarely necessary.</w:t>
      </w:r>
    </w:p>
    <w:p w:rsidR="00A13941" w:rsidRDefault="00914E60" w:rsidP="009D58C4">
      <w:pPr>
        <w:pStyle w:val="Overskrift4"/>
        <w:rPr>
          <w:lang w:val="en-US"/>
        </w:rPr>
      </w:pPr>
      <w:r w:rsidRPr="00914E60">
        <w:rPr>
          <w:lang w:val="en-US"/>
        </w:rPr>
        <w:t xml:space="preserve">Best Practice: </w:t>
      </w:r>
    </w:p>
    <w:p w:rsidR="00914E60" w:rsidRPr="00914E60" w:rsidRDefault="00914E60" w:rsidP="00914E60">
      <w:pPr>
        <w:rPr>
          <w:lang w:val="en-US"/>
        </w:rPr>
      </w:pPr>
      <w:r w:rsidRPr="00914E60">
        <w:rPr>
          <w:lang w:val="en-US"/>
        </w:rPr>
        <w:t>Use strongly-typed views wherever possible because Visual Studio helps you to write</w:t>
      </w:r>
      <w:r w:rsidR="00A13941">
        <w:rPr>
          <w:lang w:val="en-US"/>
        </w:rPr>
        <w:t xml:space="preserve"> </w:t>
      </w:r>
      <w:r w:rsidRPr="00914E60">
        <w:rPr>
          <w:lang w:val="en-US"/>
        </w:rPr>
        <w:t>correct code by displaying IntelliSense feedback.</w:t>
      </w:r>
    </w:p>
    <w:p w:rsidR="00914E60" w:rsidRDefault="00914E60" w:rsidP="009D58C4">
      <w:pPr>
        <w:pStyle w:val="Overskrift3"/>
        <w:rPr>
          <w:lang w:val="en-US"/>
        </w:rPr>
      </w:pPr>
      <w:r w:rsidRPr="00914E60">
        <w:rPr>
          <w:lang w:val="en-US"/>
        </w:rPr>
        <w:t>Common Issues and Troubleshooting Tips</w:t>
      </w:r>
    </w:p>
    <w:tbl>
      <w:tblPr>
        <w:tblStyle w:val="Tabel-Gitter"/>
        <w:tblW w:w="0" w:type="auto"/>
        <w:tblLook w:val="04A0" w:firstRow="1" w:lastRow="0" w:firstColumn="1" w:lastColumn="0" w:noHBand="0" w:noVBand="1"/>
      </w:tblPr>
      <w:tblGrid>
        <w:gridCol w:w="4814"/>
        <w:gridCol w:w="4814"/>
      </w:tblGrid>
      <w:tr w:rsidR="00A13941" w:rsidTr="00A13941">
        <w:tc>
          <w:tcPr>
            <w:tcW w:w="4814" w:type="dxa"/>
            <w:shd w:val="clear" w:color="auto" w:fill="C00000"/>
          </w:tcPr>
          <w:p w:rsidR="00A13941" w:rsidRDefault="00A13941" w:rsidP="00A13941">
            <w:pPr>
              <w:rPr>
                <w:lang w:val="en-US"/>
              </w:rPr>
            </w:pPr>
            <w:r w:rsidRPr="00914E60">
              <w:rPr>
                <w:lang w:val="en-US"/>
              </w:rPr>
              <w:t>Common Issue</w:t>
            </w:r>
          </w:p>
        </w:tc>
        <w:tc>
          <w:tcPr>
            <w:tcW w:w="4814" w:type="dxa"/>
            <w:shd w:val="clear" w:color="auto" w:fill="C00000"/>
          </w:tcPr>
          <w:p w:rsidR="00A13941" w:rsidRDefault="00A13941" w:rsidP="00A13941">
            <w:pPr>
              <w:rPr>
                <w:lang w:val="en-US"/>
              </w:rPr>
            </w:pPr>
            <w:r w:rsidRPr="00914E60">
              <w:rPr>
                <w:lang w:val="en-US"/>
              </w:rPr>
              <w:t>Troubleshooting Tip</w:t>
            </w:r>
          </w:p>
        </w:tc>
      </w:tr>
      <w:tr w:rsidR="00A13941" w:rsidRPr="00D93E0D" w:rsidTr="00A13941">
        <w:tc>
          <w:tcPr>
            <w:tcW w:w="4814" w:type="dxa"/>
          </w:tcPr>
          <w:p w:rsidR="00A13941" w:rsidRDefault="00A13941" w:rsidP="00A13941">
            <w:pPr>
              <w:rPr>
                <w:lang w:val="en-US"/>
              </w:rPr>
            </w:pPr>
            <w:r w:rsidRPr="00914E60">
              <w:rPr>
                <w:lang w:val="en-US"/>
              </w:rPr>
              <w:t>When a controller tries to access a partial</w:t>
            </w:r>
            <w:r>
              <w:rPr>
                <w:lang w:val="en-US"/>
              </w:rPr>
              <w:t xml:space="preserve"> </w:t>
            </w:r>
            <w:r w:rsidRPr="00914E60">
              <w:rPr>
                <w:lang w:val="en-US"/>
              </w:rPr>
              <w:t>view, an exception is thrown.</w:t>
            </w:r>
          </w:p>
        </w:tc>
        <w:tc>
          <w:tcPr>
            <w:tcW w:w="4814" w:type="dxa"/>
          </w:tcPr>
          <w:p w:rsidR="00A13941" w:rsidRDefault="00A13941" w:rsidP="00A13941">
            <w:pPr>
              <w:rPr>
                <w:lang w:val="en-US"/>
              </w:rPr>
            </w:pPr>
          </w:p>
        </w:tc>
      </w:tr>
    </w:tbl>
    <w:p w:rsidR="00914E60" w:rsidRPr="00914E60" w:rsidRDefault="00914E60" w:rsidP="009D58C4">
      <w:pPr>
        <w:pStyle w:val="Overskrift3"/>
        <w:rPr>
          <w:lang w:val="en-US"/>
        </w:rPr>
      </w:pPr>
      <w:r w:rsidRPr="00914E60">
        <w:rPr>
          <w:lang w:val="en-US"/>
        </w:rPr>
        <w:t>Review Question(s)</w:t>
      </w:r>
    </w:p>
    <w:p w:rsidR="00A13941" w:rsidRDefault="00914E60" w:rsidP="009D58C4">
      <w:pPr>
        <w:pStyle w:val="Overskrift4"/>
        <w:rPr>
          <w:lang w:val="en-US"/>
        </w:rPr>
      </w:pPr>
      <w:r w:rsidRPr="00914E60">
        <w:rPr>
          <w:lang w:val="en-US"/>
        </w:rPr>
        <w:t xml:space="preserve">Question: </w:t>
      </w:r>
    </w:p>
    <w:p w:rsidR="00914E60" w:rsidRPr="00914E60" w:rsidRDefault="00914E60" w:rsidP="00914E60">
      <w:pPr>
        <w:rPr>
          <w:lang w:val="en-US"/>
        </w:rPr>
      </w:pPr>
      <w:r w:rsidRPr="00914E60">
        <w:rPr>
          <w:lang w:val="en-US"/>
        </w:rPr>
        <w:t>You want to display the name of the Comment.</w:t>
      </w:r>
      <w:r w:rsidR="00A13941">
        <w:rPr>
          <w:lang w:val="en-US"/>
        </w:rPr>
        <w:t xml:space="preserve">Subject property in an MVC view </w:t>
      </w:r>
      <w:r w:rsidRPr="00914E60">
        <w:rPr>
          <w:lang w:val="en-US"/>
        </w:rPr>
        <w:t>that renders an Edit form for comments. You want the label Edit Subject to appear to the left</w:t>
      </w:r>
      <w:r w:rsidR="00A13941">
        <w:rPr>
          <w:lang w:val="en-US"/>
        </w:rPr>
        <w:t xml:space="preserve"> </w:t>
      </w:r>
      <w:r w:rsidRPr="00914E60">
        <w:rPr>
          <w:lang w:val="en-US"/>
        </w:rPr>
        <w:t>of a text box so that a user can edit the Subject value. Which HTML helper should you use to</w:t>
      </w:r>
      <w:r w:rsidR="00A13941">
        <w:rPr>
          <w:lang w:val="en-US"/>
        </w:rPr>
        <w:t xml:space="preserve"> </w:t>
      </w:r>
      <w:r w:rsidRPr="00914E60">
        <w:rPr>
          <w:lang w:val="en-US"/>
        </w:rPr>
        <w:t>render the field name?</w:t>
      </w:r>
    </w:p>
    <w:p w:rsidR="00914E60" w:rsidRPr="00914E60" w:rsidRDefault="00914E60" w:rsidP="00914E60">
      <w:pPr>
        <w:rPr>
          <w:lang w:val="en-US"/>
        </w:rPr>
      </w:pPr>
      <w:r w:rsidRPr="00914E60">
        <w:rPr>
          <w:lang w:val="en-US"/>
        </w:rPr>
        <w:t>Verify the correctness of the statement by placing a mark in the column to the right.</w:t>
      </w:r>
    </w:p>
    <w:tbl>
      <w:tblPr>
        <w:tblStyle w:val="Tabel-Gitter"/>
        <w:tblW w:w="0" w:type="auto"/>
        <w:tblLook w:val="04A0" w:firstRow="1" w:lastRow="0" w:firstColumn="1" w:lastColumn="0" w:noHBand="0" w:noVBand="1"/>
      </w:tblPr>
      <w:tblGrid>
        <w:gridCol w:w="8075"/>
        <w:gridCol w:w="1553"/>
      </w:tblGrid>
      <w:tr w:rsidR="00AB733F" w:rsidTr="00AB733F">
        <w:tc>
          <w:tcPr>
            <w:tcW w:w="8075" w:type="dxa"/>
            <w:shd w:val="clear" w:color="auto" w:fill="C00000"/>
          </w:tcPr>
          <w:p w:rsidR="00AB733F" w:rsidRDefault="00AB733F" w:rsidP="00914E60">
            <w:pPr>
              <w:rPr>
                <w:lang w:val="en-US"/>
              </w:rPr>
            </w:pPr>
            <w:r w:rsidRPr="00914E60">
              <w:rPr>
                <w:lang w:val="en-US"/>
              </w:rPr>
              <w:t>Statement</w:t>
            </w:r>
          </w:p>
        </w:tc>
        <w:tc>
          <w:tcPr>
            <w:tcW w:w="1553" w:type="dxa"/>
            <w:shd w:val="clear" w:color="auto" w:fill="C00000"/>
          </w:tcPr>
          <w:p w:rsidR="00AB733F" w:rsidRDefault="00AB733F" w:rsidP="00914E60">
            <w:pPr>
              <w:rPr>
                <w:lang w:val="en-US"/>
              </w:rPr>
            </w:pPr>
            <w:r w:rsidRPr="00914E60">
              <w:rPr>
                <w:lang w:val="en-US"/>
              </w:rPr>
              <w:t>Answer</w:t>
            </w:r>
          </w:p>
        </w:tc>
      </w:tr>
      <w:tr w:rsidR="00AB733F" w:rsidRPr="00D93E0D" w:rsidTr="00AB733F">
        <w:tc>
          <w:tcPr>
            <w:tcW w:w="8075" w:type="dxa"/>
          </w:tcPr>
          <w:p w:rsidR="00AB733F" w:rsidRDefault="00AB733F" w:rsidP="00AB733F">
            <w:pPr>
              <w:rPr>
                <w:lang w:val="en-US"/>
              </w:rPr>
            </w:pPr>
            <w:r w:rsidRPr="00914E60">
              <w:rPr>
                <w:lang w:val="en-US"/>
              </w:rPr>
              <w:t>If your Razor generates errors by wrongly interpreting content as server-side</w:t>
            </w:r>
            <w:r>
              <w:rPr>
                <w:lang w:val="en-US"/>
              </w:rPr>
              <w:t xml:space="preserve"> </w:t>
            </w:r>
            <w:r w:rsidRPr="00914E60">
              <w:rPr>
                <w:lang w:val="en-US"/>
              </w:rPr>
              <w:t>code, this indicates that you have explicitly declared the content by using the</w:t>
            </w:r>
            <w:r>
              <w:rPr>
                <w:lang w:val="en-US"/>
              </w:rPr>
              <w:t xml:space="preserve"> </w:t>
            </w:r>
            <w:r w:rsidRPr="00914E60">
              <w:rPr>
                <w:lang w:val="en-US"/>
              </w:rPr>
              <w:t>@* *@ delimiters.</w:t>
            </w:r>
          </w:p>
        </w:tc>
        <w:tc>
          <w:tcPr>
            <w:tcW w:w="1553" w:type="dxa"/>
          </w:tcPr>
          <w:p w:rsidR="00AB733F" w:rsidRDefault="00AB733F" w:rsidP="00914E60">
            <w:pPr>
              <w:rPr>
                <w:lang w:val="en-US"/>
              </w:rPr>
            </w:pPr>
          </w:p>
        </w:tc>
      </w:tr>
    </w:tbl>
    <w:p w:rsidR="0098353C" w:rsidRDefault="0098353C" w:rsidP="00914E60">
      <w:pPr>
        <w:rPr>
          <w:lang w:val="en-US"/>
        </w:rPr>
        <w:sectPr w:rsidR="0098353C" w:rsidSect="00750E6A">
          <w:headerReference w:type="first" r:id="rId31"/>
          <w:pgSz w:w="11906" w:h="16838"/>
          <w:pgMar w:top="1701" w:right="1134" w:bottom="1701" w:left="1134" w:header="708" w:footer="708" w:gutter="0"/>
          <w:cols w:space="708"/>
          <w:titlePg/>
          <w:docGrid w:linePitch="360"/>
        </w:sectPr>
      </w:pPr>
    </w:p>
    <w:p w:rsidR="00995AF5" w:rsidRPr="00995AF5" w:rsidRDefault="009D58C4" w:rsidP="00995AF5">
      <w:pPr>
        <w:pStyle w:val="Overskrift1"/>
        <w:rPr>
          <w:lang w:val="en-US"/>
        </w:rPr>
      </w:pPr>
      <w:bookmarkStart w:id="43" w:name="_Toc401515479"/>
      <w:r>
        <w:rPr>
          <w:lang w:val="en-US"/>
        </w:rPr>
        <w:lastRenderedPageBreak/>
        <w:t xml:space="preserve">Module 06 - </w:t>
      </w:r>
      <w:r w:rsidR="00995AF5" w:rsidRPr="00995AF5">
        <w:rPr>
          <w:lang w:val="en-US"/>
        </w:rPr>
        <w:t>Lab: Testing and Debugging ASP.NET MVC 4 Web</w:t>
      </w:r>
      <w:r w:rsidR="00995AF5">
        <w:rPr>
          <w:lang w:val="en-US"/>
        </w:rPr>
        <w:t xml:space="preserve"> </w:t>
      </w:r>
      <w:r w:rsidR="00995AF5" w:rsidRPr="00995AF5">
        <w:rPr>
          <w:lang w:val="en-US"/>
        </w:rPr>
        <w:t>Applications</w:t>
      </w:r>
      <w:bookmarkEnd w:id="43"/>
    </w:p>
    <w:p w:rsidR="00995AF5" w:rsidRPr="00995AF5" w:rsidRDefault="00995AF5" w:rsidP="00995AF5">
      <w:pPr>
        <w:pStyle w:val="Overskrift2"/>
        <w:rPr>
          <w:lang w:val="en-US"/>
        </w:rPr>
      </w:pPr>
      <w:bookmarkStart w:id="44" w:name="_Toc401515480"/>
      <w:r w:rsidRPr="00995AF5">
        <w:rPr>
          <w:lang w:val="en-US"/>
        </w:rPr>
        <w:t>Scenario</w:t>
      </w:r>
      <w:bookmarkEnd w:id="44"/>
    </w:p>
    <w:p w:rsidR="00995AF5" w:rsidRPr="00995AF5" w:rsidRDefault="00995AF5" w:rsidP="00995AF5">
      <w:pPr>
        <w:rPr>
          <w:lang w:val="en-US"/>
        </w:rPr>
      </w:pPr>
      <w:r w:rsidRPr="00995AF5">
        <w:rPr>
          <w:lang w:val="en-US"/>
        </w:rPr>
        <w:t>The Photo Sharing application is in the early stages of development. However, frequent errors are</w:t>
      </w:r>
      <w:r>
        <w:rPr>
          <w:lang w:val="en-US"/>
        </w:rPr>
        <w:t xml:space="preserve"> </w:t>
      </w:r>
      <w:r w:rsidRPr="00995AF5">
        <w:rPr>
          <w:lang w:val="en-US"/>
        </w:rPr>
        <w:t>hindering the productivity of the development team. The senior developer advises that you intercept</w:t>
      </w:r>
      <w:r>
        <w:rPr>
          <w:lang w:val="en-US"/>
        </w:rPr>
        <w:t xml:space="preserve"> </w:t>
      </w:r>
      <w:r w:rsidRPr="00995AF5">
        <w:rPr>
          <w:lang w:val="en-US"/>
        </w:rPr>
        <w:t>exceptions and other flaws as early as possible. You have been asked to perform unit tests of the</w:t>
      </w:r>
      <w:r>
        <w:rPr>
          <w:lang w:val="en-US"/>
        </w:rPr>
        <w:t xml:space="preserve"> </w:t>
      </w:r>
      <w:r w:rsidRPr="00995AF5">
        <w:rPr>
          <w:lang w:val="en-US"/>
        </w:rPr>
        <w:t>PhotoController to ensure that all scenarios work as expected and to avoid problems later in the web</w:t>
      </w:r>
      <w:r>
        <w:rPr>
          <w:lang w:val="en-US"/>
        </w:rPr>
        <w:t xml:space="preserve"> </w:t>
      </w:r>
      <w:r w:rsidRPr="00995AF5">
        <w:rPr>
          <w:lang w:val="en-US"/>
        </w:rPr>
        <w:t>application development life cycle. You have also been asked to ensure that when critical errors occur,</w:t>
      </w:r>
      <w:r>
        <w:rPr>
          <w:lang w:val="en-US"/>
        </w:rPr>
        <w:t xml:space="preserve"> </w:t>
      </w:r>
      <w:r w:rsidRPr="00995AF5">
        <w:rPr>
          <w:lang w:val="en-US"/>
        </w:rPr>
        <w:t>developers can obtain helpful technical information.</w:t>
      </w:r>
    </w:p>
    <w:p w:rsidR="00995AF5" w:rsidRPr="00995AF5" w:rsidRDefault="00995AF5" w:rsidP="00995AF5">
      <w:pPr>
        <w:pStyle w:val="Overskrift3"/>
        <w:rPr>
          <w:lang w:val="en-US"/>
        </w:rPr>
      </w:pPr>
      <w:r w:rsidRPr="00995AF5">
        <w:rPr>
          <w:lang w:val="en-US"/>
        </w:rPr>
        <w:t>Objectives</w:t>
      </w:r>
    </w:p>
    <w:p w:rsidR="00995AF5" w:rsidRPr="00995AF5" w:rsidRDefault="00995AF5" w:rsidP="00995AF5">
      <w:pPr>
        <w:rPr>
          <w:lang w:val="en-US"/>
        </w:rPr>
      </w:pPr>
      <w:r w:rsidRPr="00995AF5">
        <w:rPr>
          <w:lang w:val="en-US"/>
        </w:rPr>
        <w:t>After completing this lab, you will be able to:</w:t>
      </w:r>
    </w:p>
    <w:p w:rsidR="00995AF5" w:rsidRPr="00995AF5" w:rsidRDefault="00995AF5" w:rsidP="00DA06CB">
      <w:pPr>
        <w:pStyle w:val="Listeafsnit"/>
        <w:numPr>
          <w:ilvl w:val="0"/>
          <w:numId w:val="72"/>
        </w:numPr>
        <w:rPr>
          <w:lang w:val="en-US"/>
        </w:rPr>
      </w:pPr>
      <w:r w:rsidRPr="00995AF5">
        <w:rPr>
          <w:lang w:val="en-US"/>
        </w:rPr>
        <w:t>Perform unit tests of the components of an MVC web application.</w:t>
      </w:r>
    </w:p>
    <w:p w:rsidR="00995AF5" w:rsidRPr="00995AF5" w:rsidRDefault="00995AF5" w:rsidP="00DA06CB">
      <w:pPr>
        <w:pStyle w:val="Listeafsnit"/>
        <w:numPr>
          <w:ilvl w:val="0"/>
          <w:numId w:val="72"/>
        </w:numPr>
        <w:rPr>
          <w:lang w:val="en-US"/>
        </w:rPr>
      </w:pPr>
      <w:r w:rsidRPr="00995AF5">
        <w:rPr>
          <w:lang w:val="en-US"/>
        </w:rPr>
        <w:t>Configure an exception handling strategy for an MVC web application.</w:t>
      </w:r>
    </w:p>
    <w:p w:rsidR="00995AF5" w:rsidRPr="00995AF5" w:rsidRDefault="00995AF5" w:rsidP="00DA06CB">
      <w:pPr>
        <w:pStyle w:val="Listeafsnit"/>
        <w:numPr>
          <w:ilvl w:val="0"/>
          <w:numId w:val="72"/>
        </w:numPr>
        <w:rPr>
          <w:lang w:val="en-US"/>
        </w:rPr>
      </w:pPr>
      <w:r w:rsidRPr="00995AF5">
        <w:rPr>
          <w:lang w:val="en-US"/>
        </w:rPr>
        <w:t>Use Visual Studio debugging tools against a web application.</w:t>
      </w:r>
    </w:p>
    <w:p w:rsidR="00995AF5" w:rsidRPr="00995AF5" w:rsidRDefault="00995AF5" w:rsidP="00995AF5">
      <w:pPr>
        <w:rPr>
          <w:lang w:val="en-US"/>
        </w:rPr>
      </w:pPr>
      <w:r w:rsidRPr="00995AF5">
        <w:rPr>
          <w:lang w:val="en-US"/>
        </w:rPr>
        <w:t>Estimated Time: 90 minutes</w:t>
      </w:r>
    </w:p>
    <w:p w:rsidR="00995AF5" w:rsidRPr="00995AF5" w:rsidRDefault="00995AF5" w:rsidP="00995AF5">
      <w:pPr>
        <w:pStyle w:val="Overskrift2"/>
        <w:rPr>
          <w:lang w:val="en-US"/>
        </w:rPr>
      </w:pPr>
      <w:bookmarkStart w:id="45" w:name="_Toc401515481"/>
      <w:r w:rsidRPr="00995AF5">
        <w:rPr>
          <w:lang w:val="en-US"/>
        </w:rPr>
        <w:t>Exercise 1: Performing Unit Tests</w:t>
      </w:r>
      <w:bookmarkEnd w:id="45"/>
    </w:p>
    <w:p w:rsidR="00995AF5" w:rsidRPr="00995AF5" w:rsidRDefault="00995AF5" w:rsidP="00995AF5">
      <w:pPr>
        <w:pStyle w:val="Overskrift3"/>
        <w:rPr>
          <w:lang w:val="en-US"/>
        </w:rPr>
      </w:pPr>
      <w:r w:rsidRPr="00995AF5">
        <w:rPr>
          <w:lang w:val="en-US"/>
        </w:rPr>
        <w:t>Scenario</w:t>
      </w:r>
    </w:p>
    <w:p w:rsidR="00995AF5" w:rsidRPr="00995AF5" w:rsidRDefault="00995AF5" w:rsidP="00995AF5">
      <w:pPr>
        <w:rPr>
          <w:lang w:val="en-US"/>
        </w:rPr>
      </w:pPr>
      <w:r w:rsidRPr="00995AF5">
        <w:rPr>
          <w:lang w:val="en-US"/>
        </w:rPr>
        <w:t>In this exercise, you will:</w:t>
      </w:r>
    </w:p>
    <w:p w:rsidR="00995AF5" w:rsidRPr="00995AF5" w:rsidRDefault="00995AF5" w:rsidP="00DA06CB">
      <w:pPr>
        <w:pStyle w:val="Listeafsnit"/>
        <w:numPr>
          <w:ilvl w:val="0"/>
          <w:numId w:val="72"/>
        </w:numPr>
        <w:rPr>
          <w:lang w:val="en-US"/>
        </w:rPr>
      </w:pPr>
      <w:r w:rsidRPr="00995AF5">
        <w:rPr>
          <w:lang w:val="en-US"/>
        </w:rPr>
        <w:t>Create a test project and write the following tests.</w:t>
      </w:r>
    </w:p>
    <w:p w:rsidR="00995AF5" w:rsidRPr="00995AF5" w:rsidRDefault="00995AF5" w:rsidP="00DA06CB">
      <w:pPr>
        <w:pStyle w:val="Listeafsnit"/>
        <w:numPr>
          <w:ilvl w:val="1"/>
          <w:numId w:val="72"/>
        </w:numPr>
        <w:rPr>
          <w:lang w:val="en-US"/>
        </w:rPr>
      </w:pPr>
      <w:r w:rsidRPr="00995AF5">
        <w:rPr>
          <w:lang w:val="en-US"/>
        </w:rPr>
        <w:t>Test_Index_Return_View: This test checks that the Index action returns a view named Index.</w:t>
      </w:r>
    </w:p>
    <w:p w:rsidR="00995AF5" w:rsidRPr="00995AF5" w:rsidRDefault="00995AF5" w:rsidP="00DA06CB">
      <w:pPr>
        <w:pStyle w:val="Listeafsnit"/>
        <w:numPr>
          <w:ilvl w:val="1"/>
          <w:numId w:val="72"/>
        </w:numPr>
        <w:rPr>
          <w:lang w:val="en-US"/>
        </w:rPr>
      </w:pPr>
      <w:r w:rsidRPr="00995AF5">
        <w:rPr>
          <w:lang w:val="en-US"/>
        </w:rPr>
        <w:t>Test_PhotoGallery_Model_Type: This test checks that the _PhotoGallery action passes an enumerable list of Photo objects to the _PhotoGallery partial view.</w:t>
      </w:r>
    </w:p>
    <w:p w:rsidR="00995AF5" w:rsidRPr="00995AF5" w:rsidRDefault="00995AF5" w:rsidP="00DA06CB">
      <w:pPr>
        <w:pStyle w:val="Listeafsnit"/>
        <w:numPr>
          <w:ilvl w:val="1"/>
          <w:numId w:val="72"/>
        </w:numPr>
        <w:rPr>
          <w:lang w:val="en-US"/>
        </w:rPr>
      </w:pPr>
      <w:r w:rsidRPr="00995AF5">
        <w:rPr>
          <w:lang w:val="en-US"/>
        </w:rPr>
        <w:t>Test_GetImage_Return_Type: This test checks that the GetImage action returns a file and not a view.</w:t>
      </w:r>
    </w:p>
    <w:p w:rsidR="00995AF5" w:rsidRPr="00995AF5" w:rsidRDefault="00995AF5" w:rsidP="00DA06CB">
      <w:pPr>
        <w:pStyle w:val="Listeafsnit"/>
        <w:numPr>
          <w:ilvl w:val="1"/>
          <w:numId w:val="72"/>
        </w:numPr>
        <w:rPr>
          <w:lang w:val="en-US"/>
        </w:rPr>
      </w:pPr>
      <w:r w:rsidRPr="00995AF5">
        <w:rPr>
          <w:lang w:val="en-US"/>
        </w:rPr>
        <w:t>Test_PhotoGallery_No_Parameter: This test checks that when you call the _PhotoGallery action without any parameters, the action passes all the photos in the context to the _PhotoGallery partial view.</w:t>
      </w:r>
    </w:p>
    <w:p w:rsidR="00995AF5" w:rsidRPr="00995AF5" w:rsidRDefault="00995AF5" w:rsidP="00DA06CB">
      <w:pPr>
        <w:pStyle w:val="Listeafsnit"/>
        <w:numPr>
          <w:ilvl w:val="1"/>
          <w:numId w:val="72"/>
        </w:numPr>
        <w:rPr>
          <w:lang w:val="en-US"/>
        </w:rPr>
      </w:pPr>
      <w:r w:rsidRPr="00995AF5">
        <w:rPr>
          <w:lang w:val="en-US"/>
        </w:rPr>
        <w:t>Test_PhotoGallery_Int_Parameter: This test checks that when you call the _PhotoGallery action with an integer parameter, the action passes the corresponding number of photos to the _PhotoGallery action.</w:t>
      </w:r>
    </w:p>
    <w:p w:rsidR="00995AF5" w:rsidRPr="00995AF5" w:rsidRDefault="00995AF5" w:rsidP="00DA06CB">
      <w:pPr>
        <w:pStyle w:val="Listeafsnit"/>
        <w:numPr>
          <w:ilvl w:val="0"/>
          <w:numId w:val="72"/>
        </w:numPr>
        <w:rPr>
          <w:lang w:val="en-US"/>
        </w:rPr>
      </w:pPr>
      <w:r w:rsidRPr="00995AF5">
        <w:rPr>
          <w:lang w:val="en-US"/>
        </w:rPr>
        <w:t>Implement a repository.</w:t>
      </w:r>
    </w:p>
    <w:p w:rsidR="00995AF5" w:rsidRPr="00995AF5" w:rsidRDefault="00995AF5" w:rsidP="00DA06CB">
      <w:pPr>
        <w:pStyle w:val="Listeafsnit"/>
        <w:numPr>
          <w:ilvl w:val="0"/>
          <w:numId w:val="72"/>
        </w:numPr>
        <w:rPr>
          <w:lang w:val="en-US"/>
        </w:rPr>
      </w:pPr>
      <w:r w:rsidRPr="00995AF5">
        <w:rPr>
          <w:lang w:val="en-US"/>
        </w:rPr>
        <w:t>Refactor the PhotoController to use a repository.</w:t>
      </w:r>
    </w:p>
    <w:p w:rsidR="00995AF5" w:rsidRPr="00995AF5" w:rsidRDefault="00995AF5" w:rsidP="00DA06CB">
      <w:pPr>
        <w:pStyle w:val="Listeafsnit"/>
        <w:numPr>
          <w:ilvl w:val="0"/>
          <w:numId w:val="72"/>
        </w:numPr>
        <w:rPr>
          <w:lang w:val="en-US"/>
        </w:rPr>
      </w:pPr>
      <w:r w:rsidRPr="00995AF5">
        <w:rPr>
          <w:lang w:val="en-US"/>
        </w:rPr>
        <w:t>Refactor tests to use a mock repository.</w:t>
      </w:r>
    </w:p>
    <w:p w:rsidR="00995AF5" w:rsidRPr="00995AF5" w:rsidRDefault="00995AF5" w:rsidP="00995AF5">
      <w:pPr>
        <w:rPr>
          <w:lang w:val="en-US"/>
        </w:rPr>
      </w:pPr>
      <w:r w:rsidRPr="00995AF5">
        <w:rPr>
          <w:lang w:val="en-US"/>
        </w:rPr>
        <w:t>Note: The tests you add to the solution in this exercise will improve the quality of code and prevent</w:t>
      </w:r>
      <w:r>
        <w:rPr>
          <w:lang w:val="en-US"/>
        </w:rPr>
        <w:t xml:space="preserve"> </w:t>
      </w:r>
      <w:r w:rsidRPr="00995AF5">
        <w:rPr>
          <w:lang w:val="en-US"/>
        </w:rPr>
        <w:t>bugs as development proceeds. However, this exercise does not conform to the principles of TDD because</w:t>
      </w:r>
      <w:r>
        <w:rPr>
          <w:lang w:val="en-US"/>
        </w:rPr>
        <w:t xml:space="preserve"> </w:t>
      </w:r>
      <w:r w:rsidRPr="00995AF5">
        <w:rPr>
          <w:lang w:val="en-US"/>
        </w:rPr>
        <w:t>the PhotoController class already exists. In TDD, you would create these and other tests first, and then</w:t>
      </w:r>
      <w:r>
        <w:rPr>
          <w:lang w:val="en-US"/>
        </w:rPr>
        <w:t xml:space="preserve"> </w:t>
      </w:r>
      <w:r w:rsidRPr="00995AF5">
        <w:rPr>
          <w:lang w:val="en-US"/>
        </w:rPr>
        <w:t>create a PhotoController class that passes the tests.</w:t>
      </w:r>
    </w:p>
    <w:p w:rsidR="00995AF5" w:rsidRPr="00995AF5" w:rsidRDefault="00995AF5" w:rsidP="00995AF5">
      <w:pPr>
        <w:rPr>
          <w:lang w:val="en-US"/>
        </w:rPr>
      </w:pPr>
      <w:r w:rsidRPr="00995AF5">
        <w:rPr>
          <w:lang w:val="en-US"/>
        </w:rPr>
        <w:t>The main tasks for this exercise are as follows:</w:t>
      </w:r>
    </w:p>
    <w:p w:rsidR="00995AF5" w:rsidRPr="00995AF5" w:rsidRDefault="00995AF5" w:rsidP="00DA06CB">
      <w:pPr>
        <w:pStyle w:val="Listeafsnit"/>
        <w:numPr>
          <w:ilvl w:val="0"/>
          <w:numId w:val="85"/>
        </w:numPr>
        <w:rPr>
          <w:lang w:val="en-US"/>
        </w:rPr>
      </w:pPr>
      <w:r w:rsidRPr="00995AF5">
        <w:rPr>
          <w:lang w:val="en-US"/>
        </w:rPr>
        <w:t>Create a test project.</w:t>
      </w:r>
    </w:p>
    <w:p w:rsidR="00995AF5" w:rsidRPr="00995AF5" w:rsidRDefault="00995AF5" w:rsidP="00DA06CB">
      <w:pPr>
        <w:pStyle w:val="Listeafsnit"/>
        <w:numPr>
          <w:ilvl w:val="0"/>
          <w:numId w:val="85"/>
        </w:numPr>
        <w:rPr>
          <w:lang w:val="en-US"/>
        </w:rPr>
      </w:pPr>
      <w:r w:rsidRPr="00995AF5">
        <w:rPr>
          <w:lang w:val="en-US"/>
        </w:rPr>
        <w:t>Write the tests.</w:t>
      </w:r>
    </w:p>
    <w:p w:rsidR="00995AF5" w:rsidRPr="00995AF5" w:rsidRDefault="00995AF5" w:rsidP="00DA06CB">
      <w:pPr>
        <w:pStyle w:val="Listeafsnit"/>
        <w:numPr>
          <w:ilvl w:val="0"/>
          <w:numId w:val="85"/>
        </w:numPr>
        <w:rPr>
          <w:lang w:val="en-US"/>
        </w:rPr>
      </w:pPr>
      <w:r w:rsidRPr="00995AF5">
        <w:rPr>
          <w:lang w:val="en-US"/>
        </w:rPr>
        <w:lastRenderedPageBreak/>
        <w:t>Implement a repository.</w:t>
      </w:r>
    </w:p>
    <w:p w:rsidR="00995AF5" w:rsidRPr="00995AF5" w:rsidRDefault="00995AF5" w:rsidP="00DA06CB">
      <w:pPr>
        <w:pStyle w:val="Listeafsnit"/>
        <w:numPr>
          <w:ilvl w:val="0"/>
          <w:numId w:val="85"/>
        </w:numPr>
        <w:rPr>
          <w:lang w:val="en-US"/>
        </w:rPr>
      </w:pPr>
      <w:r w:rsidRPr="00995AF5">
        <w:rPr>
          <w:lang w:val="en-US"/>
        </w:rPr>
        <w:t>Refactor the photo controller to use the repository.</w:t>
      </w:r>
    </w:p>
    <w:p w:rsidR="00995AF5" w:rsidRPr="00995AF5" w:rsidRDefault="00995AF5" w:rsidP="00DA06CB">
      <w:pPr>
        <w:pStyle w:val="Listeafsnit"/>
        <w:numPr>
          <w:ilvl w:val="0"/>
          <w:numId w:val="85"/>
        </w:numPr>
        <w:rPr>
          <w:lang w:val="en-US"/>
        </w:rPr>
      </w:pPr>
      <w:r w:rsidRPr="00995AF5">
        <w:rPr>
          <w:lang w:val="en-US"/>
        </w:rPr>
        <w:t>Refactor the tests to use a mock repository.</w:t>
      </w:r>
    </w:p>
    <w:p w:rsidR="00995AF5" w:rsidRPr="00995AF5" w:rsidRDefault="00995AF5" w:rsidP="00DA06CB">
      <w:pPr>
        <w:pStyle w:val="Listeafsnit"/>
        <w:numPr>
          <w:ilvl w:val="0"/>
          <w:numId w:val="85"/>
        </w:numPr>
        <w:rPr>
          <w:lang w:val="en-US"/>
        </w:rPr>
      </w:pPr>
      <w:r w:rsidRPr="00995AF5">
        <w:rPr>
          <w:lang w:val="en-US"/>
        </w:rPr>
        <w:t>Add further tests.</w:t>
      </w:r>
    </w:p>
    <w:p w:rsidR="00995AF5" w:rsidRPr="00995AF5" w:rsidRDefault="00995AF5" w:rsidP="00995AF5">
      <w:pPr>
        <w:pStyle w:val="Overskrift3"/>
        <w:rPr>
          <w:lang w:val="en-US"/>
        </w:rPr>
      </w:pPr>
      <w:r w:rsidRPr="00995AF5">
        <w:rPr>
          <w:lang w:val="en-US"/>
        </w:rPr>
        <w:t>Task 1: Create a test project.</w:t>
      </w:r>
    </w:p>
    <w:p w:rsidR="00995AF5" w:rsidRPr="00995AF5" w:rsidRDefault="00995AF5" w:rsidP="00DA06CB">
      <w:pPr>
        <w:pStyle w:val="Listeafsnit"/>
        <w:numPr>
          <w:ilvl w:val="0"/>
          <w:numId w:val="86"/>
        </w:numPr>
        <w:rPr>
          <w:lang w:val="en-US"/>
        </w:rPr>
      </w:pPr>
      <w:r w:rsidRPr="00995AF5">
        <w:rPr>
          <w:lang w:val="en-US"/>
        </w:rPr>
        <w:t>Open the PhotoSharingApplication solution from the following location:</w:t>
      </w:r>
    </w:p>
    <w:p w:rsidR="00995AF5" w:rsidRPr="00995AF5" w:rsidRDefault="00995AF5" w:rsidP="00DA06CB">
      <w:pPr>
        <w:pStyle w:val="Listeafsnit"/>
        <w:numPr>
          <w:ilvl w:val="1"/>
          <w:numId w:val="72"/>
        </w:numPr>
        <w:rPr>
          <w:lang w:val="en-US"/>
        </w:rPr>
      </w:pPr>
      <w:r w:rsidRPr="00995AF5">
        <w:rPr>
          <w:lang w:val="en-US"/>
        </w:rPr>
        <w:t>File location: Lab\Starter\PhotoSharingApplication</w:t>
      </w:r>
    </w:p>
    <w:p w:rsidR="00995AF5" w:rsidRPr="00995AF5" w:rsidRDefault="00995AF5" w:rsidP="00DA06CB">
      <w:pPr>
        <w:pStyle w:val="Listeafsnit"/>
        <w:numPr>
          <w:ilvl w:val="0"/>
          <w:numId w:val="86"/>
        </w:numPr>
        <w:rPr>
          <w:lang w:val="en-US"/>
        </w:rPr>
      </w:pPr>
      <w:r w:rsidRPr="00995AF5">
        <w:rPr>
          <w:lang w:val="en-US"/>
        </w:rPr>
        <w:t>Add a new project to the solution for unit tests by using the following information:</w:t>
      </w:r>
    </w:p>
    <w:p w:rsidR="00995AF5" w:rsidRPr="00995AF5" w:rsidRDefault="00995AF5" w:rsidP="00DA06CB">
      <w:pPr>
        <w:pStyle w:val="Listeafsnit"/>
        <w:numPr>
          <w:ilvl w:val="1"/>
          <w:numId w:val="72"/>
        </w:numPr>
        <w:rPr>
          <w:lang w:val="en-US"/>
        </w:rPr>
      </w:pPr>
      <w:r w:rsidRPr="00995AF5">
        <w:rPr>
          <w:lang w:val="en-US"/>
        </w:rPr>
        <w:t>Template: Unit Test Project</w:t>
      </w:r>
    </w:p>
    <w:p w:rsidR="00995AF5" w:rsidRPr="00995AF5" w:rsidRDefault="00995AF5" w:rsidP="00DA06CB">
      <w:pPr>
        <w:pStyle w:val="Listeafsnit"/>
        <w:numPr>
          <w:ilvl w:val="1"/>
          <w:numId w:val="72"/>
        </w:numPr>
        <w:rPr>
          <w:lang w:val="en-US"/>
        </w:rPr>
      </w:pPr>
      <w:r w:rsidRPr="00995AF5">
        <w:rPr>
          <w:lang w:val="en-US"/>
        </w:rPr>
        <w:t>Name: PhotoSharingTests</w:t>
      </w:r>
    </w:p>
    <w:p w:rsidR="00995AF5" w:rsidRPr="00995AF5" w:rsidRDefault="00995AF5" w:rsidP="00DA06CB">
      <w:pPr>
        <w:pStyle w:val="Listeafsnit"/>
        <w:numPr>
          <w:ilvl w:val="0"/>
          <w:numId w:val="86"/>
        </w:numPr>
        <w:rPr>
          <w:lang w:val="en-US"/>
        </w:rPr>
      </w:pPr>
      <w:r w:rsidRPr="00995AF5">
        <w:rPr>
          <w:lang w:val="en-US"/>
        </w:rPr>
        <w:t>Add a reference to the PhotoSharingApplication project in the PhotoSharingTests project.</w:t>
      </w:r>
    </w:p>
    <w:p w:rsidR="00995AF5" w:rsidRPr="00995AF5" w:rsidRDefault="00995AF5" w:rsidP="00DA06CB">
      <w:pPr>
        <w:pStyle w:val="Listeafsnit"/>
        <w:numPr>
          <w:ilvl w:val="0"/>
          <w:numId w:val="86"/>
        </w:numPr>
        <w:rPr>
          <w:lang w:val="en-US"/>
        </w:rPr>
      </w:pPr>
      <w:r w:rsidRPr="00995AF5">
        <w:rPr>
          <w:lang w:val="en-US"/>
        </w:rPr>
        <w:t>Add a reference to the System.Web.Mvc assembly in the PhotoSharingTests project by using the following information:</w:t>
      </w:r>
    </w:p>
    <w:p w:rsidR="00995AF5" w:rsidRPr="00995AF5" w:rsidRDefault="00995AF5" w:rsidP="00DA06CB">
      <w:pPr>
        <w:pStyle w:val="Listeafsnit"/>
        <w:numPr>
          <w:ilvl w:val="1"/>
          <w:numId w:val="72"/>
        </w:numPr>
        <w:rPr>
          <w:lang w:val="en-US"/>
        </w:rPr>
      </w:pPr>
      <w:r w:rsidRPr="00995AF5">
        <w:rPr>
          <w:lang w:val="en-US"/>
        </w:rPr>
        <w:t>MVC version: 4.0.0.0</w:t>
      </w:r>
    </w:p>
    <w:p w:rsidR="00995AF5" w:rsidRPr="00995AF5" w:rsidRDefault="00995AF5" w:rsidP="00995AF5">
      <w:pPr>
        <w:pStyle w:val="Overskrift3"/>
        <w:rPr>
          <w:lang w:val="en-US"/>
        </w:rPr>
      </w:pPr>
      <w:r w:rsidRPr="00995AF5">
        <w:rPr>
          <w:lang w:val="en-US"/>
        </w:rPr>
        <w:t>Task 2: Write the tests.</w:t>
      </w:r>
    </w:p>
    <w:p w:rsidR="00995AF5" w:rsidRPr="00995AF5" w:rsidRDefault="00995AF5" w:rsidP="00DA06CB">
      <w:pPr>
        <w:pStyle w:val="Listeafsnit"/>
        <w:numPr>
          <w:ilvl w:val="0"/>
          <w:numId w:val="87"/>
        </w:numPr>
        <w:rPr>
          <w:lang w:val="en-US"/>
        </w:rPr>
      </w:pPr>
      <w:r w:rsidRPr="00995AF5">
        <w:rPr>
          <w:lang w:val="en-US"/>
        </w:rPr>
        <w:t>Rename the UnitTest1 class as PhotoControllerTests.</w:t>
      </w:r>
    </w:p>
    <w:p w:rsidR="00995AF5" w:rsidRPr="00995AF5" w:rsidRDefault="00995AF5" w:rsidP="00DA06CB">
      <w:pPr>
        <w:pStyle w:val="Listeafsnit"/>
        <w:numPr>
          <w:ilvl w:val="0"/>
          <w:numId w:val="87"/>
        </w:numPr>
        <w:rPr>
          <w:lang w:val="en-US"/>
        </w:rPr>
      </w:pPr>
      <w:r w:rsidRPr="00995AF5">
        <w:rPr>
          <w:lang w:val="en-US"/>
        </w:rPr>
        <w:t>Rename the TestMethod1 method as Test_Index_Return_View.</w:t>
      </w:r>
    </w:p>
    <w:p w:rsidR="00995AF5" w:rsidRPr="00995AF5" w:rsidRDefault="00995AF5" w:rsidP="00DA06CB">
      <w:pPr>
        <w:pStyle w:val="Listeafsnit"/>
        <w:numPr>
          <w:ilvl w:val="0"/>
          <w:numId w:val="87"/>
        </w:numPr>
        <w:rPr>
          <w:lang w:val="en-US"/>
        </w:rPr>
      </w:pPr>
      <w:r w:rsidRPr="00995AF5">
        <w:rPr>
          <w:lang w:val="en-US"/>
        </w:rPr>
        <w:t>Add using statements for the following namespaces:</w:t>
      </w:r>
    </w:p>
    <w:p w:rsidR="00995AF5" w:rsidRPr="00995AF5" w:rsidRDefault="00995AF5" w:rsidP="00DA06CB">
      <w:pPr>
        <w:pStyle w:val="Listeafsnit"/>
        <w:numPr>
          <w:ilvl w:val="1"/>
          <w:numId w:val="72"/>
        </w:numPr>
        <w:rPr>
          <w:lang w:val="en-US"/>
        </w:rPr>
      </w:pPr>
      <w:r w:rsidRPr="00995AF5">
        <w:rPr>
          <w:lang w:val="en-US"/>
        </w:rPr>
        <w:t>System.Collections.Generic</w:t>
      </w:r>
    </w:p>
    <w:p w:rsidR="00995AF5" w:rsidRPr="00995AF5" w:rsidRDefault="00995AF5" w:rsidP="00DA06CB">
      <w:pPr>
        <w:pStyle w:val="Listeafsnit"/>
        <w:numPr>
          <w:ilvl w:val="1"/>
          <w:numId w:val="72"/>
        </w:numPr>
        <w:rPr>
          <w:lang w:val="en-US"/>
        </w:rPr>
      </w:pPr>
      <w:r w:rsidRPr="00995AF5">
        <w:rPr>
          <w:lang w:val="en-US"/>
        </w:rPr>
        <w:t>System.Web.Mvc</w:t>
      </w:r>
    </w:p>
    <w:p w:rsidR="00995AF5" w:rsidRPr="00995AF5" w:rsidRDefault="00995AF5" w:rsidP="00DA06CB">
      <w:pPr>
        <w:pStyle w:val="Listeafsnit"/>
        <w:numPr>
          <w:ilvl w:val="1"/>
          <w:numId w:val="72"/>
        </w:numPr>
        <w:rPr>
          <w:lang w:val="en-US"/>
        </w:rPr>
      </w:pPr>
      <w:r w:rsidRPr="00995AF5">
        <w:rPr>
          <w:lang w:val="en-US"/>
        </w:rPr>
        <w:t>PhotoSharingApplication.Models</w:t>
      </w:r>
    </w:p>
    <w:p w:rsidR="00995AF5" w:rsidRPr="00995AF5" w:rsidRDefault="00995AF5" w:rsidP="00DA06CB">
      <w:pPr>
        <w:pStyle w:val="Listeafsnit"/>
        <w:numPr>
          <w:ilvl w:val="1"/>
          <w:numId w:val="72"/>
        </w:numPr>
        <w:rPr>
          <w:lang w:val="en-US"/>
        </w:rPr>
      </w:pPr>
      <w:r w:rsidRPr="00995AF5">
        <w:rPr>
          <w:lang w:val="en-US"/>
        </w:rPr>
        <w:t>PhotoSharingApplication.Controllers</w:t>
      </w:r>
    </w:p>
    <w:p w:rsidR="00995AF5" w:rsidRPr="00BA5579" w:rsidRDefault="00995AF5" w:rsidP="00DA06CB">
      <w:pPr>
        <w:pStyle w:val="Listeafsnit"/>
        <w:numPr>
          <w:ilvl w:val="0"/>
          <w:numId w:val="87"/>
        </w:numPr>
        <w:rPr>
          <w:lang w:val="en-US"/>
        </w:rPr>
      </w:pPr>
      <w:r w:rsidRPr="00BA5579">
        <w:rPr>
          <w:lang w:val="en-US"/>
        </w:rPr>
        <w:t>In the Test_Index_Return_View test, create a new PhotoController, call the Index action, and assert that the name of the result view is Index.</w:t>
      </w:r>
    </w:p>
    <w:p w:rsidR="00995AF5" w:rsidRPr="00BA5579" w:rsidRDefault="00995AF5" w:rsidP="00DA06CB">
      <w:pPr>
        <w:pStyle w:val="Listeafsnit"/>
        <w:numPr>
          <w:ilvl w:val="0"/>
          <w:numId w:val="87"/>
        </w:numPr>
        <w:rPr>
          <w:lang w:val="en-US"/>
        </w:rPr>
      </w:pPr>
      <w:r w:rsidRPr="00BA5579">
        <w:rPr>
          <w:lang w:val="en-US"/>
        </w:rPr>
        <w:t>Add a new test method by using the following information:</w:t>
      </w:r>
    </w:p>
    <w:p w:rsidR="00995AF5" w:rsidRPr="00BA5579" w:rsidRDefault="00995AF5" w:rsidP="00DA06CB">
      <w:pPr>
        <w:pStyle w:val="Listeafsnit"/>
        <w:numPr>
          <w:ilvl w:val="1"/>
          <w:numId w:val="72"/>
        </w:numPr>
        <w:rPr>
          <w:lang w:val="en-US"/>
        </w:rPr>
      </w:pPr>
      <w:r w:rsidRPr="00BA5579">
        <w:rPr>
          <w:lang w:val="en-US"/>
        </w:rPr>
        <w:t>Annotation: [TestMethod]</w:t>
      </w:r>
    </w:p>
    <w:p w:rsidR="00995AF5" w:rsidRPr="00BA5579" w:rsidRDefault="00995AF5" w:rsidP="00DA06CB">
      <w:pPr>
        <w:pStyle w:val="Listeafsnit"/>
        <w:numPr>
          <w:ilvl w:val="1"/>
          <w:numId w:val="72"/>
        </w:numPr>
        <w:rPr>
          <w:lang w:val="en-US"/>
        </w:rPr>
      </w:pPr>
      <w:r w:rsidRPr="00BA5579">
        <w:rPr>
          <w:lang w:val="en-US"/>
        </w:rPr>
        <w:t>Scope: public</w:t>
      </w:r>
    </w:p>
    <w:p w:rsidR="00995AF5" w:rsidRPr="00BA5579" w:rsidRDefault="00995AF5" w:rsidP="00DA06CB">
      <w:pPr>
        <w:pStyle w:val="Listeafsnit"/>
        <w:numPr>
          <w:ilvl w:val="1"/>
          <w:numId w:val="72"/>
        </w:numPr>
        <w:rPr>
          <w:lang w:val="en-US"/>
        </w:rPr>
      </w:pPr>
      <w:r w:rsidRPr="00BA5579">
        <w:rPr>
          <w:lang w:val="en-US"/>
        </w:rPr>
        <w:t>Return type: void</w:t>
      </w:r>
    </w:p>
    <w:p w:rsidR="00995AF5" w:rsidRPr="00BA5579" w:rsidRDefault="00995AF5" w:rsidP="00DA06CB">
      <w:pPr>
        <w:pStyle w:val="Listeafsnit"/>
        <w:numPr>
          <w:ilvl w:val="1"/>
          <w:numId w:val="72"/>
        </w:numPr>
        <w:rPr>
          <w:lang w:val="en-US"/>
        </w:rPr>
      </w:pPr>
      <w:r w:rsidRPr="00BA5579">
        <w:rPr>
          <w:lang w:val="en-US"/>
        </w:rPr>
        <w:t>Name: Test_PhotoGallery_Model_Type</w:t>
      </w:r>
    </w:p>
    <w:p w:rsidR="00995AF5" w:rsidRPr="00BA5579" w:rsidRDefault="00995AF5" w:rsidP="00DA06CB">
      <w:pPr>
        <w:pStyle w:val="Listeafsnit"/>
        <w:numPr>
          <w:ilvl w:val="1"/>
          <w:numId w:val="72"/>
        </w:numPr>
        <w:rPr>
          <w:lang w:val="en-US"/>
        </w:rPr>
      </w:pPr>
      <w:r w:rsidRPr="00BA5579">
        <w:rPr>
          <w:lang w:val="en-US"/>
        </w:rPr>
        <w:t>Parameters: None</w:t>
      </w:r>
    </w:p>
    <w:p w:rsidR="00995AF5" w:rsidRPr="00BA5579" w:rsidRDefault="00995AF5" w:rsidP="00DA06CB">
      <w:pPr>
        <w:pStyle w:val="Listeafsnit"/>
        <w:numPr>
          <w:ilvl w:val="0"/>
          <w:numId w:val="87"/>
        </w:numPr>
        <w:rPr>
          <w:lang w:val="en-US"/>
        </w:rPr>
      </w:pPr>
      <w:r w:rsidRPr="00BA5579">
        <w:rPr>
          <w:lang w:val="en-US"/>
        </w:rPr>
        <w:t>In the Test_PhotoGallery_Model_Type test, create a new PhotoController, call the _PhotoGallery action, and assert that the type of the result model is List&lt;Photo&gt;.</w:t>
      </w:r>
    </w:p>
    <w:p w:rsidR="00995AF5" w:rsidRPr="00BA5579" w:rsidRDefault="00995AF5" w:rsidP="00DA06CB">
      <w:pPr>
        <w:pStyle w:val="Listeafsnit"/>
        <w:numPr>
          <w:ilvl w:val="0"/>
          <w:numId w:val="87"/>
        </w:numPr>
        <w:rPr>
          <w:lang w:val="en-US"/>
        </w:rPr>
      </w:pPr>
      <w:r w:rsidRPr="00BA5579">
        <w:rPr>
          <w:lang w:val="en-US"/>
        </w:rPr>
        <w:t>Add a new test method by using the following information:</w:t>
      </w:r>
    </w:p>
    <w:p w:rsidR="00995AF5" w:rsidRPr="00BA5579" w:rsidRDefault="00995AF5" w:rsidP="00DA06CB">
      <w:pPr>
        <w:pStyle w:val="Listeafsnit"/>
        <w:numPr>
          <w:ilvl w:val="1"/>
          <w:numId w:val="72"/>
        </w:numPr>
        <w:rPr>
          <w:lang w:val="en-US"/>
        </w:rPr>
      </w:pPr>
      <w:r w:rsidRPr="00BA5579">
        <w:rPr>
          <w:lang w:val="en-US"/>
        </w:rPr>
        <w:t>Annotation: [TestMethod]</w:t>
      </w:r>
    </w:p>
    <w:p w:rsidR="00995AF5" w:rsidRPr="00BA5579" w:rsidRDefault="00995AF5" w:rsidP="00DA06CB">
      <w:pPr>
        <w:pStyle w:val="Listeafsnit"/>
        <w:numPr>
          <w:ilvl w:val="1"/>
          <w:numId w:val="72"/>
        </w:numPr>
        <w:rPr>
          <w:lang w:val="en-US"/>
        </w:rPr>
      </w:pPr>
      <w:r w:rsidRPr="00BA5579">
        <w:rPr>
          <w:lang w:val="en-US"/>
        </w:rPr>
        <w:t>Scope: public</w:t>
      </w:r>
    </w:p>
    <w:p w:rsidR="00995AF5" w:rsidRPr="00BA5579" w:rsidRDefault="00995AF5" w:rsidP="00DA06CB">
      <w:pPr>
        <w:pStyle w:val="Listeafsnit"/>
        <w:numPr>
          <w:ilvl w:val="1"/>
          <w:numId w:val="72"/>
        </w:numPr>
        <w:rPr>
          <w:lang w:val="en-US"/>
        </w:rPr>
      </w:pPr>
      <w:r w:rsidRPr="00BA5579">
        <w:rPr>
          <w:lang w:val="en-US"/>
        </w:rPr>
        <w:t>Return type: void</w:t>
      </w:r>
    </w:p>
    <w:p w:rsidR="00995AF5" w:rsidRPr="00BA5579" w:rsidRDefault="00995AF5" w:rsidP="00DA06CB">
      <w:pPr>
        <w:pStyle w:val="Listeafsnit"/>
        <w:numPr>
          <w:ilvl w:val="1"/>
          <w:numId w:val="72"/>
        </w:numPr>
        <w:rPr>
          <w:lang w:val="en-US"/>
        </w:rPr>
      </w:pPr>
      <w:r w:rsidRPr="00BA5579">
        <w:rPr>
          <w:lang w:val="en-US"/>
        </w:rPr>
        <w:t>Name: Test_GetImage_Return_Type</w:t>
      </w:r>
    </w:p>
    <w:p w:rsidR="00995AF5" w:rsidRPr="00BA5579" w:rsidRDefault="00995AF5" w:rsidP="00DA06CB">
      <w:pPr>
        <w:pStyle w:val="Listeafsnit"/>
        <w:numPr>
          <w:ilvl w:val="1"/>
          <w:numId w:val="72"/>
        </w:numPr>
        <w:rPr>
          <w:lang w:val="en-US"/>
        </w:rPr>
      </w:pPr>
      <w:r w:rsidRPr="00BA5579">
        <w:rPr>
          <w:lang w:val="en-US"/>
        </w:rPr>
        <w:t>Parameters: None</w:t>
      </w:r>
    </w:p>
    <w:p w:rsidR="00995AF5" w:rsidRPr="00BA5579" w:rsidRDefault="00995AF5" w:rsidP="00DA06CB">
      <w:pPr>
        <w:pStyle w:val="Listeafsnit"/>
        <w:numPr>
          <w:ilvl w:val="0"/>
          <w:numId w:val="87"/>
        </w:numPr>
        <w:rPr>
          <w:lang w:val="en-US"/>
        </w:rPr>
      </w:pPr>
      <w:r w:rsidRPr="00BA5579">
        <w:rPr>
          <w:lang w:val="en-US"/>
        </w:rPr>
        <w:t>In the Test_GetImage_Return_Type test, create a new PhotoContro</w:t>
      </w:r>
      <w:r w:rsidR="00BA5579" w:rsidRPr="00BA5579">
        <w:rPr>
          <w:lang w:val="en-US"/>
        </w:rPr>
        <w:t xml:space="preserve">ller, call the GetImage action, </w:t>
      </w:r>
      <w:r w:rsidRPr="00BA5579">
        <w:rPr>
          <w:lang w:val="en-US"/>
        </w:rPr>
        <w:t>and assert that the result type is FileContentResult.</w:t>
      </w:r>
    </w:p>
    <w:p w:rsidR="00995AF5" w:rsidRPr="00BA5579" w:rsidRDefault="00995AF5" w:rsidP="00DA06CB">
      <w:pPr>
        <w:pStyle w:val="Listeafsnit"/>
        <w:numPr>
          <w:ilvl w:val="0"/>
          <w:numId w:val="87"/>
        </w:numPr>
        <w:rPr>
          <w:lang w:val="en-US"/>
        </w:rPr>
      </w:pPr>
      <w:r w:rsidRPr="00BA5579">
        <w:rPr>
          <w:lang w:val="en-US"/>
        </w:rPr>
        <w:t>Run all the tests in the PhotoSharingTests project and examine the results.</w:t>
      </w:r>
    </w:p>
    <w:p w:rsidR="00995AF5" w:rsidRPr="00995AF5" w:rsidRDefault="00995AF5" w:rsidP="00BA5579">
      <w:pPr>
        <w:pStyle w:val="Overskrift3"/>
        <w:rPr>
          <w:lang w:val="en-US"/>
        </w:rPr>
      </w:pPr>
      <w:r w:rsidRPr="00995AF5">
        <w:rPr>
          <w:lang w:val="en-US"/>
        </w:rPr>
        <w:t>Task 3: Implement a repository.</w:t>
      </w:r>
    </w:p>
    <w:p w:rsidR="00995AF5" w:rsidRPr="00BA5579" w:rsidRDefault="00995AF5" w:rsidP="00DA06CB">
      <w:pPr>
        <w:pStyle w:val="Listeafsnit"/>
        <w:numPr>
          <w:ilvl w:val="0"/>
          <w:numId w:val="88"/>
        </w:numPr>
        <w:rPr>
          <w:lang w:val="en-US"/>
        </w:rPr>
      </w:pPr>
      <w:r w:rsidRPr="00BA5579">
        <w:rPr>
          <w:lang w:val="en-US"/>
        </w:rPr>
        <w:t>Add a new interface called IPhotoSharingContext to the Models folder in the</w:t>
      </w:r>
      <w:r w:rsidR="00BA5579" w:rsidRPr="00BA5579">
        <w:rPr>
          <w:lang w:val="en-US"/>
        </w:rPr>
        <w:t xml:space="preserve"> </w:t>
      </w:r>
      <w:r w:rsidRPr="00BA5579">
        <w:rPr>
          <w:lang w:val="en-US"/>
        </w:rPr>
        <w:t>PhotoSharingApplication project.</w:t>
      </w:r>
    </w:p>
    <w:p w:rsidR="00995AF5" w:rsidRPr="00BA5579" w:rsidRDefault="00995AF5" w:rsidP="00DA06CB">
      <w:pPr>
        <w:pStyle w:val="Listeafsnit"/>
        <w:numPr>
          <w:ilvl w:val="0"/>
          <w:numId w:val="88"/>
        </w:numPr>
        <w:rPr>
          <w:lang w:val="en-US"/>
        </w:rPr>
      </w:pPr>
      <w:r w:rsidRPr="00BA5579">
        <w:rPr>
          <w:lang w:val="en-US"/>
        </w:rPr>
        <w:lastRenderedPageBreak/>
        <w:t>Set public scope to the new interface.</w:t>
      </w:r>
    </w:p>
    <w:p w:rsidR="00995AF5" w:rsidRPr="00BA5579" w:rsidRDefault="00995AF5" w:rsidP="00DA06CB">
      <w:pPr>
        <w:pStyle w:val="Listeafsnit"/>
        <w:numPr>
          <w:ilvl w:val="0"/>
          <w:numId w:val="88"/>
        </w:numPr>
        <w:rPr>
          <w:lang w:val="en-US"/>
        </w:rPr>
      </w:pPr>
      <w:r w:rsidRPr="00BA5579">
        <w:rPr>
          <w:lang w:val="en-US"/>
        </w:rPr>
        <w:t>Add the Photos property to the IPhotoSharingContext interface by using the following information:</w:t>
      </w:r>
    </w:p>
    <w:p w:rsidR="00995AF5" w:rsidRPr="00BA5579" w:rsidRDefault="00995AF5" w:rsidP="00DA06CB">
      <w:pPr>
        <w:pStyle w:val="Listeafsnit"/>
        <w:numPr>
          <w:ilvl w:val="1"/>
          <w:numId w:val="72"/>
        </w:numPr>
        <w:rPr>
          <w:lang w:val="en-US"/>
        </w:rPr>
      </w:pPr>
      <w:r w:rsidRPr="00BA5579">
        <w:rPr>
          <w:lang w:val="en-US"/>
        </w:rPr>
        <w:t>Type: IQueryable&lt;Photo&gt;</w:t>
      </w:r>
    </w:p>
    <w:p w:rsidR="00995AF5" w:rsidRPr="00BA5579" w:rsidRDefault="00995AF5" w:rsidP="00DA06CB">
      <w:pPr>
        <w:pStyle w:val="Listeafsnit"/>
        <w:numPr>
          <w:ilvl w:val="1"/>
          <w:numId w:val="72"/>
        </w:numPr>
        <w:rPr>
          <w:lang w:val="en-US"/>
        </w:rPr>
      </w:pPr>
      <w:r w:rsidRPr="00BA5579">
        <w:rPr>
          <w:lang w:val="en-US"/>
        </w:rPr>
        <w:t>Name: Photos</w:t>
      </w:r>
    </w:p>
    <w:p w:rsidR="00995AF5" w:rsidRPr="00BA5579" w:rsidRDefault="00995AF5" w:rsidP="00DA06CB">
      <w:pPr>
        <w:pStyle w:val="Listeafsnit"/>
        <w:numPr>
          <w:ilvl w:val="1"/>
          <w:numId w:val="72"/>
        </w:numPr>
        <w:rPr>
          <w:lang w:val="en-US"/>
        </w:rPr>
      </w:pPr>
      <w:r w:rsidRPr="00BA5579">
        <w:rPr>
          <w:lang w:val="en-US"/>
        </w:rPr>
        <w:t>Access: Read only</w:t>
      </w:r>
    </w:p>
    <w:p w:rsidR="00995AF5" w:rsidRPr="00BA5579" w:rsidRDefault="00995AF5" w:rsidP="00DA06CB">
      <w:pPr>
        <w:pStyle w:val="Listeafsnit"/>
        <w:numPr>
          <w:ilvl w:val="0"/>
          <w:numId w:val="88"/>
        </w:numPr>
        <w:rPr>
          <w:lang w:val="en-US"/>
        </w:rPr>
      </w:pPr>
      <w:r w:rsidRPr="00BA5579">
        <w:rPr>
          <w:lang w:val="en-US"/>
        </w:rPr>
        <w:t>Add the Comments property to the IPhotoSharingContext interface by using the following</w:t>
      </w:r>
      <w:r w:rsidR="00BA5579" w:rsidRPr="00BA5579">
        <w:rPr>
          <w:lang w:val="en-US"/>
        </w:rPr>
        <w:t xml:space="preserve"> </w:t>
      </w:r>
      <w:r w:rsidRPr="00BA5579">
        <w:rPr>
          <w:lang w:val="en-US"/>
        </w:rPr>
        <w:t>information:</w:t>
      </w:r>
    </w:p>
    <w:p w:rsidR="00995AF5" w:rsidRPr="00BA5579" w:rsidRDefault="00995AF5" w:rsidP="00DA06CB">
      <w:pPr>
        <w:pStyle w:val="Listeafsnit"/>
        <w:numPr>
          <w:ilvl w:val="1"/>
          <w:numId w:val="72"/>
        </w:numPr>
        <w:rPr>
          <w:lang w:val="en-US"/>
        </w:rPr>
      </w:pPr>
      <w:r w:rsidRPr="00BA5579">
        <w:rPr>
          <w:lang w:val="en-US"/>
        </w:rPr>
        <w:t>Type: IQueryable&lt;Comment&gt;</w:t>
      </w:r>
    </w:p>
    <w:p w:rsidR="00995AF5" w:rsidRPr="00BA5579" w:rsidRDefault="00995AF5" w:rsidP="00DA06CB">
      <w:pPr>
        <w:pStyle w:val="Listeafsnit"/>
        <w:numPr>
          <w:ilvl w:val="1"/>
          <w:numId w:val="72"/>
        </w:numPr>
        <w:rPr>
          <w:lang w:val="en-US"/>
        </w:rPr>
      </w:pPr>
      <w:r w:rsidRPr="00BA5579">
        <w:rPr>
          <w:lang w:val="en-US"/>
        </w:rPr>
        <w:t>Name: Comments</w:t>
      </w:r>
    </w:p>
    <w:p w:rsidR="00995AF5" w:rsidRPr="00BA5579" w:rsidRDefault="00995AF5" w:rsidP="00DA06CB">
      <w:pPr>
        <w:pStyle w:val="Listeafsnit"/>
        <w:numPr>
          <w:ilvl w:val="1"/>
          <w:numId w:val="72"/>
        </w:numPr>
        <w:rPr>
          <w:lang w:val="en-US"/>
        </w:rPr>
      </w:pPr>
      <w:r w:rsidRPr="00BA5579">
        <w:rPr>
          <w:lang w:val="en-US"/>
        </w:rPr>
        <w:t>Access: Read only</w:t>
      </w:r>
    </w:p>
    <w:p w:rsidR="00995AF5" w:rsidRPr="00BA5579" w:rsidRDefault="00995AF5" w:rsidP="00DA06CB">
      <w:pPr>
        <w:pStyle w:val="Listeafsnit"/>
        <w:numPr>
          <w:ilvl w:val="0"/>
          <w:numId w:val="88"/>
        </w:numPr>
        <w:rPr>
          <w:lang w:val="en-US"/>
        </w:rPr>
      </w:pPr>
      <w:r w:rsidRPr="00BA5579">
        <w:rPr>
          <w:lang w:val="en-US"/>
        </w:rPr>
        <w:t>Add the SaveChanges method to the IPhotoSharingContext interface by using the following</w:t>
      </w:r>
      <w:r w:rsidR="00BA5579" w:rsidRPr="00BA5579">
        <w:rPr>
          <w:lang w:val="en-US"/>
        </w:rPr>
        <w:t xml:space="preserve"> </w:t>
      </w:r>
      <w:r w:rsidRPr="00BA5579">
        <w:rPr>
          <w:lang w:val="en-US"/>
        </w:rPr>
        <w:t>information:</w:t>
      </w:r>
    </w:p>
    <w:p w:rsidR="00995AF5" w:rsidRPr="00BA5579" w:rsidRDefault="00995AF5" w:rsidP="00DA06CB">
      <w:pPr>
        <w:pStyle w:val="Listeafsnit"/>
        <w:numPr>
          <w:ilvl w:val="1"/>
          <w:numId w:val="72"/>
        </w:numPr>
        <w:rPr>
          <w:lang w:val="en-US"/>
        </w:rPr>
      </w:pPr>
      <w:r w:rsidRPr="00BA5579">
        <w:rPr>
          <w:lang w:val="en-US"/>
        </w:rPr>
        <w:t>Return type: Integer</w:t>
      </w:r>
    </w:p>
    <w:p w:rsidR="00995AF5" w:rsidRPr="00BA5579" w:rsidRDefault="00995AF5" w:rsidP="00DA06CB">
      <w:pPr>
        <w:pStyle w:val="Listeafsnit"/>
        <w:numPr>
          <w:ilvl w:val="1"/>
          <w:numId w:val="72"/>
        </w:numPr>
        <w:rPr>
          <w:lang w:val="en-US"/>
        </w:rPr>
      </w:pPr>
      <w:r w:rsidRPr="00BA5579">
        <w:rPr>
          <w:lang w:val="en-US"/>
        </w:rPr>
        <w:t>Name: SaveChanges</w:t>
      </w:r>
    </w:p>
    <w:p w:rsidR="00995AF5" w:rsidRPr="00BA5579" w:rsidRDefault="00995AF5" w:rsidP="00DA06CB">
      <w:pPr>
        <w:pStyle w:val="Listeafsnit"/>
        <w:numPr>
          <w:ilvl w:val="0"/>
          <w:numId w:val="88"/>
        </w:numPr>
        <w:rPr>
          <w:lang w:val="en-US"/>
        </w:rPr>
      </w:pPr>
      <w:r w:rsidRPr="00BA5579">
        <w:rPr>
          <w:lang w:val="en-US"/>
        </w:rPr>
        <w:t>Add the Add method to the IPhotoSharingContext interface by using the following information:</w:t>
      </w:r>
    </w:p>
    <w:p w:rsidR="00995AF5" w:rsidRPr="00BA5579" w:rsidRDefault="00995AF5" w:rsidP="00DA06CB">
      <w:pPr>
        <w:pStyle w:val="Listeafsnit"/>
        <w:numPr>
          <w:ilvl w:val="1"/>
          <w:numId w:val="72"/>
        </w:numPr>
        <w:rPr>
          <w:lang w:val="en-US"/>
        </w:rPr>
      </w:pPr>
      <w:r w:rsidRPr="00BA5579">
        <w:rPr>
          <w:lang w:val="en-US"/>
        </w:rPr>
        <w:t>Return type: T, where T is any class</w:t>
      </w:r>
    </w:p>
    <w:p w:rsidR="00995AF5" w:rsidRPr="00BA5579" w:rsidRDefault="00995AF5" w:rsidP="00DA06CB">
      <w:pPr>
        <w:pStyle w:val="Listeafsnit"/>
        <w:numPr>
          <w:ilvl w:val="1"/>
          <w:numId w:val="72"/>
        </w:numPr>
        <w:rPr>
          <w:lang w:val="en-US"/>
        </w:rPr>
      </w:pPr>
      <w:r w:rsidRPr="00BA5579">
        <w:rPr>
          <w:lang w:val="en-US"/>
        </w:rPr>
        <w:t>Parameter: an instance of T named entity</w:t>
      </w:r>
    </w:p>
    <w:p w:rsidR="00995AF5" w:rsidRPr="00BA5579" w:rsidRDefault="00995AF5" w:rsidP="00DA06CB">
      <w:pPr>
        <w:pStyle w:val="Listeafsnit"/>
        <w:numPr>
          <w:ilvl w:val="0"/>
          <w:numId w:val="88"/>
        </w:numPr>
        <w:rPr>
          <w:lang w:val="en-US"/>
        </w:rPr>
      </w:pPr>
      <w:r w:rsidRPr="00BA5579">
        <w:rPr>
          <w:lang w:val="en-US"/>
        </w:rPr>
        <w:t>Add the FindPhotoById method to the IPhotoSharingContext i</w:t>
      </w:r>
      <w:r w:rsidR="00BA5579" w:rsidRPr="00BA5579">
        <w:rPr>
          <w:lang w:val="en-US"/>
        </w:rPr>
        <w:t xml:space="preserve">nterface by using the following </w:t>
      </w:r>
      <w:r w:rsidRPr="00BA5579">
        <w:rPr>
          <w:lang w:val="en-US"/>
        </w:rPr>
        <w:t>information:</w:t>
      </w:r>
    </w:p>
    <w:p w:rsidR="00995AF5" w:rsidRPr="00BA5579" w:rsidRDefault="00995AF5" w:rsidP="00DA06CB">
      <w:pPr>
        <w:pStyle w:val="Listeafsnit"/>
        <w:numPr>
          <w:ilvl w:val="1"/>
          <w:numId w:val="72"/>
        </w:numPr>
        <w:rPr>
          <w:lang w:val="en-US"/>
        </w:rPr>
      </w:pPr>
      <w:r w:rsidRPr="00BA5579">
        <w:rPr>
          <w:lang w:val="en-US"/>
        </w:rPr>
        <w:t>Return type: Photo.</w:t>
      </w:r>
    </w:p>
    <w:p w:rsidR="00995AF5" w:rsidRPr="00BA5579" w:rsidRDefault="00995AF5" w:rsidP="00DA06CB">
      <w:pPr>
        <w:pStyle w:val="Listeafsnit"/>
        <w:numPr>
          <w:ilvl w:val="1"/>
          <w:numId w:val="72"/>
        </w:numPr>
        <w:rPr>
          <w:lang w:val="en-US"/>
        </w:rPr>
      </w:pPr>
      <w:r w:rsidRPr="00BA5579">
        <w:rPr>
          <w:lang w:val="en-US"/>
        </w:rPr>
        <w:t>Parameter: an integer named ID</w:t>
      </w:r>
    </w:p>
    <w:p w:rsidR="00995AF5" w:rsidRPr="00BA5579" w:rsidRDefault="00995AF5" w:rsidP="00DA06CB">
      <w:pPr>
        <w:pStyle w:val="Listeafsnit"/>
        <w:numPr>
          <w:ilvl w:val="0"/>
          <w:numId w:val="88"/>
        </w:numPr>
        <w:rPr>
          <w:lang w:val="en-US"/>
        </w:rPr>
      </w:pPr>
      <w:r w:rsidRPr="00BA5579">
        <w:rPr>
          <w:lang w:val="en-US"/>
        </w:rPr>
        <w:t>Add the FindCommentById method to the IPhotoSharingContext i</w:t>
      </w:r>
      <w:r w:rsidR="00BA5579" w:rsidRPr="00BA5579">
        <w:rPr>
          <w:lang w:val="en-US"/>
        </w:rPr>
        <w:t xml:space="preserve">nterface by using the following </w:t>
      </w:r>
      <w:r w:rsidRPr="00BA5579">
        <w:rPr>
          <w:lang w:val="en-US"/>
        </w:rPr>
        <w:t>information:</w:t>
      </w:r>
    </w:p>
    <w:p w:rsidR="00995AF5" w:rsidRPr="00BA5579" w:rsidRDefault="00995AF5" w:rsidP="00DA06CB">
      <w:pPr>
        <w:pStyle w:val="Listeafsnit"/>
        <w:numPr>
          <w:ilvl w:val="1"/>
          <w:numId w:val="72"/>
        </w:numPr>
        <w:rPr>
          <w:lang w:val="en-US"/>
        </w:rPr>
      </w:pPr>
      <w:r w:rsidRPr="00BA5579">
        <w:rPr>
          <w:lang w:val="en-US"/>
        </w:rPr>
        <w:t>Return type: Comment</w:t>
      </w:r>
    </w:p>
    <w:p w:rsidR="00995AF5" w:rsidRPr="00BA5579" w:rsidRDefault="00995AF5" w:rsidP="00DA06CB">
      <w:pPr>
        <w:pStyle w:val="Listeafsnit"/>
        <w:numPr>
          <w:ilvl w:val="1"/>
          <w:numId w:val="72"/>
        </w:numPr>
        <w:rPr>
          <w:lang w:val="en-US"/>
        </w:rPr>
      </w:pPr>
      <w:r w:rsidRPr="00BA5579">
        <w:rPr>
          <w:lang w:val="en-US"/>
        </w:rPr>
        <w:t>Parameter: an integer named ID</w:t>
      </w:r>
    </w:p>
    <w:p w:rsidR="00995AF5" w:rsidRPr="00BA5579" w:rsidRDefault="00995AF5" w:rsidP="00DA06CB">
      <w:pPr>
        <w:pStyle w:val="Listeafsnit"/>
        <w:numPr>
          <w:ilvl w:val="0"/>
          <w:numId w:val="88"/>
        </w:numPr>
        <w:rPr>
          <w:lang w:val="en-US"/>
        </w:rPr>
      </w:pPr>
      <w:r w:rsidRPr="00BA5579">
        <w:rPr>
          <w:lang w:val="en-US"/>
        </w:rPr>
        <w:t>Add the Delete method to the IPhotoSharingContext interface by using the following information:</w:t>
      </w:r>
    </w:p>
    <w:p w:rsidR="00995AF5" w:rsidRPr="00BA5579" w:rsidRDefault="00995AF5" w:rsidP="00DA06CB">
      <w:pPr>
        <w:pStyle w:val="Listeafsnit"/>
        <w:numPr>
          <w:ilvl w:val="1"/>
          <w:numId w:val="72"/>
        </w:numPr>
        <w:rPr>
          <w:lang w:val="en-US"/>
        </w:rPr>
      </w:pPr>
      <w:r w:rsidRPr="00BA5579">
        <w:rPr>
          <w:lang w:val="en-US"/>
        </w:rPr>
        <w:t>Return type: T, where T is any class.</w:t>
      </w:r>
    </w:p>
    <w:p w:rsidR="00995AF5" w:rsidRPr="00BA5579" w:rsidRDefault="00995AF5" w:rsidP="00DA06CB">
      <w:pPr>
        <w:pStyle w:val="Listeafsnit"/>
        <w:numPr>
          <w:ilvl w:val="1"/>
          <w:numId w:val="72"/>
        </w:numPr>
        <w:rPr>
          <w:lang w:val="en-US"/>
        </w:rPr>
      </w:pPr>
      <w:r w:rsidRPr="00BA5579">
        <w:rPr>
          <w:lang w:val="en-US"/>
        </w:rPr>
        <w:t>Parameter: An instance of T named entity.</w:t>
      </w:r>
    </w:p>
    <w:p w:rsidR="00995AF5" w:rsidRPr="00BA5579" w:rsidRDefault="00995AF5" w:rsidP="00DA06CB">
      <w:pPr>
        <w:pStyle w:val="Listeafsnit"/>
        <w:numPr>
          <w:ilvl w:val="0"/>
          <w:numId w:val="88"/>
        </w:numPr>
        <w:rPr>
          <w:lang w:val="en-US"/>
        </w:rPr>
      </w:pPr>
      <w:r w:rsidRPr="00BA5579">
        <w:rPr>
          <w:lang w:val="en-US"/>
        </w:rPr>
        <w:t>Ensure that the PhotoSharingContext class implements the IPhotoSharingContent interface.</w:t>
      </w:r>
    </w:p>
    <w:p w:rsidR="00995AF5" w:rsidRPr="00BA5579" w:rsidRDefault="00995AF5" w:rsidP="00DA06CB">
      <w:pPr>
        <w:pStyle w:val="Listeafsnit"/>
        <w:numPr>
          <w:ilvl w:val="0"/>
          <w:numId w:val="88"/>
        </w:numPr>
        <w:rPr>
          <w:lang w:val="en-US"/>
        </w:rPr>
      </w:pPr>
      <w:r w:rsidRPr="00BA5579">
        <w:rPr>
          <w:lang w:val="en-US"/>
        </w:rPr>
        <w:t>In the PhotoSharingContext class, implement the Photos property from the IPhotoSharingContext</w:t>
      </w:r>
      <w:r w:rsidR="00BA5579" w:rsidRPr="00BA5579">
        <w:rPr>
          <w:lang w:val="en-US"/>
        </w:rPr>
        <w:t xml:space="preserve"> </w:t>
      </w:r>
      <w:r w:rsidRPr="00BA5579">
        <w:rPr>
          <w:lang w:val="en-US"/>
        </w:rPr>
        <w:t>interface and return the Photos collection for the get method.</w:t>
      </w:r>
    </w:p>
    <w:p w:rsidR="00995AF5" w:rsidRPr="00BA5579" w:rsidRDefault="00995AF5" w:rsidP="00DA06CB">
      <w:pPr>
        <w:pStyle w:val="Listeafsnit"/>
        <w:numPr>
          <w:ilvl w:val="0"/>
          <w:numId w:val="88"/>
        </w:numPr>
        <w:rPr>
          <w:lang w:val="en-US"/>
        </w:rPr>
      </w:pPr>
      <w:r w:rsidRPr="00BA5579">
        <w:rPr>
          <w:lang w:val="en-US"/>
        </w:rPr>
        <w:t>In the PhotoSharingContext class, implement the Comments property from the</w:t>
      </w:r>
      <w:r w:rsidR="00BA5579" w:rsidRPr="00BA5579">
        <w:rPr>
          <w:lang w:val="en-US"/>
        </w:rPr>
        <w:t xml:space="preserve"> </w:t>
      </w:r>
      <w:r w:rsidRPr="00BA5579">
        <w:rPr>
          <w:lang w:val="en-US"/>
        </w:rPr>
        <w:t>IPhotoSharingContext interface and return the Comments collection for the get method.</w:t>
      </w:r>
    </w:p>
    <w:p w:rsidR="00995AF5" w:rsidRPr="00BA5579" w:rsidRDefault="00995AF5" w:rsidP="00DA06CB">
      <w:pPr>
        <w:pStyle w:val="Listeafsnit"/>
        <w:numPr>
          <w:ilvl w:val="0"/>
          <w:numId w:val="88"/>
        </w:numPr>
        <w:rPr>
          <w:lang w:val="en-US"/>
        </w:rPr>
      </w:pPr>
      <w:r w:rsidRPr="00BA5579">
        <w:rPr>
          <w:lang w:val="en-US"/>
        </w:rPr>
        <w:t>In the PhotoSharingContext class, implement the SaveChanges method from the</w:t>
      </w:r>
      <w:r w:rsidR="00BA5579" w:rsidRPr="00BA5579">
        <w:rPr>
          <w:lang w:val="en-US"/>
        </w:rPr>
        <w:t xml:space="preserve"> </w:t>
      </w:r>
      <w:r w:rsidRPr="00BA5579">
        <w:rPr>
          <w:lang w:val="en-US"/>
        </w:rPr>
        <w:t>IPhotoSharingContext interface and return the results of the SaveChanges method.</w:t>
      </w:r>
    </w:p>
    <w:p w:rsidR="00995AF5" w:rsidRPr="00BA5579" w:rsidRDefault="00995AF5" w:rsidP="00DA06CB">
      <w:pPr>
        <w:pStyle w:val="Listeafsnit"/>
        <w:numPr>
          <w:ilvl w:val="0"/>
          <w:numId w:val="88"/>
        </w:numPr>
        <w:rPr>
          <w:lang w:val="en-US"/>
        </w:rPr>
      </w:pPr>
      <w:r w:rsidRPr="00BA5579">
        <w:rPr>
          <w:lang w:val="en-US"/>
        </w:rPr>
        <w:t>In the PhotoSharingContext class, implement the Add method from the IPhotoSharingContext</w:t>
      </w:r>
      <w:r w:rsidR="00BA5579" w:rsidRPr="00BA5579">
        <w:rPr>
          <w:lang w:val="en-US"/>
        </w:rPr>
        <w:t xml:space="preserve"> </w:t>
      </w:r>
      <w:r w:rsidRPr="00BA5579">
        <w:rPr>
          <w:lang w:val="en-US"/>
        </w:rPr>
        <w:t>interface and return a Set&lt;T&gt; collection with entity added.</w:t>
      </w:r>
    </w:p>
    <w:p w:rsidR="00995AF5" w:rsidRPr="00BA5579" w:rsidRDefault="00995AF5" w:rsidP="00DA06CB">
      <w:pPr>
        <w:pStyle w:val="Listeafsnit"/>
        <w:numPr>
          <w:ilvl w:val="0"/>
          <w:numId w:val="88"/>
        </w:numPr>
        <w:rPr>
          <w:lang w:val="en-US"/>
        </w:rPr>
      </w:pPr>
      <w:r w:rsidRPr="00BA5579">
        <w:rPr>
          <w:lang w:val="en-US"/>
        </w:rPr>
        <w:t>In the PhotoSharingContext class, implement the FindPhotoById method from the</w:t>
      </w:r>
      <w:r w:rsidR="00BA5579" w:rsidRPr="00BA5579">
        <w:rPr>
          <w:lang w:val="en-US"/>
        </w:rPr>
        <w:t xml:space="preserve"> </w:t>
      </w:r>
      <w:r w:rsidRPr="00BA5579">
        <w:rPr>
          <w:lang w:val="en-US"/>
        </w:rPr>
        <w:t>IPhotoSharingContext interface and return the Photo object with requested ID.</w:t>
      </w:r>
    </w:p>
    <w:p w:rsidR="00995AF5" w:rsidRPr="00BA5579" w:rsidRDefault="00995AF5" w:rsidP="00DA06CB">
      <w:pPr>
        <w:pStyle w:val="Listeafsnit"/>
        <w:numPr>
          <w:ilvl w:val="0"/>
          <w:numId w:val="88"/>
        </w:numPr>
        <w:rPr>
          <w:lang w:val="en-US"/>
        </w:rPr>
      </w:pPr>
      <w:r w:rsidRPr="00BA5579">
        <w:rPr>
          <w:lang w:val="en-US"/>
        </w:rPr>
        <w:t>In the PhotoSharingContext class, implement the FindCommentById method from the</w:t>
      </w:r>
      <w:r w:rsidR="00BA5579" w:rsidRPr="00BA5579">
        <w:rPr>
          <w:lang w:val="en-US"/>
        </w:rPr>
        <w:t xml:space="preserve"> </w:t>
      </w:r>
      <w:r w:rsidRPr="00BA5579">
        <w:rPr>
          <w:lang w:val="en-US"/>
        </w:rPr>
        <w:t>IPhotoSharingContext interface and return the Comment object with requested ID.</w:t>
      </w:r>
    </w:p>
    <w:p w:rsidR="00995AF5" w:rsidRPr="00BA5579" w:rsidRDefault="00995AF5" w:rsidP="00DA06CB">
      <w:pPr>
        <w:pStyle w:val="Listeafsnit"/>
        <w:numPr>
          <w:ilvl w:val="0"/>
          <w:numId w:val="88"/>
        </w:numPr>
        <w:rPr>
          <w:lang w:val="en-US"/>
        </w:rPr>
      </w:pPr>
      <w:r w:rsidRPr="00BA5579">
        <w:rPr>
          <w:lang w:val="en-US"/>
        </w:rPr>
        <w:t>In the PhotoSharingContext class, implement the Delete method from the IPhotoSharingContext</w:t>
      </w:r>
      <w:r w:rsidR="00BA5579" w:rsidRPr="00BA5579">
        <w:rPr>
          <w:lang w:val="en-US"/>
        </w:rPr>
        <w:t xml:space="preserve"> </w:t>
      </w:r>
      <w:r w:rsidRPr="00BA5579">
        <w:rPr>
          <w:lang w:val="en-US"/>
        </w:rPr>
        <w:t>interface and return a Set&lt;T&gt; collection with entity removed.</w:t>
      </w:r>
    </w:p>
    <w:p w:rsidR="00995AF5" w:rsidRPr="00BA5579" w:rsidRDefault="00995AF5" w:rsidP="00DA06CB">
      <w:pPr>
        <w:pStyle w:val="Listeafsnit"/>
        <w:numPr>
          <w:ilvl w:val="0"/>
          <w:numId w:val="88"/>
        </w:numPr>
        <w:rPr>
          <w:lang w:val="en-US"/>
        </w:rPr>
      </w:pPr>
      <w:r w:rsidRPr="00BA5579">
        <w:rPr>
          <w:lang w:val="en-US"/>
        </w:rPr>
        <w:t>Save all the changes and build the project.</w:t>
      </w:r>
    </w:p>
    <w:p w:rsidR="00995AF5" w:rsidRPr="00995AF5" w:rsidRDefault="00995AF5" w:rsidP="00BA5579">
      <w:pPr>
        <w:pStyle w:val="Overskrift3"/>
        <w:rPr>
          <w:lang w:val="en-US"/>
        </w:rPr>
      </w:pPr>
      <w:r w:rsidRPr="00995AF5">
        <w:rPr>
          <w:lang w:val="en-US"/>
        </w:rPr>
        <w:t>Task 4: Refactor the photo controller to use the repository.</w:t>
      </w:r>
    </w:p>
    <w:p w:rsidR="00995AF5" w:rsidRPr="00BA5579" w:rsidRDefault="00995AF5" w:rsidP="00DA06CB">
      <w:pPr>
        <w:pStyle w:val="Listeafsnit"/>
        <w:numPr>
          <w:ilvl w:val="0"/>
          <w:numId w:val="89"/>
        </w:numPr>
        <w:rPr>
          <w:lang w:val="en-US"/>
        </w:rPr>
      </w:pPr>
      <w:r w:rsidRPr="00BA5579">
        <w:rPr>
          <w:lang w:val="en-US"/>
        </w:rPr>
        <w:t>In the PhotoController class, change the declaration of the context object so it is an instance of the</w:t>
      </w:r>
      <w:r w:rsidR="00BA5579" w:rsidRPr="00BA5579">
        <w:rPr>
          <w:lang w:val="en-US"/>
        </w:rPr>
        <w:t xml:space="preserve"> </w:t>
      </w:r>
      <w:r w:rsidRPr="00BA5579">
        <w:rPr>
          <w:lang w:val="en-US"/>
        </w:rPr>
        <w:t>IPhotoSharingContext. Do not instantiate the context object.</w:t>
      </w:r>
    </w:p>
    <w:p w:rsidR="00995AF5" w:rsidRPr="00BA5579" w:rsidRDefault="00995AF5" w:rsidP="00DA06CB">
      <w:pPr>
        <w:pStyle w:val="Listeafsnit"/>
        <w:numPr>
          <w:ilvl w:val="0"/>
          <w:numId w:val="89"/>
        </w:numPr>
        <w:rPr>
          <w:lang w:val="en-US"/>
        </w:rPr>
      </w:pPr>
      <w:r w:rsidRPr="00BA5579">
        <w:rPr>
          <w:lang w:val="en-US"/>
        </w:rPr>
        <w:t>Add a new constructor to the PhotoController class. In the controller, instantiate context to be a</w:t>
      </w:r>
      <w:r w:rsidR="00BA5579" w:rsidRPr="00BA5579">
        <w:rPr>
          <w:lang w:val="en-US"/>
        </w:rPr>
        <w:t xml:space="preserve"> </w:t>
      </w:r>
      <w:r w:rsidRPr="00BA5579">
        <w:rPr>
          <w:lang w:val="en-US"/>
        </w:rPr>
        <w:t>new PhotoSharingContext object.</w:t>
      </w:r>
    </w:p>
    <w:p w:rsidR="00995AF5" w:rsidRPr="00BA5579" w:rsidRDefault="00995AF5" w:rsidP="00DA06CB">
      <w:pPr>
        <w:pStyle w:val="Listeafsnit"/>
        <w:numPr>
          <w:ilvl w:val="0"/>
          <w:numId w:val="89"/>
        </w:numPr>
        <w:rPr>
          <w:lang w:val="en-US"/>
        </w:rPr>
      </w:pPr>
      <w:r w:rsidRPr="00BA5579">
        <w:rPr>
          <w:lang w:val="en-US"/>
        </w:rPr>
        <w:lastRenderedPageBreak/>
        <w:t>Add a second constructor to the PhotoController class that accepts an IPhotoSharingContext</w:t>
      </w:r>
      <w:r w:rsidR="00BA5579" w:rsidRPr="00BA5579">
        <w:rPr>
          <w:lang w:val="en-US"/>
        </w:rPr>
        <w:t xml:space="preserve"> </w:t>
      </w:r>
      <w:r w:rsidRPr="00BA5579">
        <w:rPr>
          <w:lang w:val="en-US"/>
        </w:rPr>
        <w:t>implementation named Context as a parameter. In the constructor, instantiate context to be the</w:t>
      </w:r>
      <w:r w:rsidR="00BA5579" w:rsidRPr="00BA5579">
        <w:rPr>
          <w:lang w:val="en-US"/>
        </w:rPr>
        <w:t xml:space="preserve"> </w:t>
      </w:r>
      <w:r w:rsidRPr="00BA5579">
        <w:rPr>
          <w:lang w:val="en-US"/>
        </w:rPr>
        <w:t>Context object.</w:t>
      </w:r>
    </w:p>
    <w:p w:rsidR="00995AF5" w:rsidRPr="00BA5579" w:rsidRDefault="00995AF5" w:rsidP="00DA06CB">
      <w:pPr>
        <w:pStyle w:val="Listeafsnit"/>
        <w:numPr>
          <w:ilvl w:val="0"/>
          <w:numId w:val="89"/>
        </w:numPr>
        <w:rPr>
          <w:lang w:val="en-US"/>
        </w:rPr>
      </w:pPr>
      <w:r w:rsidRPr="00BA5579">
        <w:rPr>
          <w:lang w:val="en-US"/>
        </w:rPr>
        <w:t xml:space="preserve">In the PhotoController Display action, replace the call to </w:t>
      </w:r>
      <w:proofErr w:type="gramStart"/>
      <w:r w:rsidRPr="00BA5579">
        <w:rPr>
          <w:lang w:val="en-US"/>
        </w:rPr>
        <w:t>context.Photos.Find</w:t>
      </w:r>
      <w:proofErr w:type="gramEnd"/>
      <w:r w:rsidRPr="00BA5579">
        <w:rPr>
          <w:lang w:val="en-US"/>
        </w:rPr>
        <w:t>() with a similar call to</w:t>
      </w:r>
      <w:r w:rsidR="00BA5579" w:rsidRPr="00BA5579">
        <w:rPr>
          <w:lang w:val="en-US"/>
        </w:rPr>
        <w:t xml:space="preserve"> </w:t>
      </w:r>
      <w:r w:rsidRPr="00BA5579">
        <w:rPr>
          <w:lang w:val="en-US"/>
        </w:rPr>
        <w:t>context.FindPhotoById().</w:t>
      </w:r>
    </w:p>
    <w:p w:rsidR="00995AF5" w:rsidRPr="00BA5579" w:rsidRDefault="00995AF5" w:rsidP="00DA06CB">
      <w:pPr>
        <w:pStyle w:val="Listeafsnit"/>
        <w:numPr>
          <w:ilvl w:val="0"/>
          <w:numId w:val="89"/>
        </w:numPr>
        <w:rPr>
          <w:lang w:val="en-US"/>
        </w:rPr>
      </w:pPr>
      <w:r w:rsidRPr="00BA5579">
        <w:rPr>
          <w:lang w:val="en-US"/>
        </w:rPr>
        <w:t>In the PhotoController Create action for the POST verb, replace t</w:t>
      </w:r>
      <w:r w:rsidR="00BA5579" w:rsidRPr="00BA5579">
        <w:rPr>
          <w:lang w:val="en-US"/>
        </w:rPr>
        <w:t xml:space="preserve">he call to </w:t>
      </w:r>
      <w:proofErr w:type="gramStart"/>
      <w:r w:rsidR="00BA5579" w:rsidRPr="00BA5579">
        <w:rPr>
          <w:lang w:val="en-US"/>
        </w:rPr>
        <w:t>context.Photos.Add</w:t>
      </w:r>
      <w:proofErr w:type="gramEnd"/>
      <w:r w:rsidR="00BA5579" w:rsidRPr="00BA5579">
        <w:rPr>
          <w:lang w:val="en-US"/>
        </w:rPr>
        <w:t xml:space="preserve">() </w:t>
      </w:r>
      <w:r w:rsidRPr="00BA5579">
        <w:rPr>
          <w:lang w:val="en-US"/>
        </w:rPr>
        <w:t>with a similar call to context.Add&lt;Photo&gt;.</w:t>
      </w:r>
    </w:p>
    <w:p w:rsidR="00995AF5" w:rsidRPr="00BA5579" w:rsidRDefault="00995AF5" w:rsidP="00DA06CB">
      <w:pPr>
        <w:pStyle w:val="Listeafsnit"/>
        <w:numPr>
          <w:ilvl w:val="0"/>
          <w:numId w:val="89"/>
        </w:numPr>
        <w:rPr>
          <w:lang w:val="en-US"/>
        </w:rPr>
      </w:pPr>
      <w:r w:rsidRPr="00BA5579">
        <w:rPr>
          <w:lang w:val="en-US"/>
        </w:rPr>
        <w:t xml:space="preserve">In the PhotoController Delete action, replace the call to </w:t>
      </w:r>
      <w:proofErr w:type="gramStart"/>
      <w:r w:rsidRPr="00BA5579">
        <w:rPr>
          <w:lang w:val="en-US"/>
        </w:rPr>
        <w:t>context.Photo</w:t>
      </w:r>
      <w:r w:rsidR="00BA5579" w:rsidRPr="00BA5579">
        <w:rPr>
          <w:lang w:val="en-US"/>
        </w:rPr>
        <w:t>s.Find</w:t>
      </w:r>
      <w:proofErr w:type="gramEnd"/>
      <w:r w:rsidR="00BA5579" w:rsidRPr="00BA5579">
        <w:rPr>
          <w:lang w:val="en-US"/>
        </w:rPr>
        <w:t xml:space="preserve">() with a similar call to </w:t>
      </w:r>
      <w:r w:rsidRPr="00BA5579">
        <w:rPr>
          <w:lang w:val="en-US"/>
        </w:rPr>
        <w:t>context.FindPhotoById().</w:t>
      </w:r>
    </w:p>
    <w:p w:rsidR="00995AF5" w:rsidRPr="00BA5579" w:rsidRDefault="00995AF5" w:rsidP="00DA06CB">
      <w:pPr>
        <w:pStyle w:val="Listeafsnit"/>
        <w:numPr>
          <w:ilvl w:val="0"/>
          <w:numId w:val="89"/>
        </w:numPr>
        <w:rPr>
          <w:lang w:val="en-US"/>
        </w:rPr>
      </w:pPr>
      <w:r w:rsidRPr="00BA5579">
        <w:rPr>
          <w:lang w:val="en-US"/>
        </w:rPr>
        <w:t xml:space="preserve">In the PhotoController DeleteConfirmed action, replace the call </w:t>
      </w:r>
      <w:r w:rsidR="00BA5579" w:rsidRPr="00BA5579">
        <w:rPr>
          <w:lang w:val="en-US"/>
        </w:rPr>
        <w:t xml:space="preserve">to </w:t>
      </w:r>
      <w:proofErr w:type="gramStart"/>
      <w:r w:rsidR="00BA5579" w:rsidRPr="00BA5579">
        <w:rPr>
          <w:lang w:val="en-US"/>
        </w:rPr>
        <w:t>context.Photos.Find</w:t>
      </w:r>
      <w:proofErr w:type="gramEnd"/>
      <w:r w:rsidR="00BA5579" w:rsidRPr="00BA5579">
        <w:rPr>
          <w:lang w:val="en-US"/>
        </w:rPr>
        <w:t xml:space="preserve">() with a </w:t>
      </w:r>
      <w:r w:rsidRPr="00BA5579">
        <w:rPr>
          <w:lang w:val="en-US"/>
        </w:rPr>
        <w:t>similar call to context.FindPhotoById().</w:t>
      </w:r>
    </w:p>
    <w:p w:rsidR="00995AF5" w:rsidRPr="00BA5579" w:rsidRDefault="00995AF5" w:rsidP="00DA06CB">
      <w:pPr>
        <w:pStyle w:val="Listeafsnit"/>
        <w:numPr>
          <w:ilvl w:val="0"/>
          <w:numId w:val="89"/>
        </w:numPr>
        <w:rPr>
          <w:lang w:val="en-US"/>
        </w:rPr>
      </w:pPr>
      <w:r w:rsidRPr="00BA5579">
        <w:rPr>
          <w:lang w:val="en-US"/>
        </w:rPr>
        <w:t>In the PhotoController DeleteConfirmed action, replace the call to</w:t>
      </w:r>
      <w:r w:rsidR="00BA5579" w:rsidRPr="00BA5579">
        <w:rPr>
          <w:lang w:val="en-US"/>
        </w:rPr>
        <w:t xml:space="preserve"> </w:t>
      </w:r>
      <w:proofErr w:type="gramStart"/>
      <w:r w:rsidR="00BA5579" w:rsidRPr="00BA5579">
        <w:rPr>
          <w:lang w:val="en-US"/>
        </w:rPr>
        <w:t>context.Photos.Remove</w:t>
      </w:r>
      <w:proofErr w:type="gramEnd"/>
      <w:r w:rsidR="00BA5579" w:rsidRPr="00BA5579">
        <w:rPr>
          <w:lang w:val="en-US"/>
        </w:rPr>
        <w:t xml:space="preserve">() with a </w:t>
      </w:r>
      <w:r w:rsidRPr="00BA5579">
        <w:rPr>
          <w:lang w:val="en-US"/>
        </w:rPr>
        <w:t>similar call to context.Delete&lt;Photo&gt;.</w:t>
      </w:r>
    </w:p>
    <w:p w:rsidR="00995AF5" w:rsidRPr="00BA5579" w:rsidRDefault="00995AF5" w:rsidP="00DA06CB">
      <w:pPr>
        <w:pStyle w:val="Listeafsnit"/>
        <w:numPr>
          <w:ilvl w:val="0"/>
          <w:numId w:val="89"/>
        </w:numPr>
        <w:rPr>
          <w:lang w:val="en-US"/>
        </w:rPr>
      </w:pPr>
      <w:r w:rsidRPr="00BA5579">
        <w:rPr>
          <w:lang w:val="en-US"/>
        </w:rPr>
        <w:t>In the PhotoController GetImage action, replace the call to context.Photo</w:t>
      </w:r>
      <w:r w:rsidR="00BA5579" w:rsidRPr="00BA5579">
        <w:rPr>
          <w:lang w:val="en-US"/>
        </w:rPr>
        <w:t xml:space="preserve">s.Find() with a similar call to </w:t>
      </w:r>
      <w:r w:rsidRPr="00BA5579">
        <w:rPr>
          <w:lang w:val="en-US"/>
        </w:rPr>
        <w:t>context.FindPhotoById()</w:t>
      </w:r>
    </w:p>
    <w:p w:rsidR="00995AF5" w:rsidRPr="00BA5579" w:rsidRDefault="00995AF5" w:rsidP="00DA06CB">
      <w:pPr>
        <w:pStyle w:val="Listeafsnit"/>
        <w:numPr>
          <w:ilvl w:val="0"/>
          <w:numId w:val="89"/>
        </w:numPr>
        <w:rPr>
          <w:lang w:val="en-US"/>
        </w:rPr>
      </w:pPr>
      <w:r w:rsidRPr="00BA5579">
        <w:rPr>
          <w:lang w:val="en-US"/>
        </w:rPr>
        <w:t>Run the application with debugging to ensure that the changes are consistent.</w:t>
      </w:r>
    </w:p>
    <w:p w:rsidR="00995AF5" w:rsidRPr="00995AF5" w:rsidRDefault="00995AF5" w:rsidP="00BA5579">
      <w:pPr>
        <w:pStyle w:val="Overskrift3"/>
        <w:rPr>
          <w:lang w:val="en-US"/>
        </w:rPr>
      </w:pPr>
      <w:r w:rsidRPr="00995AF5">
        <w:rPr>
          <w:lang w:val="en-US"/>
        </w:rPr>
        <w:t>Task 5: Refactor the tests to use a mock repository.</w:t>
      </w:r>
    </w:p>
    <w:p w:rsidR="00995AF5" w:rsidRPr="00BA5579" w:rsidRDefault="00995AF5" w:rsidP="00DA06CB">
      <w:pPr>
        <w:pStyle w:val="Listeafsnit"/>
        <w:numPr>
          <w:ilvl w:val="0"/>
          <w:numId w:val="90"/>
        </w:numPr>
        <w:rPr>
          <w:lang w:val="en-US"/>
        </w:rPr>
      </w:pPr>
      <w:r w:rsidRPr="00BA5579">
        <w:rPr>
          <w:lang w:val="en-US"/>
        </w:rPr>
        <w:t>Add a new folder called Doubles to the PhotoSharingTests project.</w:t>
      </w:r>
    </w:p>
    <w:p w:rsidR="00995AF5" w:rsidRPr="00BA5579" w:rsidRDefault="00995AF5" w:rsidP="00DA06CB">
      <w:pPr>
        <w:pStyle w:val="Listeafsnit"/>
        <w:numPr>
          <w:ilvl w:val="0"/>
          <w:numId w:val="90"/>
        </w:numPr>
        <w:rPr>
          <w:lang w:val="en-US"/>
        </w:rPr>
      </w:pPr>
      <w:r w:rsidRPr="00BA5579">
        <w:rPr>
          <w:lang w:val="en-US"/>
        </w:rPr>
        <w:t>Add the FakePhotoSharingContext.cs existing file to the Doubles folder from the following location:</w:t>
      </w:r>
    </w:p>
    <w:p w:rsidR="00995AF5" w:rsidRPr="00BA5579" w:rsidRDefault="00995AF5" w:rsidP="00DA06CB">
      <w:pPr>
        <w:pStyle w:val="Listeafsnit"/>
        <w:numPr>
          <w:ilvl w:val="1"/>
          <w:numId w:val="72"/>
        </w:numPr>
        <w:rPr>
          <w:lang w:val="en-US"/>
        </w:rPr>
      </w:pPr>
      <w:r w:rsidRPr="00BA5579">
        <w:rPr>
          <w:lang w:val="en-US"/>
        </w:rPr>
        <w:t>Allfiles (D):\Labfiles\Mod06\Fake Repository\ FakePhotoSharingContext.cs</w:t>
      </w:r>
    </w:p>
    <w:p w:rsidR="00995AF5" w:rsidRPr="00995AF5" w:rsidRDefault="00995AF5" w:rsidP="00995AF5">
      <w:pPr>
        <w:rPr>
          <w:lang w:val="en-US"/>
        </w:rPr>
      </w:pPr>
      <w:r w:rsidRPr="00995AF5">
        <w:rPr>
          <w:lang w:val="en-US"/>
        </w:rPr>
        <w:t>Note: This class will be used as a test double for the Entity Framework context.</w:t>
      </w:r>
    </w:p>
    <w:p w:rsidR="00995AF5" w:rsidRPr="00BA5579" w:rsidRDefault="00995AF5" w:rsidP="00DA06CB">
      <w:pPr>
        <w:pStyle w:val="Listeafsnit"/>
        <w:numPr>
          <w:ilvl w:val="0"/>
          <w:numId w:val="90"/>
        </w:numPr>
        <w:rPr>
          <w:lang w:val="en-US"/>
        </w:rPr>
      </w:pPr>
      <w:r w:rsidRPr="00BA5579">
        <w:rPr>
          <w:lang w:val="en-US"/>
        </w:rPr>
        <w:t>In the PhotoControllerTests.cs file, add using statements for the following namespaces:</w:t>
      </w:r>
    </w:p>
    <w:p w:rsidR="00995AF5" w:rsidRPr="00BA5579" w:rsidRDefault="00995AF5" w:rsidP="00DA06CB">
      <w:pPr>
        <w:pStyle w:val="Listeafsnit"/>
        <w:numPr>
          <w:ilvl w:val="1"/>
          <w:numId w:val="72"/>
        </w:numPr>
        <w:rPr>
          <w:lang w:val="en-US"/>
        </w:rPr>
      </w:pPr>
      <w:r w:rsidRPr="00BA5579">
        <w:rPr>
          <w:lang w:val="en-US"/>
        </w:rPr>
        <w:t>System.Linq</w:t>
      </w:r>
    </w:p>
    <w:p w:rsidR="00995AF5" w:rsidRPr="00BA5579" w:rsidRDefault="00995AF5" w:rsidP="00DA06CB">
      <w:pPr>
        <w:pStyle w:val="Listeafsnit"/>
        <w:numPr>
          <w:ilvl w:val="1"/>
          <w:numId w:val="72"/>
        </w:numPr>
        <w:rPr>
          <w:lang w:val="en-US"/>
        </w:rPr>
      </w:pPr>
      <w:r w:rsidRPr="00BA5579">
        <w:rPr>
          <w:lang w:val="en-US"/>
        </w:rPr>
        <w:t>PhotoSharingTests.Doubles</w:t>
      </w:r>
    </w:p>
    <w:p w:rsidR="00995AF5" w:rsidRPr="002620DB" w:rsidRDefault="00995AF5" w:rsidP="00DA06CB">
      <w:pPr>
        <w:pStyle w:val="Listeafsnit"/>
        <w:numPr>
          <w:ilvl w:val="0"/>
          <w:numId w:val="90"/>
        </w:numPr>
        <w:rPr>
          <w:lang w:val="en-US"/>
        </w:rPr>
      </w:pPr>
      <w:r w:rsidRPr="002620DB">
        <w:rPr>
          <w:lang w:val="en-US"/>
        </w:rPr>
        <w:t>In the Test_Index_Return_View method, create a new instance of the FakePhotoSharingContext</w:t>
      </w:r>
      <w:r w:rsidR="00BA5579" w:rsidRPr="002620DB">
        <w:rPr>
          <w:lang w:val="en-US"/>
        </w:rPr>
        <w:t xml:space="preserve"> </w:t>
      </w:r>
      <w:r w:rsidRPr="002620DB">
        <w:rPr>
          <w:lang w:val="en-US"/>
        </w:rPr>
        <w:t>class and pass it to the PhotoController constructor.</w:t>
      </w:r>
    </w:p>
    <w:p w:rsidR="00995AF5" w:rsidRPr="002620DB" w:rsidRDefault="00995AF5" w:rsidP="00DA06CB">
      <w:pPr>
        <w:pStyle w:val="Listeafsnit"/>
        <w:numPr>
          <w:ilvl w:val="0"/>
          <w:numId w:val="90"/>
        </w:numPr>
        <w:rPr>
          <w:lang w:val="en-US"/>
        </w:rPr>
      </w:pPr>
      <w:r w:rsidRPr="002620DB">
        <w:rPr>
          <w:lang w:val="en-US"/>
        </w:rPr>
        <w:t>In the Test_PhotoGallery_Model_Type method, create a new instance of the</w:t>
      </w:r>
      <w:r w:rsidR="00BA5579" w:rsidRPr="002620DB">
        <w:rPr>
          <w:lang w:val="en-US"/>
        </w:rPr>
        <w:t xml:space="preserve"> </w:t>
      </w:r>
      <w:r w:rsidRPr="002620DB">
        <w:rPr>
          <w:lang w:val="en-US"/>
        </w:rPr>
        <w:t>FakePhotoSharingContext class, add four new Photo objects to the class, and then pass them to the</w:t>
      </w:r>
      <w:r w:rsidR="00BA5579" w:rsidRPr="002620DB">
        <w:rPr>
          <w:lang w:val="en-US"/>
        </w:rPr>
        <w:t xml:space="preserve"> </w:t>
      </w:r>
      <w:r w:rsidRPr="002620DB">
        <w:rPr>
          <w:lang w:val="en-US"/>
        </w:rPr>
        <w:t>PhotoController constructor.</w:t>
      </w:r>
    </w:p>
    <w:p w:rsidR="00995AF5" w:rsidRPr="002620DB" w:rsidRDefault="00995AF5" w:rsidP="00DA06CB">
      <w:pPr>
        <w:pStyle w:val="Listeafsnit"/>
        <w:numPr>
          <w:ilvl w:val="0"/>
          <w:numId w:val="90"/>
        </w:numPr>
        <w:rPr>
          <w:lang w:val="en-US"/>
        </w:rPr>
      </w:pPr>
      <w:r w:rsidRPr="002620DB">
        <w:rPr>
          <w:lang w:val="en-US"/>
        </w:rPr>
        <w:t>In the Test_GetImage_Return_Type method, create a new instance of the</w:t>
      </w:r>
      <w:r w:rsidR="00BA5579" w:rsidRPr="002620DB">
        <w:rPr>
          <w:lang w:val="en-US"/>
        </w:rPr>
        <w:t xml:space="preserve"> </w:t>
      </w:r>
      <w:r w:rsidRPr="002620DB">
        <w:rPr>
          <w:lang w:val="en-US"/>
        </w:rPr>
        <w:t>FakePhotoSharingContext class.</w:t>
      </w:r>
    </w:p>
    <w:p w:rsidR="00995AF5" w:rsidRPr="002620DB" w:rsidRDefault="00995AF5" w:rsidP="00DA06CB">
      <w:pPr>
        <w:pStyle w:val="Listeafsnit"/>
        <w:numPr>
          <w:ilvl w:val="0"/>
          <w:numId w:val="90"/>
        </w:numPr>
        <w:rPr>
          <w:lang w:val="en-US"/>
        </w:rPr>
      </w:pPr>
      <w:r w:rsidRPr="002620DB">
        <w:rPr>
          <w:lang w:val="en-US"/>
        </w:rPr>
        <w:t>Add four new Photo objects to the context.Photos collection. Use the following information to add</w:t>
      </w:r>
      <w:r w:rsidR="00BA5579" w:rsidRPr="002620DB">
        <w:rPr>
          <w:lang w:val="en-US"/>
        </w:rPr>
        <w:t xml:space="preserve"> </w:t>
      </w:r>
      <w:r w:rsidRPr="002620DB">
        <w:rPr>
          <w:lang w:val="en-US"/>
        </w:rPr>
        <w:t>each new Photo object:</w:t>
      </w:r>
    </w:p>
    <w:p w:rsidR="00995AF5" w:rsidRPr="002620DB" w:rsidRDefault="00995AF5" w:rsidP="00DA06CB">
      <w:pPr>
        <w:pStyle w:val="Listeafsnit"/>
        <w:numPr>
          <w:ilvl w:val="1"/>
          <w:numId w:val="72"/>
        </w:numPr>
        <w:rPr>
          <w:lang w:val="en-US"/>
        </w:rPr>
      </w:pPr>
      <w:r w:rsidRPr="002620DB">
        <w:rPr>
          <w:lang w:val="en-US"/>
        </w:rPr>
        <w:t>PhotoID: a unique integer value</w:t>
      </w:r>
    </w:p>
    <w:p w:rsidR="00995AF5" w:rsidRPr="002620DB" w:rsidRDefault="00995AF5" w:rsidP="00DA06CB">
      <w:pPr>
        <w:pStyle w:val="Listeafsnit"/>
        <w:numPr>
          <w:ilvl w:val="1"/>
          <w:numId w:val="72"/>
        </w:numPr>
        <w:rPr>
          <w:lang w:val="en-US"/>
        </w:rPr>
      </w:pPr>
      <w:r w:rsidRPr="002620DB">
        <w:rPr>
          <w:lang w:val="en-US"/>
        </w:rPr>
        <w:t>PhotoFile: a new byte array of length 1</w:t>
      </w:r>
    </w:p>
    <w:p w:rsidR="00995AF5" w:rsidRPr="002620DB" w:rsidRDefault="00995AF5" w:rsidP="00DA06CB">
      <w:pPr>
        <w:pStyle w:val="Listeafsnit"/>
        <w:numPr>
          <w:ilvl w:val="1"/>
          <w:numId w:val="72"/>
        </w:numPr>
        <w:rPr>
          <w:lang w:val="en-US"/>
        </w:rPr>
      </w:pPr>
      <w:r w:rsidRPr="002620DB">
        <w:rPr>
          <w:lang w:val="en-US"/>
        </w:rPr>
        <w:t>ImageMimeType: image/jpeg</w:t>
      </w:r>
    </w:p>
    <w:p w:rsidR="00995AF5" w:rsidRPr="002620DB" w:rsidRDefault="00995AF5" w:rsidP="00DA06CB">
      <w:pPr>
        <w:pStyle w:val="Listeafsnit"/>
        <w:numPr>
          <w:ilvl w:val="0"/>
          <w:numId w:val="90"/>
        </w:numPr>
        <w:rPr>
          <w:lang w:val="en-US"/>
        </w:rPr>
      </w:pPr>
      <w:r w:rsidRPr="002620DB">
        <w:rPr>
          <w:lang w:val="en-US"/>
        </w:rPr>
        <w:t>Ensure that the new FakePhotoSharingContext object i</w:t>
      </w:r>
      <w:r w:rsidR="00BA5579" w:rsidRPr="002620DB">
        <w:rPr>
          <w:lang w:val="en-US"/>
        </w:rPr>
        <w:t xml:space="preserve">s passed to the PhotoController </w:t>
      </w:r>
      <w:r w:rsidRPr="002620DB">
        <w:rPr>
          <w:lang w:val="en-US"/>
        </w:rPr>
        <w:t>constructor.</w:t>
      </w:r>
    </w:p>
    <w:p w:rsidR="00995AF5" w:rsidRPr="002620DB" w:rsidRDefault="00995AF5" w:rsidP="00DA06CB">
      <w:pPr>
        <w:pStyle w:val="Listeafsnit"/>
        <w:numPr>
          <w:ilvl w:val="0"/>
          <w:numId w:val="90"/>
        </w:numPr>
        <w:rPr>
          <w:lang w:val="en-US"/>
        </w:rPr>
      </w:pPr>
      <w:r w:rsidRPr="002620DB">
        <w:rPr>
          <w:lang w:val="en-US"/>
        </w:rPr>
        <w:t>Run all the tests in the PhotoSharingTests project and verify the status of all the tests.</w:t>
      </w:r>
    </w:p>
    <w:p w:rsidR="00995AF5" w:rsidRPr="00995AF5" w:rsidRDefault="00995AF5" w:rsidP="002620DB">
      <w:pPr>
        <w:pStyle w:val="Overskrift3"/>
        <w:rPr>
          <w:lang w:val="en-US"/>
        </w:rPr>
      </w:pPr>
      <w:r w:rsidRPr="00995AF5">
        <w:rPr>
          <w:lang w:val="en-US"/>
        </w:rPr>
        <w:t>Task 6: Add further tests.</w:t>
      </w:r>
    </w:p>
    <w:p w:rsidR="00995AF5" w:rsidRPr="002620DB" w:rsidRDefault="00995AF5" w:rsidP="00DA06CB">
      <w:pPr>
        <w:pStyle w:val="Listeafsnit"/>
        <w:numPr>
          <w:ilvl w:val="0"/>
          <w:numId w:val="91"/>
        </w:numPr>
        <w:rPr>
          <w:lang w:val="en-US"/>
        </w:rPr>
      </w:pPr>
      <w:r w:rsidRPr="002620DB">
        <w:rPr>
          <w:lang w:val="en-US"/>
        </w:rPr>
        <w:t>In PhotoControllerTests.cs, add a new test method by using the following information:</w:t>
      </w:r>
    </w:p>
    <w:p w:rsidR="00995AF5" w:rsidRPr="002620DB" w:rsidRDefault="00995AF5" w:rsidP="00DA06CB">
      <w:pPr>
        <w:pStyle w:val="Listeafsnit"/>
        <w:numPr>
          <w:ilvl w:val="1"/>
          <w:numId w:val="72"/>
        </w:numPr>
        <w:rPr>
          <w:lang w:val="en-US"/>
        </w:rPr>
      </w:pPr>
      <w:r w:rsidRPr="002620DB">
        <w:rPr>
          <w:lang w:val="en-US"/>
        </w:rPr>
        <w:t>Annotation: [TestMethod]</w:t>
      </w:r>
    </w:p>
    <w:p w:rsidR="00995AF5" w:rsidRPr="002620DB" w:rsidRDefault="00995AF5" w:rsidP="00DA06CB">
      <w:pPr>
        <w:pStyle w:val="Listeafsnit"/>
        <w:numPr>
          <w:ilvl w:val="1"/>
          <w:numId w:val="72"/>
        </w:numPr>
        <w:rPr>
          <w:lang w:val="en-US"/>
        </w:rPr>
      </w:pPr>
      <w:r w:rsidRPr="002620DB">
        <w:rPr>
          <w:lang w:val="en-US"/>
        </w:rPr>
        <w:t>Scope: public</w:t>
      </w:r>
    </w:p>
    <w:p w:rsidR="00995AF5" w:rsidRPr="002620DB" w:rsidRDefault="00995AF5" w:rsidP="00DA06CB">
      <w:pPr>
        <w:pStyle w:val="Listeafsnit"/>
        <w:numPr>
          <w:ilvl w:val="1"/>
          <w:numId w:val="72"/>
        </w:numPr>
        <w:rPr>
          <w:lang w:val="en-US"/>
        </w:rPr>
      </w:pPr>
      <w:r w:rsidRPr="002620DB">
        <w:rPr>
          <w:lang w:val="en-US"/>
        </w:rPr>
        <w:t>Return type: void</w:t>
      </w:r>
    </w:p>
    <w:p w:rsidR="00995AF5" w:rsidRPr="002620DB" w:rsidRDefault="00995AF5" w:rsidP="00DA06CB">
      <w:pPr>
        <w:pStyle w:val="Listeafsnit"/>
        <w:numPr>
          <w:ilvl w:val="1"/>
          <w:numId w:val="72"/>
        </w:numPr>
        <w:rPr>
          <w:lang w:val="en-US"/>
        </w:rPr>
      </w:pPr>
      <w:r w:rsidRPr="002620DB">
        <w:rPr>
          <w:lang w:val="en-US"/>
        </w:rPr>
        <w:t>Name: Test_PhotoGallery_No_Parameter</w:t>
      </w:r>
    </w:p>
    <w:p w:rsidR="00995AF5" w:rsidRPr="002620DB" w:rsidRDefault="00995AF5" w:rsidP="00DA06CB">
      <w:pPr>
        <w:pStyle w:val="Listeafsnit"/>
        <w:numPr>
          <w:ilvl w:val="1"/>
          <w:numId w:val="72"/>
        </w:numPr>
        <w:rPr>
          <w:lang w:val="en-US"/>
        </w:rPr>
      </w:pPr>
      <w:r w:rsidRPr="002620DB">
        <w:rPr>
          <w:lang w:val="en-US"/>
        </w:rPr>
        <w:t>Parameters: None</w:t>
      </w:r>
    </w:p>
    <w:p w:rsidR="00995AF5" w:rsidRPr="002620DB" w:rsidRDefault="00995AF5" w:rsidP="00DA06CB">
      <w:pPr>
        <w:pStyle w:val="Listeafsnit"/>
        <w:numPr>
          <w:ilvl w:val="0"/>
          <w:numId w:val="91"/>
        </w:numPr>
        <w:rPr>
          <w:lang w:val="en-US"/>
        </w:rPr>
      </w:pPr>
      <w:r w:rsidRPr="002620DB">
        <w:rPr>
          <w:lang w:val="en-US"/>
        </w:rPr>
        <w:t>In the Test_PhotoGallery_No_Parameter method, create a new instance of the</w:t>
      </w:r>
      <w:r w:rsidR="002620DB" w:rsidRPr="002620DB">
        <w:rPr>
          <w:lang w:val="en-US"/>
        </w:rPr>
        <w:t xml:space="preserve"> </w:t>
      </w:r>
      <w:r w:rsidRPr="002620DB">
        <w:rPr>
          <w:lang w:val="en-US"/>
        </w:rPr>
        <w:t xml:space="preserve">FakePhotoSharingContext class, add four new Photo objects to the </w:t>
      </w:r>
      <w:r w:rsidR="002620DB" w:rsidRPr="002620DB">
        <w:rPr>
          <w:lang w:val="en-US"/>
        </w:rPr>
        <w:t xml:space="preserve">class, and then pass them to the </w:t>
      </w:r>
      <w:r w:rsidRPr="002620DB">
        <w:rPr>
          <w:lang w:val="en-US"/>
        </w:rPr>
        <w:t>PhotoController constructor.</w:t>
      </w:r>
    </w:p>
    <w:p w:rsidR="00995AF5" w:rsidRPr="002620DB" w:rsidRDefault="00995AF5" w:rsidP="00DA06CB">
      <w:pPr>
        <w:pStyle w:val="Listeafsnit"/>
        <w:numPr>
          <w:ilvl w:val="0"/>
          <w:numId w:val="91"/>
        </w:numPr>
        <w:rPr>
          <w:lang w:val="en-US"/>
        </w:rPr>
      </w:pPr>
      <w:r w:rsidRPr="002620DB">
        <w:rPr>
          <w:lang w:val="en-US"/>
        </w:rPr>
        <w:lastRenderedPageBreak/>
        <w:t>Call the _PhotoGallery action and store the PartialViewResult in a variable named result.</w:t>
      </w:r>
    </w:p>
    <w:p w:rsidR="00995AF5" w:rsidRPr="002620DB" w:rsidRDefault="00995AF5" w:rsidP="00DA06CB">
      <w:pPr>
        <w:pStyle w:val="Listeafsnit"/>
        <w:numPr>
          <w:ilvl w:val="0"/>
          <w:numId w:val="91"/>
        </w:numPr>
        <w:rPr>
          <w:lang w:val="en-US"/>
        </w:rPr>
      </w:pPr>
      <w:r w:rsidRPr="002620DB">
        <w:rPr>
          <w:lang w:val="en-US"/>
        </w:rPr>
        <w:t>Cast the result.Model property as an IEnumerable&lt;Photo&gt; collection and then check that the</w:t>
      </w:r>
      <w:r w:rsidR="002620DB" w:rsidRPr="002620DB">
        <w:rPr>
          <w:lang w:val="en-US"/>
        </w:rPr>
        <w:t xml:space="preserve"> </w:t>
      </w:r>
      <w:r w:rsidRPr="002620DB">
        <w:rPr>
          <w:lang w:val="en-US"/>
        </w:rPr>
        <w:t>number of Photos in the collection is 4, which is the same as the number of photos you added to the</w:t>
      </w:r>
      <w:r w:rsidR="002620DB" w:rsidRPr="002620DB">
        <w:rPr>
          <w:lang w:val="en-US"/>
        </w:rPr>
        <w:t xml:space="preserve"> </w:t>
      </w:r>
      <w:r w:rsidRPr="002620DB">
        <w:rPr>
          <w:lang w:val="en-US"/>
        </w:rPr>
        <w:t>fake context.</w:t>
      </w:r>
    </w:p>
    <w:p w:rsidR="00995AF5" w:rsidRPr="002620DB" w:rsidRDefault="00995AF5" w:rsidP="00DA06CB">
      <w:pPr>
        <w:pStyle w:val="Listeafsnit"/>
        <w:numPr>
          <w:ilvl w:val="0"/>
          <w:numId w:val="91"/>
        </w:numPr>
        <w:rPr>
          <w:lang w:val="en-US"/>
        </w:rPr>
      </w:pPr>
      <w:r w:rsidRPr="002620DB">
        <w:rPr>
          <w:lang w:val="en-US"/>
        </w:rPr>
        <w:t>In the PhotoControllerTests.cs code window, copy and paste the entire</w:t>
      </w:r>
      <w:r w:rsidR="002620DB" w:rsidRPr="002620DB">
        <w:rPr>
          <w:lang w:val="en-US"/>
        </w:rPr>
        <w:t xml:space="preserve"> </w:t>
      </w:r>
      <w:r w:rsidRPr="002620DB">
        <w:rPr>
          <w:lang w:val="en-US"/>
        </w:rPr>
        <w:t>Test_PhotoGallery_No_Parameter method. Rename the pasted test method as</w:t>
      </w:r>
      <w:r w:rsidR="002620DB" w:rsidRPr="002620DB">
        <w:rPr>
          <w:lang w:val="en-US"/>
        </w:rPr>
        <w:t xml:space="preserve"> </w:t>
      </w:r>
      <w:r w:rsidRPr="002620DB">
        <w:rPr>
          <w:lang w:val="en-US"/>
        </w:rPr>
        <w:t>Test_PhotoGallery_Int_Parameter.</w:t>
      </w:r>
    </w:p>
    <w:p w:rsidR="00995AF5" w:rsidRPr="002620DB" w:rsidRDefault="00995AF5" w:rsidP="00DA06CB">
      <w:pPr>
        <w:pStyle w:val="Listeafsnit"/>
        <w:numPr>
          <w:ilvl w:val="0"/>
          <w:numId w:val="91"/>
        </w:numPr>
        <w:rPr>
          <w:lang w:val="en-US"/>
        </w:rPr>
      </w:pPr>
      <w:r w:rsidRPr="002620DB">
        <w:rPr>
          <w:lang w:val="en-US"/>
        </w:rPr>
        <w:t>In the Test_Photo_Gallery_Int_Parameter method, ensure that the c</w:t>
      </w:r>
      <w:r w:rsidR="002620DB" w:rsidRPr="002620DB">
        <w:rPr>
          <w:lang w:val="en-US"/>
        </w:rPr>
        <w:t xml:space="preserve">all to the _PhotoGallery action </w:t>
      </w:r>
      <w:r w:rsidRPr="002620DB">
        <w:rPr>
          <w:lang w:val="en-US"/>
        </w:rPr>
        <w:t>passes the integer 3.</w:t>
      </w:r>
    </w:p>
    <w:p w:rsidR="00995AF5" w:rsidRPr="002620DB" w:rsidRDefault="00995AF5" w:rsidP="00DA06CB">
      <w:pPr>
        <w:pStyle w:val="Listeafsnit"/>
        <w:numPr>
          <w:ilvl w:val="0"/>
          <w:numId w:val="91"/>
        </w:numPr>
        <w:rPr>
          <w:lang w:val="en-US"/>
        </w:rPr>
      </w:pPr>
      <w:r w:rsidRPr="002620DB">
        <w:rPr>
          <w:lang w:val="en-US"/>
        </w:rPr>
        <w:t>Assert that the number of Photo objects in the modelPhotos collection is 3, which is the integer you</w:t>
      </w:r>
      <w:r w:rsidR="002620DB" w:rsidRPr="002620DB">
        <w:rPr>
          <w:lang w:val="en-US"/>
        </w:rPr>
        <w:t xml:space="preserve"> </w:t>
      </w:r>
      <w:r w:rsidRPr="002620DB">
        <w:rPr>
          <w:lang w:val="en-US"/>
        </w:rPr>
        <w:t>passed to the _PhotoGallery action.</w:t>
      </w:r>
    </w:p>
    <w:p w:rsidR="00995AF5" w:rsidRPr="002620DB" w:rsidRDefault="00995AF5" w:rsidP="00DA06CB">
      <w:pPr>
        <w:pStyle w:val="Listeafsnit"/>
        <w:numPr>
          <w:ilvl w:val="0"/>
          <w:numId w:val="91"/>
        </w:numPr>
        <w:rPr>
          <w:lang w:val="en-US"/>
        </w:rPr>
      </w:pPr>
      <w:r w:rsidRPr="002620DB">
        <w:rPr>
          <w:lang w:val="en-US"/>
        </w:rPr>
        <w:t>Run all the tests in this PhotoSharingTests project and verify the status of all tests.</w:t>
      </w:r>
    </w:p>
    <w:p w:rsidR="00995AF5" w:rsidRPr="00995AF5" w:rsidRDefault="00995AF5" w:rsidP="00D54332">
      <w:pPr>
        <w:pStyle w:val="Code"/>
      </w:pPr>
      <w:r w:rsidRPr="00995AF5">
        <w:t>Results: After completing this exercise, you will be able to add a set of PhotoController tests defined in</w:t>
      </w:r>
      <w:r w:rsidR="002620DB">
        <w:t xml:space="preserve"> </w:t>
      </w:r>
      <w:r w:rsidRPr="00995AF5">
        <w:t>the PhotoSharingTests project of the Photo Sharing application.</w:t>
      </w:r>
    </w:p>
    <w:p w:rsidR="00995AF5" w:rsidRPr="00995AF5" w:rsidRDefault="00995AF5" w:rsidP="002620DB">
      <w:pPr>
        <w:pStyle w:val="Overskrift2"/>
        <w:rPr>
          <w:lang w:val="en-US"/>
        </w:rPr>
      </w:pPr>
      <w:bookmarkStart w:id="46" w:name="_Toc401515482"/>
      <w:r w:rsidRPr="00995AF5">
        <w:rPr>
          <w:lang w:val="en-US"/>
        </w:rPr>
        <w:t>Exercise 2: Optional—Configuring Exception Handling</w:t>
      </w:r>
      <w:bookmarkEnd w:id="46"/>
    </w:p>
    <w:p w:rsidR="00995AF5" w:rsidRPr="00995AF5" w:rsidRDefault="00995AF5" w:rsidP="002620DB">
      <w:pPr>
        <w:pStyle w:val="Overskrift3"/>
        <w:rPr>
          <w:lang w:val="en-US"/>
        </w:rPr>
      </w:pPr>
      <w:r w:rsidRPr="00995AF5">
        <w:rPr>
          <w:lang w:val="en-US"/>
        </w:rPr>
        <w:t>Scenario</w:t>
      </w:r>
    </w:p>
    <w:p w:rsidR="00995AF5" w:rsidRPr="00995AF5" w:rsidRDefault="00995AF5" w:rsidP="00995AF5">
      <w:pPr>
        <w:rPr>
          <w:lang w:val="en-US"/>
        </w:rPr>
      </w:pPr>
      <w:r w:rsidRPr="00995AF5">
        <w:rPr>
          <w:lang w:val="en-US"/>
        </w:rPr>
        <w:t>Now that you have developed unit tests for the Photo Sharing application, you need to configure an</w:t>
      </w:r>
      <w:r w:rsidR="002620DB">
        <w:rPr>
          <w:lang w:val="en-US"/>
        </w:rPr>
        <w:t xml:space="preserve"> </w:t>
      </w:r>
      <w:r w:rsidRPr="00995AF5">
        <w:rPr>
          <w:lang w:val="en-US"/>
        </w:rPr>
        <w:t>exception handling strategy for the MVC web application. This would ensure that when exceptions occur</w:t>
      </w:r>
      <w:r w:rsidR="002620DB">
        <w:rPr>
          <w:lang w:val="en-US"/>
        </w:rPr>
        <w:t xml:space="preserve"> </w:t>
      </w:r>
      <w:r w:rsidRPr="00995AF5">
        <w:rPr>
          <w:lang w:val="en-US"/>
        </w:rPr>
        <w:t>in the development phase of the PhotoSharingApplication project, the controller, action, and exception</w:t>
      </w:r>
      <w:r w:rsidR="002620DB">
        <w:rPr>
          <w:lang w:val="en-US"/>
        </w:rPr>
        <w:t xml:space="preserve"> </w:t>
      </w:r>
      <w:r w:rsidRPr="00995AF5">
        <w:rPr>
          <w:lang w:val="en-US"/>
        </w:rPr>
        <w:t>messages are displayed in a custom MVC error view. You also need to implement a placeholder action for</w:t>
      </w:r>
      <w:r w:rsidR="002620DB">
        <w:rPr>
          <w:lang w:val="en-US"/>
        </w:rPr>
        <w:t xml:space="preserve"> </w:t>
      </w:r>
      <w:r w:rsidRPr="00995AF5">
        <w:rPr>
          <w:lang w:val="en-US"/>
        </w:rPr>
        <w:t>the SlideShow action in the PhotoController view. This action will be completed during a later iteration of</w:t>
      </w:r>
      <w:r w:rsidR="002620DB">
        <w:rPr>
          <w:lang w:val="en-US"/>
        </w:rPr>
        <w:t xml:space="preserve"> </w:t>
      </w:r>
      <w:r w:rsidRPr="00995AF5">
        <w:rPr>
          <w:lang w:val="en-US"/>
        </w:rPr>
        <w:t>the project.</w:t>
      </w:r>
    </w:p>
    <w:p w:rsidR="00995AF5" w:rsidRPr="00995AF5" w:rsidRDefault="00995AF5" w:rsidP="00995AF5">
      <w:pPr>
        <w:rPr>
          <w:lang w:val="en-US"/>
        </w:rPr>
      </w:pPr>
      <w:r w:rsidRPr="00995AF5">
        <w:rPr>
          <w:lang w:val="en-US"/>
        </w:rPr>
        <w:t>Complete this exercise if time permits.</w:t>
      </w:r>
    </w:p>
    <w:p w:rsidR="00995AF5" w:rsidRPr="00995AF5" w:rsidRDefault="00995AF5" w:rsidP="00995AF5">
      <w:pPr>
        <w:rPr>
          <w:lang w:val="en-US"/>
        </w:rPr>
      </w:pPr>
      <w:r w:rsidRPr="00995AF5">
        <w:rPr>
          <w:lang w:val="en-US"/>
        </w:rPr>
        <w:t>The main tasks for this exercise are as follows:</w:t>
      </w:r>
    </w:p>
    <w:p w:rsidR="00995AF5" w:rsidRPr="002620DB" w:rsidRDefault="00995AF5" w:rsidP="00DA06CB">
      <w:pPr>
        <w:pStyle w:val="Listeafsnit"/>
        <w:numPr>
          <w:ilvl w:val="0"/>
          <w:numId w:val="92"/>
        </w:numPr>
        <w:rPr>
          <w:lang w:val="en-US"/>
        </w:rPr>
      </w:pPr>
      <w:r w:rsidRPr="002620DB">
        <w:rPr>
          <w:lang w:val="en-US"/>
        </w:rPr>
        <w:t>Edit Web.config for exception handling.</w:t>
      </w:r>
    </w:p>
    <w:p w:rsidR="00995AF5" w:rsidRPr="002620DB" w:rsidRDefault="00995AF5" w:rsidP="00DA06CB">
      <w:pPr>
        <w:pStyle w:val="Listeafsnit"/>
        <w:numPr>
          <w:ilvl w:val="0"/>
          <w:numId w:val="92"/>
        </w:numPr>
        <w:rPr>
          <w:lang w:val="en-US"/>
        </w:rPr>
      </w:pPr>
      <w:r w:rsidRPr="002620DB">
        <w:rPr>
          <w:lang w:val="en-US"/>
        </w:rPr>
        <w:t>Create a custom error view.</w:t>
      </w:r>
    </w:p>
    <w:p w:rsidR="00995AF5" w:rsidRPr="002620DB" w:rsidRDefault="00995AF5" w:rsidP="00DA06CB">
      <w:pPr>
        <w:pStyle w:val="Listeafsnit"/>
        <w:numPr>
          <w:ilvl w:val="0"/>
          <w:numId w:val="92"/>
        </w:numPr>
        <w:rPr>
          <w:lang w:val="en-US"/>
        </w:rPr>
      </w:pPr>
      <w:r w:rsidRPr="002620DB">
        <w:rPr>
          <w:lang w:val="en-US"/>
        </w:rPr>
        <w:t>Configure errors in the PhotoController class.</w:t>
      </w:r>
    </w:p>
    <w:p w:rsidR="00995AF5" w:rsidRPr="002620DB" w:rsidRDefault="00995AF5" w:rsidP="00DA06CB">
      <w:pPr>
        <w:pStyle w:val="Listeafsnit"/>
        <w:numPr>
          <w:ilvl w:val="0"/>
          <w:numId w:val="92"/>
        </w:numPr>
        <w:rPr>
          <w:lang w:val="en-US"/>
        </w:rPr>
      </w:pPr>
      <w:r w:rsidRPr="002620DB">
        <w:rPr>
          <w:lang w:val="en-US"/>
        </w:rPr>
        <w:t>Raise errors.</w:t>
      </w:r>
    </w:p>
    <w:p w:rsidR="00995AF5" w:rsidRPr="00995AF5" w:rsidRDefault="00995AF5" w:rsidP="002620DB">
      <w:pPr>
        <w:pStyle w:val="Overskrift3"/>
        <w:rPr>
          <w:lang w:val="en-US"/>
        </w:rPr>
      </w:pPr>
      <w:r w:rsidRPr="00995AF5">
        <w:rPr>
          <w:lang w:val="en-US"/>
        </w:rPr>
        <w:t>Task 1: Edit Web.config for exception handling.</w:t>
      </w:r>
    </w:p>
    <w:p w:rsidR="00995AF5" w:rsidRPr="002620DB" w:rsidRDefault="00995AF5" w:rsidP="00DA06CB">
      <w:pPr>
        <w:pStyle w:val="Listeafsnit"/>
        <w:numPr>
          <w:ilvl w:val="0"/>
          <w:numId w:val="93"/>
        </w:numPr>
        <w:rPr>
          <w:lang w:val="en-US"/>
        </w:rPr>
      </w:pPr>
      <w:r w:rsidRPr="002620DB">
        <w:rPr>
          <w:lang w:val="en-US"/>
        </w:rPr>
        <w:t>Open the Web.config file in the root level folder of the PhotoSharingApplication project.</w:t>
      </w:r>
    </w:p>
    <w:p w:rsidR="00995AF5" w:rsidRPr="002620DB" w:rsidRDefault="00995AF5" w:rsidP="00DA06CB">
      <w:pPr>
        <w:pStyle w:val="Listeafsnit"/>
        <w:numPr>
          <w:ilvl w:val="0"/>
          <w:numId w:val="93"/>
        </w:numPr>
        <w:rPr>
          <w:lang w:val="en-US"/>
        </w:rPr>
      </w:pPr>
      <w:r w:rsidRPr="002620DB">
        <w:rPr>
          <w:lang w:val="en-US"/>
        </w:rPr>
        <w:t>Add the &lt;customErrors&gt; element to the &lt;system.web&gt; element by using the following</w:t>
      </w:r>
      <w:r w:rsidR="002620DB" w:rsidRPr="002620DB">
        <w:rPr>
          <w:lang w:val="en-US"/>
        </w:rPr>
        <w:t xml:space="preserve"> </w:t>
      </w:r>
      <w:r w:rsidRPr="002620DB">
        <w:rPr>
          <w:lang w:val="en-US"/>
        </w:rPr>
        <w:t>information:</w:t>
      </w:r>
    </w:p>
    <w:p w:rsidR="00995AF5" w:rsidRPr="002620DB" w:rsidRDefault="00995AF5" w:rsidP="00DA06CB">
      <w:pPr>
        <w:pStyle w:val="Listeafsnit"/>
        <w:numPr>
          <w:ilvl w:val="1"/>
          <w:numId w:val="72"/>
        </w:numPr>
        <w:rPr>
          <w:lang w:val="en-US"/>
        </w:rPr>
      </w:pPr>
      <w:r w:rsidRPr="002620DB">
        <w:rPr>
          <w:lang w:val="en-US"/>
        </w:rPr>
        <w:t>Parent element: &lt;system.web&gt;</w:t>
      </w:r>
    </w:p>
    <w:p w:rsidR="00995AF5" w:rsidRPr="002620DB" w:rsidRDefault="00995AF5" w:rsidP="00DA06CB">
      <w:pPr>
        <w:pStyle w:val="Listeafsnit"/>
        <w:numPr>
          <w:ilvl w:val="1"/>
          <w:numId w:val="72"/>
        </w:numPr>
        <w:rPr>
          <w:lang w:val="en-US"/>
        </w:rPr>
      </w:pPr>
      <w:r w:rsidRPr="002620DB">
        <w:rPr>
          <w:lang w:val="en-US"/>
        </w:rPr>
        <w:t>Element: &lt;customErrors&gt;</w:t>
      </w:r>
    </w:p>
    <w:p w:rsidR="00995AF5" w:rsidRPr="002620DB" w:rsidRDefault="00995AF5" w:rsidP="00DA06CB">
      <w:pPr>
        <w:pStyle w:val="Listeafsnit"/>
        <w:numPr>
          <w:ilvl w:val="1"/>
          <w:numId w:val="72"/>
        </w:numPr>
        <w:rPr>
          <w:lang w:val="en-US"/>
        </w:rPr>
      </w:pPr>
      <w:r w:rsidRPr="002620DB">
        <w:rPr>
          <w:lang w:val="en-US"/>
        </w:rPr>
        <w:t>Mode: On</w:t>
      </w:r>
    </w:p>
    <w:p w:rsidR="00995AF5" w:rsidRPr="002620DB" w:rsidRDefault="00995AF5" w:rsidP="00DA06CB">
      <w:pPr>
        <w:pStyle w:val="Listeafsnit"/>
        <w:numPr>
          <w:ilvl w:val="1"/>
          <w:numId w:val="72"/>
        </w:numPr>
        <w:rPr>
          <w:lang w:val="en-US"/>
        </w:rPr>
      </w:pPr>
      <w:r w:rsidRPr="002620DB">
        <w:rPr>
          <w:lang w:val="en-US"/>
        </w:rPr>
        <w:t>defaultRedirect: ErrorPage</w:t>
      </w:r>
    </w:p>
    <w:p w:rsidR="00995AF5" w:rsidRPr="002620DB" w:rsidRDefault="00995AF5" w:rsidP="00DA06CB">
      <w:pPr>
        <w:pStyle w:val="Listeafsnit"/>
        <w:numPr>
          <w:ilvl w:val="0"/>
          <w:numId w:val="93"/>
        </w:numPr>
        <w:rPr>
          <w:lang w:val="en-US"/>
        </w:rPr>
      </w:pPr>
      <w:r w:rsidRPr="002620DB">
        <w:rPr>
          <w:lang w:val="en-US"/>
        </w:rPr>
        <w:t>Add the &lt;error&gt; element to the &lt;customErrors&gt; element by using the following information:</w:t>
      </w:r>
    </w:p>
    <w:p w:rsidR="00995AF5" w:rsidRPr="002620DB" w:rsidRDefault="00995AF5" w:rsidP="00DA06CB">
      <w:pPr>
        <w:pStyle w:val="Listeafsnit"/>
        <w:numPr>
          <w:ilvl w:val="1"/>
          <w:numId w:val="72"/>
        </w:numPr>
        <w:rPr>
          <w:lang w:val="en-US"/>
        </w:rPr>
      </w:pPr>
      <w:r w:rsidRPr="002620DB">
        <w:rPr>
          <w:lang w:val="en-US"/>
        </w:rPr>
        <w:t>Parent element: &lt;customErrors&gt;</w:t>
      </w:r>
    </w:p>
    <w:p w:rsidR="00995AF5" w:rsidRPr="002620DB" w:rsidRDefault="00995AF5" w:rsidP="00DA06CB">
      <w:pPr>
        <w:pStyle w:val="Listeafsnit"/>
        <w:numPr>
          <w:ilvl w:val="1"/>
          <w:numId w:val="72"/>
        </w:numPr>
        <w:rPr>
          <w:lang w:val="en-US"/>
        </w:rPr>
      </w:pPr>
      <w:r w:rsidRPr="002620DB">
        <w:rPr>
          <w:lang w:val="en-US"/>
        </w:rPr>
        <w:t>Element: &lt;error&gt;</w:t>
      </w:r>
    </w:p>
    <w:p w:rsidR="00995AF5" w:rsidRPr="002620DB" w:rsidRDefault="00995AF5" w:rsidP="00DA06CB">
      <w:pPr>
        <w:pStyle w:val="Listeafsnit"/>
        <w:numPr>
          <w:ilvl w:val="1"/>
          <w:numId w:val="72"/>
        </w:numPr>
        <w:rPr>
          <w:lang w:val="en-US"/>
        </w:rPr>
      </w:pPr>
      <w:r w:rsidRPr="002620DB">
        <w:rPr>
          <w:lang w:val="en-US"/>
        </w:rPr>
        <w:t>statusCode: 500</w:t>
      </w:r>
    </w:p>
    <w:p w:rsidR="00995AF5" w:rsidRPr="002620DB" w:rsidRDefault="00995AF5" w:rsidP="00DA06CB">
      <w:pPr>
        <w:pStyle w:val="Listeafsnit"/>
        <w:numPr>
          <w:ilvl w:val="1"/>
          <w:numId w:val="72"/>
        </w:numPr>
        <w:rPr>
          <w:lang w:val="en-US"/>
        </w:rPr>
      </w:pPr>
      <w:r w:rsidRPr="002620DB">
        <w:rPr>
          <w:lang w:val="en-US"/>
        </w:rPr>
        <w:t>redirect: Error.html</w:t>
      </w:r>
    </w:p>
    <w:p w:rsidR="00995AF5" w:rsidRPr="002620DB" w:rsidRDefault="00995AF5" w:rsidP="00DA06CB">
      <w:pPr>
        <w:pStyle w:val="Listeafsnit"/>
        <w:numPr>
          <w:ilvl w:val="0"/>
          <w:numId w:val="93"/>
        </w:numPr>
        <w:rPr>
          <w:lang w:val="en-US"/>
        </w:rPr>
      </w:pPr>
      <w:r w:rsidRPr="002620DB">
        <w:rPr>
          <w:lang w:val="en-US"/>
        </w:rPr>
        <w:t>Add a new HTML page to the PhotoSharingApplication project by using the following information:</w:t>
      </w:r>
    </w:p>
    <w:p w:rsidR="00995AF5" w:rsidRPr="002620DB" w:rsidRDefault="00995AF5" w:rsidP="00DA06CB">
      <w:pPr>
        <w:pStyle w:val="Listeafsnit"/>
        <w:numPr>
          <w:ilvl w:val="1"/>
          <w:numId w:val="72"/>
        </w:numPr>
        <w:rPr>
          <w:lang w:val="en-US"/>
        </w:rPr>
      </w:pPr>
      <w:r w:rsidRPr="002620DB">
        <w:rPr>
          <w:lang w:val="en-US"/>
        </w:rPr>
        <w:t>Template: HTML Page</w:t>
      </w:r>
    </w:p>
    <w:p w:rsidR="00995AF5" w:rsidRPr="002620DB" w:rsidRDefault="00995AF5" w:rsidP="00DA06CB">
      <w:pPr>
        <w:pStyle w:val="Listeafsnit"/>
        <w:numPr>
          <w:ilvl w:val="1"/>
          <w:numId w:val="72"/>
        </w:numPr>
        <w:rPr>
          <w:lang w:val="en-US"/>
        </w:rPr>
      </w:pPr>
      <w:r w:rsidRPr="002620DB">
        <w:rPr>
          <w:lang w:val="en-US"/>
        </w:rPr>
        <w:t>Name: Error.html</w:t>
      </w:r>
    </w:p>
    <w:p w:rsidR="00995AF5" w:rsidRPr="002620DB" w:rsidRDefault="00995AF5" w:rsidP="00DA06CB">
      <w:pPr>
        <w:pStyle w:val="Listeafsnit"/>
        <w:numPr>
          <w:ilvl w:val="0"/>
          <w:numId w:val="93"/>
        </w:numPr>
        <w:rPr>
          <w:lang w:val="en-US"/>
        </w:rPr>
      </w:pPr>
      <w:r w:rsidRPr="002620DB">
        <w:rPr>
          <w:lang w:val="en-US"/>
        </w:rPr>
        <w:t>In the Error.html file, set the contents of the TITLE element to Error.</w:t>
      </w:r>
    </w:p>
    <w:p w:rsidR="00995AF5" w:rsidRPr="002620DB" w:rsidRDefault="00995AF5" w:rsidP="00DA06CB">
      <w:pPr>
        <w:pStyle w:val="Listeafsnit"/>
        <w:numPr>
          <w:ilvl w:val="0"/>
          <w:numId w:val="93"/>
        </w:numPr>
        <w:rPr>
          <w:lang w:val="en-US"/>
        </w:rPr>
      </w:pPr>
      <w:r w:rsidRPr="002620DB">
        <w:rPr>
          <w:lang w:val="en-US"/>
        </w:rPr>
        <w:t>Add content to the Error.html file to explain the error to users.</w:t>
      </w:r>
    </w:p>
    <w:p w:rsidR="00995AF5" w:rsidRPr="00995AF5" w:rsidRDefault="00995AF5" w:rsidP="002620DB">
      <w:pPr>
        <w:pStyle w:val="Overskrift3"/>
        <w:rPr>
          <w:lang w:val="en-US"/>
        </w:rPr>
      </w:pPr>
      <w:r w:rsidRPr="00995AF5">
        <w:rPr>
          <w:lang w:val="en-US"/>
        </w:rPr>
        <w:lastRenderedPageBreak/>
        <w:t>Task 2: Create a custom error view.</w:t>
      </w:r>
    </w:p>
    <w:p w:rsidR="00995AF5" w:rsidRPr="002620DB" w:rsidRDefault="00995AF5" w:rsidP="00DA06CB">
      <w:pPr>
        <w:pStyle w:val="Listeafsnit"/>
        <w:numPr>
          <w:ilvl w:val="0"/>
          <w:numId w:val="94"/>
        </w:numPr>
        <w:rPr>
          <w:lang w:val="en-US"/>
        </w:rPr>
      </w:pPr>
      <w:r w:rsidRPr="002620DB">
        <w:rPr>
          <w:lang w:val="en-US"/>
        </w:rPr>
        <w:t>Add a new view to the Shared folder by using the following information:</w:t>
      </w:r>
    </w:p>
    <w:p w:rsidR="00995AF5" w:rsidRPr="002620DB" w:rsidRDefault="00995AF5" w:rsidP="00DA06CB">
      <w:pPr>
        <w:pStyle w:val="Listeafsnit"/>
        <w:numPr>
          <w:ilvl w:val="1"/>
          <w:numId w:val="72"/>
        </w:numPr>
        <w:rPr>
          <w:lang w:val="en-US"/>
        </w:rPr>
      </w:pPr>
      <w:r w:rsidRPr="002620DB">
        <w:rPr>
          <w:lang w:val="en-US"/>
        </w:rPr>
        <w:t>Name of the view: Error</w:t>
      </w:r>
    </w:p>
    <w:p w:rsidR="00995AF5" w:rsidRPr="002620DB" w:rsidRDefault="00995AF5" w:rsidP="00DA06CB">
      <w:pPr>
        <w:pStyle w:val="Listeafsnit"/>
        <w:numPr>
          <w:ilvl w:val="1"/>
          <w:numId w:val="72"/>
        </w:numPr>
        <w:rPr>
          <w:lang w:val="en-US"/>
        </w:rPr>
      </w:pPr>
      <w:r w:rsidRPr="002620DB">
        <w:rPr>
          <w:lang w:val="en-US"/>
        </w:rPr>
        <w:t>View type: Not strongly typed</w:t>
      </w:r>
    </w:p>
    <w:p w:rsidR="00995AF5" w:rsidRPr="002620DB" w:rsidRDefault="00995AF5" w:rsidP="00DA06CB">
      <w:pPr>
        <w:pStyle w:val="Listeafsnit"/>
        <w:numPr>
          <w:ilvl w:val="1"/>
          <w:numId w:val="72"/>
        </w:numPr>
        <w:rPr>
          <w:lang w:val="en-US"/>
        </w:rPr>
      </w:pPr>
      <w:r w:rsidRPr="002620DB">
        <w:rPr>
          <w:lang w:val="en-US"/>
        </w:rPr>
        <w:t>Layout or master page: None</w:t>
      </w:r>
    </w:p>
    <w:p w:rsidR="00995AF5" w:rsidRPr="002620DB" w:rsidRDefault="00995AF5" w:rsidP="00DA06CB">
      <w:pPr>
        <w:pStyle w:val="Listeafsnit"/>
        <w:numPr>
          <w:ilvl w:val="0"/>
          <w:numId w:val="94"/>
        </w:numPr>
        <w:rPr>
          <w:lang w:val="en-US"/>
        </w:rPr>
      </w:pPr>
      <w:r w:rsidRPr="002620DB">
        <w:rPr>
          <w:lang w:val="en-US"/>
        </w:rPr>
        <w:t>In the Error.cshtml file, set the content of the TITLE element to Custom Error.</w:t>
      </w:r>
    </w:p>
    <w:p w:rsidR="00995AF5" w:rsidRPr="002620DB" w:rsidRDefault="00995AF5" w:rsidP="00DA06CB">
      <w:pPr>
        <w:pStyle w:val="Listeafsnit"/>
        <w:numPr>
          <w:ilvl w:val="0"/>
          <w:numId w:val="94"/>
        </w:numPr>
        <w:rPr>
          <w:lang w:val="en-US"/>
        </w:rPr>
      </w:pPr>
      <w:r w:rsidRPr="002620DB">
        <w:rPr>
          <w:lang w:val="en-US"/>
        </w:rPr>
        <w:t>Set the @model for the Error.cshtml to System.Web.Mvc.HandleErrorInfo.</w:t>
      </w:r>
    </w:p>
    <w:p w:rsidR="00995AF5" w:rsidRPr="002620DB" w:rsidRDefault="00995AF5" w:rsidP="00DA06CB">
      <w:pPr>
        <w:pStyle w:val="Listeafsnit"/>
        <w:numPr>
          <w:ilvl w:val="0"/>
          <w:numId w:val="94"/>
        </w:numPr>
        <w:rPr>
          <w:lang w:val="en-US"/>
        </w:rPr>
      </w:pPr>
      <w:r w:rsidRPr="002620DB">
        <w:rPr>
          <w:lang w:val="en-US"/>
        </w:rPr>
        <w:t>In the DIV element, render an H1 element by using the following information:</w:t>
      </w:r>
    </w:p>
    <w:p w:rsidR="00995AF5" w:rsidRPr="002620DB" w:rsidRDefault="00995AF5" w:rsidP="00DA06CB">
      <w:pPr>
        <w:pStyle w:val="Listeafsnit"/>
        <w:numPr>
          <w:ilvl w:val="0"/>
          <w:numId w:val="94"/>
        </w:numPr>
        <w:rPr>
          <w:lang w:val="en-US"/>
        </w:rPr>
      </w:pPr>
      <w:r w:rsidRPr="002620DB">
        <w:rPr>
          <w:lang w:val="en-US"/>
        </w:rPr>
        <w:t>Content: MVC Error</w:t>
      </w:r>
    </w:p>
    <w:p w:rsidR="00995AF5" w:rsidRPr="002620DB" w:rsidRDefault="00995AF5" w:rsidP="00DA06CB">
      <w:pPr>
        <w:pStyle w:val="Listeafsnit"/>
        <w:numPr>
          <w:ilvl w:val="0"/>
          <w:numId w:val="94"/>
        </w:numPr>
        <w:rPr>
          <w:lang w:val="en-US"/>
        </w:rPr>
      </w:pPr>
      <w:r w:rsidRPr="002620DB">
        <w:rPr>
          <w:lang w:val="en-US"/>
        </w:rPr>
        <w:t>In the DIV element, render the ControllerName property of the Model object.</w:t>
      </w:r>
    </w:p>
    <w:p w:rsidR="00995AF5" w:rsidRPr="002620DB" w:rsidRDefault="00995AF5" w:rsidP="00DA06CB">
      <w:pPr>
        <w:pStyle w:val="Listeafsnit"/>
        <w:numPr>
          <w:ilvl w:val="0"/>
          <w:numId w:val="94"/>
        </w:numPr>
        <w:rPr>
          <w:lang w:val="en-US"/>
        </w:rPr>
      </w:pPr>
      <w:r w:rsidRPr="002620DB">
        <w:rPr>
          <w:lang w:val="en-US"/>
        </w:rPr>
        <w:t>In the DIV element, render the ActionName property of the Model object.</w:t>
      </w:r>
    </w:p>
    <w:p w:rsidR="00995AF5" w:rsidRPr="002620DB" w:rsidRDefault="00995AF5" w:rsidP="00DA06CB">
      <w:pPr>
        <w:pStyle w:val="Listeafsnit"/>
        <w:numPr>
          <w:ilvl w:val="0"/>
          <w:numId w:val="94"/>
        </w:numPr>
        <w:rPr>
          <w:lang w:val="en-US"/>
        </w:rPr>
      </w:pPr>
      <w:r w:rsidRPr="002620DB">
        <w:rPr>
          <w:lang w:val="en-US"/>
        </w:rPr>
        <w:t>In the DIV element, render the Exception.Message property of the Model object.</w:t>
      </w:r>
    </w:p>
    <w:p w:rsidR="00995AF5" w:rsidRPr="002620DB" w:rsidRDefault="00995AF5" w:rsidP="00DA06CB">
      <w:pPr>
        <w:pStyle w:val="Listeafsnit"/>
        <w:numPr>
          <w:ilvl w:val="0"/>
          <w:numId w:val="94"/>
        </w:numPr>
        <w:rPr>
          <w:lang w:val="en-US"/>
        </w:rPr>
      </w:pPr>
      <w:r w:rsidRPr="002620DB">
        <w:rPr>
          <w:lang w:val="en-US"/>
        </w:rPr>
        <w:t>Save all the changes made to the Error.cshtml file.</w:t>
      </w:r>
    </w:p>
    <w:p w:rsidR="00995AF5" w:rsidRPr="00995AF5" w:rsidRDefault="00995AF5" w:rsidP="002620DB">
      <w:pPr>
        <w:pStyle w:val="Overskrift3"/>
        <w:rPr>
          <w:lang w:val="en-US"/>
        </w:rPr>
      </w:pPr>
      <w:r w:rsidRPr="00995AF5">
        <w:rPr>
          <w:lang w:val="en-US"/>
        </w:rPr>
        <w:t>Task 3: Configure errors in the PhotoController class.</w:t>
      </w:r>
    </w:p>
    <w:p w:rsidR="00995AF5" w:rsidRPr="002620DB" w:rsidRDefault="00995AF5" w:rsidP="00DA06CB">
      <w:pPr>
        <w:pStyle w:val="Listeafsnit"/>
        <w:numPr>
          <w:ilvl w:val="0"/>
          <w:numId w:val="95"/>
        </w:numPr>
        <w:rPr>
          <w:lang w:val="en-US"/>
        </w:rPr>
      </w:pPr>
      <w:r w:rsidRPr="002620DB">
        <w:rPr>
          <w:lang w:val="en-US"/>
        </w:rPr>
        <w:t>Modify the PhotoController class to send errors to the Error.cshtml view by using the following</w:t>
      </w:r>
      <w:r w:rsidR="002620DB" w:rsidRPr="002620DB">
        <w:rPr>
          <w:lang w:val="en-US"/>
        </w:rPr>
        <w:t xml:space="preserve"> </w:t>
      </w:r>
      <w:r w:rsidRPr="002620DB">
        <w:rPr>
          <w:lang w:val="en-US"/>
        </w:rPr>
        <w:t>information:</w:t>
      </w:r>
    </w:p>
    <w:p w:rsidR="00995AF5" w:rsidRPr="002620DB" w:rsidRDefault="00995AF5" w:rsidP="00DA06CB">
      <w:pPr>
        <w:pStyle w:val="Listeafsnit"/>
        <w:numPr>
          <w:ilvl w:val="1"/>
          <w:numId w:val="72"/>
        </w:numPr>
        <w:rPr>
          <w:lang w:val="en-US"/>
        </w:rPr>
      </w:pPr>
      <w:r w:rsidRPr="002620DB">
        <w:rPr>
          <w:lang w:val="en-US"/>
        </w:rPr>
        <w:t>Class: PhotoController</w:t>
      </w:r>
    </w:p>
    <w:p w:rsidR="00995AF5" w:rsidRPr="002620DB" w:rsidRDefault="00995AF5" w:rsidP="00DA06CB">
      <w:pPr>
        <w:pStyle w:val="Listeafsnit"/>
        <w:numPr>
          <w:ilvl w:val="1"/>
          <w:numId w:val="72"/>
        </w:numPr>
        <w:rPr>
          <w:lang w:val="en-US"/>
        </w:rPr>
      </w:pPr>
      <w:r w:rsidRPr="002620DB">
        <w:rPr>
          <w:lang w:val="en-US"/>
        </w:rPr>
        <w:t>Annotation: HandleError</w:t>
      </w:r>
    </w:p>
    <w:p w:rsidR="00995AF5" w:rsidRPr="002620DB" w:rsidRDefault="00995AF5" w:rsidP="00DA06CB">
      <w:pPr>
        <w:pStyle w:val="Listeafsnit"/>
        <w:numPr>
          <w:ilvl w:val="1"/>
          <w:numId w:val="72"/>
        </w:numPr>
        <w:rPr>
          <w:lang w:val="en-US"/>
        </w:rPr>
      </w:pPr>
      <w:r w:rsidRPr="002620DB">
        <w:rPr>
          <w:lang w:val="en-US"/>
        </w:rPr>
        <w:t>View: Error</w:t>
      </w:r>
    </w:p>
    <w:p w:rsidR="00995AF5" w:rsidRPr="002620DB" w:rsidRDefault="00995AF5" w:rsidP="00DA06CB">
      <w:pPr>
        <w:pStyle w:val="Listeafsnit"/>
        <w:numPr>
          <w:ilvl w:val="0"/>
          <w:numId w:val="95"/>
        </w:numPr>
        <w:rPr>
          <w:lang w:val="en-US"/>
        </w:rPr>
      </w:pPr>
      <w:r w:rsidRPr="002620DB">
        <w:rPr>
          <w:lang w:val="en-US"/>
        </w:rPr>
        <w:t>Add a new action to the PhotoController class by using the following information:</w:t>
      </w:r>
    </w:p>
    <w:p w:rsidR="00995AF5" w:rsidRPr="002620DB" w:rsidRDefault="00995AF5" w:rsidP="00DA06CB">
      <w:pPr>
        <w:pStyle w:val="Listeafsnit"/>
        <w:numPr>
          <w:ilvl w:val="1"/>
          <w:numId w:val="72"/>
        </w:numPr>
        <w:rPr>
          <w:lang w:val="en-US"/>
        </w:rPr>
      </w:pPr>
      <w:r w:rsidRPr="002620DB">
        <w:rPr>
          <w:lang w:val="en-US"/>
        </w:rPr>
        <w:t>Scope: public</w:t>
      </w:r>
    </w:p>
    <w:p w:rsidR="00995AF5" w:rsidRPr="002620DB" w:rsidRDefault="00995AF5" w:rsidP="00DA06CB">
      <w:pPr>
        <w:pStyle w:val="Listeafsnit"/>
        <w:numPr>
          <w:ilvl w:val="1"/>
          <w:numId w:val="72"/>
        </w:numPr>
        <w:rPr>
          <w:lang w:val="en-US"/>
        </w:rPr>
      </w:pPr>
      <w:r w:rsidRPr="002620DB">
        <w:rPr>
          <w:lang w:val="en-US"/>
        </w:rPr>
        <w:t>Return type: ActionResult</w:t>
      </w:r>
    </w:p>
    <w:p w:rsidR="00995AF5" w:rsidRPr="002620DB" w:rsidRDefault="00995AF5" w:rsidP="00DA06CB">
      <w:pPr>
        <w:pStyle w:val="Listeafsnit"/>
        <w:numPr>
          <w:ilvl w:val="1"/>
          <w:numId w:val="72"/>
        </w:numPr>
        <w:rPr>
          <w:lang w:val="en-US"/>
        </w:rPr>
      </w:pPr>
      <w:r w:rsidRPr="002620DB">
        <w:rPr>
          <w:lang w:val="en-US"/>
        </w:rPr>
        <w:t>Name: SlideShow</w:t>
      </w:r>
    </w:p>
    <w:p w:rsidR="00995AF5" w:rsidRPr="002620DB" w:rsidRDefault="00995AF5" w:rsidP="00DA06CB">
      <w:pPr>
        <w:pStyle w:val="Listeafsnit"/>
        <w:numPr>
          <w:ilvl w:val="1"/>
          <w:numId w:val="72"/>
        </w:numPr>
        <w:rPr>
          <w:lang w:val="en-US"/>
        </w:rPr>
      </w:pPr>
      <w:r w:rsidRPr="002620DB">
        <w:rPr>
          <w:lang w:val="en-US"/>
        </w:rPr>
        <w:t>Parameters: None</w:t>
      </w:r>
    </w:p>
    <w:p w:rsidR="00995AF5" w:rsidRPr="002620DB" w:rsidRDefault="00995AF5" w:rsidP="00DA06CB">
      <w:pPr>
        <w:pStyle w:val="Listeafsnit"/>
        <w:numPr>
          <w:ilvl w:val="0"/>
          <w:numId w:val="95"/>
        </w:numPr>
        <w:rPr>
          <w:lang w:val="en-US"/>
        </w:rPr>
      </w:pPr>
      <w:r w:rsidRPr="002620DB">
        <w:rPr>
          <w:lang w:val="en-US"/>
        </w:rPr>
        <w:t>In the new action, throw an exception by using the following information:</w:t>
      </w:r>
    </w:p>
    <w:p w:rsidR="00995AF5" w:rsidRPr="002620DB" w:rsidRDefault="00995AF5" w:rsidP="00DA06CB">
      <w:pPr>
        <w:pStyle w:val="Listeafsnit"/>
        <w:numPr>
          <w:ilvl w:val="1"/>
          <w:numId w:val="72"/>
        </w:numPr>
        <w:rPr>
          <w:lang w:val="en-US"/>
        </w:rPr>
      </w:pPr>
      <w:r w:rsidRPr="002620DB">
        <w:rPr>
          <w:lang w:val="en-US"/>
        </w:rPr>
        <w:t>Type: NotImplmentedException</w:t>
      </w:r>
    </w:p>
    <w:p w:rsidR="00995AF5" w:rsidRPr="002620DB" w:rsidRDefault="00995AF5" w:rsidP="00DA06CB">
      <w:pPr>
        <w:pStyle w:val="Listeafsnit"/>
        <w:numPr>
          <w:ilvl w:val="1"/>
          <w:numId w:val="72"/>
        </w:numPr>
        <w:rPr>
          <w:lang w:val="en-US"/>
        </w:rPr>
      </w:pPr>
      <w:r w:rsidRPr="002620DB">
        <w:rPr>
          <w:lang w:val="en-US"/>
        </w:rPr>
        <w:t>Message: The SlideShow action is not yet ready</w:t>
      </w:r>
    </w:p>
    <w:p w:rsidR="00995AF5" w:rsidRPr="00995AF5" w:rsidRDefault="00995AF5" w:rsidP="002620DB">
      <w:pPr>
        <w:pStyle w:val="Overskrift3"/>
        <w:rPr>
          <w:lang w:val="en-US"/>
        </w:rPr>
      </w:pPr>
      <w:r w:rsidRPr="00995AF5">
        <w:rPr>
          <w:lang w:val="en-US"/>
        </w:rPr>
        <w:t>Task 4: Raise errors.</w:t>
      </w:r>
    </w:p>
    <w:p w:rsidR="00995AF5" w:rsidRPr="002620DB" w:rsidRDefault="00995AF5" w:rsidP="00DA06CB">
      <w:pPr>
        <w:pStyle w:val="Listeafsnit"/>
        <w:numPr>
          <w:ilvl w:val="0"/>
          <w:numId w:val="96"/>
        </w:numPr>
        <w:rPr>
          <w:lang w:val="en-US"/>
        </w:rPr>
      </w:pPr>
      <w:r w:rsidRPr="002620DB">
        <w:rPr>
          <w:lang w:val="en-US"/>
        </w:rPr>
        <w:t>Start debugging and display Sample Photo 5.</w:t>
      </w:r>
    </w:p>
    <w:p w:rsidR="00995AF5" w:rsidRPr="002620DB" w:rsidRDefault="00995AF5" w:rsidP="00DA06CB">
      <w:pPr>
        <w:pStyle w:val="Listeafsnit"/>
        <w:numPr>
          <w:ilvl w:val="0"/>
          <w:numId w:val="96"/>
        </w:numPr>
        <w:rPr>
          <w:lang w:val="en-US"/>
        </w:rPr>
      </w:pPr>
      <w:r w:rsidRPr="002620DB">
        <w:rPr>
          <w:lang w:val="en-US"/>
        </w:rPr>
        <w:t>In the Internet Explorer window, request the relative URL and view the error details.</w:t>
      </w:r>
    </w:p>
    <w:p w:rsidR="00995AF5" w:rsidRPr="002620DB" w:rsidRDefault="00995AF5" w:rsidP="00DA06CB">
      <w:pPr>
        <w:pStyle w:val="Listeafsnit"/>
        <w:numPr>
          <w:ilvl w:val="1"/>
          <w:numId w:val="72"/>
        </w:numPr>
        <w:rPr>
          <w:lang w:val="en-US"/>
        </w:rPr>
      </w:pPr>
      <w:r w:rsidRPr="002620DB">
        <w:rPr>
          <w:lang w:val="en-US"/>
        </w:rPr>
        <w:t>URL: /Photo/Display/malformedID</w:t>
      </w:r>
    </w:p>
    <w:p w:rsidR="00995AF5" w:rsidRPr="002620DB" w:rsidRDefault="00995AF5" w:rsidP="00DA06CB">
      <w:pPr>
        <w:pStyle w:val="Listeafsnit"/>
        <w:numPr>
          <w:ilvl w:val="0"/>
          <w:numId w:val="96"/>
        </w:numPr>
        <w:rPr>
          <w:lang w:val="en-US"/>
        </w:rPr>
      </w:pPr>
      <w:r w:rsidRPr="002620DB">
        <w:rPr>
          <w:lang w:val="en-US"/>
        </w:rPr>
        <w:t>In the Internet Explorer window, request the relative URL.</w:t>
      </w:r>
    </w:p>
    <w:p w:rsidR="00995AF5" w:rsidRPr="002620DB" w:rsidRDefault="00995AF5" w:rsidP="00DA06CB">
      <w:pPr>
        <w:pStyle w:val="Listeafsnit"/>
        <w:numPr>
          <w:ilvl w:val="1"/>
          <w:numId w:val="72"/>
        </w:numPr>
        <w:rPr>
          <w:lang w:val="en-US"/>
        </w:rPr>
      </w:pPr>
      <w:r w:rsidRPr="002620DB">
        <w:rPr>
          <w:lang w:val="en-US"/>
        </w:rPr>
        <w:t>URL: /Photo/SlideShow</w:t>
      </w:r>
    </w:p>
    <w:p w:rsidR="00995AF5" w:rsidRPr="002620DB" w:rsidRDefault="00995AF5" w:rsidP="00DA06CB">
      <w:pPr>
        <w:pStyle w:val="Listeafsnit"/>
        <w:numPr>
          <w:ilvl w:val="0"/>
          <w:numId w:val="96"/>
        </w:numPr>
        <w:rPr>
          <w:lang w:val="en-US"/>
        </w:rPr>
      </w:pPr>
      <w:r w:rsidRPr="002620DB">
        <w:rPr>
          <w:lang w:val="en-US"/>
        </w:rPr>
        <w:t>Use the IntelliTrace pane to investigate the exception.</w:t>
      </w:r>
    </w:p>
    <w:p w:rsidR="00995AF5" w:rsidRPr="002620DB" w:rsidRDefault="00995AF5" w:rsidP="00DA06CB">
      <w:pPr>
        <w:pStyle w:val="Listeafsnit"/>
        <w:numPr>
          <w:ilvl w:val="0"/>
          <w:numId w:val="96"/>
        </w:numPr>
        <w:rPr>
          <w:lang w:val="en-US"/>
        </w:rPr>
      </w:pPr>
      <w:r w:rsidRPr="002620DB">
        <w:rPr>
          <w:lang w:val="en-US"/>
        </w:rPr>
        <w:t>Stop debugging and close Visual Studio.</w:t>
      </w:r>
    </w:p>
    <w:p w:rsidR="00995AF5" w:rsidRPr="00995AF5" w:rsidRDefault="00995AF5" w:rsidP="00995AF5">
      <w:pPr>
        <w:rPr>
          <w:lang w:val="en-US"/>
        </w:rPr>
      </w:pPr>
      <w:r w:rsidRPr="00995AF5">
        <w:rPr>
          <w:lang w:val="en-US"/>
        </w:rPr>
        <w:t>Results: After completing this exercise, you will be able to:</w:t>
      </w:r>
    </w:p>
    <w:p w:rsidR="00995AF5" w:rsidRPr="00995AF5" w:rsidRDefault="00995AF5" w:rsidP="00995AF5">
      <w:pPr>
        <w:rPr>
          <w:lang w:val="en-US"/>
        </w:rPr>
      </w:pPr>
      <w:r w:rsidRPr="00995AF5">
        <w:rPr>
          <w:lang w:val="en-US"/>
        </w:rPr>
        <w:t>Configure a custom error handling strategy for an MVC application.</w:t>
      </w:r>
    </w:p>
    <w:p w:rsidR="00E53BA7" w:rsidRDefault="00995AF5" w:rsidP="00E53BA7">
      <w:pPr>
        <w:pStyle w:val="Overskrift3"/>
        <w:rPr>
          <w:lang w:val="en-US"/>
        </w:rPr>
      </w:pPr>
      <w:r w:rsidRPr="00D93E0D">
        <w:rPr>
          <w:rStyle w:val="Overskrift4Tegn"/>
          <w:lang w:val="en-US"/>
        </w:rPr>
        <w:t>Question</w:t>
      </w:r>
      <w:r w:rsidRPr="00995AF5">
        <w:rPr>
          <w:lang w:val="en-US"/>
        </w:rPr>
        <w:t xml:space="preserve">: </w:t>
      </w:r>
    </w:p>
    <w:p w:rsidR="00995AF5" w:rsidRPr="00995AF5" w:rsidRDefault="00995AF5" w:rsidP="00995AF5">
      <w:pPr>
        <w:rPr>
          <w:lang w:val="en-US"/>
        </w:rPr>
      </w:pPr>
      <w:r w:rsidRPr="00995AF5">
        <w:rPr>
          <w:lang w:val="en-US"/>
        </w:rPr>
        <w:t>When you ran the tests for the first time in Exercise 1, why did</w:t>
      </w:r>
      <w:r w:rsidR="00681301">
        <w:rPr>
          <w:lang w:val="en-US"/>
        </w:rPr>
        <w:t xml:space="preserve"> </w:t>
      </w:r>
      <w:r w:rsidRPr="00995AF5">
        <w:rPr>
          <w:lang w:val="en-US"/>
        </w:rPr>
        <w:t>Test_Index_Return_View pass, while Test_GetImage_Return_Type and</w:t>
      </w:r>
      <w:r w:rsidR="00681301">
        <w:rPr>
          <w:lang w:val="en-US"/>
        </w:rPr>
        <w:t xml:space="preserve"> </w:t>
      </w:r>
      <w:r w:rsidRPr="00995AF5">
        <w:rPr>
          <w:lang w:val="en-US"/>
        </w:rPr>
        <w:t>Test_PhotoGallery_Model_Type failed?</w:t>
      </w:r>
    </w:p>
    <w:p w:rsidR="00E53BA7" w:rsidRDefault="00995AF5" w:rsidP="00631217">
      <w:pPr>
        <w:pStyle w:val="Overskrift4"/>
        <w:rPr>
          <w:lang w:val="en-US"/>
        </w:rPr>
      </w:pPr>
      <w:r w:rsidRPr="00995AF5">
        <w:rPr>
          <w:lang w:val="en-US"/>
        </w:rPr>
        <w:t xml:space="preserve">Question: </w:t>
      </w:r>
    </w:p>
    <w:p w:rsidR="00995AF5" w:rsidRPr="00995AF5" w:rsidRDefault="00995AF5" w:rsidP="00995AF5">
      <w:pPr>
        <w:rPr>
          <w:lang w:val="en-US"/>
        </w:rPr>
      </w:pPr>
      <w:r w:rsidRPr="00995AF5">
        <w:rPr>
          <w:lang w:val="en-US"/>
        </w:rPr>
        <w:t>In Exercise 1, why did all the tests pass during the second run?</w:t>
      </w:r>
    </w:p>
    <w:p w:rsidR="00681301" w:rsidRDefault="00681301" w:rsidP="00995AF5">
      <w:pPr>
        <w:rPr>
          <w:lang w:val="en-US"/>
        </w:rPr>
        <w:sectPr w:rsidR="00681301" w:rsidSect="00750E6A">
          <w:headerReference w:type="default" r:id="rId32"/>
          <w:headerReference w:type="first" r:id="rId33"/>
          <w:pgSz w:w="11906" w:h="16838"/>
          <w:pgMar w:top="1701" w:right="1134" w:bottom="1701" w:left="1134" w:header="708" w:footer="708" w:gutter="0"/>
          <w:cols w:space="708"/>
          <w:titlePg/>
          <w:docGrid w:linePitch="360"/>
        </w:sectPr>
      </w:pPr>
    </w:p>
    <w:p w:rsidR="00995AF5" w:rsidRPr="00995AF5" w:rsidRDefault="00995AF5" w:rsidP="00EF066E">
      <w:pPr>
        <w:pStyle w:val="Overskrift2"/>
        <w:rPr>
          <w:lang w:val="en-US"/>
        </w:rPr>
      </w:pPr>
      <w:bookmarkStart w:id="47" w:name="_Toc401515483"/>
      <w:r w:rsidRPr="00995AF5">
        <w:rPr>
          <w:lang w:val="en-US"/>
        </w:rPr>
        <w:lastRenderedPageBreak/>
        <w:t>Module Review and Takeaways</w:t>
      </w:r>
      <w:bookmarkEnd w:id="47"/>
    </w:p>
    <w:p w:rsidR="00995AF5" w:rsidRPr="00995AF5" w:rsidRDefault="00995AF5" w:rsidP="00995AF5">
      <w:pPr>
        <w:rPr>
          <w:lang w:val="en-US"/>
        </w:rPr>
      </w:pPr>
      <w:r w:rsidRPr="00995AF5">
        <w:rPr>
          <w:lang w:val="en-US"/>
        </w:rPr>
        <w:t>In this module, you became familiar with various techniques that you can use to eliminate bugs from your</w:t>
      </w:r>
      <w:r w:rsidR="00325814">
        <w:rPr>
          <w:lang w:val="en-US"/>
        </w:rPr>
        <w:t xml:space="preserve"> </w:t>
      </w:r>
      <w:r w:rsidRPr="00995AF5">
        <w:rPr>
          <w:lang w:val="en-US"/>
        </w:rPr>
        <w:t>ASP.NET MVC 4 web application. This begins early in the development phase of the project, when you</w:t>
      </w:r>
      <w:r w:rsidR="00325814">
        <w:rPr>
          <w:lang w:val="en-US"/>
        </w:rPr>
        <w:t xml:space="preserve"> </w:t>
      </w:r>
      <w:r w:rsidRPr="00995AF5">
        <w:rPr>
          <w:lang w:val="en-US"/>
        </w:rPr>
        <w:t>define unit tests that ensure that each method and class in your application behaves precisely as</w:t>
      </w:r>
      <w:r w:rsidR="00325814">
        <w:rPr>
          <w:lang w:val="en-US"/>
        </w:rPr>
        <w:t xml:space="preserve"> </w:t>
      </w:r>
      <w:r w:rsidRPr="00995AF5">
        <w:rPr>
          <w:lang w:val="en-US"/>
        </w:rPr>
        <w:t>designed. Unit tests are automatically rerun as you build the application so you can be sure that methods</w:t>
      </w:r>
      <w:r w:rsidR="00325814">
        <w:rPr>
          <w:lang w:val="en-US"/>
        </w:rPr>
        <w:t xml:space="preserve"> </w:t>
      </w:r>
      <w:r w:rsidRPr="00995AF5">
        <w:rPr>
          <w:lang w:val="en-US"/>
        </w:rPr>
        <w:t>and classes that did work are not broken by later coding errors. Exceptions arise in even the most welltested</w:t>
      </w:r>
      <w:r w:rsidR="00325814">
        <w:rPr>
          <w:lang w:val="en-US"/>
        </w:rPr>
        <w:t xml:space="preserve"> </w:t>
      </w:r>
      <w:r w:rsidRPr="00995AF5">
        <w:rPr>
          <w:lang w:val="en-US"/>
        </w:rPr>
        <w:t>applications because of unforeseen circumstances. You also saw how to ensure that exceptions are</w:t>
      </w:r>
      <w:r w:rsidR="00325814">
        <w:rPr>
          <w:lang w:val="en-US"/>
        </w:rPr>
        <w:t xml:space="preserve"> </w:t>
      </w:r>
      <w:r w:rsidRPr="00995AF5">
        <w:rPr>
          <w:lang w:val="en-US"/>
        </w:rPr>
        <w:t>handled smoothly, and how error logs are optionally stored for later analysis.</w:t>
      </w:r>
    </w:p>
    <w:p w:rsidR="00325814" w:rsidRDefault="00995AF5" w:rsidP="00EF066E">
      <w:pPr>
        <w:pStyle w:val="Overskrift4"/>
        <w:rPr>
          <w:lang w:val="en-US"/>
        </w:rPr>
      </w:pPr>
      <w:r w:rsidRPr="00995AF5">
        <w:rPr>
          <w:lang w:val="en-US"/>
        </w:rPr>
        <w:t xml:space="preserve">Best Practice: </w:t>
      </w:r>
    </w:p>
    <w:p w:rsidR="00995AF5" w:rsidRPr="00995AF5" w:rsidRDefault="00995AF5" w:rsidP="00995AF5">
      <w:pPr>
        <w:rPr>
          <w:lang w:val="en-US"/>
        </w:rPr>
      </w:pPr>
      <w:r w:rsidRPr="00995AF5">
        <w:rPr>
          <w:lang w:val="en-US"/>
        </w:rPr>
        <w:t>If you are using TDD or Extreme Programming, define each test before you write the</w:t>
      </w:r>
      <w:r w:rsidR="00325814">
        <w:rPr>
          <w:lang w:val="en-US"/>
        </w:rPr>
        <w:t xml:space="preserve"> </w:t>
      </w:r>
      <w:r w:rsidRPr="00995AF5">
        <w:rPr>
          <w:lang w:val="en-US"/>
        </w:rPr>
        <w:t>code that implements a requirement. Use the test as a full specification that your code must satisfy.</w:t>
      </w:r>
    </w:p>
    <w:p w:rsidR="00995AF5" w:rsidRPr="00995AF5" w:rsidRDefault="00995AF5" w:rsidP="00995AF5">
      <w:pPr>
        <w:rPr>
          <w:lang w:val="en-US"/>
        </w:rPr>
      </w:pPr>
      <w:r w:rsidRPr="00995AF5">
        <w:rPr>
          <w:lang w:val="en-US"/>
        </w:rPr>
        <w:t>This requires a full understanding of the design.</w:t>
      </w:r>
    </w:p>
    <w:p w:rsidR="00325814" w:rsidRDefault="00995AF5" w:rsidP="00EF066E">
      <w:pPr>
        <w:pStyle w:val="Overskrift4"/>
        <w:rPr>
          <w:lang w:val="en-US"/>
        </w:rPr>
      </w:pPr>
      <w:r w:rsidRPr="00995AF5">
        <w:rPr>
          <w:lang w:val="en-US"/>
        </w:rPr>
        <w:t xml:space="preserve">Best Practice: </w:t>
      </w:r>
    </w:p>
    <w:p w:rsidR="00995AF5" w:rsidRPr="00995AF5" w:rsidRDefault="00995AF5" w:rsidP="00995AF5">
      <w:pPr>
        <w:rPr>
          <w:lang w:val="en-US"/>
        </w:rPr>
      </w:pPr>
      <w:r w:rsidRPr="00995AF5">
        <w:rPr>
          <w:lang w:val="en-US"/>
        </w:rPr>
        <w:t>Investigate and choose a mocking framework to help you create test double objects for</w:t>
      </w:r>
      <w:r w:rsidR="00325814">
        <w:rPr>
          <w:lang w:val="en-US"/>
        </w:rPr>
        <w:t xml:space="preserve"> </w:t>
      </w:r>
      <w:r w:rsidRPr="00995AF5">
        <w:rPr>
          <w:lang w:val="en-US"/>
        </w:rPr>
        <w:t>use in unit tests. Though it may take time to select the best framewo</w:t>
      </w:r>
      <w:r w:rsidR="00325814">
        <w:rPr>
          <w:lang w:val="en-US"/>
        </w:rPr>
        <w:t xml:space="preserve">rk and to learn how to code mock </w:t>
      </w:r>
      <w:r w:rsidRPr="00995AF5">
        <w:rPr>
          <w:lang w:val="en-US"/>
        </w:rPr>
        <w:t>objects, your time investment will be worth it over the life of the project.</w:t>
      </w:r>
    </w:p>
    <w:p w:rsidR="00325814" w:rsidRDefault="00995AF5" w:rsidP="00EF066E">
      <w:pPr>
        <w:pStyle w:val="Overskrift4"/>
        <w:rPr>
          <w:lang w:val="en-US"/>
        </w:rPr>
      </w:pPr>
      <w:r w:rsidRPr="00995AF5">
        <w:rPr>
          <w:lang w:val="en-US"/>
        </w:rPr>
        <w:t xml:space="preserve">Best Practice: </w:t>
      </w:r>
    </w:p>
    <w:p w:rsidR="00995AF5" w:rsidRPr="00995AF5" w:rsidRDefault="00995AF5" w:rsidP="00995AF5">
      <w:pPr>
        <w:rPr>
          <w:lang w:val="en-US"/>
        </w:rPr>
      </w:pPr>
      <w:r w:rsidRPr="00995AF5">
        <w:rPr>
          <w:lang w:val="en-US"/>
        </w:rPr>
        <w:t>Do not be tempted to skip unit tests when under time pressure. Doing so can</w:t>
      </w:r>
      <w:r w:rsidR="00325814">
        <w:rPr>
          <w:lang w:val="en-US"/>
        </w:rPr>
        <w:t xml:space="preserve"> </w:t>
      </w:r>
      <w:r w:rsidRPr="00995AF5">
        <w:rPr>
          <w:lang w:val="en-US"/>
        </w:rPr>
        <w:t>introduce bugs and errors into your system and result in more time being spent debugging.</w:t>
      </w:r>
    </w:p>
    <w:p w:rsidR="00995AF5" w:rsidRPr="00995AF5" w:rsidRDefault="00995AF5" w:rsidP="00EF066E">
      <w:pPr>
        <w:pStyle w:val="Overskrift3"/>
        <w:rPr>
          <w:lang w:val="en-US"/>
        </w:rPr>
      </w:pPr>
      <w:r w:rsidRPr="00995AF5">
        <w:rPr>
          <w:lang w:val="en-US"/>
        </w:rPr>
        <w:t>Common Issues and Troubleshooting Tips</w:t>
      </w:r>
    </w:p>
    <w:p w:rsidR="00325814" w:rsidRDefault="00325814" w:rsidP="00995AF5">
      <w:pPr>
        <w:rPr>
          <w:lang w:val="en-US"/>
        </w:rPr>
      </w:pPr>
    </w:p>
    <w:tbl>
      <w:tblPr>
        <w:tblStyle w:val="Tabel-Gitter"/>
        <w:tblW w:w="0" w:type="auto"/>
        <w:tblLook w:val="04A0" w:firstRow="1" w:lastRow="0" w:firstColumn="1" w:lastColumn="0" w:noHBand="0" w:noVBand="1"/>
      </w:tblPr>
      <w:tblGrid>
        <w:gridCol w:w="4814"/>
        <w:gridCol w:w="4814"/>
      </w:tblGrid>
      <w:tr w:rsidR="00325814" w:rsidTr="00325814">
        <w:tc>
          <w:tcPr>
            <w:tcW w:w="4814" w:type="dxa"/>
          </w:tcPr>
          <w:p w:rsidR="00325814" w:rsidRDefault="00325814" w:rsidP="00995AF5">
            <w:pPr>
              <w:rPr>
                <w:lang w:val="en-US"/>
              </w:rPr>
            </w:pPr>
            <w:r w:rsidRPr="00995AF5">
              <w:rPr>
                <w:lang w:val="en-US"/>
              </w:rPr>
              <w:t>Common Issue</w:t>
            </w:r>
          </w:p>
        </w:tc>
        <w:tc>
          <w:tcPr>
            <w:tcW w:w="4814" w:type="dxa"/>
          </w:tcPr>
          <w:p w:rsidR="00325814" w:rsidRDefault="00325814" w:rsidP="00995AF5">
            <w:pPr>
              <w:rPr>
                <w:lang w:val="en-US"/>
              </w:rPr>
            </w:pPr>
            <w:r w:rsidRPr="00995AF5">
              <w:rPr>
                <w:lang w:val="en-US"/>
              </w:rPr>
              <w:t>Troubleshooting Tip</w:t>
            </w:r>
          </w:p>
        </w:tc>
      </w:tr>
      <w:tr w:rsidR="00325814" w:rsidRPr="00D93E0D" w:rsidTr="00325814">
        <w:tc>
          <w:tcPr>
            <w:tcW w:w="4814" w:type="dxa"/>
          </w:tcPr>
          <w:p w:rsidR="00325814" w:rsidRDefault="00325814" w:rsidP="00995AF5">
            <w:pPr>
              <w:rPr>
                <w:lang w:val="en-US"/>
              </w:rPr>
            </w:pPr>
            <w:r w:rsidRPr="00995AF5">
              <w:rPr>
                <w:lang w:val="en-US"/>
              </w:rPr>
              <w:t>No information appears in the IntelliTrace</w:t>
            </w:r>
            <w:r>
              <w:rPr>
                <w:lang w:val="en-US"/>
              </w:rPr>
              <w:t xml:space="preserve"> </w:t>
            </w:r>
            <w:r w:rsidRPr="00995AF5">
              <w:rPr>
                <w:lang w:val="en-US"/>
              </w:rPr>
              <w:t>window.</w:t>
            </w:r>
          </w:p>
        </w:tc>
        <w:tc>
          <w:tcPr>
            <w:tcW w:w="4814" w:type="dxa"/>
          </w:tcPr>
          <w:p w:rsidR="00325814" w:rsidRDefault="00325814" w:rsidP="00995AF5">
            <w:pPr>
              <w:rPr>
                <w:lang w:val="en-US"/>
              </w:rPr>
            </w:pPr>
          </w:p>
        </w:tc>
      </w:tr>
    </w:tbl>
    <w:p w:rsidR="00995AF5" w:rsidRPr="00995AF5" w:rsidRDefault="00995AF5" w:rsidP="00EF066E">
      <w:pPr>
        <w:pStyle w:val="Overskrift3"/>
        <w:rPr>
          <w:lang w:val="en-US"/>
        </w:rPr>
      </w:pPr>
      <w:r w:rsidRPr="00995AF5">
        <w:rPr>
          <w:lang w:val="en-US"/>
        </w:rPr>
        <w:t>Review Question(s)</w:t>
      </w:r>
    </w:p>
    <w:p w:rsidR="00631217" w:rsidRDefault="00995AF5" w:rsidP="00631217">
      <w:pPr>
        <w:pStyle w:val="Overskrift4"/>
        <w:rPr>
          <w:lang w:val="en-US"/>
        </w:rPr>
      </w:pPr>
      <w:r w:rsidRPr="00995AF5">
        <w:rPr>
          <w:lang w:val="en-US"/>
        </w:rPr>
        <w:t xml:space="preserve">Question: </w:t>
      </w:r>
    </w:p>
    <w:p w:rsidR="00995AF5" w:rsidRPr="00995AF5" w:rsidRDefault="00995AF5" w:rsidP="00995AF5">
      <w:pPr>
        <w:rPr>
          <w:lang w:val="en-US"/>
        </w:rPr>
      </w:pPr>
      <w:r w:rsidRPr="00995AF5">
        <w:rPr>
          <w:lang w:val="en-US"/>
        </w:rPr>
        <w:t>You want to ensure that the PhotoController object passes a single Photo object</w:t>
      </w:r>
      <w:r w:rsidR="00325814">
        <w:rPr>
          <w:lang w:val="en-US"/>
        </w:rPr>
        <w:t xml:space="preserve"> </w:t>
      </w:r>
      <w:r w:rsidRPr="00995AF5">
        <w:rPr>
          <w:lang w:val="en-US"/>
        </w:rPr>
        <w:t>to the Display view, when a user calls the Search action for an existing photo title. What unit</w:t>
      </w:r>
      <w:r w:rsidR="00325814">
        <w:rPr>
          <w:lang w:val="en-US"/>
        </w:rPr>
        <w:t xml:space="preserve"> </w:t>
      </w:r>
      <w:r w:rsidRPr="00995AF5">
        <w:rPr>
          <w:lang w:val="en-US"/>
        </w:rPr>
        <w:t>tests should you create to check this functionality?</w:t>
      </w:r>
    </w:p>
    <w:p w:rsidR="00995AF5" w:rsidRPr="00995AF5" w:rsidRDefault="00995AF5" w:rsidP="00EF066E">
      <w:pPr>
        <w:pStyle w:val="Overskrift3"/>
        <w:rPr>
          <w:lang w:val="en-US"/>
        </w:rPr>
      </w:pPr>
      <w:r w:rsidRPr="00995AF5">
        <w:rPr>
          <w:lang w:val="en-US"/>
        </w:rPr>
        <w:t>Tools</w:t>
      </w:r>
    </w:p>
    <w:p w:rsidR="00995AF5" w:rsidRPr="00995AF5" w:rsidRDefault="00995AF5" w:rsidP="00995AF5">
      <w:pPr>
        <w:rPr>
          <w:lang w:val="en-US"/>
        </w:rPr>
      </w:pPr>
      <w:r w:rsidRPr="00995AF5">
        <w:rPr>
          <w:lang w:val="en-US"/>
        </w:rPr>
        <w:t>NinJect, StructureMap. These are Inversion of Control (IoC) containers, also known as Dependency</w:t>
      </w:r>
      <w:r w:rsidR="00325814">
        <w:rPr>
          <w:lang w:val="en-US"/>
        </w:rPr>
        <w:t xml:space="preserve"> </w:t>
      </w:r>
      <w:r w:rsidRPr="00995AF5">
        <w:rPr>
          <w:lang w:val="en-US"/>
        </w:rPr>
        <w:t>Injection (DI) frameworks. They create non-test implementations of interfaces in your web application.</w:t>
      </w:r>
    </w:p>
    <w:p w:rsidR="00995AF5" w:rsidRPr="00995AF5" w:rsidRDefault="00995AF5" w:rsidP="00995AF5">
      <w:pPr>
        <w:rPr>
          <w:lang w:val="en-US"/>
        </w:rPr>
      </w:pPr>
      <w:r w:rsidRPr="00995AF5">
        <w:rPr>
          <w:lang w:val="en-US"/>
        </w:rPr>
        <w:t>Moq, RhinoMocks, NSubstitute. These are mocking frameworks. They automate the creation of test</w:t>
      </w:r>
      <w:r w:rsidR="00325814">
        <w:rPr>
          <w:lang w:val="en-US"/>
        </w:rPr>
        <w:t xml:space="preserve"> </w:t>
      </w:r>
      <w:r w:rsidRPr="00995AF5">
        <w:rPr>
          <w:lang w:val="en-US"/>
        </w:rPr>
        <w:t>doubles for unit tests.</w:t>
      </w:r>
    </w:p>
    <w:p w:rsidR="00995AF5" w:rsidRPr="00995AF5" w:rsidRDefault="00995AF5" w:rsidP="00995AF5">
      <w:pPr>
        <w:rPr>
          <w:lang w:val="en-US"/>
        </w:rPr>
      </w:pPr>
      <w:r w:rsidRPr="00995AF5">
        <w:rPr>
          <w:lang w:val="en-US"/>
        </w:rPr>
        <w:t>IntelliTrace. This is a part of Visual Studio that displays application state at the point of an exception or</w:t>
      </w:r>
      <w:r w:rsidR="00325814">
        <w:rPr>
          <w:lang w:val="en-US"/>
        </w:rPr>
        <w:t xml:space="preserve"> </w:t>
      </w:r>
      <w:r w:rsidRPr="00995AF5">
        <w:rPr>
          <w:lang w:val="en-US"/>
        </w:rPr>
        <w:t>break, and at earlier times.</w:t>
      </w:r>
    </w:p>
    <w:p w:rsidR="00325814" w:rsidRDefault="00995AF5">
      <w:pPr>
        <w:rPr>
          <w:lang w:val="en-US"/>
        </w:rPr>
      </w:pPr>
      <w:r w:rsidRPr="00995AF5">
        <w:rPr>
          <w:lang w:val="en-US"/>
        </w:rPr>
        <w:t>Health Monitoring. This part of ASP.NET can store health events in a database, log, or other locations for</w:t>
      </w:r>
      <w:r w:rsidR="00325814">
        <w:rPr>
          <w:lang w:val="en-US"/>
        </w:rPr>
        <w:t xml:space="preserve"> </w:t>
      </w:r>
      <w:r w:rsidRPr="00995AF5">
        <w:rPr>
          <w:lang w:val="en-US"/>
        </w:rPr>
        <w:t>later analysis.</w:t>
      </w:r>
    </w:p>
    <w:p w:rsidR="009D61CA" w:rsidRDefault="00995AF5">
      <w:pPr>
        <w:rPr>
          <w:lang w:val="en-US"/>
        </w:rPr>
        <w:sectPr w:rsidR="009D61CA" w:rsidSect="00750E6A">
          <w:headerReference w:type="default" r:id="rId34"/>
          <w:headerReference w:type="first" r:id="rId35"/>
          <w:pgSz w:w="11906" w:h="16838"/>
          <w:pgMar w:top="1701" w:right="1134" w:bottom="1701" w:left="1134" w:header="708" w:footer="708" w:gutter="0"/>
          <w:cols w:space="708"/>
          <w:titlePg/>
          <w:docGrid w:linePitch="360"/>
        </w:sectPr>
      </w:pPr>
      <w:r w:rsidRPr="00995AF5">
        <w:rPr>
          <w:lang w:val="en-US"/>
        </w:rPr>
        <w:lastRenderedPageBreak/>
        <w:t>ELMAH. This exception logging tool can store exceptions in database tables, XML files, and elsewhere, and</w:t>
      </w:r>
      <w:r w:rsidR="00325814">
        <w:rPr>
          <w:lang w:val="en-US"/>
        </w:rPr>
        <w:t xml:space="preserve"> </w:t>
      </w:r>
      <w:r w:rsidRPr="00995AF5">
        <w:rPr>
          <w:lang w:val="en-US"/>
        </w:rPr>
        <w:t>enable administrators to view exception details on a webpage.</w:t>
      </w:r>
    </w:p>
    <w:p w:rsidR="00B929C0" w:rsidRPr="00B929C0" w:rsidRDefault="00EF066E" w:rsidP="00B929C0">
      <w:pPr>
        <w:pStyle w:val="Overskrift1"/>
        <w:rPr>
          <w:lang w:val="en-US"/>
        </w:rPr>
      </w:pPr>
      <w:bookmarkStart w:id="48" w:name="_Toc401515484"/>
      <w:r>
        <w:rPr>
          <w:lang w:val="en-US"/>
        </w:rPr>
        <w:lastRenderedPageBreak/>
        <w:t xml:space="preserve">Module 07 - </w:t>
      </w:r>
      <w:r w:rsidR="00B929C0" w:rsidRPr="00B929C0">
        <w:rPr>
          <w:lang w:val="en-US"/>
        </w:rPr>
        <w:t>Lab: Structuring ASP.NET MVC 4 Web Applications</w:t>
      </w:r>
      <w:bookmarkEnd w:id="48"/>
    </w:p>
    <w:p w:rsidR="00B929C0" w:rsidRPr="00B929C0" w:rsidRDefault="00B929C0" w:rsidP="008A5571">
      <w:pPr>
        <w:pStyle w:val="Overskrift2"/>
        <w:rPr>
          <w:lang w:val="en-US"/>
        </w:rPr>
      </w:pPr>
      <w:bookmarkStart w:id="49" w:name="_Toc401515485"/>
      <w:r w:rsidRPr="00B929C0">
        <w:rPr>
          <w:lang w:val="en-US"/>
        </w:rPr>
        <w:t>Scenario</w:t>
      </w:r>
      <w:bookmarkEnd w:id="49"/>
    </w:p>
    <w:p w:rsidR="00B929C0" w:rsidRPr="00B929C0" w:rsidRDefault="00B929C0" w:rsidP="00B929C0">
      <w:pPr>
        <w:rPr>
          <w:lang w:val="en-US"/>
        </w:rPr>
      </w:pPr>
      <w:r w:rsidRPr="00B929C0">
        <w:rPr>
          <w:lang w:val="en-US"/>
        </w:rPr>
        <w:t>An important design priority for the Photo Sharing application is that the visitors should be able to easily</w:t>
      </w:r>
      <w:r w:rsidR="008A5571">
        <w:rPr>
          <w:lang w:val="en-US"/>
        </w:rPr>
        <w:t xml:space="preserve"> </w:t>
      </w:r>
      <w:r w:rsidRPr="00B929C0">
        <w:rPr>
          <w:lang w:val="en-US"/>
        </w:rPr>
        <w:t>and logically locate photographs. Additionally, photo galleries and photos need to appear high in search</w:t>
      </w:r>
      <w:r w:rsidR="008A5571">
        <w:rPr>
          <w:lang w:val="en-US"/>
        </w:rPr>
        <w:t xml:space="preserve"> </w:t>
      </w:r>
      <w:r w:rsidRPr="00B929C0">
        <w:rPr>
          <w:lang w:val="en-US"/>
        </w:rPr>
        <w:t>engine results. To implement these priorities, you have been asked to configure routes that enable the</w:t>
      </w:r>
      <w:r w:rsidR="008A5571">
        <w:rPr>
          <w:lang w:val="en-US"/>
        </w:rPr>
        <w:t xml:space="preserve"> </w:t>
      </w:r>
      <w:r w:rsidRPr="00B929C0">
        <w:rPr>
          <w:lang w:val="en-US"/>
        </w:rPr>
        <w:t>entry of user-friendly URLs to access photos.</w:t>
      </w:r>
    </w:p>
    <w:p w:rsidR="00B929C0" w:rsidRPr="00B929C0" w:rsidRDefault="00B929C0" w:rsidP="00B929C0">
      <w:pPr>
        <w:rPr>
          <w:lang w:val="en-US"/>
        </w:rPr>
      </w:pPr>
      <w:r w:rsidRPr="00B929C0">
        <w:rPr>
          <w:lang w:val="en-US"/>
        </w:rPr>
        <w:t>You have been asked to ensure that the URLs of the following forms work to display a photo:</w:t>
      </w:r>
    </w:p>
    <w:p w:rsidR="00B929C0" w:rsidRPr="008A5571" w:rsidRDefault="00B929C0" w:rsidP="00DA06CB">
      <w:pPr>
        <w:pStyle w:val="Listeafsnit"/>
        <w:numPr>
          <w:ilvl w:val="0"/>
          <w:numId w:val="72"/>
        </w:numPr>
        <w:rPr>
          <w:lang w:val="en-US"/>
        </w:rPr>
      </w:pPr>
      <w:r w:rsidRPr="008A5571">
        <w:rPr>
          <w:lang w:val="en-US"/>
        </w:rPr>
        <w:t>~/photo/display/PhotoId. In this form of URL, PhotoId is the database ID of the photo object. This</w:t>
      </w:r>
      <w:r w:rsidR="008A5571" w:rsidRPr="008A5571">
        <w:rPr>
          <w:lang w:val="en-US"/>
        </w:rPr>
        <w:t xml:space="preserve"> </w:t>
      </w:r>
      <w:r w:rsidRPr="008A5571">
        <w:rPr>
          <w:lang w:val="en-US"/>
        </w:rPr>
        <w:t>form of URL already works because it matches the default route.</w:t>
      </w:r>
    </w:p>
    <w:p w:rsidR="00B929C0" w:rsidRPr="008A5571" w:rsidRDefault="00B929C0" w:rsidP="00DA06CB">
      <w:pPr>
        <w:pStyle w:val="Listeafsnit"/>
        <w:numPr>
          <w:ilvl w:val="0"/>
          <w:numId w:val="72"/>
        </w:numPr>
        <w:rPr>
          <w:lang w:val="en-US"/>
        </w:rPr>
      </w:pPr>
      <w:r w:rsidRPr="008A5571">
        <w:rPr>
          <w:lang w:val="en-US"/>
        </w:rPr>
        <w:t>~/photo/PhotoId. In this form of URL, PhotoId is the database ID of the photo object. This is the</w:t>
      </w:r>
      <w:r w:rsidR="008A5571" w:rsidRPr="008A5571">
        <w:rPr>
          <w:lang w:val="en-US"/>
        </w:rPr>
        <w:t xml:space="preserve"> </w:t>
      </w:r>
      <w:r w:rsidRPr="008A5571">
        <w:rPr>
          <w:lang w:val="en-US"/>
        </w:rPr>
        <w:t>logical URL to enter when you know the ID of the photo that you want to access.</w:t>
      </w:r>
    </w:p>
    <w:p w:rsidR="00B929C0" w:rsidRPr="008A5571" w:rsidRDefault="00B929C0" w:rsidP="00DA06CB">
      <w:pPr>
        <w:pStyle w:val="Listeafsnit"/>
        <w:numPr>
          <w:ilvl w:val="0"/>
          <w:numId w:val="72"/>
        </w:numPr>
        <w:rPr>
          <w:lang w:val="en-US"/>
        </w:rPr>
      </w:pPr>
      <w:r w:rsidRPr="008A5571">
        <w:rPr>
          <w:lang w:val="en-US"/>
        </w:rPr>
        <w:t>~/photo/title/PhotoTitle. In this form of URL, PhotoTitle is the title of the photo object. This is the</w:t>
      </w:r>
      <w:r w:rsidR="008A5571" w:rsidRPr="008A5571">
        <w:rPr>
          <w:lang w:val="en-US"/>
        </w:rPr>
        <w:t xml:space="preserve"> </w:t>
      </w:r>
      <w:r w:rsidRPr="008A5571">
        <w:rPr>
          <w:lang w:val="en-US"/>
        </w:rPr>
        <w:t>logical URL to enter when you know the title of the photo that you want to access.</w:t>
      </w:r>
    </w:p>
    <w:p w:rsidR="00B929C0" w:rsidRPr="00B929C0" w:rsidRDefault="00B929C0" w:rsidP="00B929C0">
      <w:pPr>
        <w:rPr>
          <w:lang w:val="en-US"/>
        </w:rPr>
      </w:pPr>
      <w:r w:rsidRPr="00B929C0">
        <w:rPr>
          <w:lang w:val="en-US"/>
        </w:rPr>
        <w:t>You have also been asked to implement the following navigation controls in the Photo Sharing</w:t>
      </w:r>
      <w:r w:rsidR="008A5571">
        <w:rPr>
          <w:lang w:val="en-US"/>
        </w:rPr>
        <w:t xml:space="preserve"> </w:t>
      </w:r>
      <w:r w:rsidRPr="00B929C0">
        <w:rPr>
          <w:lang w:val="en-US"/>
        </w:rPr>
        <w:t>application:</w:t>
      </w:r>
    </w:p>
    <w:p w:rsidR="00B929C0" w:rsidRPr="008A5571" w:rsidRDefault="00B929C0" w:rsidP="00DA06CB">
      <w:pPr>
        <w:pStyle w:val="Listeafsnit"/>
        <w:numPr>
          <w:ilvl w:val="0"/>
          <w:numId w:val="72"/>
        </w:numPr>
        <w:rPr>
          <w:lang w:val="en-US"/>
        </w:rPr>
      </w:pPr>
      <w:r w:rsidRPr="008A5571">
        <w:rPr>
          <w:lang w:val="en-US"/>
        </w:rPr>
        <w:t>A menu with links to the main site areas</w:t>
      </w:r>
    </w:p>
    <w:p w:rsidR="00B929C0" w:rsidRPr="008A5571" w:rsidRDefault="00B929C0" w:rsidP="00DA06CB">
      <w:pPr>
        <w:pStyle w:val="Listeafsnit"/>
        <w:numPr>
          <w:ilvl w:val="0"/>
          <w:numId w:val="72"/>
        </w:numPr>
        <w:rPr>
          <w:lang w:val="en-US"/>
        </w:rPr>
      </w:pPr>
      <w:r w:rsidRPr="008A5571">
        <w:rPr>
          <w:lang w:val="en-US"/>
        </w:rPr>
        <w:t>A breadcrumb control</w:t>
      </w:r>
    </w:p>
    <w:p w:rsidR="00B929C0" w:rsidRPr="00B929C0" w:rsidRDefault="00B929C0" w:rsidP="00B929C0">
      <w:pPr>
        <w:rPr>
          <w:lang w:val="en-US"/>
        </w:rPr>
      </w:pPr>
      <w:r w:rsidRPr="00B929C0">
        <w:rPr>
          <w:lang w:val="en-US"/>
        </w:rPr>
        <w:t>These navigation controls will be added to the menu after the completion of the main site areas.</w:t>
      </w:r>
    </w:p>
    <w:p w:rsidR="00B929C0" w:rsidRPr="00B929C0" w:rsidRDefault="00B929C0" w:rsidP="008A5571">
      <w:pPr>
        <w:pStyle w:val="Overskrift3"/>
        <w:rPr>
          <w:lang w:val="en-US"/>
        </w:rPr>
      </w:pPr>
      <w:r w:rsidRPr="00B929C0">
        <w:rPr>
          <w:lang w:val="en-US"/>
        </w:rPr>
        <w:t>Objectives</w:t>
      </w:r>
    </w:p>
    <w:p w:rsidR="00B929C0" w:rsidRPr="00B929C0" w:rsidRDefault="00B929C0" w:rsidP="00B929C0">
      <w:pPr>
        <w:rPr>
          <w:lang w:val="en-US"/>
        </w:rPr>
      </w:pPr>
      <w:r w:rsidRPr="00B929C0">
        <w:rPr>
          <w:lang w:val="en-US"/>
        </w:rPr>
        <w:t>After completing this lab, you will be able to:</w:t>
      </w:r>
    </w:p>
    <w:p w:rsidR="00B929C0" w:rsidRPr="008A5571" w:rsidRDefault="00B929C0" w:rsidP="00DA06CB">
      <w:pPr>
        <w:pStyle w:val="Listeafsnit"/>
        <w:numPr>
          <w:ilvl w:val="0"/>
          <w:numId w:val="72"/>
        </w:numPr>
        <w:rPr>
          <w:lang w:val="en-US"/>
        </w:rPr>
      </w:pPr>
      <w:r w:rsidRPr="008A5571">
        <w:rPr>
          <w:lang w:val="en-US"/>
        </w:rPr>
        <w:t>Add routes to the ASP.NET Routing Engine in an ASP.NET MVC application.</w:t>
      </w:r>
    </w:p>
    <w:p w:rsidR="00B929C0" w:rsidRPr="008A5571" w:rsidRDefault="00B929C0" w:rsidP="00DA06CB">
      <w:pPr>
        <w:pStyle w:val="Listeafsnit"/>
        <w:numPr>
          <w:ilvl w:val="0"/>
          <w:numId w:val="72"/>
        </w:numPr>
        <w:rPr>
          <w:lang w:val="en-US"/>
        </w:rPr>
      </w:pPr>
      <w:r w:rsidRPr="008A5571">
        <w:rPr>
          <w:lang w:val="en-US"/>
        </w:rPr>
        <w:t>Build navigation controls within ASP.NET views.</w:t>
      </w:r>
    </w:p>
    <w:p w:rsidR="00B929C0" w:rsidRPr="00B929C0" w:rsidRDefault="00B929C0" w:rsidP="00B929C0">
      <w:pPr>
        <w:rPr>
          <w:lang w:val="en-US"/>
        </w:rPr>
      </w:pPr>
      <w:r w:rsidRPr="00B929C0">
        <w:rPr>
          <w:lang w:val="en-US"/>
        </w:rPr>
        <w:t>Estimated Time: 40 minutes</w:t>
      </w:r>
    </w:p>
    <w:p w:rsidR="00B929C0" w:rsidRPr="00B929C0" w:rsidRDefault="00B929C0" w:rsidP="008A5571">
      <w:pPr>
        <w:pStyle w:val="Overskrift2"/>
        <w:rPr>
          <w:lang w:val="en-US"/>
        </w:rPr>
      </w:pPr>
      <w:bookmarkStart w:id="50" w:name="_Toc401515486"/>
      <w:r w:rsidRPr="00B929C0">
        <w:rPr>
          <w:lang w:val="en-US"/>
        </w:rPr>
        <w:t>Exercise 1: Using the Routing Engine</w:t>
      </w:r>
      <w:bookmarkEnd w:id="50"/>
    </w:p>
    <w:p w:rsidR="00B929C0" w:rsidRPr="00B929C0" w:rsidRDefault="00B929C0" w:rsidP="008A5571">
      <w:pPr>
        <w:pStyle w:val="Overskrift3"/>
        <w:rPr>
          <w:lang w:val="en-US"/>
        </w:rPr>
      </w:pPr>
      <w:r w:rsidRPr="00B929C0">
        <w:rPr>
          <w:lang w:val="en-US"/>
        </w:rPr>
        <w:t>Scenario</w:t>
      </w:r>
    </w:p>
    <w:p w:rsidR="00B929C0" w:rsidRPr="00B929C0" w:rsidRDefault="00B929C0" w:rsidP="00B929C0">
      <w:pPr>
        <w:rPr>
          <w:lang w:val="en-US"/>
        </w:rPr>
      </w:pPr>
      <w:r w:rsidRPr="00B929C0">
        <w:rPr>
          <w:lang w:val="en-US"/>
        </w:rPr>
        <w:t>In this exercise, you will:</w:t>
      </w:r>
    </w:p>
    <w:p w:rsidR="00B929C0" w:rsidRPr="008A5571" w:rsidRDefault="00B929C0" w:rsidP="00DA06CB">
      <w:pPr>
        <w:pStyle w:val="Listeafsnit"/>
        <w:numPr>
          <w:ilvl w:val="0"/>
          <w:numId w:val="72"/>
        </w:numPr>
        <w:rPr>
          <w:lang w:val="en-US"/>
        </w:rPr>
      </w:pPr>
      <w:r w:rsidRPr="008A5571">
        <w:rPr>
          <w:lang w:val="en-US"/>
        </w:rPr>
        <w:t>Create unit tests for the routes you wish to create.</w:t>
      </w:r>
    </w:p>
    <w:p w:rsidR="00B929C0" w:rsidRPr="008A5571" w:rsidRDefault="00B929C0" w:rsidP="00DA06CB">
      <w:pPr>
        <w:pStyle w:val="Listeafsnit"/>
        <w:numPr>
          <w:ilvl w:val="0"/>
          <w:numId w:val="72"/>
        </w:numPr>
        <w:rPr>
          <w:lang w:val="en-US"/>
        </w:rPr>
      </w:pPr>
      <w:r w:rsidRPr="008A5571">
        <w:rPr>
          <w:lang w:val="en-US"/>
        </w:rPr>
        <w:t>Add routes to the application that satisfy your tests.</w:t>
      </w:r>
    </w:p>
    <w:p w:rsidR="00B929C0" w:rsidRPr="008A5571" w:rsidRDefault="00B929C0" w:rsidP="00DA06CB">
      <w:pPr>
        <w:pStyle w:val="Listeafsnit"/>
        <w:numPr>
          <w:ilvl w:val="0"/>
          <w:numId w:val="72"/>
        </w:numPr>
        <w:rPr>
          <w:lang w:val="en-US"/>
        </w:rPr>
      </w:pPr>
      <w:r w:rsidRPr="008A5571">
        <w:rPr>
          <w:lang w:val="en-US"/>
        </w:rPr>
        <w:t>Try out routes by typing URLs in the Internet Explorer Address bar.</w:t>
      </w:r>
    </w:p>
    <w:p w:rsidR="00B929C0" w:rsidRPr="00B929C0" w:rsidRDefault="00B929C0" w:rsidP="00B929C0">
      <w:pPr>
        <w:rPr>
          <w:lang w:val="en-US"/>
        </w:rPr>
      </w:pPr>
      <w:r w:rsidRPr="00B929C0">
        <w:rPr>
          <w:lang w:val="en-US"/>
        </w:rPr>
        <w:t>This approach conforms to the principles of Test Driven Development (TDD).</w:t>
      </w:r>
    </w:p>
    <w:p w:rsidR="00B929C0" w:rsidRPr="00B929C0" w:rsidRDefault="00B929C0" w:rsidP="00B929C0">
      <w:pPr>
        <w:rPr>
          <w:lang w:val="en-US"/>
        </w:rPr>
      </w:pPr>
      <w:r w:rsidRPr="00B929C0">
        <w:rPr>
          <w:lang w:val="en-US"/>
        </w:rPr>
        <w:t>The main tasks for this exercise are as follows:</w:t>
      </w:r>
    </w:p>
    <w:p w:rsidR="00B929C0" w:rsidRPr="008A5571" w:rsidRDefault="00B929C0" w:rsidP="00DA06CB">
      <w:pPr>
        <w:pStyle w:val="Listeafsnit"/>
        <w:numPr>
          <w:ilvl w:val="0"/>
          <w:numId w:val="97"/>
        </w:numPr>
        <w:rPr>
          <w:lang w:val="en-US"/>
        </w:rPr>
      </w:pPr>
      <w:r w:rsidRPr="008A5571">
        <w:rPr>
          <w:lang w:val="en-US"/>
        </w:rPr>
        <w:t>Test the routing configuration.</w:t>
      </w:r>
    </w:p>
    <w:p w:rsidR="00B929C0" w:rsidRPr="008A5571" w:rsidRDefault="00B929C0" w:rsidP="00DA06CB">
      <w:pPr>
        <w:pStyle w:val="Listeafsnit"/>
        <w:numPr>
          <w:ilvl w:val="0"/>
          <w:numId w:val="97"/>
        </w:numPr>
        <w:rPr>
          <w:lang w:val="en-US"/>
        </w:rPr>
      </w:pPr>
      <w:r w:rsidRPr="008A5571">
        <w:rPr>
          <w:lang w:val="en-US"/>
        </w:rPr>
        <w:t>Add and test the Photo ID route.</w:t>
      </w:r>
    </w:p>
    <w:p w:rsidR="00B929C0" w:rsidRPr="008A5571" w:rsidRDefault="00B929C0" w:rsidP="00DA06CB">
      <w:pPr>
        <w:pStyle w:val="Listeafsnit"/>
        <w:numPr>
          <w:ilvl w:val="0"/>
          <w:numId w:val="97"/>
        </w:numPr>
        <w:rPr>
          <w:lang w:val="en-US"/>
        </w:rPr>
      </w:pPr>
      <w:r w:rsidRPr="008A5571">
        <w:rPr>
          <w:lang w:val="en-US"/>
        </w:rPr>
        <w:t>Add and test the Photo Title route.</w:t>
      </w:r>
    </w:p>
    <w:p w:rsidR="00B929C0" w:rsidRPr="008A5571" w:rsidRDefault="00B929C0" w:rsidP="00DA06CB">
      <w:pPr>
        <w:pStyle w:val="Listeafsnit"/>
        <w:numPr>
          <w:ilvl w:val="0"/>
          <w:numId w:val="97"/>
        </w:numPr>
        <w:rPr>
          <w:lang w:val="en-US"/>
        </w:rPr>
      </w:pPr>
      <w:r w:rsidRPr="008A5571">
        <w:rPr>
          <w:lang w:val="en-US"/>
        </w:rPr>
        <w:t>Try out the new routes.</w:t>
      </w:r>
    </w:p>
    <w:p w:rsidR="00B929C0" w:rsidRPr="00B929C0" w:rsidRDefault="00B929C0" w:rsidP="008A5571">
      <w:pPr>
        <w:pStyle w:val="Overskrift3"/>
        <w:rPr>
          <w:lang w:val="en-US"/>
        </w:rPr>
      </w:pPr>
      <w:r w:rsidRPr="00B929C0">
        <w:rPr>
          <w:lang w:val="en-US"/>
        </w:rPr>
        <w:lastRenderedPageBreak/>
        <w:t>Task 1: Test the routing configuration.</w:t>
      </w:r>
    </w:p>
    <w:p w:rsidR="00B929C0" w:rsidRPr="008A5571" w:rsidRDefault="00B929C0" w:rsidP="00DA06CB">
      <w:pPr>
        <w:pStyle w:val="Listeafsnit"/>
        <w:numPr>
          <w:ilvl w:val="0"/>
          <w:numId w:val="98"/>
        </w:numPr>
        <w:rPr>
          <w:lang w:val="en-US"/>
        </w:rPr>
      </w:pPr>
      <w:r w:rsidRPr="008A5571">
        <w:rPr>
          <w:lang w:val="en-US"/>
        </w:rPr>
        <w:t>Open the PhotoSharingApplication solution from the following location:</w:t>
      </w:r>
    </w:p>
    <w:p w:rsidR="00B929C0" w:rsidRPr="008A5571" w:rsidRDefault="00B929C0" w:rsidP="00DA06CB">
      <w:pPr>
        <w:pStyle w:val="Listeafsnit"/>
        <w:numPr>
          <w:ilvl w:val="1"/>
          <w:numId w:val="72"/>
        </w:numPr>
        <w:rPr>
          <w:lang w:val="en-US"/>
        </w:rPr>
      </w:pPr>
      <w:r w:rsidRPr="008A5571">
        <w:rPr>
          <w:lang w:val="en-US"/>
        </w:rPr>
        <w:t>File location: Lab</w:t>
      </w:r>
      <w:r w:rsidR="008A5571" w:rsidRPr="008A5571">
        <w:rPr>
          <w:lang w:val="en-US"/>
        </w:rPr>
        <w:t>\</w:t>
      </w:r>
      <w:r w:rsidRPr="008A5571">
        <w:rPr>
          <w:lang w:val="en-US"/>
        </w:rPr>
        <w:t>Starter\PhotoSharingApplication</w:t>
      </w:r>
    </w:p>
    <w:p w:rsidR="00B929C0" w:rsidRPr="008A5571" w:rsidRDefault="00B929C0" w:rsidP="00DA06CB">
      <w:pPr>
        <w:pStyle w:val="Listeafsnit"/>
        <w:numPr>
          <w:ilvl w:val="0"/>
          <w:numId w:val="98"/>
        </w:numPr>
        <w:rPr>
          <w:lang w:val="en-US"/>
        </w:rPr>
      </w:pPr>
      <w:r w:rsidRPr="008A5571">
        <w:rPr>
          <w:lang w:val="en-US"/>
        </w:rPr>
        <w:t>Add an existing code file to the Photo Sharing Tests project, which contains test doubles for HTTP</w:t>
      </w:r>
      <w:r w:rsidR="008A5571" w:rsidRPr="008A5571">
        <w:rPr>
          <w:lang w:val="en-US"/>
        </w:rPr>
        <w:t xml:space="preserve"> </w:t>
      </w:r>
      <w:r w:rsidRPr="008A5571">
        <w:rPr>
          <w:lang w:val="en-US"/>
        </w:rPr>
        <w:t>objects, by using the following information:</w:t>
      </w:r>
    </w:p>
    <w:p w:rsidR="00B929C0" w:rsidRPr="008A5571" w:rsidRDefault="00B929C0" w:rsidP="00DA06CB">
      <w:pPr>
        <w:pStyle w:val="Listeafsnit"/>
        <w:numPr>
          <w:ilvl w:val="1"/>
          <w:numId w:val="72"/>
        </w:numPr>
        <w:rPr>
          <w:lang w:val="en-US"/>
        </w:rPr>
      </w:pPr>
      <w:r w:rsidRPr="008A5571">
        <w:rPr>
          <w:lang w:val="en-US"/>
        </w:rPr>
        <w:t>Destination folder: Doubles</w:t>
      </w:r>
    </w:p>
    <w:p w:rsidR="00B929C0" w:rsidRPr="008A5571" w:rsidRDefault="00B929C0" w:rsidP="00DA06CB">
      <w:pPr>
        <w:pStyle w:val="Listeafsnit"/>
        <w:numPr>
          <w:ilvl w:val="1"/>
          <w:numId w:val="72"/>
        </w:numPr>
        <w:rPr>
          <w:lang w:val="en-US"/>
        </w:rPr>
      </w:pPr>
      <w:r w:rsidRPr="008A5571">
        <w:rPr>
          <w:lang w:val="en-US"/>
        </w:rPr>
        <w:t>Source folder: Allfiles (D):\Labfiles\Mod07\Fake Http Classes</w:t>
      </w:r>
    </w:p>
    <w:p w:rsidR="00B929C0" w:rsidRPr="008A5571" w:rsidRDefault="00B929C0" w:rsidP="00DA06CB">
      <w:pPr>
        <w:pStyle w:val="Listeafsnit"/>
        <w:numPr>
          <w:ilvl w:val="1"/>
          <w:numId w:val="72"/>
        </w:numPr>
        <w:rPr>
          <w:lang w:val="en-US"/>
        </w:rPr>
      </w:pPr>
      <w:r w:rsidRPr="008A5571">
        <w:rPr>
          <w:lang w:val="en-US"/>
        </w:rPr>
        <w:t>Code file: FakeHttpClasses.cs</w:t>
      </w:r>
    </w:p>
    <w:p w:rsidR="00B929C0" w:rsidRPr="008A5571" w:rsidRDefault="00B929C0" w:rsidP="00DA06CB">
      <w:pPr>
        <w:pStyle w:val="Listeafsnit"/>
        <w:numPr>
          <w:ilvl w:val="0"/>
          <w:numId w:val="98"/>
        </w:numPr>
        <w:rPr>
          <w:lang w:val="en-US"/>
        </w:rPr>
      </w:pPr>
      <w:r w:rsidRPr="008A5571">
        <w:rPr>
          <w:lang w:val="en-US"/>
        </w:rPr>
        <w:t>Add a reference from the Photo Sharing Tests project to the System.Web assembly.</w:t>
      </w:r>
    </w:p>
    <w:p w:rsidR="00B929C0" w:rsidRPr="008A5571" w:rsidRDefault="00B929C0" w:rsidP="00DA06CB">
      <w:pPr>
        <w:pStyle w:val="Listeafsnit"/>
        <w:numPr>
          <w:ilvl w:val="0"/>
          <w:numId w:val="98"/>
        </w:numPr>
        <w:rPr>
          <w:lang w:val="en-US"/>
        </w:rPr>
      </w:pPr>
      <w:r w:rsidRPr="008A5571">
        <w:rPr>
          <w:lang w:val="en-US"/>
        </w:rPr>
        <w:t>Add a new Unit Test item to the PhotoSharingTests project. Name the file, RoutingTests.cs.</w:t>
      </w:r>
    </w:p>
    <w:p w:rsidR="00B929C0" w:rsidRPr="008A5571" w:rsidRDefault="00B929C0" w:rsidP="00DA06CB">
      <w:pPr>
        <w:pStyle w:val="Listeafsnit"/>
        <w:numPr>
          <w:ilvl w:val="0"/>
          <w:numId w:val="98"/>
        </w:numPr>
        <w:rPr>
          <w:lang w:val="en-US"/>
        </w:rPr>
      </w:pPr>
      <w:r w:rsidRPr="008A5571">
        <w:rPr>
          <w:lang w:val="en-US"/>
        </w:rPr>
        <w:t>Add using statements to the RoutingTests.cs file for the following namespaces:</w:t>
      </w:r>
    </w:p>
    <w:p w:rsidR="00B929C0" w:rsidRPr="008A5571" w:rsidRDefault="00B929C0" w:rsidP="00DA06CB">
      <w:pPr>
        <w:pStyle w:val="Listeafsnit"/>
        <w:numPr>
          <w:ilvl w:val="1"/>
          <w:numId w:val="72"/>
        </w:numPr>
        <w:rPr>
          <w:lang w:val="en-US"/>
        </w:rPr>
      </w:pPr>
      <w:r w:rsidRPr="008A5571">
        <w:rPr>
          <w:lang w:val="en-US"/>
        </w:rPr>
        <w:t>System.Web.Routing</w:t>
      </w:r>
    </w:p>
    <w:p w:rsidR="00B929C0" w:rsidRPr="008A5571" w:rsidRDefault="00B929C0" w:rsidP="00DA06CB">
      <w:pPr>
        <w:pStyle w:val="Listeafsnit"/>
        <w:numPr>
          <w:ilvl w:val="1"/>
          <w:numId w:val="72"/>
        </w:numPr>
        <w:rPr>
          <w:lang w:val="en-US"/>
        </w:rPr>
      </w:pPr>
      <w:r w:rsidRPr="008A5571">
        <w:rPr>
          <w:lang w:val="en-US"/>
        </w:rPr>
        <w:t>System.Web.Mvc</w:t>
      </w:r>
    </w:p>
    <w:p w:rsidR="00B929C0" w:rsidRPr="008A5571" w:rsidRDefault="00B929C0" w:rsidP="00DA06CB">
      <w:pPr>
        <w:pStyle w:val="Listeafsnit"/>
        <w:numPr>
          <w:ilvl w:val="1"/>
          <w:numId w:val="72"/>
        </w:numPr>
        <w:rPr>
          <w:lang w:val="en-US"/>
        </w:rPr>
      </w:pPr>
      <w:r w:rsidRPr="008A5571">
        <w:rPr>
          <w:lang w:val="en-US"/>
        </w:rPr>
        <w:t>PhotoSharingTests.Doubles</w:t>
      </w:r>
    </w:p>
    <w:p w:rsidR="00B929C0" w:rsidRPr="008A5571" w:rsidRDefault="00B929C0" w:rsidP="00DA06CB">
      <w:pPr>
        <w:pStyle w:val="Listeafsnit"/>
        <w:numPr>
          <w:ilvl w:val="1"/>
          <w:numId w:val="72"/>
        </w:numPr>
        <w:rPr>
          <w:lang w:val="en-US"/>
        </w:rPr>
      </w:pPr>
      <w:r w:rsidRPr="008A5571">
        <w:rPr>
          <w:lang w:val="en-US"/>
        </w:rPr>
        <w:t>PhotoSharingApplication</w:t>
      </w:r>
    </w:p>
    <w:p w:rsidR="00B929C0" w:rsidRPr="008A5571" w:rsidRDefault="00B929C0" w:rsidP="00DA06CB">
      <w:pPr>
        <w:pStyle w:val="Listeafsnit"/>
        <w:numPr>
          <w:ilvl w:val="0"/>
          <w:numId w:val="98"/>
        </w:numPr>
        <w:rPr>
          <w:lang w:val="en-US"/>
        </w:rPr>
      </w:pPr>
      <w:r w:rsidRPr="008A5571">
        <w:rPr>
          <w:lang w:val="en-US"/>
        </w:rPr>
        <w:t>Rename the TestMethod1 test to Test_Default_Route_ControllerOnly.</w:t>
      </w:r>
    </w:p>
    <w:p w:rsidR="00B929C0" w:rsidRPr="008A5571" w:rsidRDefault="00B929C0" w:rsidP="00DA06CB">
      <w:pPr>
        <w:pStyle w:val="Listeafsnit"/>
        <w:numPr>
          <w:ilvl w:val="0"/>
          <w:numId w:val="98"/>
        </w:numPr>
        <w:rPr>
          <w:lang w:val="en-US"/>
        </w:rPr>
      </w:pPr>
      <w:r w:rsidRPr="008A5571">
        <w:rPr>
          <w:lang w:val="en-US"/>
        </w:rPr>
        <w:t>In the Test_Default_Route_ControllerOnly test, create a new var by using the following information:</w:t>
      </w:r>
    </w:p>
    <w:p w:rsidR="00B929C0" w:rsidRPr="008A5571" w:rsidRDefault="00B929C0" w:rsidP="00DA06CB">
      <w:pPr>
        <w:pStyle w:val="Listeafsnit"/>
        <w:numPr>
          <w:ilvl w:val="1"/>
          <w:numId w:val="72"/>
        </w:numPr>
        <w:rPr>
          <w:lang w:val="en-US"/>
        </w:rPr>
      </w:pPr>
      <w:r w:rsidRPr="008A5571">
        <w:rPr>
          <w:lang w:val="en-US"/>
        </w:rPr>
        <w:t>Name: context</w:t>
      </w:r>
    </w:p>
    <w:p w:rsidR="00B929C0" w:rsidRPr="008A5571" w:rsidRDefault="00B929C0" w:rsidP="00DA06CB">
      <w:pPr>
        <w:pStyle w:val="Listeafsnit"/>
        <w:numPr>
          <w:ilvl w:val="1"/>
          <w:numId w:val="72"/>
        </w:numPr>
        <w:rPr>
          <w:lang w:val="en-US"/>
        </w:rPr>
      </w:pPr>
      <w:r w:rsidRPr="008A5571">
        <w:rPr>
          <w:lang w:val="en-US"/>
        </w:rPr>
        <w:t>Type: FakeHttpContextForRouting</w:t>
      </w:r>
    </w:p>
    <w:p w:rsidR="00B929C0" w:rsidRPr="008A5571" w:rsidRDefault="00B929C0" w:rsidP="00DA06CB">
      <w:pPr>
        <w:pStyle w:val="Listeafsnit"/>
        <w:numPr>
          <w:ilvl w:val="1"/>
          <w:numId w:val="72"/>
        </w:numPr>
        <w:rPr>
          <w:lang w:val="en-US"/>
        </w:rPr>
      </w:pPr>
      <w:r w:rsidRPr="008A5571">
        <w:rPr>
          <w:lang w:val="en-US"/>
        </w:rPr>
        <w:t>Request URL: ~/ControllerName</w:t>
      </w:r>
    </w:p>
    <w:p w:rsidR="00B929C0" w:rsidRPr="008A5571" w:rsidRDefault="00B929C0" w:rsidP="00DA06CB">
      <w:pPr>
        <w:pStyle w:val="Listeafsnit"/>
        <w:numPr>
          <w:ilvl w:val="0"/>
          <w:numId w:val="98"/>
        </w:numPr>
        <w:rPr>
          <w:lang w:val="en-US"/>
        </w:rPr>
      </w:pPr>
      <w:r w:rsidRPr="008A5571">
        <w:rPr>
          <w:lang w:val="en-US"/>
        </w:rPr>
        <w:t>Create a new RouteCollection object named routes and pass it to the</w:t>
      </w:r>
      <w:r w:rsidR="008A5571" w:rsidRPr="008A5571">
        <w:rPr>
          <w:lang w:val="en-US"/>
        </w:rPr>
        <w:t xml:space="preserve"> </w:t>
      </w:r>
      <w:r w:rsidRPr="008A5571">
        <w:rPr>
          <w:lang w:val="en-US"/>
        </w:rPr>
        <w:t>RouteConfig.RegisterRoutes() method.</w:t>
      </w:r>
    </w:p>
    <w:p w:rsidR="00B929C0" w:rsidRPr="008A5571" w:rsidRDefault="00B929C0" w:rsidP="00DA06CB">
      <w:pPr>
        <w:pStyle w:val="Listeafsnit"/>
        <w:numPr>
          <w:ilvl w:val="0"/>
          <w:numId w:val="98"/>
        </w:numPr>
        <w:rPr>
          <w:lang w:val="en-US"/>
        </w:rPr>
      </w:pPr>
      <w:r w:rsidRPr="008A5571">
        <w:rPr>
          <w:lang w:val="en-US"/>
        </w:rPr>
        <w:t>Call the routes.GetRouteData() method to run the test by using the following information:</w:t>
      </w:r>
    </w:p>
    <w:p w:rsidR="00B929C0" w:rsidRPr="008A5571" w:rsidRDefault="00B929C0" w:rsidP="00DA06CB">
      <w:pPr>
        <w:pStyle w:val="Listeafsnit"/>
        <w:numPr>
          <w:ilvl w:val="1"/>
          <w:numId w:val="72"/>
        </w:numPr>
        <w:rPr>
          <w:lang w:val="en-US"/>
        </w:rPr>
      </w:pPr>
      <w:r w:rsidRPr="008A5571">
        <w:rPr>
          <w:lang w:val="en-US"/>
        </w:rPr>
        <w:t>Return type: RouteData</w:t>
      </w:r>
    </w:p>
    <w:p w:rsidR="00B929C0" w:rsidRPr="008A5571" w:rsidRDefault="00B929C0" w:rsidP="00DA06CB">
      <w:pPr>
        <w:pStyle w:val="Listeafsnit"/>
        <w:numPr>
          <w:ilvl w:val="1"/>
          <w:numId w:val="72"/>
        </w:numPr>
        <w:rPr>
          <w:lang w:val="en-US"/>
        </w:rPr>
      </w:pPr>
      <w:r w:rsidRPr="008A5571">
        <w:rPr>
          <w:lang w:val="en-US"/>
        </w:rPr>
        <w:t>Return object name: routeData</w:t>
      </w:r>
    </w:p>
    <w:p w:rsidR="00B929C0" w:rsidRPr="008A5571" w:rsidRDefault="00B929C0" w:rsidP="00DA06CB">
      <w:pPr>
        <w:pStyle w:val="Listeafsnit"/>
        <w:numPr>
          <w:ilvl w:val="1"/>
          <w:numId w:val="72"/>
        </w:numPr>
        <w:rPr>
          <w:lang w:val="en-US"/>
        </w:rPr>
      </w:pPr>
      <w:r w:rsidRPr="008A5571">
        <w:rPr>
          <w:lang w:val="en-US"/>
        </w:rPr>
        <w:t>Method: routes.GetRouteData</w:t>
      </w:r>
    </w:p>
    <w:p w:rsidR="00B929C0" w:rsidRPr="008A5571" w:rsidRDefault="00B929C0" w:rsidP="00DA06CB">
      <w:pPr>
        <w:pStyle w:val="Listeafsnit"/>
        <w:numPr>
          <w:ilvl w:val="1"/>
          <w:numId w:val="72"/>
        </w:numPr>
        <w:rPr>
          <w:lang w:val="en-US"/>
        </w:rPr>
      </w:pPr>
      <w:r w:rsidRPr="008A5571">
        <w:rPr>
          <w:lang w:val="en-US"/>
        </w:rPr>
        <w:t>HTTP context object: context</w:t>
      </w:r>
    </w:p>
    <w:p w:rsidR="00B929C0" w:rsidRPr="008A5571" w:rsidRDefault="00B929C0" w:rsidP="00DA06CB">
      <w:pPr>
        <w:pStyle w:val="Listeafsnit"/>
        <w:numPr>
          <w:ilvl w:val="0"/>
          <w:numId w:val="98"/>
        </w:numPr>
        <w:rPr>
          <w:lang w:val="en-US"/>
        </w:rPr>
      </w:pPr>
      <w:r w:rsidRPr="008A5571">
        <w:rPr>
          <w:lang w:val="en-US"/>
        </w:rPr>
        <w:t>Assert the following facts:</w:t>
      </w:r>
    </w:p>
    <w:p w:rsidR="00B929C0" w:rsidRPr="008A5571" w:rsidRDefault="00B929C0" w:rsidP="00DA06CB">
      <w:pPr>
        <w:pStyle w:val="Listeafsnit"/>
        <w:numPr>
          <w:ilvl w:val="1"/>
          <w:numId w:val="72"/>
        </w:numPr>
        <w:rPr>
          <w:lang w:val="en-US"/>
        </w:rPr>
      </w:pPr>
      <w:r w:rsidRPr="008A5571">
        <w:rPr>
          <w:lang w:val="en-US"/>
        </w:rPr>
        <w:t>That routeData is not null</w:t>
      </w:r>
    </w:p>
    <w:p w:rsidR="00B929C0" w:rsidRPr="008A5571" w:rsidRDefault="00B929C0" w:rsidP="00DA06CB">
      <w:pPr>
        <w:pStyle w:val="Listeafsnit"/>
        <w:numPr>
          <w:ilvl w:val="1"/>
          <w:numId w:val="72"/>
        </w:numPr>
        <w:rPr>
          <w:lang w:val="en-US"/>
        </w:rPr>
      </w:pPr>
      <w:r w:rsidRPr="008A5571">
        <w:rPr>
          <w:lang w:val="en-US"/>
        </w:rPr>
        <w:t>That the controller value in routeData is “ControllerName”</w:t>
      </w:r>
    </w:p>
    <w:p w:rsidR="00B929C0" w:rsidRPr="008A5571" w:rsidRDefault="00B929C0" w:rsidP="00DA06CB">
      <w:pPr>
        <w:pStyle w:val="Listeafsnit"/>
        <w:numPr>
          <w:ilvl w:val="1"/>
          <w:numId w:val="72"/>
        </w:numPr>
        <w:rPr>
          <w:lang w:val="en-US"/>
        </w:rPr>
      </w:pPr>
      <w:r w:rsidRPr="008A5571">
        <w:rPr>
          <w:lang w:val="en-US"/>
        </w:rPr>
        <w:t>That the action value in routeData is “Index”</w:t>
      </w:r>
    </w:p>
    <w:p w:rsidR="00B929C0" w:rsidRPr="008A5571" w:rsidRDefault="00B929C0" w:rsidP="00DA06CB">
      <w:pPr>
        <w:pStyle w:val="Listeafsnit"/>
        <w:numPr>
          <w:ilvl w:val="0"/>
          <w:numId w:val="98"/>
        </w:numPr>
        <w:rPr>
          <w:lang w:val="en-US"/>
        </w:rPr>
      </w:pPr>
      <w:r w:rsidRPr="008A5571">
        <w:rPr>
          <w:lang w:val="en-US"/>
        </w:rPr>
        <w:t>Add a new test to the RoutingTests class named, Test_Photo_Route_With_PhotoID.</w:t>
      </w:r>
    </w:p>
    <w:p w:rsidR="00B929C0" w:rsidRPr="008A5571" w:rsidRDefault="00B929C0" w:rsidP="00DA06CB">
      <w:pPr>
        <w:pStyle w:val="Listeafsnit"/>
        <w:numPr>
          <w:ilvl w:val="0"/>
          <w:numId w:val="98"/>
        </w:numPr>
        <w:rPr>
          <w:lang w:val="en-US"/>
        </w:rPr>
      </w:pPr>
      <w:r w:rsidRPr="008A5571">
        <w:rPr>
          <w:lang w:val="en-US"/>
        </w:rPr>
        <w:t>In the Test_Photo_Route_With_PhotoID() test method, create a new var by using the following</w:t>
      </w:r>
      <w:r w:rsidR="008A5571" w:rsidRPr="008A5571">
        <w:rPr>
          <w:lang w:val="en-US"/>
        </w:rPr>
        <w:t xml:space="preserve"> </w:t>
      </w:r>
      <w:r w:rsidRPr="008A5571">
        <w:rPr>
          <w:lang w:val="en-US"/>
        </w:rPr>
        <w:t>information:</w:t>
      </w:r>
    </w:p>
    <w:p w:rsidR="00B929C0" w:rsidRPr="008A5571" w:rsidRDefault="00B929C0" w:rsidP="00DA06CB">
      <w:pPr>
        <w:pStyle w:val="Listeafsnit"/>
        <w:numPr>
          <w:ilvl w:val="1"/>
          <w:numId w:val="72"/>
        </w:numPr>
        <w:rPr>
          <w:lang w:val="en-US"/>
        </w:rPr>
      </w:pPr>
      <w:r w:rsidRPr="008A5571">
        <w:rPr>
          <w:lang w:val="en-US"/>
        </w:rPr>
        <w:t>Name: context</w:t>
      </w:r>
    </w:p>
    <w:p w:rsidR="00B929C0" w:rsidRPr="008A5571" w:rsidRDefault="00B929C0" w:rsidP="00DA06CB">
      <w:pPr>
        <w:pStyle w:val="Listeafsnit"/>
        <w:numPr>
          <w:ilvl w:val="1"/>
          <w:numId w:val="72"/>
        </w:numPr>
        <w:rPr>
          <w:lang w:val="en-US"/>
        </w:rPr>
      </w:pPr>
      <w:r w:rsidRPr="008A5571">
        <w:rPr>
          <w:lang w:val="en-US"/>
        </w:rPr>
        <w:t>Type: FakeHttpContextForRouting</w:t>
      </w:r>
    </w:p>
    <w:p w:rsidR="00B929C0" w:rsidRPr="008A5571" w:rsidRDefault="00B929C0" w:rsidP="00DA06CB">
      <w:pPr>
        <w:pStyle w:val="Listeafsnit"/>
        <w:numPr>
          <w:ilvl w:val="1"/>
          <w:numId w:val="72"/>
        </w:numPr>
        <w:rPr>
          <w:lang w:val="en-US"/>
        </w:rPr>
      </w:pPr>
      <w:r w:rsidRPr="008A5571">
        <w:rPr>
          <w:lang w:val="en-US"/>
        </w:rPr>
        <w:t>Request URL: ~/photo/2</w:t>
      </w:r>
    </w:p>
    <w:p w:rsidR="00B929C0" w:rsidRPr="008A5571" w:rsidRDefault="00B929C0" w:rsidP="00DA06CB">
      <w:pPr>
        <w:pStyle w:val="Listeafsnit"/>
        <w:numPr>
          <w:ilvl w:val="0"/>
          <w:numId w:val="98"/>
        </w:numPr>
        <w:rPr>
          <w:lang w:val="en-US"/>
        </w:rPr>
      </w:pPr>
      <w:r w:rsidRPr="008A5571">
        <w:rPr>
          <w:lang w:val="en-US"/>
        </w:rPr>
        <w:t>Create a new RouteCollection object named routes and pass it to the</w:t>
      </w:r>
      <w:r w:rsidR="008A5571" w:rsidRPr="008A5571">
        <w:rPr>
          <w:lang w:val="en-US"/>
        </w:rPr>
        <w:t xml:space="preserve"> </w:t>
      </w:r>
      <w:r w:rsidRPr="008A5571">
        <w:rPr>
          <w:lang w:val="en-US"/>
        </w:rPr>
        <w:t>RouteConfig.RegisterRoutes() method.</w:t>
      </w:r>
    </w:p>
    <w:p w:rsidR="00B929C0" w:rsidRPr="008A5571" w:rsidRDefault="00B929C0" w:rsidP="00DA06CB">
      <w:pPr>
        <w:pStyle w:val="Listeafsnit"/>
        <w:numPr>
          <w:ilvl w:val="0"/>
          <w:numId w:val="98"/>
        </w:numPr>
        <w:rPr>
          <w:lang w:val="en-US"/>
        </w:rPr>
      </w:pPr>
      <w:r w:rsidRPr="008A5571">
        <w:rPr>
          <w:lang w:val="en-US"/>
        </w:rPr>
        <w:t>Call the routes.GetRouteData() method to run the test by using the following information:</w:t>
      </w:r>
    </w:p>
    <w:p w:rsidR="00B929C0" w:rsidRPr="008A5571" w:rsidRDefault="00B929C0" w:rsidP="00DA06CB">
      <w:pPr>
        <w:pStyle w:val="Listeafsnit"/>
        <w:numPr>
          <w:ilvl w:val="1"/>
          <w:numId w:val="72"/>
        </w:numPr>
        <w:rPr>
          <w:lang w:val="en-US"/>
        </w:rPr>
      </w:pPr>
      <w:r w:rsidRPr="008A5571">
        <w:rPr>
          <w:lang w:val="en-US"/>
        </w:rPr>
        <w:t>Return type: RouteData</w:t>
      </w:r>
    </w:p>
    <w:p w:rsidR="00B929C0" w:rsidRPr="008A5571" w:rsidRDefault="00B929C0" w:rsidP="00DA06CB">
      <w:pPr>
        <w:pStyle w:val="Listeafsnit"/>
        <w:numPr>
          <w:ilvl w:val="1"/>
          <w:numId w:val="72"/>
        </w:numPr>
        <w:rPr>
          <w:lang w:val="en-US"/>
        </w:rPr>
      </w:pPr>
      <w:r w:rsidRPr="008A5571">
        <w:rPr>
          <w:lang w:val="en-US"/>
        </w:rPr>
        <w:t>Return object name: routeData</w:t>
      </w:r>
    </w:p>
    <w:p w:rsidR="00B929C0" w:rsidRPr="008A5571" w:rsidRDefault="00B929C0" w:rsidP="00DA06CB">
      <w:pPr>
        <w:pStyle w:val="Listeafsnit"/>
        <w:numPr>
          <w:ilvl w:val="1"/>
          <w:numId w:val="72"/>
        </w:numPr>
        <w:rPr>
          <w:lang w:val="en-US"/>
        </w:rPr>
      </w:pPr>
      <w:r w:rsidRPr="008A5571">
        <w:rPr>
          <w:lang w:val="en-US"/>
        </w:rPr>
        <w:t>Method: routes.GetRouteData</w:t>
      </w:r>
    </w:p>
    <w:p w:rsidR="00B929C0" w:rsidRPr="008A5571" w:rsidRDefault="00B929C0" w:rsidP="00DA06CB">
      <w:pPr>
        <w:pStyle w:val="Listeafsnit"/>
        <w:numPr>
          <w:ilvl w:val="1"/>
          <w:numId w:val="72"/>
        </w:numPr>
        <w:rPr>
          <w:lang w:val="en-US"/>
        </w:rPr>
      </w:pPr>
      <w:r w:rsidRPr="008A5571">
        <w:rPr>
          <w:lang w:val="en-US"/>
        </w:rPr>
        <w:t>Http context object: context</w:t>
      </w:r>
    </w:p>
    <w:p w:rsidR="00B929C0" w:rsidRPr="008A5571" w:rsidRDefault="00B929C0" w:rsidP="00DA06CB">
      <w:pPr>
        <w:pStyle w:val="Listeafsnit"/>
        <w:numPr>
          <w:ilvl w:val="0"/>
          <w:numId w:val="98"/>
        </w:numPr>
        <w:rPr>
          <w:lang w:val="en-US"/>
        </w:rPr>
      </w:pPr>
      <w:r w:rsidRPr="008A5571">
        <w:rPr>
          <w:lang w:val="en-US"/>
        </w:rPr>
        <w:t>Assert the following facts:</w:t>
      </w:r>
    </w:p>
    <w:p w:rsidR="00B929C0" w:rsidRPr="008A5571" w:rsidRDefault="00B929C0" w:rsidP="00DA06CB">
      <w:pPr>
        <w:pStyle w:val="Listeafsnit"/>
        <w:numPr>
          <w:ilvl w:val="1"/>
          <w:numId w:val="72"/>
        </w:numPr>
        <w:rPr>
          <w:lang w:val="en-US"/>
        </w:rPr>
      </w:pPr>
      <w:r w:rsidRPr="008A5571">
        <w:rPr>
          <w:lang w:val="en-US"/>
        </w:rPr>
        <w:t>That routeData is not null</w:t>
      </w:r>
    </w:p>
    <w:p w:rsidR="00B929C0" w:rsidRPr="008A5571" w:rsidRDefault="00B929C0" w:rsidP="00DA06CB">
      <w:pPr>
        <w:pStyle w:val="Listeafsnit"/>
        <w:numPr>
          <w:ilvl w:val="1"/>
          <w:numId w:val="72"/>
        </w:numPr>
        <w:rPr>
          <w:lang w:val="en-US"/>
        </w:rPr>
      </w:pPr>
      <w:r w:rsidRPr="008A5571">
        <w:rPr>
          <w:lang w:val="en-US"/>
        </w:rPr>
        <w:t>That the controller value in routeData is “Photo”</w:t>
      </w:r>
    </w:p>
    <w:p w:rsidR="00B929C0" w:rsidRPr="008A5571" w:rsidRDefault="00B929C0" w:rsidP="00DA06CB">
      <w:pPr>
        <w:pStyle w:val="Listeafsnit"/>
        <w:numPr>
          <w:ilvl w:val="1"/>
          <w:numId w:val="72"/>
        </w:numPr>
        <w:rPr>
          <w:lang w:val="en-US"/>
        </w:rPr>
      </w:pPr>
      <w:r w:rsidRPr="008A5571">
        <w:rPr>
          <w:lang w:val="en-US"/>
        </w:rPr>
        <w:t>That the action value in routeData is “Display”</w:t>
      </w:r>
    </w:p>
    <w:p w:rsidR="00B929C0" w:rsidRPr="008A5571" w:rsidRDefault="00B929C0" w:rsidP="00DA06CB">
      <w:pPr>
        <w:pStyle w:val="Listeafsnit"/>
        <w:numPr>
          <w:ilvl w:val="1"/>
          <w:numId w:val="72"/>
        </w:numPr>
        <w:rPr>
          <w:lang w:val="en-US"/>
        </w:rPr>
      </w:pPr>
      <w:r w:rsidRPr="008A5571">
        <w:rPr>
          <w:lang w:val="en-US"/>
        </w:rPr>
        <w:t>That the id value in routeData is “2”</w:t>
      </w:r>
    </w:p>
    <w:p w:rsidR="00B929C0" w:rsidRPr="008A5571" w:rsidRDefault="00B929C0" w:rsidP="00DA06CB">
      <w:pPr>
        <w:pStyle w:val="Listeafsnit"/>
        <w:numPr>
          <w:ilvl w:val="0"/>
          <w:numId w:val="98"/>
        </w:numPr>
        <w:rPr>
          <w:lang w:val="en-US"/>
        </w:rPr>
      </w:pPr>
      <w:r w:rsidRPr="008A5571">
        <w:rPr>
          <w:lang w:val="en-US"/>
        </w:rPr>
        <w:t>Add a new test to the RoutingTests class named Test_Photo_Title_Route</w:t>
      </w:r>
    </w:p>
    <w:p w:rsidR="00B929C0" w:rsidRPr="008A5571" w:rsidRDefault="00B929C0" w:rsidP="00DA06CB">
      <w:pPr>
        <w:pStyle w:val="Listeafsnit"/>
        <w:numPr>
          <w:ilvl w:val="0"/>
          <w:numId w:val="98"/>
        </w:numPr>
        <w:rPr>
          <w:lang w:val="en-US"/>
        </w:rPr>
      </w:pPr>
      <w:r w:rsidRPr="008A5571">
        <w:rPr>
          <w:lang w:val="en-US"/>
        </w:rPr>
        <w:lastRenderedPageBreak/>
        <w:t>In the Test_Photo_Title_Route test method, create a new var by using the following information:</w:t>
      </w:r>
    </w:p>
    <w:p w:rsidR="00B929C0" w:rsidRPr="008A5571" w:rsidRDefault="00B929C0" w:rsidP="00DA06CB">
      <w:pPr>
        <w:pStyle w:val="Listeafsnit"/>
        <w:numPr>
          <w:ilvl w:val="1"/>
          <w:numId w:val="72"/>
        </w:numPr>
        <w:rPr>
          <w:lang w:val="en-US"/>
        </w:rPr>
      </w:pPr>
      <w:r w:rsidRPr="008A5571">
        <w:rPr>
          <w:lang w:val="en-US"/>
        </w:rPr>
        <w:t>Name: context</w:t>
      </w:r>
    </w:p>
    <w:p w:rsidR="00B929C0" w:rsidRPr="008A5571" w:rsidRDefault="00B929C0" w:rsidP="00DA06CB">
      <w:pPr>
        <w:pStyle w:val="Listeafsnit"/>
        <w:numPr>
          <w:ilvl w:val="1"/>
          <w:numId w:val="72"/>
        </w:numPr>
        <w:rPr>
          <w:lang w:val="en-US"/>
        </w:rPr>
      </w:pPr>
      <w:r w:rsidRPr="008A5571">
        <w:rPr>
          <w:lang w:val="en-US"/>
        </w:rPr>
        <w:t>Type: FakeHttpContextForRouting</w:t>
      </w:r>
    </w:p>
    <w:p w:rsidR="00B929C0" w:rsidRPr="008A5571" w:rsidRDefault="00B929C0" w:rsidP="00DA06CB">
      <w:pPr>
        <w:pStyle w:val="Listeafsnit"/>
        <w:numPr>
          <w:ilvl w:val="1"/>
          <w:numId w:val="72"/>
        </w:numPr>
        <w:rPr>
          <w:lang w:val="en-US"/>
        </w:rPr>
      </w:pPr>
      <w:r w:rsidRPr="008A5571">
        <w:rPr>
          <w:lang w:val="en-US"/>
        </w:rPr>
        <w:t>Request URL: ~/photo/title/my%20title</w:t>
      </w:r>
    </w:p>
    <w:p w:rsidR="00B929C0" w:rsidRPr="008A5571" w:rsidRDefault="00B929C0" w:rsidP="00DA06CB">
      <w:pPr>
        <w:pStyle w:val="Listeafsnit"/>
        <w:numPr>
          <w:ilvl w:val="0"/>
          <w:numId w:val="98"/>
        </w:numPr>
        <w:rPr>
          <w:lang w:val="en-US"/>
        </w:rPr>
      </w:pPr>
      <w:r w:rsidRPr="008A5571">
        <w:rPr>
          <w:lang w:val="en-US"/>
        </w:rPr>
        <w:t>Create a new RouteCollection object named routes and pass it to the</w:t>
      </w:r>
      <w:r w:rsidR="008A5571" w:rsidRPr="008A5571">
        <w:rPr>
          <w:lang w:val="en-US"/>
        </w:rPr>
        <w:t xml:space="preserve"> </w:t>
      </w:r>
      <w:r w:rsidRPr="008A5571">
        <w:rPr>
          <w:lang w:val="en-US"/>
        </w:rPr>
        <w:t>RouteConfig.RegisterRoutes() method.</w:t>
      </w:r>
    </w:p>
    <w:p w:rsidR="00B929C0" w:rsidRPr="008A5571" w:rsidRDefault="00B929C0" w:rsidP="00DA06CB">
      <w:pPr>
        <w:pStyle w:val="Listeafsnit"/>
        <w:numPr>
          <w:ilvl w:val="0"/>
          <w:numId w:val="98"/>
        </w:numPr>
        <w:rPr>
          <w:lang w:val="en-US"/>
        </w:rPr>
      </w:pPr>
      <w:r w:rsidRPr="008A5571">
        <w:rPr>
          <w:lang w:val="en-US"/>
        </w:rPr>
        <w:t>Call the routes.GetRouteData() method to run the test by using the following information:</w:t>
      </w:r>
    </w:p>
    <w:p w:rsidR="00B929C0" w:rsidRPr="008A5571" w:rsidRDefault="00B929C0" w:rsidP="00DA06CB">
      <w:pPr>
        <w:pStyle w:val="Listeafsnit"/>
        <w:numPr>
          <w:ilvl w:val="1"/>
          <w:numId w:val="72"/>
        </w:numPr>
        <w:rPr>
          <w:lang w:val="en-US"/>
        </w:rPr>
      </w:pPr>
      <w:r w:rsidRPr="008A5571">
        <w:rPr>
          <w:lang w:val="en-US"/>
        </w:rPr>
        <w:t>Return type: RouteData</w:t>
      </w:r>
    </w:p>
    <w:p w:rsidR="00B929C0" w:rsidRPr="008A5571" w:rsidRDefault="00B929C0" w:rsidP="00DA06CB">
      <w:pPr>
        <w:pStyle w:val="Listeafsnit"/>
        <w:numPr>
          <w:ilvl w:val="1"/>
          <w:numId w:val="72"/>
        </w:numPr>
        <w:rPr>
          <w:lang w:val="en-US"/>
        </w:rPr>
      </w:pPr>
      <w:r w:rsidRPr="008A5571">
        <w:rPr>
          <w:lang w:val="en-US"/>
        </w:rPr>
        <w:t>Return object name: routeData</w:t>
      </w:r>
    </w:p>
    <w:p w:rsidR="00B929C0" w:rsidRPr="008A5571" w:rsidRDefault="00B929C0" w:rsidP="00DA06CB">
      <w:pPr>
        <w:pStyle w:val="Listeafsnit"/>
        <w:numPr>
          <w:ilvl w:val="1"/>
          <w:numId w:val="72"/>
        </w:numPr>
        <w:rPr>
          <w:lang w:val="en-US"/>
        </w:rPr>
      </w:pPr>
      <w:r w:rsidRPr="008A5571">
        <w:rPr>
          <w:lang w:val="en-US"/>
        </w:rPr>
        <w:t>Method: routes.GetRouteData</w:t>
      </w:r>
    </w:p>
    <w:p w:rsidR="00B929C0" w:rsidRPr="008A5571" w:rsidRDefault="00B929C0" w:rsidP="00DA06CB">
      <w:pPr>
        <w:pStyle w:val="Listeafsnit"/>
        <w:numPr>
          <w:ilvl w:val="1"/>
          <w:numId w:val="72"/>
        </w:numPr>
        <w:rPr>
          <w:lang w:val="en-US"/>
        </w:rPr>
      </w:pPr>
      <w:r w:rsidRPr="008A5571">
        <w:rPr>
          <w:lang w:val="en-US"/>
        </w:rPr>
        <w:t>HTTP context object: context</w:t>
      </w:r>
    </w:p>
    <w:p w:rsidR="00B929C0" w:rsidRPr="008A5571" w:rsidRDefault="00B929C0" w:rsidP="00DA06CB">
      <w:pPr>
        <w:pStyle w:val="Listeafsnit"/>
        <w:numPr>
          <w:ilvl w:val="0"/>
          <w:numId w:val="98"/>
        </w:numPr>
        <w:rPr>
          <w:lang w:val="en-US"/>
        </w:rPr>
      </w:pPr>
      <w:r w:rsidRPr="008A5571">
        <w:rPr>
          <w:lang w:val="en-US"/>
        </w:rPr>
        <w:t>Assert the following facts:</w:t>
      </w:r>
    </w:p>
    <w:p w:rsidR="00B929C0" w:rsidRPr="008A5571" w:rsidRDefault="00B929C0" w:rsidP="00DA06CB">
      <w:pPr>
        <w:pStyle w:val="Listeafsnit"/>
        <w:numPr>
          <w:ilvl w:val="1"/>
          <w:numId w:val="72"/>
        </w:numPr>
        <w:rPr>
          <w:lang w:val="en-US"/>
        </w:rPr>
      </w:pPr>
      <w:r w:rsidRPr="008A5571">
        <w:rPr>
          <w:lang w:val="en-US"/>
        </w:rPr>
        <w:t>That routeData is not null</w:t>
      </w:r>
    </w:p>
    <w:p w:rsidR="00B929C0" w:rsidRPr="008A5571" w:rsidRDefault="00B929C0" w:rsidP="00DA06CB">
      <w:pPr>
        <w:pStyle w:val="Listeafsnit"/>
        <w:numPr>
          <w:ilvl w:val="1"/>
          <w:numId w:val="72"/>
        </w:numPr>
        <w:rPr>
          <w:lang w:val="en-US"/>
        </w:rPr>
      </w:pPr>
      <w:r w:rsidRPr="008A5571">
        <w:rPr>
          <w:lang w:val="en-US"/>
        </w:rPr>
        <w:t>That the controller value in routeData is “Photo”</w:t>
      </w:r>
    </w:p>
    <w:p w:rsidR="00B929C0" w:rsidRPr="008A5571" w:rsidRDefault="00B929C0" w:rsidP="00DA06CB">
      <w:pPr>
        <w:pStyle w:val="Listeafsnit"/>
        <w:numPr>
          <w:ilvl w:val="1"/>
          <w:numId w:val="72"/>
        </w:numPr>
        <w:rPr>
          <w:lang w:val="en-US"/>
        </w:rPr>
      </w:pPr>
      <w:r w:rsidRPr="008A5571">
        <w:rPr>
          <w:lang w:val="en-US"/>
        </w:rPr>
        <w:t>That the action value in routeData is “DisplayByTitle”</w:t>
      </w:r>
    </w:p>
    <w:p w:rsidR="00B929C0" w:rsidRPr="008A5571" w:rsidRDefault="00B929C0" w:rsidP="00DA06CB">
      <w:pPr>
        <w:pStyle w:val="Listeafsnit"/>
        <w:numPr>
          <w:ilvl w:val="1"/>
          <w:numId w:val="72"/>
        </w:numPr>
        <w:rPr>
          <w:lang w:val="en-US"/>
        </w:rPr>
      </w:pPr>
      <w:r w:rsidRPr="008A5571">
        <w:rPr>
          <w:lang w:val="en-US"/>
        </w:rPr>
        <w:t>That the title value in routeData is “my%20title”</w:t>
      </w:r>
    </w:p>
    <w:p w:rsidR="00B929C0" w:rsidRPr="008A5571" w:rsidRDefault="00B929C0" w:rsidP="00DA06CB">
      <w:pPr>
        <w:pStyle w:val="Listeafsnit"/>
        <w:numPr>
          <w:ilvl w:val="0"/>
          <w:numId w:val="98"/>
        </w:numPr>
        <w:rPr>
          <w:lang w:val="en-US"/>
        </w:rPr>
      </w:pPr>
      <w:r w:rsidRPr="008A5571">
        <w:rPr>
          <w:lang w:val="en-US"/>
        </w:rPr>
        <w:t>Run all the tests in the Photo Sharing Tests project to verify the test results.</w:t>
      </w:r>
    </w:p>
    <w:p w:rsidR="00B929C0" w:rsidRPr="00B929C0" w:rsidRDefault="00B929C0" w:rsidP="00B929C0">
      <w:pPr>
        <w:rPr>
          <w:lang w:val="en-US"/>
        </w:rPr>
      </w:pPr>
      <w:r w:rsidRPr="00B929C0">
        <w:rPr>
          <w:lang w:val="en-US"/>
        </w:rPr>
        <w:t>Note: Two of the tests should fail because the routes that they test do not yet exist.</w:t>
      </w:r>
    </w:p>
    <w:p w:rsidR="00B929C0" w:rsidRPr="00B929C0" w:rsidRDefault="00B929C0" w:rsidP="008A5571">
      <w:pPr>
        <w:pStyle w:val="Overskrift3"/>
        <w:rPr>
          <w:lang w:val="en-US"/>
        </w:rPr>
      </w:pPr>
      <w:r w:rsidRPr="00B929C0">
        <w:rPr>
          <w:lang w:val="en-US"/>
        </w:rPr>
        <w:t>Task 2: Add and test the Photo ID route.</w:t>
      </w:r>
    </w:p>
    <w:p w:rsidR="00B929C0" w:rsidRPr="00320FA3" w:rsidRDefault="00B929C0" w:rsidP="00DA06CB">
      <w:pPr>
        <w:pStyle w:val="Listeafsnit"/>
        <w:numPr>
          <w:ilvl w:val="0"/>
          <w:numId w:val="99"/>
        </w:numPr>
        <w:rPr>
          <w:lang w:val="en-US"/>
        </w:rPr>
      </w:pPr>
      <w:r w:rsidRPr="00320FA3">
        <w:rPr>
          <w:lang w:val="en-US"/>
        </w:rPr>
        <w:t>Open the RouteConfig.cs file in the PhotoSharingApplication project.</w:t>
      </w:r>
    </w:p>
    <w:p w:rsidR="00B929C0" w:rsidRPr="00320FA3" w:rsidRDefault="00B929C0" w:rsidP="00DA06CB">
      <w:pPr>
        <w:pStyle w:val="Listeafsnit"/>
        <w:numPr>
          <w:ilvl w:val="0"/>
          <w:numId w:val="99"/>
        </w:numPr>
        <w:rPr>
          <w:lang w:val="en-US"/>
        </w:rPr>
      </w:pPr>
      <w:r w:rsidRPr="00320FA3">
        <w:rPr>
          <w:lang w:val="en-US"/>
        </w:rPr>
        <w:t>Add a new route to the Photo Sharing application by using the following information. Add the new</w:t>
      </w:r>
      <w:r w:rsidR="00320FA3" w:rsidRPr="00320FA3">
        <w:rPr>
          <w:lang w:val="en-US"/>
        </w:rPr>
        <w:t xml:space="preserve"> </w:t>
      </w:r>
      <w:r w:rsidRPr="00320FA3">
        <w:rPr>
          <w:lang w:val="en-US"/>
        </w:rPr>
        <w:t>route before the default route:</w:t>
      </w:r>
    </w:p>
    <w:p w:rsidR="00B929C0" w:rsidRPr="00320FA3" w:rsidRDefault="00B929C0" w:rsidP="00DA06CB">
      <w:pPr>
        <w:pStyle w:val="Listeafsnit"/>
        <w:numPr>
          <w:ilvl w:val="1"/>
          <w:numId w:val="72"/>
        </w:numPr>
        <w:rPr>
          <w:lang w:val="en-US"/>
        </w:rPr>
      </w:pPr>
      <w:r w:rsidRPr="00320FA3">
        <w:rPr>
          <w:lang w:val="en-US"/>
        </w:rPr>
        <w:t>Name: PhotoRoute</w:t>
      </w:r>
    </w:p>
    <w:p w:rsidR="00B929C0" w:rsidRPr="00320FA3" w:rsidRDefault="00B929C0" w:rsidP="00DA06CB">
      <w:pPr>
        <w:pStyle w:val="Listeafsnit"/>
        <w:numPr>
          <w:ilvl w:val="1"/>
          <w:numId w:val="72"/>
        </w:numPr>
        <w:rPr>
          <w:lang w:val="en-US"/>
        </w:rPr>
      </w:pPr>
      <w:r w:rsidRPr="00320FA3">
        <w:rPr>
          <w:lang w:val="en-US"/>
        </w:rPr>
        <w:t>URL: photo/{id}</w:t>
      </w:r>
    </w:p>
    <w:p w:rsidR="00B929C0" w:rsidRPr="00320FA3" w:rsidRDefault="00B929C0" w:rsidP="00DA06CB">
      <w:pPr>
        <w:pStyle w:val="Listeafsnit"/>
        <w:numPr>
          <w:ilvl w:val="1"/>
          <w:numId w:val="72"/>
        </w:numPr>
        <w:rPr>
          <w:lang w:val="en-US"/>
        </w:rPr>
      </w:pPr>
      <w:r w:rsidRPr="00320FA3">
        <w:rPr>
          <w:lang w:val="en-US"/>
        </w:rPr>
        <w:t>Default controller: Photo</w:t>
      </w:r>
    </w:p>
    <w:p w:rsidR="00B929C0" w:rsidRPr="00320FA3" w:rsidRDefault="00B929C0" w:rsidP="00DA06CB">
      <w:pPr>
        <w:pStyle w:val="Listeafsnit"/>
        <w:numPr>
          <w:ilvl w:val="1"/>
          <w:numId w:val="72"/>
        </w:numPr>
        <w:rPr>
          <w:lang w:val="en-US"/>
        </w:rPr>
      </w:pPr>
      <w:r w:rsidRPr="00320FA3">
        <w:rPr>
          <w:lang w:val="en-US"/>
        </w:rPr>
        <w:t>Default action: Display</w:t>
      </w:r>
    </w:p>
    <w:p w:rsidR="00B929C0" w:rsidRPr="00320FA3" w:rsidRDefault="00B929C0" w:rsidP="00DA06CB">
      <w:pPr>
        <w:pStyle w:val="Listeafsnit"/>
        <w:numPr>
          <w:ilvl w:val="1"/>
          <w:numId w:val="72"/>
        </w:numPr>
        <w:rPr>
          <w:lang w:val="en-US"/>
        </w:rPr>
      </w:pPr>
      <w:r w:rsidRPr="00320FA3">
        <w:rPr>
          <w:lang w:val="en-US"/>
        </w:rPr>
        <w:t>Constraints: id = "[0-9]+"</w:t>
      </w:r>
    </w:p>
    <w:p w:rsidR="00B929C0" w:rsidRPr="00320FA3" w:rsidRDefault="00B929C0" w:rsidP="00DA06CB">
      <w:pPr>
        <w:pStyle w:val="Listeafsnit"/>
        <w:numPr>
          <w:ilvl w:val="0"/>
          <w:numId w:val="99"/>
        </w:numPr>
        <w:rPr>
          <w:lang w:val="en-US"/>
        </w:rPr>
      </w:pPr>
      <w:r w:rsidRPr="00320FA3">
        <w:rPr>
          <w:lang w:val="en-US"/>
        </w:rPr>
        <w:t>Run all the tests in the Photo Sharing Tests project to verify the test results.</w:t>
      </w:r>
    </w:p>
    <w:p w:rsidR="00B929C0" w:rsidRPr="00B929C0" w:rsidRDefault="00B929C0" w:rsidP="00320FA3">
      <w:pPr>
        <w:pStyle w:val="Overskrift3"/>
        <w:rPr>
          <w:lang w:val="en-US"/>
        </w:rPr>
      </w:pPr>
      <w:r w:rsidRPr="00B929C0">
        <w:rPr>
          <w:lang w:val="en-US"/>
        </w:rPr>
        <w:t>Task 3: Add and test the Photo Title route.</w:t>
      </w:r>
    </w:p>
    <w:p w:rsidR="00B929C0" w:rsidRPr="00320FA3" w:rsidRDefault="00B929C0" w:rsidP="00DA06CB">
      <w:pPr>
        <w:pStyle w:val="Listeafsnit"/>
        <w:numPr>
          <w:ilvl w:val="0"/>
          <w:numId w:val="100"/>
        </w:numPr>
        <w:rPr>
          <w:lang w:val="en-US"/>
        </w:rPr>
      </w:pPr>
      <w:r w:rsidRPr="00320FA3">
        <w:rPr>
          <w:lang w:val="en-US"/>
        </w:rPr>
        <w:t>Add a new route to the Photo Sharing application by using the following information. Add the new</w:t>
      </w:r>
      <w:r w:rsidR="00320FA3" w:rsidRPr="00320FA3">
        <w:rPr>
          <w:lang w:val="en-US"/>
        </w:rPr>
        <w:t xml:space="preserve"> </w:t>
      </w:r>
      <w:r w:rsidRPr="00320FA3">
        <w:rPr>
          <w:lang w:val="en-US"/>
        </w:rPr>
        <w:t>route after the PhotoRoute route but before the default route:</w:t>
      </w:r>
    </w:p>
    <w:p w:rsidR="00B929C0" w:rsidRPr="00320FA3" w:rsidRDefault="00B929C0" w:rsidP="00DA06CB">
      <w:pPr>
        <w:pStyle w:val="Listeafsnit"/>
        <w:numPr>
          <w:ilvl w:val="1"/>
          <w:numId w:val="72"/>
        </w:numPr>
        <w:rPr>
          <w:lang w:val="en-US"/>
        </w:rPr>
      </w:pPr>
      <w:r w:rsidRPr="00320FA3">
        <w:rPr>
          <w:lang w:val="en-US"/>
        </w:rPr>
        <w:t>Name: PhotoTitleRoute</w:t>
      </w:r>
    </w:p>
    <w:p w:rsidR="00B929C0" w:rsidRPr="00320FA3" w:rsidRDefault="00B929C0" w:rsidP="00DA06CB">
      <w:pPr>
        <w:pStyle w:val="Listeafsnit"/>
        <w:numPr>
          <w:ilvl w:val="1"/>
          <w:numId w:val="72"/>
        </w:numPr>
        <w:rPr>
          <w:lang w:val="en-US"/>
        </w:rPr>
      </w:pPr>
      <w:r w:rsidRPr="00320FA3">
        <w:rPr>
          <w:lang w:val="en-US"/>
        </w:rPr>
        <w:t>URL: photo/title/{title}</w:t>
      </w:r>
    </w:p>
    <w:p w:rsidR="00B929C0" w:rsidRPr="00320FA3" w:rsidRDefault="00B929C0" w:rsidP="00DA06CB">
      <w:pPr>
        <w:pStyle w:val="Listeafsnit"/>
        <w:numPr>
          <w:ilvl w:val="1"/>
          <w:numId w:val="72"/>
        </w:numPr>
        <w:rPr>
          <w:lang w:val="en-US"/>
        </w:rPr>
      </w:pPr>
      <w:r w:rsidRPr="00320FA3">
        <w:rPr>
          <w:lang w:val="en-US"/>
        </w:rPr>
        <w:t>Default controller: Photo</w:t>
      </w:r>
    </w:p>
    <w:p w:rsidR="00B929C0" w:rsidRPr="00320FA3" w:rsidRDefault="00B929C0" w:rsidP="00DA06CB">
      <w:pPr>
        <w:pStyle w:val="Listeafsnit"/>
        <w:numPr>
          <w:ilvl w:val="1"/>
          <w:numId w:val="72"/>
        </w:numPr>
        <w:rPr>
          <w:lang w:val="en-US"/>
        </w:rPr>
      </w:pPr>
      <w:r w:rsidRPr="00320FA3">
        <w:rPr>
          <w:lang w:val="en-US"/>
        </w:rPr>
        <w:t>Default action: DisplayByTitle</w:t>
      </w:r>
    </w:p>
    <w:p w:rsidR="00B929C0" w:rsidRPr="00320FA3" w:rsidRDefault="00B929C0" w:rsidP="00DA06CB">
      <w:pPr>
        <w:pStyle w:val="Listeafsnit"/>
        <w:numPr>
          <w:ilvl w:val="0"/>
          <w:numId w:val="100"/>
        </w:numPr>
        <w:rPr>
          <w:lang w:val="en-US"/>
        </w:rPr>
      </w:pPr>
      <w:r w:rsidRPr="00320FA3">
        <w:rPr>
          <w:lang w:val="en-US"/>
        </w:rPr>
        <w:t>Add a new action method to PhotoController.cs by using the following information:</w:t>
      </w:r>
    </w:p>
    <w:p w:rsidR="00B929C0" w:rsidRPr="00320FA3" w:rsidRDefault="00B929C0" w:rsidP="00DA06CB">
      <w:pPr>
        <w:pStyle w:val="Listeafsnit"/>
        <w:numPr>
          <w:ilvl w:val="1"/>
          <w:numId w:val="72"/>
        </w:numPr>
        <w:rPr>
          <w:lang w:val="en-US"/>
        </w:rPr>
      </w:pPr>
      <w:r w:rsidRPr="00320FA3">
        <w:rPr>
          <w:lang w:val="en-US"/>
        </w:rPr>
        <w:t>Scope: public</w:t>
      </w:r>
    </w:p>
    <w:p w:rsidR="00B929C0" w:rsidRPr="00320FA3" w:rsidRDefault="00B929C0" w:rsidP="00DA06CB">
      <w:pPr>
        <w:pStyle w:val="Listeafsnit"/>
        <w:numPr>
          <w:ilvl w:val="1"/>
          <w:numId w:val="72"/>
        </w:numPr>
        <w:rPr>
          <w:lang w:val="en-US"/>
        </w:rPr>
      </w:pPr>
      <w:r w:rsidRPr="00320FA3">
        <w:rPr>
          <w:lang w:val="en-US"/>
        </w:rPr>
        <w:t>Return type: ActionResult</w:t>
      </w:r>
    </w:p>
    <w:p w:rsidR="00B929C0" w:rsidRPr="00320FA3" w:rsidRDefault="00B929C0" w:rsidP="00DA06CB">
      <w:pPr>
        <w:pStyle w:val="Listeafsnit"/>
        <w:numPr>
          <w:ilvl w:val="1"/>
          <w:numId w:val="72"/>
        </w:numPr>
        <w:rPr>
          <w:lang w:val="en-US"/>
        </w:rPr>
      </w:pPr>
      <w:r w:rsidRPr="00320FA3">
        <w:rPr>
          <w:lang w:val="en-US"/>
        </w:rPr>
        <w:t>Name: DisplayByTitle</w:t>
      </w:r>
    </w:p>
    <w:p w:rsidR="00B929C0" w:rsidRPr="00320FA3" w:rsidRDefault="00B929C0" w:rsidP="00DA06CB">
      <w:pPr>
        <w:pStyle w:val="Listeafsnit"/>
        <w:numPr>
          <w:ilvl w:val="1"/>
          <w:numId w:val="72"/>
        </w:numPr>
        <w:rPr>
          <w:lang w:val="en-US"/>
        </w:rPr>
      </w:pPr>
      <w:r w:rsidRPr="00320FA3">
        <w:rPr>
          <w:lang w:val="en-US"/>
        </w:rPr>
        <w:t>Parameter: a string named title</w:t>
      </w:r>
    </w:p>
    <w:p w:rsidR="00B929C0" w:rsidRPr="00320FA3" w:rsidRDefault="00B929C0" w:rsidP="00DA06CB">
      <w:pPr>
        <w:pStyle w:val="Listeafsnit"/>
        <w:numPr>
          <w:ilvl w:val="0"/>
          <w:numId w:val="100"/>
        </w:numPr>
        <w:rPr>
          <w:lang w:val="en-US"/>
        </w:rPr>
      </w:pPr>
      <w:r w:rsidRPr="00320FA3">
        <w:rPr>
          <w:lang w:val="en-US"/>
        </w:rPr>
        <w:t xml:space="preserve">In the DisplayByTitle action method, use the </w:t>
      </w:r>
      <w:proofErr w:type="gramStart"/>
      <w:r w:rsidRPr="00320FA3">
        <w:rPr>
          <w:lang w:val="en-US"/>
        </w:rPr>
        <w:t>context.FindPhotoByTitle</w:t>
      </w:r>
      <w:proofErr w:type="gramEnd"/>
      <w:r w:rsidRPr="00320FA3">
        <w:rPr>
          <w:lang w:val="en-US"/>
        </w:rPr>
        <w:t>() method to locate a</w:t>
      </w:r>
      <w:r w:rsidR="00320FA3" w:rsidRPr="00320FA3">
        <w:rPr>
          <w:lang w:val="en-US"/>
        </w:rPr>
        <w:t xml:space="preserve"> </w:t>
      </w:r>
      <w:r w:rsidRPr="00320FA3">
        <w:rPr>
          <w:lang w:val="en-US"/>
        </w:rPr>
        <w:t xml:space="preserve">photo. If the </w:t>
      </w:r>
      <w:proofErr w:type="gramStart"/>
      <w:r w:rsidRPr="00320FA3">
        <w:rPr>
          <w:lang w:val="en-US"/>
        </w:rPr>
        <w:t>context.FindPhotoByTitle</w:t>
      </w:r>
      <w:proofErr w:type="gramEnd"/>
      <w:r w:rsidRPr="00320FA3">
        <w:rPr>
          <w:lang w:val="en-US"/>
        </w:rPr>
        <w:t>() method returns null, return HttpNotFound(). Otherwise,</w:t>
      </w:r>
      <w:r w:rsidR="00320FA3" w:rsidRPr="00320FA3">
        <w:rPr>
          <w:lang w:val="en-US"/>
        </w:rPr>
        <w:t xml:space="preserve"> </w:t>
      </w:r>
      <w:r w:rsidRPr="00320FA3">
        <w:rPr>
          <w:lang w:val="en-US"/>
        </w:rPr>
        <w:t>pass the photo to the Display view.</w:t>
      </w:r>
    </w:p>
    <w:p w:rsidR="00B929C0" w:rsidRPr="00320FA3" w:rsidRDefault="00B929C0" w:rsidP="00DA06CB">
      <w:pPr>
        <w:pStyle w:val="Listeafsnit"/>
        <w:numPr>
          <w:ilvl w:val="0"/>
          <w:numId w:val="100"/>
        </w:numPr>
        <w:rPr>
          <w:lang w:val="en-US"/>
        </w:rPr>
      </w:pPr>
      <w:r w:rsidRPr="00320FA3">
        <w:rPr>
          <w:lang w:val="en-US"/>
        </w:rPr>
        <w:t>Run all the tests in the Photo Sharing Tests project to verify the test results.</w:t>
      </w:r>
    </w:p>
    <w:p w:rsidR="00B929C0" w:rsidRPr="00B929C0" w:rsidRDefault="00B929C0" w:rsidP="00320FA3">
      <w:pPr>
        <w:pStyle w:val="Overskrift3"/>
        <w:rPr>
          <w:lang w:val="en-US"/>
        </w:rPr>
      </w:pPr>
      <w:r w:rsidRPr="00B929C0">
        <w:rPr>
          <w:lang w:val="en-US"/>
        </w:rPr>
        <w:lastRenderedPageBreak/>
        <w:t>Task 4: Try out the new routes.</w:t>
      </w:r>
    </w:p>
    <w:p w:rsidR="00B929C0" w:rsidRPr="00320FA3" w:rsidRDefault="00B929C0" w:rsidP="00DA06CB">
      <w:pPr>
        <w:pStyle w:val="Listeafsnit"/>
        <w:numPr>
          <w:ilvl w:val="0"/>
          <w:numId w:val="101"/>
        </w:numPr>
        <w:rPr>
          <w:lang w:val="en-US"/>
        </w:rPr>
      </w:pPr>
      <w:r w:rsidRPr="00320FA3">
        <w:rPr>
          <w:lang w:val="en-US"/>
        </w:rPr>
        <w:t>Start the PhotoSharingApplication project with debugging.</w:t>
      </w:r>
    </w:p>
    <w:p w:rsidR="00B929C0" w:rsidRPr="00320FA3" w:rsidRDefault="00B929C0" w:rsidP="00DA06CB">
      <w:pPr>
        <w:pStyle w:val="Listeafsnit"/>
        <w:numPr>
          <w:ilvl w:val="0"/>
          <w:numId w:val="101"/>
        </w:numPr>
        <w:rPr>
          <w:lang w:val="en-US"/>
        </w:rPr>
      </w:pPr>
      <w:r w:rsidRPr="00320FA3">
        <w:rPr>
          <w:lang w:val="en-US"/>
        </w:rPr>
        <w:t>View properties of the Display link of any image on the home page, and note the route that has</w:t>
      </w:r>
      <w:r w:rsidR="00320FA3" w:rsidRPr="00320FA3">
        <w:rPr>
          <w:lang w:val="en-US"/>
        </w:rPr>
        <w:t xml:space="preserve"> </w:t>
      </w:r>
      <w:r w:rsidRPr="00320FA3">
        <w:rPr>
          <w:lang w:val="en-US"/>
        </w:rPr>
        <w:t>been used to formulate the link.</w:t>
      </w:r>
    </w:p>
    <w:p w:rsidR="00B929C0" w:rsidRPr="00320FA3" w:rsidRDefault="00B929C0" w:rsidP="00DA06CB">
      <w:pPr>
        <w:pStyle w:val="Listeafsnit"/>
        <w:numPr>
          <w:ilvl w:val="0"/>
          <w:numId w:val="101"/>
        </w:numPr>
        <w:rPr>
          <w:lang w:val="en-US"/>
        </w:rPr>
      </w:pPr>
      <w:r w:rsidRPr="00320FA3">
        <w:rPr>
          <w:lang w:val="en-US"/>
        </w:rPr>
        <w:t>Display any image to verify the URL.</w:t>
      </w:r>
    </w:p>
    <w:p w:rsidR="00B929C0" w:rsidRPr="00320FA3" w:rsidRDefault="00B929C0" w:rsidP="00DA06CB">
      <w:pPr>
        <w:pStyle w:val="Listeafsnit"/>
        <w:numPr>
          <w:ilvl w:val="0"/>
          <w:numId w:val="101"/>
        </w:numPr>
        <w:rPr>
          <w:lang w:val="en-US"/>
        </w:rPr>
      </w:pPr>
      <w:r w:rsidRPr="00320FA3">
        <w:rPr>
          <w:lang w:val="en-US"/>
        </w:rPr>
        <w:t>Access the following relative URL:</w:t>
      </w:r>
    </w:p>
    <w:p w:rsidR="00B929C0" w:rsidRPr="00320FA3" w:rsidRDefault="00B929C0" w:rsidP="00DA06CB">
      <w:pPr>
        <w:pStyle w:val="Listeafsnit"/>
        <w:numPr>
          <w:ilvl w:val="1"/>
          <w:numId w:val="72"/>
        </w:numPr>
        <w:rPr>
          <w:lang w:val="en-US"/>
        </w:rPr>
      </w:pPr>
      <w:r w:rsidRPr="00320FA3">
        <w:rPr>
          <w:lang w:val="en-US"/>
        </w:rPr>
        <w:t>/photo/title/sample photo 3</w:t>
      </w:r>
    </w:p>
    <w:p w:rsidR="00B929C0" w:rsidRPr="00320FA3" w:rsidRDefault="00B929C0" w:rsidP="00DA06CB">
      <w:pPr>
        <w:pStyle w:val="Listeafsnit"/>
        <w:numPr>
          <w:ilvl w:val="0"/>
          <w:numId w:val="101"/>
        </w:numPr>
        <w:rPr>
          <w:lang w:val="en-US"/>
        </w:rPr>
      </w:pPr>
      <w:r w:rsidRPr="00320FA3">
        <w:rPr>
          <w:lang w:val="en-US"/>
        </w:rPr>
        <w:t>Stop debugging.</w:t>
      </w:r>
    </w:p>
    <w:p w:rsidR="00B929C0" w:rsidRPr="00B929C0" w:rsidRDefault="00B929C0" w:rsidP="00D54332">
      <w:pPr>
        <w:pStyle w:val="Code"/>
      </w:pPr>
      <w:r w:rsidRPr="00B929C0">
        <w:t>Results: After completing this exercise, you will be able to create a Photo Sharing application with three</w:t>
      </w:r>
      <w:r w:rsidR="00320FA3">
        <w:t xml:space="preserve"> </w:t>
      </w:r>
      <w:r w:rsidRPr="00B929C0">
        <w:t>configured routes that enable visitors to easily locate photos by using logical URLs.</w:t>
      </w:r>
    </w:p>
    <w:p w:rsidR="00B929C0" w:rsidRPr="00B929C0" w:rsidRDefault="00B929C0" w:rsidP="00320FA3">
      <w:pPr>
        <w:pStyle w:val="Overskrift2"/>
        <w:rPr>
          <w:lang w:val="en-US"/>
        </w:rPr>
      </w:pPr>
      <w:bookmarkStart w:id="51" w:name="_Toc401515487"/>
      <w:r w:rsidRPr="00B929C0">
        <w:rPr>
          <w:lang w:val="en-US"/>
        </w:rPr>
        <w:t>Exercise 2: Optional—Building Navigation Controls</w:t>
      </w:r>
      <w:bookmarkEnd w:id="51"/>
    </w:p>
    <w:p w:rsidR="00B929C0" w:rsidRPr="00B929C0" w:rsidRDefault="00B929C0" w:rsidP="00320FA3">
      <w:pPr>
        <w:pStyle w:val="Overskrift3"/>
        <w:rPr>
          <w:lang w:val="en-US"/>
        </w:rPr>
      </w:pPr>
      <w:r w:rsidRPr="00B929C0">
        <w:rPr>
          <w:lang w:val="en-US"/>
        </w:rPr>
        <w:t>Scenario</w:t>
      </w:r>
    </w:p>
    <w:p w:rsidR="00B929C0" w:rsidRPr="00B929C0" w:rsidRDefault="00B929C0" w:rsidP="00B929C0">
      <w:pPr>
        <w:rPr>
          <w:lang w:val="en-US"/>
        </w:rPr>
      </w:pPr>
      <w:r w:rsidRPr="00B929C0">
        <w:rPr>
          <w:lang w:val="en-US"/>
        </w:rPr>
        <w:t>In this exercise, you will:</w:t>
      </w:r>
    </w:p>
    <w:p w:rsidR="00B929C0" w:rsidRPr="00320FA3" w:rsidRDefault="00B929C0" w:rsidP="00DA06CB">
      <w:pPr>
        <w:pStyle w:val="Listeafsnit"/>
        <w:numPr>
          <w:ilvl w:val="0"/>
          <w:numId w:val="72"/>
        </w:numPr>
        <w:rPr>
          <w:lang w:val="en-US"/>
        </w:rPr>
      </w:pPr>
      <w:r w:rsidRPr="00320FA3">
        <w:rPr>
          <w:lang w:val="en-US"/>
        </w:rPr>
        <w:t>Add the MVC site map provider to your Photo Sharing application.</w:t>
      </w:r>
    </w:p>
    <w:p w:rsidR="00B929C0" w:rsidRPr="00320FA3" w:rsidRDefault="00B929C0" w:rsidP="00DA06CB">
      <w:pPr>
        <w:pStyle w:val="Listeafsnit"/>
        <w:numPr>
          <w:ilvl w:val="0"/>
          <w:numId w:val="72"/>
        </w:numPr>
        <w:rPr>
          <w:lang w:val="en-US"/>
        </w:rPr>
      </w:pPr>
      <w:r w:rsidRPr="00320FA3">
        <w:rPr>
          <w:lang w:val="en-US"/>
        </w:rPr>
        <w:t>Use the MVC site map provider to create a menu and a breadcrumb control.</w:t>
      </w:r>
    </w:p>
    <w:p w:rsidR="00B929C0" w:rsidRPr="00B929C0" w:rsidRDefault="00B929C0" w:rsidP="00B929C0">
      <w:pPr>
        <w:rPr>
          <w:lang w:val="en-US"/>
        </w:rPr>
      </w:pPr>
      <w:r w:rsidRPr="00B929C0">
        <w:rPr>
          <w:lang w:val="en-US"/>
        </w:rPr>
        <w:t>At this stage of development, most of the main areas in the Photo Sharing Application are not yet built;</w:t>
      </w:r>
      <w:r w:rsidR="00320FA3">
        <w:rPr>
          <w:lang w:val="en-US"/>
        </w:rPr>
        <w:t xml:space="preserve"> </w:t>
      </w:r>
      <w:r w:rsidRPr="00B929C0">
        <w:rPr>
          <w:lang w:val="en-US"/>
        </w:rPr>
        <w:t>therefore, the menu will show only the home page and the All Photos gallery. Your team will add new</w:t>
      </w:r>
      <w:r w:rsidR="00320FA3">
        <w:rPr>
          <w:lang w:val="en-US"/>
        </w:rPr>
        <w:t xml:space="preserve"> </w:t>
      </w:r>
      <w:r w:rsidRPr="00B929C0">
        <w:rPr>
          <w:lang w:val="en-US"/>
        </w:rPr>
        <w:t>nodes to the site map as areas of the site are completed.</w:t>
      </w:r>
    </w:p>
    <w:p w:rsidR="00B929C0" w:rsidRPr="00B929C0" w:rsidRDefault="00B929C0" w:rsidP="00B929C0">
      <w:pPr>
        <w:rPr>
          <w:lang w:val="en-US"/>
        </w:rPr>
      </w:pPr>
      <w:r w:rsidRPr="00B929C0">
        <w:rPr>
          <w:lang w:val="en-US"/>
        </w:rPr>
        <w:t>Complete this exercise if time permits</w:t>
      </w:r>
    </w:p>
    <w:p w:rsidR="00B929C0" w:rsidRPr="00B929C0" w:rsidRDefault="00B929C0" w:rsidP="00B929C0">
      <w:pPr>
        <w:rPr>
          <w:lang w:val="en-US"/>
        </w:rPr>
      </w:pPr>
      <w:r w:rsidRPr="00B929C0">
        <w:rPr>
          <w:lang w:val="en-US"/>
        </w:rPr>
        <w:t>The main tasks for this exercise are as follows:</w:t>
      </w:r>
    </w:p>
    <w:p w:rsidR="00B929C0" w:rsidRPr="00320FA3" w:rsidRDefault="00B929C0" w:rsidP="00DA06CB">
      <w:pPr>
        <w:pStyle w:val="Listeafsnit"/>
        <w:numPr>
          <w:ilvl w:val="0"/>
          <w:numId w:val="102"/>
        </w:numPr>
        <w:rPr>
          <w:lang w:val="en-US"/>
        </w:rPr>
      </w:pPr>
      <w:r w:rsidRPr="00320FA3">
        <w:rPr>
          <w:lang w:val="en-US"/>
        </w:rPr>
        <w:t>Install the MVC site map provider.</w:t>
      </w:r>
    </w:p>
    <w:p w:rsidR="00B929C0" w:rsidRPr="00320FA3" w:rsidRDefault="00B929C0" w:rsidP="00DA06CB">
      <w:pPr>
        <w:pStyle w:val="Listeafsnit"/>
        <w:numPr>
          <w:ilvl w:val="0"/>
          <w:numId w:val="102"/>
        </w:numPr>
        <w:rPr>
          <w:lang w:val="en-US"/>
        </w:rPr>
      </w:pPr>
      <w:r w:rsidRPr="00320FA3">
        <w:rPr>
          <w:lang w:val="en-US"/>
        </w:rPr>
        <w:t>Configure the MVC site map provider.</w:t>
      </w:r>
    </w:p>
    <w:p w:rsidR="00B929C0" w:rsidRPr="00320FA3" w:rsidRDefault="00B929C0" w:rsidP="00DA06CB">
      <w:pPr>
        <w:pStyle w:val="Listeafsnit"/>
        <w:numPr>
          <w:ilvl w:val="0"/>
          <w:numId w:val="102"/>
        </w:numPr>
        <w:rPr>
          <w:lang w:val="en-US"/>
        </w:rPr>
      </w:pPr>
      <w:r w:rsidRPr="00320FA3">
        <w:rPr>
          <w:lang w:val="en-US"/>
        </w:rPr>
        <w:t>Render menus and breadcrumb trails.</w:t>
      </w:r>
    </w:p>
    <w:p w:rsidR="00B929C0" w:rsidRPr="00320FA3" w:rsidRDefault="00B929C0" w:rsidP="00DA06CB">
      <w:pPr>
        <w:pStyle w:val="Listeafsnit"/>
        <w:numPr>
          <w:ilvl w:val="0"/>
          <w:numId w:val="102"/>
        </w:numPr>
        <w:rPr>
          <w:lang w:val="en-US"/>
        </w:rPr>
      </w:pPr>
      <w:r w:rsidRPr="00320FA3">
        <w:rPr>
          <w:lang w:val="en-US"/>
        </w:rPr>
        <w:t>Try out the menus.</w:t>
      </w:r>
    </w:p>
    <w:p w:rsidR="00B929C0" w:rsidRPr="00B929C0" w:rsidRDefault="00B929C0" w:rsidP="00320FA3">
      <w:pPr>
        <w:pStyle w:val="Overskrift3"/>
        <w:rPr>
          <w:lang w:val="en-US"/>
        </w:rPr>
      </w:pPr>
      <w:r w:rsidRPr="00B929C0">
        <w:rPr>
          <w:lang w:val="en-US"/>
        </w:rPr>
        <w:t>Task 1: Install the MVC site map provider.</w:t>
      </w:r>
    </w:p>
    <w:p w:rsidR="00B929C0" w:rsidRPr="00320FA3" w:rsidRDefault="00B929C0" w:rsidP="00DA06CB">
      <w:pPr>
        <w:pStyle w:val="Listeafsnit"/>
        <w:numPr>
          <w:ilvl w:val="0"/>
          <w:numId w:val="103"/>
        </w:numPr>
        <w:rPr>
          <w:lang w:val="en-US"/>
        </w:rPr>
      </w:pPr>
      <w:r w:rsidRPr="00320FA3">
        <w:rPr>
          <w:lang w:val="en-US"/>
        </w:rPr>
        <w:t>Start the NuGet Packages manager and locate the MvcSiteMapProvider package.</w:t>
      </w:r>
    </w:p>
    <w:p w:rsidR="00B929C0" w:rsidRPr="00320FA3" w:rsidRDefault="00B929C0" w:rsidP="00DA06CB">
      <w:pPr>
        <w:pStyle w:val="Listeafsnit"/>
        <w:numPr>
          <w:ilvl w:val="0"/>
          <w:numId w:val="103"/>
        </w:numPr>
        <w:rPr>
          <w:lang w:val="en-US"/>
        </w:rPr>
      </w:pPr>
      <w:r w:rsidRPr="00320FA3">
        <w:rPr>
          <w:lang w:val="en-US"/>
        </w:rPr>
        <w:t>Install the MvcSiteMapProvider package.</w:t>
      </w:r>
    </w:p>
    <w:p w:rsidR="00B929C0" w:rsidRPr="00B929C0" w:rsidRDefault="00B929C0" w:rsidP="00320FA3">
      <w:pPr>
        <w:pStyle w:val="Overskrift3"/>
        <w:rPr>
          <w:lang w:val="en-US"/>
        </w:rPr>
      </w:pPr>
      <w:r w:rsidRPr="00B929C0">
        <w:rPr>
          <w:lang w:val="en-US"/>
        </w:rPr>
        <w:t>Task 2: Configure the MVC site map provider.</w:t>
      </w:r>
    </w:p>
    <w:p w:rsidR="00B929C0" w:rsidRPr="00320FA3" w:rsidRDefault="00B929C0" w:rsidP="00DA06CB">
      <w:pPr>
        <w:pStyle w:val="Listeafsnit"/>
        <w:numPr>
          <w:ilvl w:val="0"/>
          <w:numId w:val="104"/>
        </w:numPr>
        <w:rPr>
          <w:lang w:val="en-US"/>
        </w:rPr>
      </w:pPr>
      <w:r w:rsidRPr="00320FA3">
        <w:rPr>
          <w:lang w:val="en-US"/>
        </w:rPr>
        <w:t>Open the Web.config file in the PhotoSharingApplication project.</w:t>
      </w:r>
    </w:p>
    <w:p w:rsidR="00B929C0" w:rsidRPr="00320FA3" w:rsidRDefault="00B929C0" w:rsidP="00DA06CB">
      <w:pPr>
        <w:pStyle w:val="Listeafsnit"/>
        <w:numPr>
          <w:ilvl w:val="0"/>
          <w:numId w:val="104"/>
        </w:numPr>
        <w:rPr>
          <w:lang w:val="en-US"/>
        </w:rPr>
      </w:pPr>
      <w:r w:rsidRPr="00320FA3">
        <w:rPr>
          <w:lang w:val="en-US"/>
        </w:rPr>
        <w:t>Configure the MvcSiteMapProvider to disable localization.</w:t>
      </w:r>
    </w:p>
    <w:p w:rsidR="00B929C0" w:rsidRPr="00320FA3" w:rsidRDefault="00B929C0" w:rsidP="00DA06CB">
      <w:pPr>
        <w:pStyle w:val="Listeafsnit"/>
        <w:numPr>
          <w:ilvl w:val="0"/>
          <w:numId w:val="104"/>
        </w:numPr>
        <w:rPr>
          <w:lang w:val="en-US"/>
        </w:rPr>
      </w:pPr>
      <w:r w:rsidRPr="00320FA3">
        <w:rPr>
          <w:lang w:val="en-US"/>
        </w:rPr>
        <w:t>Save the changes made to the Web.config file.</w:t>
      </w:r>
    </w:p>
    <w:p w:rsidR="00B929C0" w:rsidRPr="00320FA3" w:rsidRDefault="00B929C0" w:rsidP="00DA06CB">
      <w:pPr>
        <w:pStyle w:val="Listeafsnit"/>
        <w:numPr>
          <w:ilvl w:val="0"/>
          <w:numId w:val="104"/>
        </w:numPr>
        <w:rPr>
          <w:lang w:val="en-US"/>
        </w:rPr>
      </w:pPr>
      <w:r w:rsidRPr="00320FA3">
        <w:rPr>
          <w:lang w:val="en-US"/>
        </w:rPr>
        <w:t>Open the Mvc.sitemap file and remove the &lt;mvcSiteMapNode&gt; element with the title, About.</w:t>
      </w:r>
    </w:p>
    <w:p w:rsidR="00B929C0" w:rsidRPr="00320FA3" w:rsidRDefault="00B929C0" w:rsidP="00DA06CB">
      <w:pPr>
        <w:pStyle w:val="Listeafsnit"/>
        <w:numPr>
          <w:ilvl w:val="0"/>
          <w:numId w:val="104"/>
        </w:numPr>
        <w:rPr>
          <w:lang w:val="en-US"/>
        </w:rPr>
      </w:pPr>
      <w:r w:rsidRPr="00320FA3">
        <w:rPr>
          <w:lang w:val="en-US"/>
        </w:rPr>
        <w:t>Add an &lt;mvcSiteMapNode&gt; element within the Home node by using the following information:</w:t>
      </w:r>
    </w:p>
    <w:p w:rsidR="00B929C0" w:rsidRPr="00320FA3" w:rsidRDefault="00B929C0" w:rsidP="00DA06CB">
      <w:pPr>
        <w:pStyle w:val="Listeafsnit"/>
        <w:numPr>
          <w:ilvl w:val="1"/>
          <w:numId w:val="72"/>
        </w:numPr>
        <w:rPr>
          <w:lang w:val="en-US"/>
        </w:rPr>
      </w:pPr>
      <w:r w:rsidRPr="00320FA3">
        <w:rPr>
          <w:lang w:val="en-US"/>
        </w:rPr>
        <w:t>Title: All Photos</w:t>
      </w:r>
    </w:p>
    <w:p w:rsidR="00B929C0" w:rsidRPr="00320FA3" w:rsidRDefault="00B929C0" w:rsidP="00DA06CB">
      <w:pPr>
        <w:pStyle w:val="Listeafsnit"/>
        <w:numPr>
          <w:ilvl w:val="1"/>
          <w:numId w:val="72"/>
        </w:numPr>
        <w:rPr>
          <w:lang w:val="en-US"/>
        </w:rPr>
      </w:pPr>
      <w:r w:rsidRPr="00320FA3">
        <w:rPr>
          <w:lang w:val="en-US"/>
        </w:rPr>
        <w:t>Controller: Photo</w:t>
      </w:r>
    </w:p>
    <w:p w:rsidR="00B929C0" w:rsidRPr="00320FA3" w:rsidRDefault="00B929C0" w:rsidP="00DA06CB">
      <w:pPr>
        <w:pStyle w:val="Listeafsnit"/>
        <w:numPr>
          <w:ilvl w:val="1"/>
          <w:numId w:val="72"/>
        </w:numPr>
        <w:rPr>
          <w:lang w:val="en-US"/>
        </w:rPr>
      </w:pPr>
      <w:r w:rsidRPr="00320FA3">
        <w:rPr>
          <w:lang w:val="en-US"/>
        </w:rPr>
        <w:t>Action: Index</w:t>
      </w:r>
    </w:p>
    <w:p w:rsidR="00B929C0" w:rsidRPr="00320FA3" w:rsidRDefault="00B929C0" w:rsidP="00DA06CB">
      <w:pPr>
        <w:pStyle w:val="Listeafsnit"/>
        <w:numPr>
          <w:ilvl w:val="1"/>
          <w:numId w:val="72"/>
        </w:numPr>
        <w:rPr>
          <w:lang w:val="en-US"/>
        </w:rPr>
      </w:pPr>
      <w:r w:rsidRPr="00320FA3">
        <w:rPr>
          <w:lang w:val="en-US"/>
        </w:rPr>
        <w:t>Key: AllPhotos</w:t>
      </w:r>
    </w:p>
    <w:p w:rsidR="00B929C0" w:rsidRPr="00320FA3" w:rsidRDefault="00B929C0" w:rsidP="00DA06CB">
      <w:pPr>
        <w:pStyle w:val="Listeafsnit"/>
        <w:numPr>
          <w:ilvl w:val="0"/>
          <w:numId w:val="104"/>
        </w:numPr>
        <w:rPr>
          <w:lang w:val="en-US"/>
        </w:rPr>
      </w:pPr>
      <w:r w:rsidRPr="00320FA3">
        <w:rPr>
          <w:lang w:val="en-US"/>
        </w:rPr>
        <w:t>Save the changes made to the Mvc.sitemap file.</w:t>
      </w:r>
    </w:p>
    <w:p w:rsidR="00B929C0" w:rsidRPr="00320FA3" w:rsidRDefault="00B929C0" w:rsidP="00DA06CB">
      <w:pPr>
        <w:pStyle w:val="Listeafsnit"/>
        <w:numPr>
          <w:ilvl w:val="0"/>
          <w:numId w:val="104"/>
        </w:numPr>
        <w:rPr>
          <w:lang w:val="en-US"/>
        </w:rPr>
      </w:pPr>
      <w:r w:rsidRPr="00320FA3">
        <w:rPr>
          <w:lang w:val="en-US"/>
        </w:rPr>
        <w:t>Build the solution.</w:t>
      </w:r>
    </w:p>
    <w:p w:rsidR="00B929C0" w:rsidRPr="00B929C0" w:rsidRDefault="00B929C0" w:rsidP="00320FA3">
      <w:pPr>
        <w:pStyle w:val="Overskrift3"/>
        <w:rPr>
          <w:lang w:val="en-US"/>
        </w:rPr>
      </w:pPr>
      <w:r w:rsidRPr="00B929C0">
        <w:rPr>
          <w:lang w:val="en-US"/>
        </w:rPr>
        <w:lastRenderedPageBreak/>
        <w:t>Task 3: Render menus and breadcrumb trails.</w:t>
      </w:r>
    </w:p>
    <w:p w:rsidR="00B929C0" w:rsidRPr="00320FA3" w:rsidRDefault="00B929C0" w:rsidP="00DA06CB">
      <w:pPr>
        <w:pStyle w:val="Listeafsnit"/>
        <w:numPr>
          <w:ilvl w:val="0"/>
          <w:numId w:val="105"/>
        </w:numPr>
        <w:rPr>
          <w:lang w:val="en-US"/>
        </w:rPr>
      </w:pPr>
      <w:r w:rsidRPr="00320FA3">
        <w:rPr>
          <w:lang w:val="en-US"/>
        </w:rPr>
        <w:t>Render a site menu on the Home Index view by using the following information:</w:t>
      </w:r>
    </w:p>
    <w:p w:rsidR="00B929C0" w:rsidRPr="00320FA3" w:rsidRDefault="00B929C0" w:rsidP="00DA06CB">
      <w:pPr>
        <w:pStyle w:val="Listeafsnit"/>
        <w:numPr>
          <w:ilvl w:val="1"/>
          <w:numId w:val="72"/>
        </w:numPr>
        <w:rPr>
          <w:lang w:val="en-US"/>
        </w:rPr>
      </w:pPr>
      <w:r w:rsidRPr="00320FA3">
        <w:rPr>
          <w:lang w:val="en-US"/>
        </w:rPr>
        <w:t>Helper: Html.MvcSiteMap()</w:t>
      </w:r>
    </w:p>
    <w:p w:rsidR="00B929C0" w:rsidRPr="00320FA3" w:rsidRDefault="00B929C0" w:rsidP="00DA06CB">
      <w:pPr>
        <w:pStyle w:val="Listeafsnit"/>
        <w:numPr>
          <w:ilvl w:val="1"/>
          <w:numId w:val="72"/>
        </w:numPr>
        <w:rPr>
          <w:lang w:val="en-US"/>
        </w:rPr>
      </w:pPr>
      <w:r w:rsidRPr="00320FA3">
        <w:rPr>
          <w:lang w:val="en-US"/>
        </w:rPr>
        <w:t>Method: Menu</w:t>
      </w:r>
    </w:p>
    <w:p w:rsidR="00B929C0" w:rsidRPr="00320FA3" w:rsidRDefault="00B929C0" w:rsidP="00DA06CB">
      <w:pPr>
        <w:pStyle w:val="Listeafsnit"/>
        <w:numPr>
          <w:ilvl w:val="1"/>
          <w:numId w:val="72"/>
        </w:numPr>
        <w:rPr>
          <w:lang w:val="en-US"/>
        </w:rPr>
      </w:pPr>
      <w:r w:rsidRPr="00320FA3">
        <w:rPr>
          <w:lang w:val="en-US"/>
        </w:rPr>
        <w:t>Start From Current Note: False</w:t>
      </w:r>
    </w:p>
    <w:p w:rsidR="00B929C0" w:rsidRPr="00320FA3" w:rsidRDefault="00B929C0" w:rsidP="00DA06CB">
      <w:pPr>
        <w:pStyle w:val="Listeafsnit"/>
        <w:numPr>
          <w:ilvl w:val="1"/>
          <w:numId w:val="72"/>
        </w:numPr>
        <w:rPr>
          <w:lang w:val="en-US"/>
        </w:rPr>
      </w:pPr>
      <w:r w:rsidRPr="00320FA3">
        <w:rPr>
          <w:lang w:val="en-US"/>
        </w:rPr>
        <w:t>Starting Node in Child Level: False</w:t>
      </w:r>
    </w:p>
    <w:p w:rsidR="00B929C0" w:rsidRPr="00320FA3" w:rsidRDefault="00B929C0" w:rsidP="00DA06CB">
      <w:pPr>
        <w:pStyle w:val="Listeafsnit"/>
        <w:numPr>
          <w:ilvl w:val="1"/>
          <w:numId w:val="72"/>
        </w:numPr>
        <w:rPr>
          <w:lang w:val="en-US"/>
        </w:rPr>
      </w:pPr>
      <w:r w:rsidRPr="00320FA3">
        <w:rPr>
          <w:lang w:val="en-US"/>
        </w:rPr>
        <w:t>Show Starting Node: True</w:t>
      </w:r>
    </w:p>
    <w:p w:rsidR="00B929C0" w:rsidRPr="00320FA3" w:rsidRDefault="00B929C0" w:rsidP="00DA06CB">
      <w:pPr>
        <w:pStyle w:val="Listeafsnit"/>
        <w:numPr>
          <w:ilvl w:val="0"/>
          <w:numId w:val="105"/>
        </w:numPr>
        <w:rPr>
          <w:lang w:val="en-US"/>
        </w:rPr>
      </w:pPr>
      <w:r w:rsidRPr="00320FA3">
        <w:rPr>
          <w:lang w:val="en-US"/>
        </w:rPr>
        <w:t>Render a breadcrumb trail on the Home view by using the following information:</w:t>
      </w:r>
    </w:p>
    <w:p w:rsidR="00B929C0" w:rsidRPr="00320FA3" w:rsidRDefault="00B929C0" w:rsidP="00DA06CB">
      <w:pPr>
        <w:pStyle w:val="Listeafsnit"/>
        <w:numPr>
          <w:ilvl w:val="1"/>
          <w:numId w:val="72"/>
        </w:numPr>
        <w:rPr>
          <w:lang w:val="en-US"/>
        </w:rPr>
      </w:pPr>
      <w:r w:rsidRPr="00320FA3">
        <w:rPr>
          <w:lang w:val="en-US"/>
        </w:rPr>
        <w:t>Helper: Html.MvcSiteMap()</w:t>
      </w:r>
    </w:p>
    <w:p w:rsidR="00B929C0" w:rsidRPr="00320FA3" w:rsidRDefault="00B929C0" w:rsidP="00DA06CB">
      <w:pPr>
        <w:pStyle w:val="Listeafsnit"/>
        <w:numPr>
          <w:ilvl w:val="1"/>
          <w:numId w:val="72"/>
        </w:numPr>
        <w:rPr>
          <w:lang w:val="en-US"/>
        </w:rPr>
      </w:pPr>
      <w:r w:rsidRPr="00320FA3">
        <w:rPr>
          <w:lang w:val="en-US"/>
        </w:rPr>
        <w:t>Method: SiteMapPath</w:t>
      </w:r>
    </w:p>
    <w:p w:rsidR="00B929C0" w:rsidRPr="00320FA3" w:rsidRDefault="00B929C0" w:rsidP="00DA06CB">
      <w:pPr>
        <w:pStyle w:val="Listeafsnit"/>
        <w:numPr>
          <w:ilvl w:val="0"/>
          <w:numId w:val="105"/>
        </w:numPr>
        <w:rPr>
          <w:lang w:val="en-US"/>
        </w:rPr>
      </w:pPr>
      <w:r w:rsidRPr="00320FA3">
        <w:rPr>
          <w:lang w:val="en-US"/>
        </w:rPr>
        <w:t>Render a site menu on the Photo Index view by using the following information:</w:t>
      </w:r>
    </w:p>
    <w:p w:rsidR="00B929C0" w:rsidRPr="00320FA3" w:rsidRDefault="00B929C0" w:rsidP="00DA06CB">
      <w:pPr>
        <w:pStyle w:val="Listeafsnit"/>
        <w:numPr>
          <w:ilvl w:val="1"/>
          <w:numId w:val="72"/>
        </w:numPr>
        <w:rPr>
          <w:lang w:val="en-US"/>
        </w:rPr>
      </w:pPr>
      <w:r w:rsidRPr="00320FA3">
        <w:rPr>
          <w:lang w:val="en-US"/>
        </w:rPr>
        <w:t>Helper: Html.MvcSiteMap()</w:t>
      </w:r>
    </w:p>
    <w:p w:rsidR="00B929C0" w:rsidRPr="00320FA3" w:rsidRDefault="00B929C0" w:rsidP="00DA06CB">
      <w:pPr>
        <w:pStyle w:val="Listeafsnit"/>
        <w:numPr>
          <w:ilvl w:val="1"/>
          <w:numId w:val="72"/>
        </w:numPr>
        <w:rPr>
          <w:lang w:val="en-US"/>
        </w:rPr>
      </w:pPr>
      <w:r w:rsidRPr="00320FA3">
        <w:rPr>
          <w:lang w:val="en-US"/>
        </w:rPr>
        <w:t>Method: Menu</w:t>
      </w:r>
    </w:p>
    <w:p w:rsidR="00B929C0" w:rsidRPr="00320FA3" w:rsidRDefault="00B929C0" w:rsidP="00DA06CB">
      <w:pPr>
        <w:pStyle w:val="Listeafsnit"/>
        <w:numPr>
          <w:ilvl w:val="1"/>
          <w:numId w:val="72"/>
        </w:numPr>
        <w:rPr>
          <w:lang w:val="en-US"/>
        </w:rPr>
      </w:pPr>
      <w:r w:rsidRPr="00320FA3">
        <w:rPr>
          <w:lang w:val="en-US"/>
        </w:rPr>
        <w:t>Start From Current Note: False</w:t>
      </w:r>
    </w:p>
    <w:p w:rsidR="00B929C0" w:rsidRPr="00320FA3" w:rsidRDefault="00B929C0" w:rsidP="00DA06CB">
      <w:pPr>
        <w:pStyle w:val="Listeafsnit"/>
        <w:numPr>
          <w:ilvl w:val="1"/>
          <w:numId w:val="72"/>
        </w:numPr>
        <w:rPr>
          <w:lang w:val="en-US"/>
        </w:rPr>
      </w:pPr>
      <w:r w:rsidRPr="00320FA3">
        <w:rPr>
          <w:lang w:val="en-US"/>
        </w:rPr>
        <w:t>Starting Node in Child Level: False</w:t>
      </w:r>
    </w:p>
    <w:p w:rsidR="00B929C0" w:rsidRPr="00320FA3" w:rsidRDefault="00B929C0" w:rsidP="00DA06CB">
      <w:pPr>
        <w:pStyle w:val="Listeafsnit"/>
        <w:numPr>
          <w:ilvl w:val="1"/>
          <w:numId w:val="72"/>
        </w:numPr>
        <w:rPr>
          <w:lang w:val="en-US"/>
        </w:rPr>
      </w:pPr>
      <w:r w:rsidRPr="00320FA3">
        <w:rPr>
          <w:lang w:val="en-US"/>
        </w:rPr>
        <w:t>Show Starting Node: True</w:t>
      </w:r>
    </w:p>
    <w:p w:rsidR="00B929C0" w:rsidRPr="00320FA3" w:rsidRDefault="00B929C0" w:rsidP="00DA06CB">
      <w:pPr>
        <w:pStyle w:val="Listeafsnit"/>
        <w:numPr>
          <w:ilvl w:val="0"/>
          <w:numId w:val="105"/>
        </w:numPr>
        <w:rPr>
          <w:lang w:val="en-US"/>
        </w:rPr>
      </w:pPr>
      <w:r w:rsidRPr="00320FA3">
        <w:rPr>
          <w:lang w:val="en-US"/>
        </w:rPr>
        <w:t>Render a breadcrumb trail on the Photo Index view by using the following information:</w:t>
      </w:r>
    </w:p>
    <w:p w:rsidR="00B929C0" w:rsidRPr="00320FA3" w:rsidRDefault="00B929C0" w:rsidP="00DA06CB">
      <w:pPr>
        <w:pStyle w:val="Listeafsnit"/>
        <w:numPr>
          <w:ilvl w:val="1"/>
          <w:numId w:val="72"/>
        </w:numPr>
        <w:rPr>
          <w:lang w:val="en-US"/>
        </w:rPr>
      </w:pPr>
      <w:r w:rsidRPr="00320FA3">
        <w:rPr>
          <w:lang w:val="en-US"/>
        </w:rPr>
        <w:t>Helper: Html.MvcSiteMap()</w:t>
      </w:r>
    </w:p>
    <w:p w:rsidR="00B929C0" w:rsidRPr="00320FA3" w:rsidRDefault="00B929C0" w:rsidP="00DA06CB">
      <w:pPr>
        <w:pStyle w:val="Listeafsnit"/>
        <w:numPr>
          <w:ilvl w:val="1"/>
          <w:numId w:val="72"/>
        </w:numPr>
        <w:rPr>
          <w:lang w:val="en-US"/>
        </w:rPr>
      </w:pPr>
      <w:r w:rsidRPr="00320FA3">
        <w:rPr>
          <w:lang w:val="en-US"/>
        </w:rPr>
        <w:t>Method: SiteMapPath</w:t>
      </w:r>
    </w:p>
    <w:p w:rsidR="00B929C0" w:rsidRPr="00B929C0" w:rsidRDefault="00B929C0" w:rsidP="00320FA3">
      <w:pPr>
        <w:pStyle w:val="Overskrift3"/>
        <w:rPr>
          <w:lang w:val="en-US"/>
        </w:rPr>
      </w:pPr>
      <w:r w:rsidRPr="00B929C0">
        <w:rPr>
          <w:lang w:val="en-US"/>
        </w:rPr>
        <w:t>Task 4: Try out the menus.</w:t>
      </w:r>
    </w:p>
    <w:p w:rsidR="00B929C0" w:rsidRPr="00320FA3" w:rsidRDefault="00B929C0" w:rsidP="00DA06CB">
      <w:pPr>
        <w:pStyle w:val="Listeafsnit"/>
        <w:numPr>
          <w:ilvl w:val="0"/>
          <w:numId w:val="106"/>
        </w:numPr>
        <w:rPr>
          <w:lang w:val="en-US"/>
        </w:rPr>
      </w:pPr>
      <w:r w:rsidRPr="00320FA3">
        <w:rPr>
          <w:lang w:val="en-US"/>
        </w:rPr>
        <w:t>Start debugging the PhotoSharingApplication project.</w:t>
      </w:r>
    </w:p>
    <w:p w:rsidR="00B929C0" w:rsidRPr="00320FA3" w:rsidRDefault="00B929C0" w:rsidP="00DA06CB">
      <w:pPr>
        <w:pStyle w:val="Listeafsnit"/>
        <w:numPr>
          <w:ilvl w:val="0"/>
          <w:numId w:val="106"/>
        </w:numPr>
        <w:rPr>
          <w:lang w:val="en-US"/>
        </w:rPr>
      </w:pPr>
      <w:r w:rsidRPr="00320FA3">
        <w:rPr>
          <w:lang w:val="en-US"/>
        </w:rPr>
        <w:t>Use the menu option to browse to All Photos.</w:t>
      </w:r>
    </w:p>
    <w:p w:rsidR="00B929C0" w:rsidRPr="00320FA3" w:rsidRDefault="00B929C0" w:rsidP="00DA06CB">
      <w:pPr>
        <w:pStyle w:val="Listeafsnit"/>
        <w:numPr>
          <w:ilvl w:val="0"/>
          <w:numId w:val="106"/>
        </w:numPr>
        <w:rPr>
          <w:lang w:val="en-US"/>
        </w:rPr>
      </w:pPr>
      <w:r w:rsidRPr="00320FA3">
        <w:rPr>
          <w:lang w:val="en-US"/>
        </w:rPr>
        <w:t>Use the breadcrumb trail to browse to the Home page.</w:t>
      </w:r>
    </w:p>
    <w:p w:rsidR="00B929C0" w:rsidRPr="00320FA3" w:rsidRDefault="00B929C0" w:rsidP="00DA06CB">
      <w:pPr>
        <w:pStyle w:val="Listeafsnit"/>
        <w:numPr>
          <w:ilvl w:val="0"/>
          <w:numId w:val="106"/>
        </w:numPr>
        <w:rPr>
          <w:lang w:val="en-US"/>
        </w:rPr>
      </w:pPr>
      <w:r w:rsidRPr="00320FA3">
        <w:rPr>
          <w:lang w:val="en-US"/>
        </w:rPr>
        <w:t>Stop debugging and close the Visual Studio application.</w:t>
      </w:r>
    </w:p>
    <w:p w:rsidR="00B929C0" w:rsidRPr="00B929C0" w:rsidRDefault="00B929C0" w:rsidP="00D54332">
      <w:pPr>
        <w:pStyle w:val="Code"/>
      </w:pPr>
      <w:r w:rsidRPr="00B929C0">
        <w:t>Results: After completing this exercise, you will be able to create a Photo Sharing application with a</w:t>
      </w:r>
      <w:r w:rsidR="00320FA3">
        <w:t xml:space="preserve"> </w:t>
      </w:r>
      <w:r w:rsidRPr="00B929C0">
        <w:t>simple site map, menu, and breadcrumb control.</w:t>
      </w:r>
    </w:p>
    <w:p w:rsidR="007A0ACF" w:rsidRDefault="00B929C0" w:rsidP="00631217">
      <w:pPr>
        <w:pStyle w:val="Overskrift4"/>
        <w:rPr>
          <w:lang w:val="en-US"/>
        </w:rPr>
      </w:pPr>
      <w:r w:rsidRPr="00B929C0">
        <w:rPr>
          <w:lang w:val="en-US"/>
        </w:rPr>
        <w:t xml:space="preserve">Question: </w:t>
      </w:r>
    </w:p>
    <w:p w:rsidR="00B929C0" w:rsidRPr="00B929C0" w:rsidRDefault="00B929C0" w:rsidP="00B929C0">
      <w:pPr>
        <w:rPr>
          <w:lang w:val="en-US"/>
        </w:rPr>
      </w:pPr>
      <w:r w:rsidRPr="00B929C0">
        <w:rPr>
          <w:lang w:val="en-US"/>
        </w:rPr>
        <w:t>In Exercise 1, when you ran the tests for the first time, why did</w:t>
      </w:r>
      <w:r w:rsidR="00320FA3">
        <w:rPr>
          <w:lang w:val="en-US"/>
        </w:rPr>
        <w:t xml:space="preserve"> </w:t>
      </w:r>
      <w:r w:rsidRPr="00B929C0">
        <w:rPr>
          <w:lang w:val="en-US"/>
        </w:rPr>
        <w:t>Test_Default_Route_Controller_Only pass when Test_Photo_Route_With_PhotoID and</w:t>
      </w:r>
      <w:r w:rsidR="00320FA3">
        <w:rPr>
          <w:lang w:val="en-US"/>
        </w:rPr>
        <w:t xml:space="preserve"> </w:t>
      </w:r>
      <w:r w:rsidRPr="00B929C0">
        <w:rPr>
          <w:lang w:val="en-US"/>
        </w:rPr>
        <w:t>Test_Photo_Title_Route fail?</w:t>
      </w:r>
    </w:p>
    <w:p w:rsidR="007A0ACF" w:rsidRDefault="00B929C0" w:rsidP="00631217">
      <w:pPr>
        <w:pStyle w:val="Overskrift4"/>
        <w:rPr>
          <w:lang w:val="en-US"/>
        </w:rPr>
      </w:pPr>
      <w:r w:rsidRPr="00B929C0">
        <w:rPr>
          <w:lang w:val="en-US"/>
        </w:rPr>
        <w:t xml:space="preserve">Question: </w:t>
      </w:r>
    </w:p>
    <w:p w:rsidR="00B929C0" w:rsidRPr="00B929C0" w:rsidRDefault="00B929C0" w:rsidP="00B929C0">
      <w:pPr>
        <w:rPr>
          <w:lang w:val="en-US"/>
        </w:rPr>
      </w:pPr>
      <w:r w:rsidRPr="00B929C0">
        <w:rPr>
          <w:lang w:val="en-US"/>
        </w:rPr>
        <w:t>Why is the constraint necessary in the PhotoRoute route?</w:t>
      </w:r>
    </w:p>
    <w:p w:rsidR="00320FA3" w:rsidRDefault="00320FA3" w:rsidP="00B929C0">
      <w:pPr>
        <w:rPr>
          <w:lang w:val="en-US"/>
        </w:rPr>
        <w:sectPr w:rsidR="00320FA3" w:rsidSect="00750E6A">
          <w:headerReference w:type="default" r:id="rId36"/>
          <w:headerReference w:type="first" r:id="rId37"/>
          <w:pgSz w:w="11906" w:h="16838"/>
          <w:pgMar w:top="1701" w:right="1134" w:bottom="1701" w:left="1134" w:header="708" w:footer="708" w:gutter="0"/>
          <w:cols w:space="708"/>
          <w:titlePg/>
          <w:docGrid w:linePitch="360"/>
        </w:sectPr>
      </w:pPr>
    </w:p>
    <w:p w:rsidR="00B929C0" w:rsidRPr="00B929C0" w:rsidRDefault="00B929C0" w:rsidP="007549DC">
      <w:pPr>
        <w:pStyle w:val="Overskrift2"/>
        <w:rPr>
          <w:lang w:val="en-US"/>
        </w:rPr>
      </w:pPr>
      <w:bookmarkStart w:id="52" w:name="_Toc401515488"/>
      <w:r w:rsidRPr="00B929C0">
        <w:rPr>
          <w:lang w:val="en-US"/>
        </w:rPr>
        <w:lastRenderedPageBreak/>
        <w:t>Module Review and Takeaways</w:t>
      </w:r>
      <w:bookmarkEnd w:id="52"/>
    </w:p>
    <w:p w:rsidR="00B929C0" w:rsidRPr="00B929C0" w:rsidRDefault="00B929C0" w:rsidP="00B929C0">
      <w:pPr>
        <w:rPr>
          <w:lang w:val="en-US"/>
        </w:rPr>
      </w:pPr>
      <w:r w:rsidRPr="00B929C0">
        <w:rPr>
          <w:lang w:val="en-US"/>
        </w:rPr>
        <w:t>To create a compelling web application that is easy to navigate, you must consider carefully the</w:t>
      </w:r>
      <w:r w:rsidR="00325A3D">
        <w:rPr>
          <w:lang w:val="en-US"/>
        </w:rPr>
        <w:t xml:space="preserve"> </w:t>
      </w:r>
      <w:r w:rsidRPr="00B929C0">
        <w:rPr>
          <w:lang w:val="en-US"/>
        </w:rPr>
        <w:t>architecture of the information you present. You should try to ensure that the hierarchy of objects you</w:t>
      </w:r>
      <w:r w:rsidR="00325A3D">
        <w:rPr>
          <w:lang w:val="en-US"/>
        </w:rPr>
        <w:t xml:space="preserve"> </w:t>
      </w:r>
      <w:r w:rsidRPr="00B929C0">
        <w:rPr>
          <w:lang w:val="en-US"/>
        </w:rPr>
        <w:t>present in URLs and navigation controls matches user expectations. You should also ensure that users can</w:t>
      </w:r>
      <w:r w:rsidR="00325A3D">
        <w:rPr>
          <w:lang w:val="en-US"/>
        </w:rPr>
        <w:t xml:space="preserve"> </w:t>
      </w:r>
      <w:r w:rsidRPr="00B929C0">
        <w:rPr>
          <w:lang w:val="en-US"/>
        </w:rPr>
        <w:t>understand this hierarchy of objects without specialist technical knowledge. By using routes and site map</w:t>
      </w:r>
      <w:r w:rsidR="00325A3D">
        <w:rPr>
          <w:lang w:val="en-US"/>
        </w:rPr>
        <w:t xml:space="preserve"> </w:t>
      </w:r>
      <w:r w:rsidRPr="00B929C0">
        <w:rPr>
          <w:lang w:val="en-US"/>
        </w:rPr>
        <w:t>providers, you can present logical information architecture to application visitors.</w:t>
      </w:r>
    </w:p>
    <w:p w:rsidR="00325A3D" w:rsidRDefault="00B929C0" w:rsidP="007549DC">
      <w:pPr>
        <w:pStyle w:val="Overskrift4"/>
        <w:rPr>
          <w:lang w:val="en-US"/>
        </w:rPr>
      </w:pPr>
      <w:r w:rsidRPr="00B929C0">
        <w:rPr>
          <w:lang w:val="en-US"/>
        </w:rPr>
        <w:t xml:space="preserve">Best Practice: </w:t>
      </w:r>
    </w:p>
    <w:p w:rsidR="00B929C0" w:rsidRPr="00B929C0" w:rsidRDefault="00B929C0" w:rsidP="00B929C0">
      <w:pPr>
        <w:rPr>
          <w:lang w:val="en-US"/>
        </w:rPr>
      </w:pPr>
      <w:r w:rsidRPr="00B929C0">
        <w:rPr>
          <w:lang w:val="en-US"/>
        </w:rPr>
        <w:t>The default route is logical. However, it requires knowle</w:t>
      </w:r>
      <w:r w:rsidR="00325A3D">
        <w:rPr>
          <w:lang w:val="en-US"/>
        </w:rPr>
        <w:t xml:space="preserve">dge of controllers and actions </w:t>
      </w:r>
      <w:r w:rsidRPr="00B929C0">
        <w:rPr>
          <w:lang w:val="en-US"/>
        </w:rPr>
        <w:t>for users to understand URLs. You can consider creating custom routes that can be understood with</w:t>
      </w:r>
      <w:r w:rsidR="00325A3D">
        <w:rPr>
          <w:lang w:val="en-US"/>
        </w:rPr>
        <w:t xml:space="preserve"> </w:t>
      </w:r>
      <w:r w:rsidRPr="00B929C0">
        <w:rPr>
          <w:lang w:val="en-US"/>
        </w:rPr>
        <w:t>information that users already have.</w:t>
      </w:r>
    </w:p>
    <w:p w:rsidR="00325A3D" w:rsidRDefault="00B929C0" w:rsidP="007549DC">
      <w:pPr>
        <w:pStyle w:val="Overskrift4"/>
        <w:rPr>
          <w:lang w:val="en-US"/>
        </w:rPr>
      </w:pPr>
      <w:r w:rsidRPr="00B929C0">
        <w:rPr>
          <w:lang w:val="en-US"/>
        </w:rPr>
        <w:t xml:space="preserve">Best Practice: </w:t>
      </w:r>
    </w:p>
    <w:p w:rsidR="00B929C0" w:rsidRPr="00B929C0" w:rsidRDefault="00B929C0" w:rsidP="00B929C0">
      <w:pPr>
        <w:rPr>
          <w:lang w:val="en-US"/>
        </w:rPr>
      </w:pPr>
      <w:r w:rsidRPr="00B929C0">
        <w:rPr>
          <w:lang w:val="en-US"/>
        </w:rPr>
        <w:t xml:space="preserve">You can use breadcrumb trails and tree view navigation controls to present </w:t>
      </w:r>
      <w:r w:rsidR="00325A3D">
        <w:rPr>
          <w:lang w:val="en-US"/>
        </w:rPr>
        <w:t xml:space="preserve">the </w:t>
      </w:r>
      <w:r w:rsidRPr="00B929C0">
        <w:rPr>
          <w:lang w:val="en-US"/>
        </w:rPr>
        <w:t>current location of a user, in the context of the logical hierarchy of the web application.</w:t>
      </w:r>
    </w:p>
    <w:p w:rsidR="00325A3D" w:rsidRDefault="00B929C0" w:rsidP="007549DC">
      <w:pPr>
        <w:pStyle w:val="Overskrift4"/>
        <w:rPr>
          <w:lang w:val="en-US"/>
        </w:rPr>
      </w:pPr>
      <w:r w:rsidRPr="00B929C0">
        <w:rPr>
          <w:lang w:val="en-US"/>
        </w:rPr>
        <w:t xml:space="preserve">Best Practice: </w:t>
      </w:r>
    </w:p>
    <w:p w:rsidR="00B929C0" w:rsidRPr="00B929C0" w:rsidRDefault="00B929C0" w:rsidP="00B929C0">
      <w:pPr>
        <w:rPr>
          <w:lang w:val="en-US"/>
        </w:rPr>
      </w:pPr>
      <w:r w:rsidRPr="00B929C0">
        <w:rPr>
          <w:lang w:val="en-US"/>
        </w:rPr>
        <w:t>You can use unit tests to check routes in the routing ta</w:t>
      </w:r>
      <w:r w:rsidR="00325A3D">
        <w:rPr>
          <w:lang w:val="en-US"/>
        </w:rPr>
        <w:t xml:space="preserve">ble, similar to the manner with </w:t>
      </w:r>
      <w:r w:rsidRPr="00B929C0">
        <w:rPr>
          <w:lang w:val="en-US"/>
        </w:rPr>
        <w:t>which you use tests to check controllers, actions, and model classes. It is easy for a small mistake to</w:t>
      </w:r>
      <w:r w:rsidR="00325A3D">
        <w:rPr>
          <w:lang w:val="en-US"/>
        </w:rPr>
        <w:t xml:space="preserve"> </w:t>
      </w:r>
      <w:r w:rsidRPr="00B929C0">
        <w:rPr>
          <w:lang w:val="en-US"/>
        </w:rPr>
        <w:t>completely change the way URLs are handled in your web application. This is because new routes, if</w:t>
      </w:r>
      <w:r w:rsidR="00325A3D">
        <w:rPr>
          <w:lang w:val="en-US"/>
        </w:rPr>
        <w:t xml:space="preserve"> </w:t>
      </w:r>
      <w:r w:rsidRPr="00B929C0">
        <w:rPr>
          <w:lang w:val="en-US"/>
        </w:rPr>
        <w:t>poorly coded, can override other routes. Unit tests highlight such bugs as soon as they arise.</w:t>
      </w:r>
    </w:p>
    <w:p w:rsidR="00B929C0" w:rsidRPr="00B929C0" w:rsidRDefault="00B929C0" w:rsidP="007549DC">
      <w:pPr>
        <w:pStyle w:val="Overskrift3"/>
        <w:rPr>
          <w:lang w:val="en-US"/>
        </w:rPr>
      </w:pPr>
      <w:r w:rsidRPr="00B929C0">
        <w:rPr>
          <w:lang w:val="en-US"/>
        </w:rPr>
        <w:t>Common Issues and Troubleshooting Tips</w:t>
      </w:r>
    </w:p>
    <w:tbl>
      <w:tblPr>
        <w:tblStyle w:val="Tabel-Gitter"/>
        <w:tblW w:w="0" w:type="auto"/>
        <w:tblLook w:val="04A0" w:firstRow="1" w:lastRow="0" w:firstColumn="1" w:lastColumn="0" w:noHBand="0" w:noVBand="1"/>
      </w:tblPr>
      <w:tblGrid>
        <w:gridCol w:w="4814"/>
        <w:gridCol w:w="4814"/>
      </w:tblGrid>
      <w:tr w:rsidR="00325A3D" w:rsidTr="00325A3D">
        <w:tc>
          <w:tcPr>
            <w:tcW w:w="4814" w:type="dxa"/>
            <w:shd w:val="clear" w:color="auto" w:fill="C00000"/>
          </w:tcPr>
          <w:p w:rsidR="00325A3D" w:rsidRDefault="00325A3D" w:rsidP="00B929C0">
            <w:pPr>
              <w:rPr>
                <w:lang w:val="en-US"/>
              </w:rPr>
            </w:pPr>
            <w:r w:rsidRPr="00B929C0">
              <w:rPr>
                <w:lang w:val="en-US"/>
              </w:rPr>
              <w:t>Common Issue</w:t>
            </w:r>
          </w:p>
        </w:tc>
        <w:tc>
          <w:tcPr>
            <w:tcW w:w="4814" w:type="dxa"/>
            <w:shd w:val="clear" w:color="auto" w:fill="C00000"/>
          </w:tcPr>
          <w:p w:rsidR="00325A3D" w:rsidRDefault="00325A3D" w:rsidP="00325A3D">
            <w:pPr>
              <w:rPr>
                <w:lang w:val="en-US"/>
              </w:rPr>
            </w:pPr>
            <w:r w:rsidRPr="00B929C0">
              <w:rPr>
                <w:lang w:val="en-US"/>
              </w:rPr>
              <w:t>Troubleshooting Tip</w:t>
            </w:r>
          </w:p>
        </w:tc>
      </w:tr>
      <w:tr w:rsidR="00325A3D" w:rsidRPr="00D93E0D" w:rsidTr="00325A3D">
        <w:tc>
          <w:tcPr>
            <w:tcW w:w="4814" w:type="dxa"/>
          </w:tcPr>
          <w:p w:rsidR="00325A3D" w:rsidRDefault="00325A3D" w:rsidP="00B929C0">
            <w:pPr>
              <w:rPr>
                <w:lang w:val="en-US"/>
              </w:rPr>
            </w:pPr>
            <w:r w:rsidRPr="00B929C0">
              <w:rPr>
                <w:lang w:val="en-US"/>
              </w:rPr>
              <w:t>A route never takes effect.</w:t>
            </w:r>
          </w:p>
          <w:p w:rsidR="00325A3D" w:rsidRDefault="00325A3D" w:rsidP="00B929C0">
            <w:pPr>
              <w:rPr>
                <w:lang w:val="en-US"/>
              </w:rPr>
            </w:pPr>
          </w:p>
        </w:tc>
        <w:tc>
          <w:tcPr>
            <w:tcW w:w="4814" w:type="dxa"/>
          </w:tcPr>
          <w:p w:rsidR="00325A3D" w:rsidRDefault="00325A3D" w:rsidP="00B929C0">
            <w:pPr>
              <w:rPr>
                <w:lang w:val="en-US"/>
              </w:rPr>
            </w:pPr>
          </w:p>
        </w:tc>
      </w:tr>
    </w:tbl>
    <w:p w:rsidR="00B929C0" w:rsidRPr="00B929C0" w:rsidRDefault="00B929C0" w:rsidP="007549DC">
      <w:pPr>
        <w:pStyle w:val="Overskrift3"/>
        <w:rPr>
          <w:lang w:val="en-US"/>
        </w:rPr>
      </w:pPr>
      <w:r w:rsidRPr="00B929C0">
        <w:rPr>
          <w:lang w:val="en-US"/>
        </w:rPr>
        <w:t>Review Question(s)</w:t>
      </w:r>
    </w:p>
    <w:p w:rsidR="00B929C0" w:rsidRDefault="00B929C0" w:rsidP="00B929C0">
      <w:pPr>
        <w:rPr>
          <w:lang w:val="en-US"/>
        </w:rPr>
      </w:pPr>
      <w:r w:rsidRPr="00B929C0">
        <w:rPr>
          <w:lang w:val="en-US"/>
        </w:rPr>
        <w:t>Verify the correctness of the statement by placing a mark in the column to the right.</w:t>
      </w:r>
    </w:p>
    <w:tbl>
      <w:tblPr>
        <w:tblStyle w:val="Tabel-Gitter"/>
        <w:tblW w:w="0" w:type="auto"/>
        <w:tblLook w:val="04A0" w:firstRow="1" w:lastRow="0" w:firstColumn="1" w:lastColumn="0" w:noHBand="0" w:noVBand="1"/>
      </w:tblPr>
      <w:tblGrid>
        <w:gridCol w:w="8359"/>
        <w:gridCol w:w="1269"/>
      </w:tblGrid>
      <w:tr w:rsidR="00E31B6C" w:rsidTr="00E31B6C">
        <w:tc>
          <w:tcPr>
            <w:tcW w:w="8359" w:type="dxa"/>
            <w:shd w:val="clear" w:color="auto" w:fill="C00000"/>
          </w:tcPr>
          <w:p w:rsidR="00E31B6C" w:rsidRDefault="00E31B6C" w:rsidP="00B929C0">
            <w:pPr>
              <w:rPr>
                <w:lang w:val="en-US"/>
              </w:rPr>
            </w:pPr>
            <w:r w:rsidRPr="00B929C0">
              <w:rPr>
                <w:lang w:val="en-US"/>
              </w:rPr>
              <w:t>Statement</w:t>
            </w:r>
          </w:p>
        </w:tc>
        <w:tc>
          <w:tcPr>
            <w:tcW w:w="1269" w:type="dxa"/>
            <w:shd w:val="clear" w:color="auto" w:fill="C00000"/>
          </w:tcPr>
          <w:p w:rsidR="00E31B6C" w:rsidRDefault="00E31B6C" w:rsidP="00E31B6C">
            <w:pPr>
              <w:rPr>
                <w:lang w:val="en-US"/>
              </w:rPr>
            </w:pPr>
            <w:r w:rsidRPr="00B929C0">
              <w:rPr>
                <w:lang w:val="en-US"/>
              </w:rPr>
              <w:t>Answer</w:t>
            </w:r>
          </w:p>
        </w:tc>
      </w:tr>
      <w:tr w:rsidR="00E31B6C" w:rsidRPr="00D93E0D" w:rsidTr="00E31B6C">
        <w:tc>
          <w:tcPr>
            <w:tcW w:w="8359" w:type="dxa"/>
          </w:tcPr>
          <w:p w:rsidR="00E31B6C" w:rsidRDefault="00E31B6C" w:rsidP="00B929C0">
            <w:pPr>
              <w:rPr>
                <w:lang w:val="en-US"/>
              </w:rPr>
            </w:pPr>
            <w:r w:rsidRPr="00B929C0">
              <w:rPr>
                <w:lang w:val="en-US"/>
              </w:rPr>
              <w:t>You have implemented the MVC Site Map Provider in your web application</w:t>
            </w:r>
            <w:r>
              <w:rPr>
                <w:lang w:val="en-US"/>
              </w:rPr>
              <w:t xml:space="preserve"> </w:t>
            </w:r>
            <w:r w:rsidRPr="00B929C0">
              <w:rPr>
                <w:lang w:val="en-US"/>
              </w:rPr>
              <w:t>and used it to build menus and breadcrumb trails with which users can</w:t>
            </w:r>
            <w:r>
              <w:rPr>
                <w:lang w:val="en-US"/>
              </w:rPr>
              <w:t xml:space="preserve"> </w:t>
            </w:r>
            <w:r w:rsidRPr="00B929C0">
              <w:rPr>
                <w:lang w:val="en-US"/>
              </w:rPr>
              <w:t>navigate the logical hierarchy. MVC automatically takes routes from the MVC</w:t>
            </w:r>
            <w:r>
              <w:rPr>
                <w:lang w:val="en-US"/>
              </w:rPr>
              <w:t xml:space="preserve"> </w:t>
            </w:r>
            <w:r w:rsidRPr="00B929C0">
              <w:rPr>
                <w:lang w:val="en-US"/>
              </w:rPr>
              <w:t>Site Map Provider so the same hierarchy is used in URLs.</w:t>
            </w:r>
          </w:p>
        </w:tc>
        <w:tc>
          <w:tcPr>
            <w:tcW w:w="1269" w:type="dxa"/>
          </w:tcPr>
          <w:p w:rsidR="00E31B6C" w:rsidRDefault="00E31B6C" w:rsidP="00B929C0">
            <w:pPr>
              <w:rPr>
                <w:lang w:val="en-US"/>
              </w:rPr>
            </w:pPr>
          </w:p>
        </w:tc>
      </w:tr>
    </w:tbl>
    <w:p w:rsidR="00E31B6C" w:rsidRDefault="00B929C0" w:rsidP="007549DC">
      <w:pPr>
        <w:pStyle w:val="Overskrift4"/>
        <w:rPr>
          <w:lang w:val="en-US"/>
        </w:rPr>
      </w:pPr>
      <w:r w:rsidRPr="00B929C0">
        <w:rPr>
          <w:lang w:val="en-US"/>
        </w:rPr>
        <w:t xml:space="preserve">Question: </w:t>
      </w:r>
    </w:p>
    <w:p w:rsidR="00DE1B9B" w:rsidRDefault="00B929C0" w:rsidP="00B929C0">
      <w:pPr>
        <w:rPr>
          <w:lang w:val="en-US"/>
        </w:rPr>
        <w:sectPr w:rsidR="00DE1B9B" w:rsidSect="00750E6A">
          <w:headerReference w:type="first" r:id="rId38"/>
          <w:pgSz w:w="11906" w:h="16838"/>
          <w:pgMar w:top="1701" w:right="1134" w:bottom="1701" w:left="1134" w:header="708" w:footer="708" w:gutter="0"/>
          <w:cols w:space="708"/>
          <w:titlePg/>
          <w:docGrid w:linePitch="360"/>
        </w:sectPr>
      </w:pPr>
      <w:r w:rsidRPr="00B929C0">
        <w:rPr>
          <w:lang w:val="en-US"/>
        </w:rPr>
        <w:t>You want to ensure that when the user specifies a relative URL in the form,</w:t>
      </w:r>
      <w:r w:rsidR="00E31B6C">
        <w:rPr>
          <w:lang w:val="en-US"/>
        </w:rPr>
        <w:t xml:space="preserve"> </w:t>
      </w:r>
      <w:r w:rsidRPr="00B929C0">
        <w:rPr>
          <w:lang w:val="en-US"/>
        </w:rPr>
        <w:t xml:space="preserve">“customer/3546”, the request is forwarded to the </w:t>
      </w:r>
      <w:proofErr w:type="gramStart"/>
      <w:r w:rsidRPr="00B929C0">
        <w:rPr>
          <w:lang w:val="en-US"/>
        </w:rPr>
        <w:t>DisplayByID(</w:t>
      </w:r>
      <w:proofErr w:type="gramEnd"/>
      <w:r w:rsidRPr="00B929C0">
        <w:rPr>
          <w:lang w:val="en-US"/>
        </w:rPr>
        <w:t>) action in the</w:t>
      </w:r>
      <w:r w:rsidR="00E31B6C">
        <w:rPr>
          <w:lang w:val="en-US"/>
        </w:rPr>
        <w:t xml:space="preserve"> </w:t>
      </w:r>
      <w:r w:rsidRPr="00B929C0">
        <w:rPr>
          <w:lang w:val="en-US"/>
        </w:rPr>
        <w:t>CustomerController. You also want to ensure that when the user specifies a relative URL in</w:t>
      </w:r>
      <w:r w:rsidR="00E31B6C">
        <w:rPr>
          <w:lang w:val="en-US"/>
        </w:rPr>
        <w:t xml:space="preserve"> </w:t>
      </w:r>
      <w:r w:rsidRPr="00B929C0">
        <w:rPr>
          <w:lang w:val="en-US"/>
        </w:rPr>
        <w:t xml:space="preserve">the form, “customer/fullname”, the request is forwarded to the </w:t>
      </w:r>
      <w:proofErr w:type="gramStart"/>
      <w:r w:rsidRPr="00B929C0">
        <w:rPr>
          <w:lang w:val="en-US"/>
        </w:rPr>
        <w:t>DisplayByName(</w:t>
      </w:r>
      <w:proofErr w:type="gramEnd"/>
      <w:r w:rsidRPr="00B929C0">
        <w:rPr>
          <w:lang w:val="en-US"/>
        </w:rPr>
        <w:t>) action in</w:t>
      </w:r>
      <w:r w:rsidR="00E31B6C">
        <w:rPr>
          <w:lang w:val="en-US"/>
        </w:rPr>
        <w:t xml:space="preserve"> </w:t>
      </w:r>
      <w:r w:rsidRPr="00B929C0">
        <w:rPr>
          <w:lang w:val="en-US"/>
        </w:rPr>
        <w:t>the CustomerController. What routes should you add?</w:t>
      </w:r>
    </w:p>
    <w:p w:rsidR="00DE1B9B" w:rsidRPr="00DE1B9B" w:rsidRDefault="007549DC" w:rsidP="00FF3D42">
      <w:pPr>
        <w:pStyle w:val="Overskrift1"/>
        <w:rPr>
          <w:lang w:val="en-US"/>
        </w:rPr>
      </w:pPr>
      <w:bookmarkStart w:id="53" w:name="_Toc401515489"/>
      <w:r>
        <w:rPr>
          <w:lang w:val="en-US"/>
        </w:rPr>
        <w:lastRenderedPageBreak/>
        <w:t xml:space="preserve">Module 08 - </w:t>
      </w:r>
      <w:r w:rsidR="00DE1B9B" w:rsidRPr="00DE1B9B">
        <w:rPr>
          <w:lang w:val="en-US"/>
        </w:rPr>
        <w:t>Lab: Applying Styles to MVC 4 Web Applications</w:t>
      </w:r>
      <w:bookmarkEnd w:id="53"/>
    </w:p>
    <w:p w:rsidR="00DE1B9B" w:rsidRPr="00DE1B9B" w:rsidRDefault="00DE1B9B" w:rsidP="00FF3D42">
      <w:pPr>
        <w:pStyle w:val="Overskrift2"/>
        <w:rPr>
          <w:lang w:val="en-US"/>
        </w:rPr>
      </w:pPr>
      <w:bookmarkStart w:id="54" w:name="_Toc401515490"/>
      <w:r w:rsidRPr="00DE1B9B">
        <w:rPr>
          <w:lang w:val="en-US"/>
        </w:rPr>
        <w:t>Scenario</w:t>
      </w:r>
      <w:bookmarkEnd w:id="54"/>
    </w:p>
    <w:p w:rsidR="00DE1B9B" w:rsidRPr="00DE1B9B" w:rsidRDefault="00DE1B9B" w:rsidP="00DE1B9B">
      <w:pPr>
        <w:rPr>
          <w:lang w:val="en-US"/>
        </w:rPr>
      </w:pPr>
      <w:r w:rsidRPr="00DE1B9B">
        <w:rPr>
          <w:lang w:val="en-US"/>
        </w:rPr>
        <w:t>You have created a good amount of the photo-handling functionality for the Photo Sharing web</w:t>
      </w:r>
      <w:r w:rsidR="00FF3D42">
        <w:rPr>
          <w:lang w:val="en-US"/>
        </w:rPr>
        <w:t xml:space="preserve"> </w:t>
      </w:r>
      <w:r w:rsidRPr="00DE1B9B">
        <w:rPr>
          <w:lang w:val="en-US"/>
        </w:rPr>
        <w:t>application. However, stakeholders are concerned about the basic black-and-white appearance of the</w:t>
      </w:r>
      <w:r w:rsidR="00FF3D42">
        <w:rPr>
          <w:lang w:val="en-US"/>
        </w:rPr>
        <w:t xml:space="preserve"> </w:t>
      </w:r>
      <w:r w:rsidRPr="00DE1B9B">
        <w:rPr>
          <w:lang w:val="en-US"/>
        </w:rPr>
        <w:t>application. In addition, titles and menus do not appear on every page.</w:t>
      </w:r>
    </w:p>
    <w:p w:rsidR="00DE1B9B" w:rsidRPr="00DE1B9B" w:rsidRDefault="00DE1B9B" w:rsidP="00DE1B9B">
      <w:pPr>
        <w:rPr>
          <w:lang w:val="en-US"/>
        </w:rPr>
      </w:pPr>
      <w:r w:rsidRPr="00DE1B9B">
        <w:rPr>
          <w:lang w:val="en-US"/>
        </w:rPr>
        <w:t>To resolve these issues, your manager has asked you to implement the following user interface features:</w:t>
      </w:r>
    </w:p>
    <w:p w:rsidR="00DE1B9B" w:rsidRPr="00E47EA3" w:rsidRDefault="00DE1B9B" w:rsidP="00DA06CB">
      <w:pPr>
        <w:pStyle w:val="Listeafsnit"/>
        <w:numPr>
          <w:ilvl w:val="0"/>
          <w:numId w:val="72"/>
        </w:numPr>
        <w:rPr>
          <w:lang w:val="en-US"/>
        </w:rPr>
      </w:pPr>
      <w:r w:rsidRPr="00E47EA3">
        <w:rPr>
          <w:lang w:val="en-US"/>
        </w:rPr>
        <w:t>A layout for all webpages. The layout should include common elements, such as the main menu</w:t>
      </w:r>
      <w:r w:rsidR="00E47EA3" w:rsidRPr="00E47EA3">
        <w:rPr>
          <w:lang w:val="en-US"/>
        </w:rPr>
        <w:t xml:space="preserve"> </w:t>
      </w:r>
      <w:r w:rsidRPr="00E47EA3">
        <w:rPr>
          <w:lang w:val="en-US"/>
        </w:rPr>
        <w:t>and breadcrumb controls, which should appear on every page of the application.</w:t>
      </w:r>
    </w:p>
    <w:p w:rsidR="00DE1B9B" w:rsidRPr="00E47EA3" w:rsidRDefault="00DE1B9B" w:rsidP="00DA06CB">
      <w:pPr>
        <w:pStyle w:val="Listeafsnit"/>
        <w:numPr>
          <w:ilvl w:val="0"/>
          <w:numId w:val="72"/>
        </w:numPr>
        <w:rPr>
          <w:lang w:val="en-US"/>
        </w:rPr>
      </w:pPr>
      <w:r w:rsidRPr="00E47EA3">
        <w:rPr>
          <w:lang w:val="en-US"/>
        </w:rPr>
        <w:t>A style sheet and images for all webpages. The web design team has provided an HTML mock-up</w:t>
      </w:r>
      <w:r w:rsidR="00E47EA3" w:rsidRPr="00E47EA3">
        <w:rPr>
          <w:lang w:val="en-US"/>
        </w:rPr>
        <w:t xml:space="preserve"> </w:t>
      </w:r>
      <w:r w:rsidRPr="00E47EA3">
        <w:rPr>
          <w:lang w:val="en-US"/>
        </w:rPr>
        <w:t>application to show how the final product should look. This mock-up includes a style sheet and</w:t>
      </w:r>
      <w:r w:rsidR="00E47EA3" w:rsidRPr="00E47EA3">
        <w:rPr>
          <w:lang w:val="en-US"/>
        </w:rPr>
        <w:t xml:space="preserve"> </w:t>
      </w:r>
      <w:r w:rsidRPr="00E47EA3">
        <w:rPr>
          <w:lang w:val="en-US"/>
        </w:rPr>
        <w:t>image files. You need to import these files and apply them to every page of the application.</w:t>
      </w:r>
    </w:p>
    <w:p w:rsidR="00DE1B9B" w:rsidRPr="00E47EA3" w:rsidRDefault="00DE1B9B" w:rsidP="00DA06CB">
      <w:pPr>
        <w:pStyle w:val="Listeafsnit"/>
        <w:numPr>
          <w:ilvl w:val="0"/>
          <w:numId w:val="72"/>
        </w:numPr>
        <w:rPr>
          <w:lang w:val="en-US"/>
        </w:rPr>
      </w:pPr>
      <w:r w:rsidRPr="00E47EA3">
        <w:rPr>
          <w:lang w:val="en-US"/>
        </w:rPr>
        <w:t>A mobile-specific view. The web application should be accessible from mobile devices such as</w:t>
      </w:r>
      <w:r w:rsidR="00E47EA3" w:rsidRPr="00E47EA3">
        <w:rPr>
          <w:lang w:val="en-US"/>
        </w:rPr>
        <w:t xml:space="preserve"> </w:t>
      </w:r>
      <w:r w:rsidRPr="00E47EA3">
        <w:rPr>
          <w:lang w:val="en-US"/>
        </w:rPr>
        <w:t>mobile phones and tablets. In particular, you need to ensure that devices with narrow screens can</w:t>
      </w:r>
      <w:r w:rsidR="00E47EA3" w:rsidRPr="00E47EA3">
        <w:rPr>
          <w:lang w:val="en-US"/>
        </w:rPr>
        <w:t xml:space="preserve"> </w:t>
      </w:r>
      <w:r w:rsidRPr="00E47EA3">
        <w:rPr>
          <w:lang w:val="en-US"/>
        </w:rPr>
        <w:t>access photos easily.</w:t>
      </w:r>
    </w:p>
    <w:p w:rsidR="00DE1B9B" w:rsidRPr="00DE1B9B" w:rsidRDefault="00DE1B9B" w:rsidP="00E47EA3">
      <w:pPr>
        <w:pStyle w:val="Overskrift3"/>
        <w:rPr>
          <w:lang w:val="en-US"/>
        </w:rPr>
      </w:pPr>
      <w:r w:rsidRPr="00DE1B9B">
        <w:rPr>
          <w:lang w:val="en-US"/>
        </w:rPr>
        <w:t>Objectives</w:t>
      </w:r>
    </w:p>
    <w:p w:rsidR="00DE1B9B" w:rsidRPr="00DE1B9B" w:rsidRDefault="00DE1B9B" w:rsidP="00DE1B9B">
      <w:pPr>
        <w:rPr>
          <w:lang w:val="en-US"/>
        </w:rPr>
      </w:pPr>
      <w:r w:rsidRPr="00DE1B9B">
        <w:rPr>
          <w:lang w:val="en-US"/>
        </w:rPr>
        <w:t>After completing this lab, you will be able to:</w:t>
      </w:r>
    </w:p>
    <w:p w:rsidR="00DE1B9B" w:rsidRPr="00E47EA3" w:rsidRDefault="00DE1B9B" w:rsidP="00DA06CB">
      <w:pPr>
        <w:pStyle w:val="Listeafsnit"/>
        <w:numPr>
          <w:ilvl w:val="0"/>
          <w:numId w:val="72"/>
        </w:numPr>
        <w:rPr>
          <w:lang w:val="en-US"/>
        </w:rPr>
      </w:pPr>
      <w:r w:rsidRPr="00E47EA3">
        <w:rPr>
          <w:lang w:val="en-US"/>
        </w:rPr>
        <w:t>Apply a consistent look and feel to the web application.</w:t>
      </w:r>
    </w:p>
    <w:p w:rsidR="00DE1B9B" w:rsidRPr="00E47EA3" w:rsidRDefault="00DE1B9B" w:rsidP="00DA06CB">
      <w:pPr>
        <w:pStyle w:val="Listeafsnit"/>
        <w:numPr>
          <w:ilvl w:val="0"/>
          <w:numId w:val="72"/>
        </w:numPr>
        <w:rPr>
          <w:lang w:val="en-US"/>
        </w:rPr>
      </w:pPr>
      <w:r w:rsidRPr="00E47EA3">
        <w:rPr>
          <w:lang w:val="en-US"/>
        </w:rPr>
        <w:t>Use layouts to ensure common interface features, such as the headers, are consistent across the</w:t>
      </w:r>
      <w:r w:rsidR="00E47EA3" w:rsidRPr="00E47EA3">
        <w:rPr>
          <w:lang w:val="en-US"/>
        </w:rPr>
        <w:t xml:space="preserve"> </w:t>
      </w:r>
      <w:r w:rsidRPr="00E47EA3">
        <w:rPr>
          <w:lang w:val="en-US"/>
        </w:rPr>
        <w:t>entire web application.</w:t>
      </w:r>
    </w:p>
    <w:p w:rsidR="00DE1B9B" w:rsidRPr="00E47EA3" w:rsidRDefault="00DE1B9B" w:rsidP="00DA06CB">
      <w:pPr>
        <w:pStyle w:val="Listeafsnit"/>
        <w:numPr>
          <w:ilvl w:val="0"/>
          <w:numId w:val="72"/>
        </w:numPr>
        <w:rPr>
          <w:lang w:val="en-US"/>
        </w:rPr>
      </w:pPr>
      <w:r w:rsidRPr="00E47EA3">
        <w:rPr>
          <w:lang w:val="en-US"/>
        </w:rPr>
        <w:t>Ensure that the web application renders smoothly on screens of different sizes and aspect ratios.</w:t>
      </w:r>
    </w:p>
    <w:p w:rsidR="00DE1B9B" w:rsidRPr="00DE1B9B" w:rsidRDefault="00DE1B9B" w:rsidP="00DE1B9B">
      <w:pPr>
        <w:rPr>
          <w:lang w:val="en-US"/>
        </w:rPr>
      </w:pPr>
      <w:r w:rsidRPr="00DE1B9B">
        <w:rPr>
          <w:lang w:val="en-US"/>
        </w:rPr>
        <w:t>Estimated Time: 40 minutes</w:t>
      </w:r>
    </w:p>
    <w:p w:rsidR="00DE1B9B" w:rsidRPr="00DE1B9B" w:rsidRDefault="00DE1B9B" w:rsidP="007F75EA">
      <w:pPr>
        <w:pStyle w:val="Overskrift2"/>
        <w:rPr>
          <w:lang w:val="en-US"/>
        </w:rPr>
      </w:pPr>
      <w:bookmarkStart w:id="55" w:name="_Toc401515491"/>
      <w:r w:rsidRPr="00DE1B9B">
        <w:rPr>
          <w:lang w:val="en-US"/>
        </w:rPr>
        <w:t>Exercise 1: Creating and Applying Layouts</w:t>
      </w:r>
      <w:bookmarkEnd w:id="55"/>
    </w:p>
    <w:p w:rsidR="00DE1B9B" w:rsidRPr="00DE1B9B" w:rsidRDefault="00DE1B9B" w:rsidP="007F75EA">
      <w:pPr>
        <w:pStyle w:val="Overskrift3"/>
        <w:rPr>
          <w:lang w:val="en-US"/>
        </w:rPr>
      </w:pPr>
      <w:r w:rsidRPr="00DE1B9B">
        <w:rPr>
          <w:lang w:val="en-US"/>
        </w:rPr>
        <w:t>Scenario</w:t>
      </w:r>
    </w:p>
    <w:p w:rsidR="00DE1B9B" w:rsidRPr="00DE1B9B" w:rsidRDefault="00DE1B9B" w:rsidP="00DE1B9B">
      <w:pPr>
        <w:rPr>
          <w:lang w:val="en-US"/>
        </w:rPr>
      </w:pPr>
      <w:r w:rsidRPr="00DE1B9B">
        <w:rPr>
          <w:lang w:val="en-US"/>
        </w:rPr>
        <w:t>In this exercise, you will:</w:t>
      </w:r>
    </w:p>
    <w:p w:rsidR="00DE1B9B" w:rsidRPr="007F75EA" w:rsidRDefault="00DE1B9B" w:rsidP="00DA06CB">
      <w:pPr>
        <w:pStyle w:val="Listeafsnit"/>
        <w:numPr>
          <w:ilvl w:val="0"/>
          <w:numId w:val="72"/>
        </w:numPr>
        <w:rPr>
          <w:lang w:val="en-US"/>
        </w:rPr>
      </w:pPr>
      <w:r w:rsidRPr="007F75EA">
        <w:rPr>
          <w:lang w:val="en-US"/>
        </w:rPr>
        <w:t>Browse through the Photo Sharing web application without a layout applied.</w:t>
      </w:r>
    </w:p>
    <w:p w:rsidR="00DE1B9B" w:rsidRPr="007F75EA" w:rsidRDefault="00DE1B9B" w:rsidP="00DA06CB">
      <w:pPr>
        <w:pStyle w:val="Listeafsnit"/>
        <w:numPr>
          <w:ilvl w:val="0"/>
          <w:numId w:val="72"/>
        </w:numPr>
        <w:rPr>
          <w:lang w:val="en-US"/>
        </w:rPr>
      </w:pPr>
      <w:r w:rsidRPr="007F75EA">
        <w:rPr>
          <w:lang w:val="en-US"/>
        </w:rPr>
        <w:t>Create a new layout and link the application to the view by using a _ViewStart.cshtml file.</w:t>
      </w:r>
    </w:p>
    <w:p w:rsidR="00DE1B9B" w:rsidRPr="007F75EA" w:rsidRDefault="00DE1B9B" w:rsidP="00DA06CB">
      <w:pPr>
        <w:pStyle w:val="Listeafsnit"/>
        <w:numPr>
          <w:ilvl w:val="0"/>
          <w:numId w:val="72"/>
        </w:numPr>
        <w:rPr>
          <w:lang w:val="en-US"/>
        </w:rPr>
      </w:pPr>
      <w:r w:rsidRPr="007F75EA">
        <w:rPr>
          <w:lang w:val="en-US"/>
        </w:rPr>
        <w:t>Modify the home index and photo display views to use the new layout.</w:t>
      </w:r>
    </w:p>
    <w:p w:rsidR="00DE1B9B" w:rsidRPr="007F75EA" w:rsidRDefault="00DE1B9B" w:rsidP="00DA06CB">
      <w:pPr>
        <w:pStyle w:val="Listeafsnit"/>
        <w:numPr>
          <w:ilvl w:val="0"/>
          <w:numId w:val="72"/>
        </w:numPr>
        <w:rPr>
          <w:lang w:val="en-US"/>
        </w:rPr>
      </w:pPr>
      <w:r w:rsidRPr="007F75EA">
        <w:rPr>
          <w:lang w:val="en-US"/>
        </w:rPr>
        <w:t>Browse through the resulting web application.</w:t>
      </w:r>
    </w:p>
    <w:p w:rsidR="00DE1B9B" w:rsidRPr="00DE1B9B" w:rsidRDefault="00DE1B9B" w:rsidP="00DE1B9B">
      <w:pPr>
        <w:rPr>
          <w:lang w:val="en-US"/>
        </w:rPr>
      </w:pPr>
      <w:r w:rsidRPr="00DE1B9B">
        <w:rPr>
          <w:lang w:val="en-US"/>
        </w:rPr>
        <w:t>The main tasks for this exercise are as follows:</w:t>
      </w:r>
    </w:p>
    <w:p w:rsidR="00DE1B9B" w:rsidRPr="007F75EA" w:rsidRDefault="00DE1B9B" w:rsidP="00DA06CB">
      <w:pPr>
        <w:pStyle w:val="Listeafsnit"/>
        <w:numPr>
          <w:ilvl w:val="0"/>
          <w:numId w:val="107"/>
        </w:numPr>
        <w:rPr>
          <w:lang w:val="en-US"/>
        </w:rPr>
      </w:pPr>
      <w:r w:rsidRPr="007F75EA">
        <w:rPr>
          <w:lang w:val="en-US"/>
        </w:rPr>
        <w:t>Open and browse through the Photo Sharing application.</w:t>
      </w:r>
    </w:p>
    <w:p w:rsidR="00DE1B9B" w:rsidRPr="007F75EA" w:rsidRDefault="00DE1B9B" w:rsidP="00DA06CB">
      <w:pPr>
        <w:pStyle w:val="Listeafsnit"/>
        <w:numPr>
          <w:ilvl w:val="0"/>
          <w:numId w:val="107"/>
        </w:numPr>
        <w:rPr>
          <w:lang w:val="en-US"/>
        </w:rPr>
      </w:pPr>
      <w:r w:rsidRPr="007F75EA">
        <w:rPr>
          <w:lang w:val="en-US"/>
        </w:rPr>
        <w:t>Create a new layout.</w:t>
      </w:r>
    </w:p>
    <w:p w:rsidR="00DE1B9B" w:rsidRPr="007F75EA" w:rsidRDefault="00DE1B9B" w:rsidP="00DA06CB">
      <w:pPr>
        <w:pStyle w:val="Listeafsnit"/>
        <w:numPr>
          <w:ilvl w:val="0"/>
          <w:numId w:val="107"/>
        </w:numPr>
        <w:rPr>
          <w:lang w:val="en-US"/>
        </w:rPr>
      </w:pPr>
      <w:r w:rsidRPr="007F75EA">
        <w:rPr>
          <w:lang w:val="en-US"/>
        </w:rPr>
        <w:t>Set the default layout for the application.</w:t>
      </w:r>
    </w:p>
    <w:p w:rsidR="00DE1B9B" w:rsidRPr="007F75EA" w:rsidRDefault="00DE1B9B" w:rsidP="00DA06CB">
      <w:pPr>
        <w:pStyle w:val="Listeafsnit"/>
        <w:numPr>
          <w:ilvl w:val="0"/>
          <w:numId w:val="107"/>
        </w:numPr>
        <w:rPr>
          <w:lang w:val="en-US"/>
        </w:rPr>
      </w:pPr>
      <w:r w:rsidRPr="007F75EA">
        <w:rPr>
          <w:lang w:val="en-US"/>
        </w:rPr>
        <w:t>Update the views to use the layout.</w:t>
      </w:r>
    </w:p>
    <w:p w:rsidR="00DE1B9B" w:rsidRPr="007F75EA" w:rsidRDefault="00DE1B9B" w:rsidP="00DA06CB">
      <w:pPr>
        <w:pStyle w:val="Listeafsnit"/>
        <w:numPr>
          <w:ilvl w:val="0"/>
          <w:numId w:val="107"/>
        </w:numPr>
        <w:rPr>
          <w:lang w:val="en-US"/>
        </w:rPr>
      </w:pPr>
      <w:r w:rsidRPr="007F75EA">
        <w:rPr>
          <w:lang w:val="en-US"/>
        </w:rPr>
        <w:t>Browse through the web application.</w:t>
      </w:r>
    </w:p>
    <w:p w:rsidR="00DE1B9B" w:rsidRPr="00DE1B9B" w:rsidRDefault="00DE1B9B" w:rsidP="007F75EA">
      <w:pPr>
        <w:pStyle w:val="Overskrift3"/>
        <w:rPr>
          <w:lang w:val="en-US"/>
        </w:rPr>
      </w:pPr>
      <w:r w:rsidRPr="00DE1B9B">
        <w:rPr>
          <w:lang w:val="en-US"/>
        </w:rPr>
        <w:t>Task 1: Open and browse through the Photo Sharing application.</w:t>
      </w:r>
    </w:p>
    <w:p w:rsidR="00DE1B9B" w:rsidRPr="007F75EA" w:rsidRDefault="00DE1B9B" w:rsidP="00DA06CB">
      <w:pPr>
        <w:pStyle w:val="Listeafsnit"/>
        <w:numPr>
          <w:ilvl w:val="0"/>
          <w:numId w:val="108"/>
        </w:numPr>
        <w:rPr>
          <w:lang w:val="en-US"/>
        </w:rPr>
      </w:pPr>
      <w:r w:rsidRPr="007F75EA">
        <w:rPr>
          <w:lang w:val="en-US"/>
        </w:rPr>
        <w:t>Open the PhotoSharingApplication solution from the following location:</w:t>
      </w:r>
    </w:p>
    <w:p w:rsidR="00DE1B9B" w:rsidRPr="007F75EA" w:rsidRDefault="00DE1B9B" w:rsidP="00DA06CB">
      <w:pPr>
        <w:pStyle w:val="Listeafsnit"/>
        <w:numPr>
          <w:ilvl w:val="1"/>
          <w:numId w:val="72"/>
        </w:numPr>
        <w:rPr>
          <w:lang w:val="en-US"/>
        </w:rPr>
      </w:pPr>
      <w:r w:rsidRPr="007F75EA">
        <w:rPr>
          <w:lang w:val="en-US"/>
        </w:rPr>
        <w:t>File location: Lab\Starter\PhotoSharingApplication</w:t>
      </w:r>
    </w:p>
    <w:p w:rsidR="00DE1B9B" w:rsidRPr="007F75EA" w:rsidRDefault="00DE1B9B" w:rsidP="00DA06CB">
      <w:pPr>
        <w:pStyle w:val="Listeafsnit"/>
        <w:numPr>
          <w:ilvl w:val="0"/>
          <w:numId w:val="108"/>
        </w:numPr>
        <w:rPr>
          <w:lang w:val="en-US"/>
        </w:rPr>
      </w:pPr>
      <w:r w:rsidRPr="007F75EA">
        <w:rPr>
          <w:lang w:val="en-US"/>
        </w:rPr>
        <w:lastRenderedPageBreak/>
        <w:t>Start the web application in debugging mode and verify that the menu and the breadcrumb trail are</w:t>
      </w:r>
      <w:r w:rsidR="007F75EA" w:rsidRPr="007F75EA">
        <w:rPr>
          <w:lang w:val="en-US"/>
        </w:rPr>
        <w:t xml:space="preserve"> </w:t>
      </w:r>
      <w:r w:rsidRPr="007F75EA">
        <w:rPr>
          <w:lang w:val="en-US"/>
        </w:rPr>
        <w:t>available on the home page.</w:t>
      </w:r>
    </w:p>
    <w:p w:rsidR="00DE1B9B" w:rsidRPr="007F75EA" w:rsidRDefault="00DE1B9B" w:rsidP="00DA06CB">
      <w:pPr>
        <w:pStyle w:val="Listeafsnit"/>
        <w:numPr>
          <w:ilvl w:val="0"/>
          <w:numId w:val="108"/>
        </w:numPr>
        <w:rPr>
          <w:lang w:val="en-US"/>
        </w:rPr>
      </w:pPr>
      <w:r w:rsidRPr="007F75EA">
        <w:rPr>
          <w:lang w:val="en-US"/>
        </w:rPr>
        <w:t>Browse to the All Photos webpage and verify that the menu and the breadcrumb trail are not</w:t>
      </w:r>
      <w:r w:rsidR="007F75EA" w:rsidRPr="007F75EA">
        <w:rPr>
          <w:lang w:val="en-US"/>
        </w:rPr>
        <w:t xml:space="preserve"> </w:t>
      </w:r>
      <w:r w:rsidRPr="007F75EA">
        <w:rPr>
          <w:lang w:val="en-US"/>
        </w:rPr>
        <w:t>available on this page.</w:t>
      </w:r>
    </w:p>
    <w:p w:rsidR="00DE1B9B" w:rsidRPr="007F75EA" w:rsidRDefault="00DE1B9B" w:rsidP="00DA06CB">
      <w:pPr>
        <w:pStyle w:val="Listeafsnit"/>
        <w:numPr>
          <w:ilvl w:val="0"/>
          <w:numId w:val="108"/>
        </w:numPr>
        <w:rPr>
          <w:lang w:val="en-US"/>
        </w:rPr>
      </w:pPr>
      <w:r w:rsidRPr="007F75EA">
        <w:rPr>
          <w:lang w:val="en-US"/>
        </w:rPr>
        <w:t>Browse to the Sample Photo 1 webpage and verify that the menu and the breadcrumb trail are not</w:t>
      </w:r>
      <w:r w:rsidR="007F75EA" w:rsidRPr="007F75EA">
        <w:rPr>
          <w:lang w:val="en-US"/>
        </w:rPr>
        <w:t xml:space="preserve"> </w:t>
      </w:r>
      <w:r w:rsidRPr="007F75EA">
        <w:rPr>
          <w:lang w:val="en-US"/>
        </w:rPr>
        <w:t>available on this page.</w:t>
      </w:r>
    </w:p>
    <w:p w:rsidR="00DE1B9B" w:rsidRPr="007F75EA" w:rsidRDefault="00DE1B9B" w:rsidP="00DA06CB">
      <w:pPr>
        <w:pStyle w:val="Listeafsnit"/>
        <w:numPr>
          <w:ilvl w:val="0"/>
          <w:numId w:val="108"/>
        </w:numPr>
        <w:rPr>
          <w:lang w:val="en-US"/>
        </w:rPr>
      </w:pPr>
      <w:r w:rsidRPr="007F75EA">
        <w:rPr>
          <w:lang w:val="en-US"/>
        </w:rPr>
        <w:t>Stop debugging.</w:t>
      </w:r>
    </w:p>
    <w:p w:rsidR="00DE1B9B" w:rsidRPr="00DE1B9B" w:rsidRDefault="00DE1B9B" w:rsidP="002F0A23">
      <w:pPr>
        <w:pStyle w:val="Overskrift3"/>
        <w:rPr>
          <w:lang w:val="en-US"/>
        </w:rPr>
      </w:pPr>
      <w:r w:rsidRPr="00DE1B9B">
        <w:rPr>
          <w:lang w:val="en-US"/>
        </w:rPr>
        <w:t>Task 2: Create a new layout.</w:t>
      </w:r>
    </w:p>
    <w:p w:rsidR="00DE1B9B" w:rsidRPr="007D4407" w:rsidRDefault="00DE1B9B" w:rsidP="00DA06CB">
      <w:pPr>
        <w:pStyle w:val="Listeafsnit"/>
        <w:numPr>
          <w:ilvl w:val="0"/>
          <w:numId w:val="109"/>
        </w:numPr>
        <w:rPr>
          <w:lang w:val="en-US"/>
        </w:rPr>
      </w:pPr>
      <w:r w:rsidRPr="007D4407">
        <w:rPr>
          <w:lang w:val="en-US"/>
        </w:rPr>
        <w:t>Add a new layout to the PhotoSharingApplication project by using the following information:</w:t>
      </w:r>
    </w:p>
    <w:p w:rsidR="00DE1B9B" w:rsidRPr="007D4407" w:rsidRDefault="00DE1B9B" w:rsidP="00DA06CB">
      <w:pPr>
        <w:pStyle w:val="Listeafsnit"/>
        <w:numPr>
          <w:ilvl w:val="1"/>
          <w:numId w:val="72"/>
        </w:numPr>
        <w:rPr>
          <w:lang w:val="en-US"/>
        </w:rPr>
      </w:pPr>
      <w:r w:rsidRPr="007D4407">
        <w:rPr>
          <w:lang w:val="en-US"/>
        </w:rPr>
        <w:t>File location: /Views/Shared</w:t>
      </w:r>
    </w:p>
    <w:p w:rsidR="00DE1B9B" w:rsidRPr="007D4407" w:rsidRDefault="00DE1B9B" w:rsidP="00DA06CB">
      <w:pPr>
        <w:pStyle w:val="Listeafsnit"/>
        <w:numPr>
          <w:ilvl w:val="1"/>
          <w:numId w:val="72"/>
        </w:numPr>
        <w:rPr>
          <w:lang w:val="en-US"/>
        </w:rPr>
      </w:pPr>
      <w:r w:rsidRPr="007D4407">
        <w:rPr>
          <w:lang w:val="en-US"/>
        </w:rPr>
        <w:t>View name: _MainLayout</w:t>
      </w:r>
    </w:p>
    <w:p w:rsidR="00DE1B9B" w:rsidRPr="007D4407" w:rsidRDefault="00DE1B9B" w:rsidP="00DA06CB">
      <w:pPr>
        <w:pStyle w:val="Listeafsnit"/>
        <w:numPr>
          <w:ilvl w:val="1"/>
          <w:numId w:val="72"/>
        </w:numPr>
        <w:rPr>
          <w:lang w:val="en-US"/>
        </w:rPr>
      </w:pPr>
      <w:r w:rsidRPr="007D4407">
        <w:rPr>
          <w:lang w:val="en-US"/>
        </w:rPr>
        <w:t>View type: None</w:t>
      </w:r>
    </w:p>
    <w:p w:rsidR="00DE1B9B" w:rsidRPr="007D4407" w:rsidRDefault="00DE1B9B" w:rsidP="00DA06CB">
      <w:pPr>
        <w:pStyle w:val="Listeafsnit"/>
        <w:numPr>
          <w:ilvl w:val="1"/>
          <w:numId w:val="72"/>
        </w:numPr>
        <w:rPr>
          <w:lang w:val="en-US"/>
        </w:rPr>
      </w:pPr>
      <w:r w:rsidRPr="007D4407">
        <w:rPr>
          <w:lang w:val="en-US"/>
        </w:rPr>
        <w:t>Partial view: None</w:t>
      </w:r>
    </w:p>
    <w:p w:rsidR="00DE1B9B" w:rsidRPr="007D4407" w:rsidRDefault="00DE1B9B" w:rsidP="00DA06CB">
      <w:pPr>
        <w:pStyle w:val="Listeafsnit"/>
        <w:numPr>
          <w:ilvl w:val="1"/>
          <w:numId w:val="72"/>
        </w:numPr>
        <w:rPr>
          <w:lang w:val="en-US"/>
        </w:rPr>
      </w:pPr>
      <w:r w:rsidRPr="007D4407">
        <w:rPr>
          <w:lang w:val="en-US"/>
        </w:rPr>
        <w:t>Layout or master page: None</w:t>
      </w:r>
    </w:p>
    <w:p w:rsidR="00DE1B9B" w:rsidRPr="007D4407" w:rsidRDefault="00DE1B9B" w:rsidP="00DA06CB">
      <w:pPr>
        <w:pStyle w:val="Listeafsnit"/>
        <w:numPr>
          <w:ilvl w:val="0"/>
          <w:numId w:val="109"/>
        </w:numPr>
        <w:rPr>
          <w:lang w:val="en-US"/>
        </w:rPr>
      </w:pPr>
      <w:r w:rsidRPr="007D4407">
        <w:rPr>
          <w:lang w:val="en-US"/>
        </w:rPr>
        <w:t>Change the content of the TITLE element so that the page takes its title from the ViewBag.Title</w:t>
      </w:r>
      <w:r w:rsidR="007D4407" w:rsidRPr="007D4407">
        <w:rPr>
          <w:lang w:val="en-US"/>
        </w:rPr>
        <w:t xml:space="preserve"> </w:t>
      </w:r>
      <w:r w:rsidRPr="007D4407">
        <w:rPr>
          <w:lang w:val="en-US"/>
        </w:rPr>
        <w:t>property.</w:t>
      </w:r>
    </w:p>
    <w:p w:rsidR="00DE1B9B" w:rsidRPr="007D4407" w:rsidRDefault="00DE1B9B" w:rsidP="00DA06CB">
      <w:pPr>
        <w:pStyle w:val="Listeafsnit"/>
        <w:numPr>
          <w:ilvl w:val="0"/>
          <w:numId w:val="109"/>
        </w:numPr>
        <w:rPr>
          <w:lang w:val="en-US"/>
        </w:rPr>
      </w:pPr>
      <w:r w:rsidRPr="007D4407">
        <w:rPr>
          <w:lang w:val="en-US"/>
        </w:rPr>
        <w:t>Add an H1 heading to the page body by using the following information:</w:t>
      </w:r>
    </w:p>
    <w:p w:rsidR="00DE1B9B" w:rsidRPr="007D4407" w:rsidRDefault="00DE1B9B" w:rsidP="00DA06CB">
      <w:pPr>
        <w:pStyle w:val="Listeafsnit"/>
        <w:numPr>
          <w:ilvl w:val="1"/>
          <w:numId w:val="72"/>
        </w:numPr>
        <w:rPr>
          <w:lang w:val="en-US"/>
        </w:rPr>
      </w:pPr>
      <w:r w:rsidRPr="007D4407">
        <w:rPr>
          <w:lang w:val="en-US"/>
        </w:rPr>
        <w:t>Class attribute: site-page-title</w:t>
      </w:r>
    </w:p>
    <w:p w:rsidR="00DE1B9B" w:rsidRPr="007D4407" w:rsidRDefault="00DE1B9B" w:rsidP="00DA06CB">
      <w:pPr>
        <w:pStyle w:val="Listeafsnit"/>
        <w:numPr>
          <w:ilvl w:val="1"/>
          <w:numId w:val="72"/>
        </w:numPr>
        <w:rPr>
          <w:lang w:val="en-US"/>
        </w:rPr>
      </w:pPr>
      <w:r w:rsidRPr="007D4407">
        <w:rPr>
          <w:lang w:val="en-US"/>
        </w:rPr>
        <w:t>Content: Adventure Works Photo Sharing</w:t>
      </w:r>
    </w:p>
    <w:p w:rsidR="00DE1B9B" w:rsidRPr="007D4407" w:rsidRDefault="00DE1B9B" w:rsidP="00DA06CB">
      <w:pPr>
        <w:pStyle w:val="Listeafsnit"/>
        <w:numPr>
          <w:ilvl w:val="0"/>
          <w:numId w:val="109"/>
        </w:numPr>
        <w:rPr>
          <w:lang w:val="en-US"/>
        </w:rPr>
      </w:pPr>
      <w:r w:rsidRPr="007D4407">
        <w:rPr>
          <w:lang w:val="en-US"/>
        </w:rPr>
        <w:t>Add a DIV element to the page with the class, clear-floats.</w:t>
      </w:r>
    </w:p>
    <w:p w:rsidR="00DE1B9B" w:rsidRPr="007D4407" w:rsidRDefault="00DE1B9B" w:rsidP="00DA06CB">
      <w:pPr>
        <w:pStyle w:val="Listeafsnit"/>
        <w:numPr>
          <w:ilvl w:val="0"/>
          <w:numId w:val="109"/>
        </w:numPr>
        <w:rPr>
          <w:lang w:val="en-US"/>
        </w:rPr>
      </w:pPr>
      <w:r w:rsidRPr="007D4407">
        <w:rPr>
          <w:lang w:val="en-US"/>
        </w:rPr>
        <w:t>Add a DIV element to the page with the id topmenu. Within this element, render the main menu for</w:t>
      </w:r>
      <w:r w:rsidR="007D4407" w:rsidRPr="007D4407">
        <w:rPr>
          <w:lang w:val="en-US"/>
        </w:rPr>
        <w:t xml:space="preserve"> </w:t>
      </w:r>
      <w:r w:rsidRPr="007D4407">
        <w:rPr>
          <w:lang w:val="en-US"/>
        </w:rPr>
        <w:t>the page by using the following information:</w:t>
      </w:r>
    </w:p>
    <w:p w:rsidR="00DE1B9B" w:rsidRPr="007D4407" w:rsidRDefault="00DE1B9B" w:rsidP="00DA06CB">
      <w:pPr>
        <w:pStyle w:val="Listeafsnit"/>
        <w:numPr>
          <w:ilvl w:val="1"/>
          <w:numId w:val="72"/>
        </w:numPr>
        <w:rPr>
          <w:lang w:val="en-US"/>
        </w:rPr>
      </w:pPr>
      <w:r w:rsidRPr="007D4407">
        <w:rPr>
          <w:lang w:val="en-US"/>
        </w:rPr>
        <w:t>Helper: Html.MvcSiteMap()</w:t>
      </w:r>
    </w:p>
    <w:p w:rsidR="00DE1B9B" w:rsidRPr="007D4407" w:rsidRDefault="00DE1B9B" w:rsidP="00DA06CB">
      <w:pPr>
        <w:pStyle w:val="Listeafsnit"/>
        <w:numPr>
          <w:ilvl w:val="1"/>
          <w:numId w:val="72"/>
        </w:numPr>
        <w:rPr>
          <w:lang w:val="en-US"/>
        </w:rPr>
      </w:pPr>
      <w:r w:rsidRPr="007D4407">
        <w:rPr>
          <w:lang w:val="en-US"/>
        </w:rPr>
        <w:t>Method: Menu()</w:t>
      </w:r>
    </w:p>
    <w:p w:rsidR="00DE1B9B" w:rsidRPr="007D4407" w:rsidRDefault="00DE1B9B" w:rsidP="00DA06CB">
      <w:pPr>
        <w:pStyle w:val="Listeafsnit"/>
        <w:numPr>
          <w:ilvl w:val="1"/>
          <w:numId w:val="72"/>
        </w:numPr>
        <w:rPr>
          <w:lang w:val="en-US"/>
        </w:rPr>
      </w:pPr>
      <w:r w:rsidRPr="007D4407">
        <w:rPr>
          <w:lang w:val="en-US"/>
        </w:rPr>
        <w:t>Start from current node: False</w:t>
      </w:r>
    </w:p>
    <w:p w:rsidR="00DE1B9B" w:rsidRPr="007D4407" w:rsidRDefault="00DE1B9B" w:rsidP="00DA06CB">
      <w:pPr>
        <w:pStyle w:val="Listeafsnit"/>
        <w:numPr>
          <w:ilvl w:val="1"/>
          <w:numId w:val="72"/>
        </w:numPr>
        <w:rPr>
          <w:lang w:val="en-US"/>
        </w:rPr>
      </w:pPr>
      <w:r w:rsidRPr="007D4407">
        <w:rPr>
          <w:lang w:val="en-US"/>
        </w:rPr>
        <w:t>Starting node in child level: True</w:t>
      </w:r>
    </w:p>
    <w:p w:rsidR="00DE1B9B" w:rsidRPr="007D4407" w:rsidRDefault="00DE1B9B" w:rsidP="00DA06CB">
      <w:pPr>
        <w:pStyle w:val="Listeafsnit"/>
        <w:numPr>
          <w:ilvl w:val="1"/>
          <w:numId w:val="72"/>
        </w:numPr>
        <w:rPr>
          <w:lang w:val="en-US"/>
        </w:rPr>
      </w:pPr>
      <w:r w:rsidRPr="007D4407">
        <w:rPr>
          <w:lang w:val="en-US"/>
        </w:rPr>
        <w:t>Show starting node: True</w:t>
      </w:r>
    </w:p>
    <w:p w:rsidR="00DE1B9B" w:rsidRPr="00AD0F2D" w:rsidRDefault="00DE1B9B" w:rsidP="00DA06CB">
      <w:pPr>
        <w:pStyle w:val="Listeafsnit"/>
        <w:numPr>
          <w:ilvl w:val="0"/>
          <w:numId w:val="109"/>
        </w:numPr>
        <w:rPr>
          <w:lang w:val="en-US"/>
        </w:rPr>
      </w:pPr>
      <w:r w:rsidRPr="00AD0F2D">
        <w:rPr>
          <w:lang w:val="en-US"/>
        </w:rPr>
        <w:t>Add a DIV element to the page with the id breadcrumb. Within this element, render the breadcrumb</w:t>
      </w:r>
      <w:r w:rsidR="00AD0F2D" w:rsidRPr="00AD0F2D">
        <w:rPr>
          <w:lang w:val="en-US"/>
        </w:rPr>
        <w:t xml:space="preserve"> </w:t>
      </w:r>
      <w:r w:rsidRPr="00AD0F2D">
        <w:rPr>
          <w:lang w:val="en-US"/>
        </w:rPr>
        <w:t>trail for the page by using the following information:</w:t>
      </w:r>
    </w:p>
    <w:p w:rsidR="00DE1B9B" w:rsidRPr="00AD0F2D" w:rsidRDefault="00DE1B9B" w:rsidP="00DA06CB">
      <w:pPr>
        <w:pStyle w:val="Listeafsnit"/>
        <w:numPr>
          <w:ilvl w:val="1"/>
          <w:numId w:val="72"/>
        </w:numPr>
        <w:rPr>
          <w:lang w:val="en-US"/>
        </w:rPr>
      </w:pPr>
      <w:r w:rsidRPr="00AD0F2D">
        <w:rPr>
          <w:lang w:val="en-US"/>
        </w:rPr>
        <w:t>Helper: Html.MvcSiteMap()</w:t>
      </w:r>
    </w:p>
    <w:p w:rsidR="00DE1B9B" w:rsidRPr="00AD0F2D" w:rsidRDefault="00DE1B9B" w:rsidP="00DA06CB">
      <w:pPr>
        <w:pStyle w:val="Listeafsnit"/>
        <w:numPr>
          <w:ilvl w:val="1"/>
          <w:numId w:val="72"/>
        </w:numPr>
        <w:rPr>
          <w:lang w:val="en-US"/>
        </w:rPr>
      </w:pPr>
      <w:r w:rsidRPr="00AD0F2D">
        <w:rPr>
          <w:lang w:val="en-US"/>
        </w:rPr>
        <w:t>Method: SiteMapPath()</w:t>
      </w:r>
    </w:p>
    <w:p w:rsidR="00DE1B9B" w:rsidRPr="00AD0F2D" w:rsidRDefault="00DE1B9B" w:rsidP="00DA06CB">
      <w:pPr>
        <w:pStyle w:val="Listeafsnit"/>
        <w:numPr>
          <w:ilvl w:val="0"/>
          <w:numId w:val="109"/>
        </w:numPr>
        <w:rPr>
          <w:lang w:val="en-US"/>
        </w:rPr>
      </w:pPr>
      <w:r w:rsidRPr="00AD0F2D">
        <w:rPr>
          <w:lang w:val="en-US"/>
        </w:rPr>
        <w:t>Add a DIV element to the page. Within this element, render the view body by using the following</w:t>
      </w:r>
      <w:r w:rsidR="00AD0F2D" w:rsidRPr="00AD0F2D">
        <w:rPr>
          <w:lang w:val="en-US"/>
        </w:rPr>
        <w:t xml:space="preserve"> </w:t>
      </w:r>
      <w:r w:rsidRPr="00AD0F2D">
        <w:rPr>
          <w:lang w:val="en-US"/>
        </w:rPr>
        <w:t>information:</w:t>
      </w:r>
    </w:p>
    <w:p w:rsidR="00DE1B9B" w:rsidRPr="00AD0F2D" w:rsidRDefault="00DE1B9B" w:rsidP="00DA06CB">
      <w:pPr>
        <w:pStyle w:val="Listeafsnit"/>
        <w:numPr>
          <w:ilvl w:val="1"/>
          <w:numId w:val="72"/>
        </w:numPr>
        <w:rPr>
          <w:lang w:val="en-US"/>
        </w:rPr>
      </w:pPr>
      <w:r w:rsidRPr="00AD0F2D">
        <w:rPr>
          <w:lang w:val="en-US"/>
        </w:rPr>
        <w:t>Helper: RenderBody()</w:t>
      </w:r>
    </w:p>
    <w:p w:rsidR="00DE1B9B" w:rsidRPr="00AD0F2D" w:rsidRDefault="00DE1B9B" w:rsidP="00DA06CB">
      <w:pPr>
        <w:pStyle w:val="Listeafsnit"/>
        <w:numPr>
          <w:ilvl w:val="0"/>
          <w:numId w:val="109"/>
        </w:numPr>
        <w:rPr>
          <w:lang w:val="en-US"/>
        </w:rPr>
      </w:pPr>
      <w:r w:rsidRPr="00AD0F2D">
        <w:rPr>
          <w:lang w:val="en-US"/>
        </w:rPr>
        <w:t>Save the layout.</w:t>
      </w:r>
    </w:p>
    <w:p w:rsidR="00DE1B9B" w:rsidRPr="00DE1B9B" w:rsidRDefault="00DE1B9B" w:rsidP="00AD0F2D">
      <w:pPr>
        <w:pStyle w:val="Overskrift3"/>
        <w:rPr>
          <w:lang w:val="en-US"/>
        </w:rPr>
      </w:pPr>
      <w:r w:rsidRPr="00DE1B9B">
        <w:rPr>
          <w:lang w:val="en-US"/>
        </w:rPr>
        <w:t>Task 3: Set the default layout for the application.</w:t>
      </w:r>
    </w:p>
    <w:p w:rsidR="00DE1B9B" w:rsidRPr="00BD0969" w:rsidRDefault="00DE1B9B" w:rsidP="00DA06CB">
      <w:pPr>
        <w:pStyle w:val="Listeafsnit"/>
        <w:numPr>
          <w:ilvl w:val="0"/>
          <w:numId w:val="110"/>
        </w:numPr>
        <w:rPr>
          <w:lang w:val="en-US"/>
        </w:rPr>
      </w:pPr>
      <w:r w:rsidRPr="00BD0969">
        <w:rPr>
          <w:lang w:val="en-US"/>
        </w:rPr>
        <w:t>Add a new view to the web application by using the following information:</w:t>
      </w:r>
    </w:p>
    <w:p w:rsidR="00DE1B9B" w:rsidRPr="00BD0969" w:rsidRDefault="00DE1B9B" w:rsidP="00DA06CB">
      <w:pPr>
        <w:pStyle w:val="Listeafsnit"/>
        <w:numPr>
          <w:ilvl w:val="1"/>
          <w:numId w:val="72"/>
        </w:numPr>
        <w:rPr>
          <w:lang w:val="en-US"/>
        </w:rPr>
      </w:pPr>
      <w:r w:rsidRPr="00BD0969">
        <w:rPr>
          <w:lang w:val="en-US"/>
        </w:rPr>
        <w:t>File path: /Views</w:t>
      </w:r>
    </w:p>
    <w:p w:rsidR="00DE1B9B" w:rsidRPr="00BD0969" w:rsidRDefault="00DE1B9B" w:rsidP="00DA06CB">
      <w:pPr>
        <w:pStyle w:val="Listeafsnit"/>
        <w:numPr>
          <w:ilvl w:val="1"/>
          <w:numId w:val="72"/>
        </w:numPr>
        <w:rPr>
          <w:lang w:val="en-US"/>
        </w:rPr>
      </w:pPr>
      <w:r w:rsidRPr="00BD0969">
        <w:rPr>
          <w:lang w:val="en-US"/>
        </w:rPr>
        <w:t>View name: _ViewStart</w:t>
      </w:r>
    </w:p>
    <w:p w:rsidR="00DE1B9B" w:rsidRPr="00BD0969" w:rsidRDefault="00DE1B9B" w:rsidP="00DA06CB">
      <w:pPr>
        <w:pStyle w:val="Listeafsnit"/>
        <w:numPr>
          <w:ilvl w:val="1"/>
          <w:numId w:val="72"/>
        </w:numPr>
        <w:rPr>
          <w:lang w:val="en-US"/>
        </w:rPr>
      </w:pPr>
      <w:r w:rsidRPr="00BD0969">
        <w:rPr>
          <w:lang w:val="en-US"/>
        </w:rPr>
        <w:t>View type: None</w:t>
      </w:r>
    </w:p>
    <w:p w:rsidR="00DE1B9B" w:rsidRPr="00BD0969" w:rsidRDefault="00DE1B9B" w:rsidP="00DA06CB">
      <w:pPr>
        <w:pStyle w:val="Listeafsnit"/>
        <w:numPr>
          <w:ilvl w:val="1"/>
          <w:numId w:val="72"/>
        </w:numPr>
        <w:rPr>
          <w:lang w:val="en-US"/>
        </w:rPr>
      </w:pPr>
      <w:r w:rsidRPr="00BD0969">
        <w:rPr>
          <w:lang w:val="en-US"/>
        </w:rPr>
        <w:t>Partial view: None</w:t>
      </w:r>
    </w:p>
    <w:p w:rsidR="00DE1B9B" w:rsidRPr="00BD0969" w:rsidRDefault="00DE1B9B" w:rsidP="00DA06CB">
      <w:pPr>
        <w:pStyle w:val="Listeafsnit"/>
        <w:numPr>
          <w:ilvl w:val="1"/>
          <w:numId w:val="72"/>
        </w:numPr>
        <w:rPr>
          <w:lang w:val="en-US"/>
        </w:rPr>
      </w:pPr>
      <w:r w:rsidRPr="00BD0969">
        <w:rPr>
          <w:lang w:val="en-US"/>
        </w:rPr>
        <w:t>Layout or master page: None</w:t>
      </w:r>
    </w:p>
    <w:p w:rsidR="00DE1B9B" w:rsidRPr="00BD0969" w:rsidRDefault="00DE1B9B" w:rsidP="00DA06CB">
      <w:pPr>
        <w:pStyle w:val="Listeafsnit"/>
        <w:numPr>
          <w:ilvl w:val="0"/>
          <w:numId w:val="110"/>
        </w:numPr>
        <w:rPr>
          <w:lang w:val="en-US"/>
        </w:rPr>
      </w:pPr>
      <w:r w:rsidRPr="00BD0969">
        <w:rPr>
          <w:lang w:val="en-US"/>
        </w:rPr>
        <w:t>In the _ViewStart.cshtml file, set the Layout to ~/Views/Shared/_MainLayout.cshtml</w:t>
      </w:r>
    </w:p>
    <w:p w:rsidR="00DE1B9B" w:rsidRPr="00BD0969" w:rsidRDefault="00DE1B9B" w:rsidP="00DA06CB">
      <w:pPr>
        <w:pStyle w:val="Listeafsnit"/>
        <w:numPr>
          <w:ilvl w:val="0"/>
          <w:numId w:val="110"/>
        </w:numPr>
        <w:rPr>
          <w:lang w:val="en-US"/>
        </w:rPr>
      </w:pPr>
      <w:r w:rsidRPr="00BD0969">
        <w:rPr>
          <w:lang w:val="en-US"/>
        </w:rPr>
        <w:t>Remove all the HTML code from the _ViewStart.cshtml file, except the layout element.</w:t>
      </w:r>
    </w:p>
    <w:p w:rsidR="00DE1B9B" w:rsidRPr="00BD0969" w:rsidRDefault="00DE1B9B" w:rsidP="00DA06CB">
      <w:pPr>
        <w:pStyle w:val="Listeafsnit"/>
        <w:numPr>
          <w:ilvl w:val="0"/>
          <w:numId w:val="110"/>
        </w:numPr>
        <w:rPr>
          <w:lang w:val="en-US"/>
        </w:rPr>
      </w:pPr>
      <w:r w:rsidRPr="00BD0969">
        <w:rPr>
          <w:lang w:val="en-US"/>
        </w:rPr>
        <w:t>Save the file.</w:t>
      </w:r>
    </w:p>
    <w:p w:rsidR="00DE1B9B" w:rsidRPr="00DE1B9B" w:rsidRDefault="00DE1B9B" w:rsidP="00BD0969">
      <w:pPr>
        <w:pStyle w:val="Overskrift3"/>
        <w:rPr>
          <w:lang w:val="en-US"/>
        </w:rPr>
      </w:pPr>
      <w:r w:rsidRPr="00DE1B9B">
        <w:rPr>
          <w:lang w:val="en-US"/>
        </w:rPr>
        <w:lastRenderedPageBreak/>
        <w:t>Task 4: Update the views to use the layout.</w:t>
      </w:r>
    </w:p>
    <w:p w:rsidR="00DE1B9B" w:rsidRPr="00BD0969" w:rsidRDefault="00DE1B9B" w:rsidP="00DA06CB">
      <w:pPr>
        <w:pStyle w:val="Listeafsnit"/>
        <w:numPr>
          <w:ilvl w:val="0"/>
          <w:numId w:val="111"/>
        </w:numPr>
        <w:rPr>
          <w:lang w:val="en-US"/>
        </w:rPr>
      </w:pPr>
      <w:r w:rsidRPr="00BD0969">
        <w:rPr>
          <w:lang w:val="en-US"/>
        </w:rPr>
        <w:t>Open the Views/Home/Index.cshtml view file.</w:t>
      </w:r>
    </w:p>
    <w:p w:rsidR="00DE1B9B" w:rsidRPr="00BD0969" w:rsidRDefault="00DE1B9B" w:rsidP="00DA06CB">
      <w:pPr>
        <w:pStyle w:val="Listeafsnit"/>
        <w:numPr>
          <w:ilvl w:val="0"/>
          <w:numId w:val="111"/>
        </w:numPr>
        <w:rPr>
          <w:lang w:val="en-US"/>
        </w:rPr>
      </w:pPr>
      <w:r w:rsidRPr="00BD0969">
        <w:rPr>
          <w:lang w:val="en-US"/>
        </w:rPr>
        <w:t>In the first Razor code block, remove the existing line of code, and set the ViewBag.Title property to</w:t>
      </w:r>
      <w:r w:rsidR="00BD0969" w:rsidRPr="00BD0969">
        <w:rPr>
          <w:lang w:val="en-US"/>
        </w:rPr>
        <w:t xml:space="preserve"> </w:t>
      </w:r>
      <w:r w:rsidRPr="00BD0969">
        <w:rPr>
          <w:lang w:val="en-US"/>
        </w:rPr>
        <w:t>Welcome to Adventure Works Photo Sharing.</w:t>
      </w:r>
    </w:p>
    <w:p w:rsidR="00DE1B9B" w:rsidRPr="00BD0969" w:rsidRDefault="00DE1B9B" w:rsidP="00DA06CB">
      <w:pPr>
        <w:pStyle w:val="Listeafsnit"/>
        <w:numPr>
          <w:ilvl w:val="0"/>
          <w:numId w:val="111"/>
        </w:numPr>
        <w:rPr>
          <w:lang w:val="en-US"/>
        </w:rPr>
      </w:pPr>
      <w:r w:rsidRPr="00BD0969">
        <w:rPr>
          <w:lang w:val="en-US"/>
        </w:rPr>
        <w:t>Remove the following:</w:t>
      </w:r>
    </w:p>
    <w:p w:rsidR="00DE1B9B" w:rsidRPr="00BD0969" w:rsidRDefault="00DE1B9B" w:rsidP="00DA06CB">
      <w:pPr>
        <w:pStyle w:val="Listeafsnit"/>
        <w:numPr>
          <w:ilvl w:val="1"/>
          <w:numId w:val="72"/>
        </w:numPr>
        <w:rPr>
          <w:lang w:val="en-US"/>
        </w:rPr>
      </w:pPr>
      <w:r w:rsidRPr="00BD0969">
        <w:rPr>
          <w:lang w:val="en-US"/>
        </w:rPr>
        <w:t>Tags along with the corresponding closing tags:</w:t>
      </w:r>
    </w:p>
    <w:p w:rsidR="00DE1B9B" w:rsidRPr="00BD0969" w:rsidRDefault="00DE1B9B" w:rsidP="00DA06CB">
      <w:pPr>
        <w:pStyle w:val="Listeafsnit"/>
        <w:numPr>
          <w:ilvl w:val="2"/>
          <w:numId w:val="72"/>
        </w:numPr>
        <w:rPr>
          <w:lang w:val="en-US"/>
        </w:rPr>
      </w:pPr>
      <w:r w:rsidRPr="00BD0969">
        <w:rPr>
          <w:lang w:val="en-US"/>
        </w:rPr>
        <w:t>&lt;!DOCTYPE&gt;</w:t>
      </w:r>
    </w:p>
    <w:p w:rsidR="00DE1B9B" w:rsidRPr="00BD0969" w:rsidRDefault="00DE1B9B" w:rsidP="00DA06CB">
      <w:pPr>
        <w:pStyle w:val="Listeafsnit"/>
        <w:numPr>
          <w:ilvl w:val="2"/>
          <w:numId w:val="72"/>
        </w:numPr>
        <w:rPr>
          <w:lang w:val="en-US"/>
        </w:rPr>
      </w:pPr>
      <w:r w:rsidRPr="00BD0969">
        <w:rPr>
          <w:lang w:val="en-US"/>
        </w:rPr>
        <w:t>&lt;html&gt;</w:t>
      </w:r>
    </w:p>
    <w:p w:rsidR="00DE1B9B" w:rsidRPr="00BD0969" w:rsidRDefault="00DE1B9B" w:rsidP="00DA06CB">
      <w:pPr>
        <w:pStyle w:val="Listeafsnit"/>
        <w:numPr>
          <w:ilvl w:val="2"/>
          <w:numId w:val="72"/>
        </w:numPr>
        <w:rPr>
          <w:lang w:val="en-US"/>
        </w:rPr>
      </w:pPr>
      <w:r w:rsidRPr="00BD0969">
        <w:rPr>
          <w:lang w:val="en-US"/>
        </w:rPr>
        <w:t>&lt;head&gt;</w:t>
      </w:r>
    </w:p>
    <w:p w:rsidR="00DE1B9B" w:rsidRPr="00BD0969" w:rsidRDefault="00DE1B9B" w:rsidP="00DA06CB">
      <w:pPr>
        <w:pStyle w:val="Listeafsnit"/>
        <w:numPr>
          <w:ilvl w:val="2"/>
          <w:numId w:val="72"/>
        </w:numPr>
        <w:rPr>
          <w:lang w:val="en-US"/>
        </w:rPr>
      </w:pPr>
      <w:r w:rsidRPr="00BD0969">
        <w:rPr>
          <w:lang w:val="en-US"/>
        </w:rPr>
        <w:t>&lt;meta&gt;</w:t>
      </w:r>
    </w:p>
    <w:p w:rsidR="00DE1B9B" w:rsidRPr="00BD0969" w:rsidRDefault="00DE1B9B" w:rsidP="00DA06CB">
      <w:pPr>
        <w:pStyle w:val="Listeafsnit"/>
        <w:numPr>
          <w:ilvl w:val="2"/>
          <w:numId w:val="72"/>
        </w:numPr>
        <w:rPr>
          <w:lang w:val="en-US"/>
        </w:rPr>
      </w:pPr>
      <w:r w:rsidRPr="00BD0969">
        <w:rPr>
          <w:lang w:val="en-US"/>
        </w:rPr>
        <w:t>&lt;title&gt;</w:t>
      </w:r>
    </w:p>
    <w:p w:rsidR="00DE1B9B" w:rsidRPr="00BD0969" w:rsidRDefault="00DE1B9B" w:rsidP="00DA06CB">
      <w:pPr>
        <w:pStyle w:val="Listeafsnit"/>
        <w:numPr>
          <w:ilvl w:val="2"/>
          <w:numId w:val="72"/>
        </w:numPr>
        <w:rPr>
          <w:lang w:val="en-US"/>
        </w:rPr>
      </w:pPr>
      <w:r w:rsidRPr="00BD0969">
        <w:rPr>
          <w:lang w:val="en-US"/>
        </w:rPr>
        <w:t>&lt;body&gt;</w:t>
      </w:r>
    </w:p>
    <w:p w:rsidR="00DE1B9B" w:rsidRPr="00BD0969" w:rsidRDefault="00DE1B9B" w:rsidP="00DA06CB">
      <w:pPr>
        <w:pStyle w:val="Listeafsnit"/>
        <w:numPr>
          <w:ilvl w:val="2"/>
          <w:numId w:val="72"/>
        </w:numPr>
        <w:rPr>
          <w:lang w:val="en-US"/>
        </w:rPr>
      </w:pPr>
      <w:r w:rsidRPr="00BD0969">
        <w:rPr>
          <w:lang w:val="en-US"/>
        </w:rPr>
        <w:t>&lt;div&gt;</w:t>
      </w:r>
    </w:p>
    <w:p w:rsidR="00DE1B9B" w:rsidRPr="00BD0969" w:rsidRDefault="00DE1B9B" w:rsidP="00DA06CB">
      <w:pPr>
        <w:pStyle w:val="Listeafsnit"/>
        <w:numPr>
          <w:ilvl w:val="1"/>
          <w:numId w:val="72"/>
        </w:numPr>
        <w:rPr>
          <w:lang w:val="en-US"/>
        </w:rPr>
      </w:pPr>
      <w:r w:rsidRPr="00BD0969">
        <w:rPr>
          <w:lang w:val="en-US"/>
        </w:rPr>
        <w:t>Content:</w:t>
      </w:r>
    </w:p>
    <w:p w:rsidR="00DE1B9B" w:rsidRPr="00BD0969" w:rsidRDefault="00DE1B9B" w:rsidP="00DA06CB">
      <w:pPr>
        <w:pStyle w:val="Listeafsnit"/>
        <w:numPr>
          <w:ilvl w:val="2"/>
          <w:numId w:val="72"/>
        </w:numPr>
        <w:rPr>
          <w:lang w:val="en-US"/>
        </w:rPr>
      </w:pPr>
      <w:r w:rsidRPr="00BD0969">
        <w:rPr>
          <w:lang w:val="en-US"/>
        </w:rPr>
        <w:t>Menu:</w:t>
      </w:r>
    </w:p>
    <w:p w:rsidR="00DE1B9B" w:rsidRPr="00BD0969" w:rsidRDefault="00DE1B9B" w:rsidP="00DA06CB">
      <w:pPr>
        <w:pStyle w:val="Listeafsnit"/>
        <w:numPr>
          <w:ilvl w:val="2"/>
          <w:numId w:val="72"/>
        </w:numPr>
        <w:rPr>
          <w:lang w:val="en-US"/>
        </w:rPr>
      </w:pPr>
      <w:r w:rsidRPr="00BD0969">
        <w:rPr>
          <w:lang w:val="en-US"/>
        </w:rPr>
        <w:t>Current Location:</w:t>
      </w:r>
    </w:p>
    <w:p w:rsidR="00DE1B9B" w:rsidRPr="00BD0969" w:rsidRDefault="00DE1B9B" w:rsidP="00DA06CB">
      <w:pPr>
        <w:pStyle w:val="Listeafsnit"/>
        <w:numPr>
          <w:ilvl w:val="0"/>
          <w:numId w:val="111"/>
        </w:numPr>
        <w:rPr>
          <w:lang w:val="en-US"/>
        </w:rPr>
      </w:pPr>
      <w:r w:rsidRPr="00BD0969">
        <w:rPr>
          <w:lang w:val="en-US"/>
        </w:rPr>
        <w:t>Save the changes made to the Index.cshtml file.</w:t>
      </w:r>
    </w:p>
    <w:p w:rsidR="00DE1B9B" w:rsidRPr="00BD0969" w:rsidRDefault="00DE1B9B" w:rsidP="00DA06CB">
      <w:pPr>
        <w:pStyle w:val="Listeafsnit"/>
        <w:numPr>
          <w:ilvl w:val="0"/>
          <w:numId w:val="111"/>
        </w:numPr>
        <w:rPr>
          <w:lang w:val="en-US"/>
        </w:rPr>
      </w:pPr>
      <w:r w:rsidRPr="00BD0969">
        <w:rPr>
          <w:lang w:val="en-US"/>
        </w:rPr>
        <w:t>Open the Views/Photo/Display.cshtml view file.</w:t>
      </w:r>
    </w:p>
    <w:p w:rsidR="00DE1B9B" w:rsidRPr="00BD0969" w:rsidRDefault="00DE1B9B" w:rsidP="00DA06CB">
      <w:pPr>
        <w:pStyle w:val="Listeafsnit"/>
        <w:numPr>
          <w:ilvl w:val="0"/>
          <w:numId w:val="111"/>
        </w:numPr>
        <w:rPr>
          <w:lang w:val="en-US"/>
        </w:rPr>
      </w:pPr>
      <w:r w:rsidRPr="00BD0969">
        <w:rPr>
          <w:lang w:val="en-US"/>
        </w:rPr>
        <w:t>In the first Razor code block, remove the existing line of code and set the ViewBag.Title property to</w:t>
      </w:r>
      <w:r w:rsidR="00BD0969" w:rsidRPr="00BD0969">
        <w:rPr>
          <w:lang w:val="en-US"/>
        </w:rPr>
        <w:t xml:space="preserve"> </w:t>
      </w:r>
      <w:r w:rsidRPr="00BD0969">
        <w:rPr>
          <w:lang w:val="en-US"/>
        </w:rPr>
        <w:t>the Title property of the Model object.</w:t>
      </w:r>
    </w:p>
    <w:p w:rsidR="00DE1B9B" w:rsidRPr="00BD0969" w:rsidRDefault="00DE1B9B" w:rsidP="00DA06CB">
      <w:pPr>
        <w:pStyle w:val="Listeafsnit"/>
        <w:numPr>
          <w:ilvl w:val="0"/>
          <w:numId w:val="111"/>
        </w:numPr>
        <w:rPr>
          <w:lang w:val="en-US"/>
        </w:rPr>
      </w:pPr>
      <w:r w:rsidRPr="00BD0969">
        <w:rPr>
          <w:lang w:val="en-US"/>
        </w:rPr>
        <w:t>Remove the following tags along with the corresponding closing tags:</w:t>
      </w:r>
    </w:p>
    <w:p w:rsidR="00DE1B9B" w:rsidRPr="00BD0969" w:rsidRDefault="00DE1B9B" w:rsidP="00DA06CB">
      <w:pPr>
        <w:pStyle w:val="Listeafsnit"/>
        <w:numPr>
          <w:ilvl w:val="1"/>
          <w:numId w:val="72"/>
        </w:numPr>
        <w:rPr>
          <w:lang w:val="en-US"/>
        </w:rPr>
      </w:pPr>
      <w:r w:rsidRPr="00BD0969">
        <w:rPr>
          <w:lang w:val="en-US"/>
        </w:rPr>
        <w:t>&lt;!DOCTYPE&gt;</w:t>
      </w:r>
    </w:p>
    <w:p w:rsidR="00DE1B9B" w:rsidRPr="00BD0969" w:rsidRDefault="00DE1B9B" w:rsidP="00DA06CB">
      <w:pPr>
        <w:pStyle w:val="Listeafsnit"/>
        <w:numPr>
          <w:ilvl w:val="1"/>
          <w:numId w:val="72"/>
        </w:numPr>
        <w:rPr>
          <w:lang w:val="en-US"/>
        </w:rPr>
      </w:pPr>
      <w:r w:rsidRPr="00BD0969">
        <w:rPr>
          <w:lang w:val="en-US"/>
        </w:rPr>
        <w:t>&lt;html&gt;</w:t>
      </w:r>
    </w:p>
    <w:p w:rsidR="00DE1B9B" w:rsidRPr="00BD0969" w:rsidRDefault="00DE1B9B" w:rsidP="00DA06CB">
      <w:pPr>
        <w:pStyle w:val="Listeafsnit"/>
        <w:numPr>
          <w:ilvl w:val="1"/>
          <w:numId w:val="72"/>
        </w:numPr>
        <w:rPr>
          <w:lang w:val="en-US"/>
        </w:rPr>
      </w:pPr>
      <w:r w:rsidRPr="00BD0969">
        <w:rPr>
          <w:lang w:val="en-US"/>
        </w:rPr>
        <w:t>&lt;head&gt;</w:t>
      </w:r>
    </w:p>
    <w:p w:rsidR="00DE1B9B" w:rsidRPr="00BD0969" w:rsidRDefault="00DE1B9B" w:rsidP="00DA06CB">
      <w:pPr>
        <w:pStyle w:val="Listeafsnit"/>
        <w:numPr>
          <w:ilvl w:val="1"/>
          <w:numId w:val="72"/>
        </w:numPr>
        <w:rPr>
          <w:lang w:val="en-US"/>
        </w:rPr>
      </w:pPr>
      <w:r w:rsidRPr="00BD0969">
        <w:rPr>
          <w:lang w:val="en-US"/>
        </w:rPr>
        <w:t>&lt;meta&gt;</w:t>
      </w:r>
    </w:p>
    <w:p w:rsidR="00DE1B9B" w:rsidRPr="00BD0969" w:rsidRDefault="00DE1B9B" w:rsidP="00DA06CB">
      <w:pPr>
        <w:pStyle w:val="Listeafsnit"/>
        <w:numPr>
          <w:ilvl w:val="1"/>
          <w:numId w:val="72"/>
        </w:numPr>
        <w:rPr>
          <w:lang w:val="en-US"/>
        </w:rPr>
      </w:pPr>
      <w:r w:rsidRPr="00BD0969">
        <w:rPr>
          <w:lang w:val="en-US"/>
        </w:rPr>
        <w:t>&lt;title&gt;</w:t>
      </w:r>
    </w:p>
    <w:p w:rsidR="00DE1B9B" w:rsidRPr="00BD0969" w:rsidRDefault="00DE1B9B" w:rsidP="00DA06CB">
      <w:pPr>
        <w:pStyle w:val="Listeafsnit"/>
        <w:numPr>
          <w:ilvl w:val="1"/>
          <w:numId w:val="72"/>
        </w:numPr>
        <w:rPr>
          <w:lang w:val="en-US"/>
        </w:rPr>
      </w:pPr>
      <w:r w:rsidRPr="00BD0969">
        <w:rPr>
          <w:lang w:val="en-US"/>
        </w:rPr>
        <w:t>&lt;body&gt;</w:t>
      </w:r>
    </w:p>
    <w:p w:rsidR="00DE1B9B" w:rsidRPr="00BD0969" w:rsidRDefault="00DE1B9B" w:rsidP="00DA06CB">
      <w:pPr>
        <w:pStyle w:val="Listeafsnit"/>
        <w:numPr>
          <w:ilvl w:val="1"/>
          <w:numId w:val="72"/>
        </w:numPr>
        <w:rPr>
          <w:lang w:val="en-US"/>
        </w:rPr>
      </w:pPr>
      <w:r w:rsidRPr="00BD0969">
        <w:rPr>
          <w:lang w:val="en-US"/>
        </w:rPr>
        <w:t>&lt;div&gt;</w:t>
      </w:r>
    </w:p>
    <w:p w:rsidR="00DE1B9B" w:rsidRPr="00BD0969" w:rsidRDefault="00DE1B9B" w:rsidP="00DA06CB">
      <w:pPr>
        <w:pStyle w:val="Listeafsnit"/>
        <w:numPr>
          <w:ilvl w:val="0"/>
          <w:numId w:val="111"/>
        </w:numPr>
        <w:rPr>
          <w:lang w:val="en-US"/>
        </w:rPr>
      </w:pPr>
      <w:r w:rsidRPr="00BD0969">
        <w:rPr>
          <w:lang w:val="en-US"/>
        </w:rPr>
        <w:t>Save the changes made to the Display.cshtml file.</w:t>
      </w:r>
    </w:p>
    <w:p w:rsidR="00DE1B9B" w:rsidRPr="00BD0969" w:rsidRDefault="00DE1B9B" w:rsidP="00DA06CB">
      <w:pPr>
        <w:pStyle w:val="Listeafsnit"/>
        <w:numPr>
          <w:ilvl w:val="0"/>
          <w:numId w:val="111"/>
        </w:numPr>
        <w:rPr>
          <w:lang w:val="en-US"/>
        </w:rPr>
      </w:pPr>
      <w:r w:rsidRPr="00BD0969">
        <w:rPr>
          <w:lang w:val="en-US"/>
        </w:rPr>
        <w:t>Open the Views/Shared/Error.cshtml view file.</w:t>
      </w:r>
    </w:p>
    <w:p w:rsidR="00DE1B9B" w:rsidRPr="00BD0969" w:rsidRDefault="00DE1B9B" w:rsidP="00DA06CB">
      <w:pPr>
        <w:pStyle w:val="Listeafsnit"/>
        <w:numPr>
          <w:ilvl w:val="0"/>
          <w:numId w:val="111"/>
        </w:numPr>
        <w:rPr>
          <w:lang w:val="en-US"/>
        </w:rPr>
      </w:pPr>
      <w:r w:rsidRPr="00BD0969">
        <w:rPr>
          <w:lang w:val="en-US"/>
        </w:rPr>
        <w:t>In the Razor code block, remove the existing line of code and set the ViewBag.Title property to</w:t>
      </w:r>
      <w:r w:rsidR="00BD0969" w:rsidRPr="00BD0969">
        <w:rPr>
          <w:lang w:val="en-US"/>
        </w:rPr>
        <w:t xml:space="preserve"> </w:t>
      </w:r>
      <w:r w:rsidRPr="00BD0969">
        <w:rPr>
          <w:lang w:val="en-US"/>
        </w:rPr>
        <w:t>Custom Error.</w:t>
      </w:r>
    </w:p>
    <w:p w:rsidR="00DE1B9B" w:rsidRPr="00BD0969" w:rsidRDefault="00DE1B9B" w:rsidP="00DA06CB">
      <w:pPr>
        <w:pStyle w:val="Listeafsnit"/>
        <w:numPr>
          <w:ilvl w:val="0"/>
          <w:numId w:val="111"/>
        </w:numPr>
        <w:rPr>
          <w:lang w:val="en-US"/>
        </w:rPr>
      </w:pPr>
      <w:r w:rsidRPr="00BD0969">
        <w:rPr>
          <w:lang w:val="en-US"/>
        </w:rPr>
        <w:t>Remove the following tags along with the corresponding closing tags:</w:t>
      </w:r>
    </w:p>
    <w:p w:rsidR="00DE1B9B" w:rsidRPr="00BD0969" w:rsidRDefault="00DE1B9B" w:rsidP="00DA06CB">
      <w:pPr>
        <w:pStyle w:val="Listeafsnit"/>
        <w:numPr>
          <w:ilvl w:val="1"/>
          <w:numId w:val="72"/>
        </w:numPr>
        <w:rPr>
          <w:lang w:val="en-US"/>
        </w:rPr>
      </w:pPr>
      <w:r w:rsidRPr="00BD0969">
        <w:rPr>
          <w:lang w:val="en-US"/>
        </w:rPr>
        <w:t>&lt;!DOCTYPE&gt;</w:t>
      </w:r>
    </w:p>
    <w:p w:rsidR="00DE1B9B" w:rsidRPr="00BD0969" w:rsidRDefault="00DE1B9B" w:rsidP="00DA06CB">
      <w:pPr>
        <w:pStyle w:val="Listeafsnit"/>
        <w:numPr>
          <w:ilvl w:val="1"/>
          <w:numId w:val="72"/>
        </w:numPr>
        <w:rPr>
          <w:lang w:val="en-US"/>
        </w:rPr>
      </w:pPr>
      <w:r w:rsidRPr="00BD0969">
        <w:rPr>
          <w:lang w:val="en-US"/>
        </w:rPr>
        <w:t>&lt;html&gt;</w:t>
      </w:r>
    </w:p>
    <w:p w:rsidR="00DE1B9B" w:rsidRPr="00BD0969" w:rsidRDefault="00DE1B9B" w:rsidP="00DA06CB">
      <w:pPr>
        <w:pStyle w:val="Listeafsnit"/>
        <w:numPr>
          <w:ilvl w:val="1"/>
          <w:numId w:val="72"/>
        </w:numPr>
        <w:rPr>
          <w:lang w:val="en-US"/>
        </w:rPr>
      </w:pPr>
      <w:r w:rsidRPr="00BD0969">
        <w:rPr>
          <w:lang w:val="en-US"/>
        </w:rPr>
        <w:t>&lt;head&gt;</w:t>
      </w:r>
    </w:p>
    <w:p w:rsidR="00DE1B9B" w:rsidRPr="00BD0969" w:rsidRDefault="00DE1B9B" w:rsidP="00DA06CB">
      <w:pPr>
        <w:pStyle w:val="Listeafsnit"/>
        <w:numPr>
          <w:ilvl w:val="1"/>
          <w:numId w:val="72"/>
        </w:numPr>
        <w:rPr>
          <w:lang w:val="en-US"/>
        </w:rPr>
      </w:pPr>
      <w:r w:rsidRPr="00BD0969">
        <w:rPr>
          <w:lang w:val="en-US"/>
        </w:rPr>
        <w:t>&lt;meta&gt;</w:t>
      </w:r>
    </w:p>
    <w:p w:rsidR="00DE1B9B" w:rsidRPr="00BD0969" w:rsidRDefault="00DE1B9B" w:rsidP="00DA06CB">
      <w:pPr>
        <w:pStyle w:val="Listeafsnit"/>
        <w:numPr>
          <w:ilvl w:val="1"/>
          <w:numId w:val="72"/>
        </w:numPr>
        <w:rPr>
          <w:lang w:val="en-US"/>
        </w:rPr>
      </w:pPr>
      <w:r w:rsidRPr="00BD0969">
        <w:rPr>
          <w:lang w:val="en-US"/>
        </w:rPr>
        <w:t>&lt;title&gt;</w:t>
      </w:r>
    </w:p>
    <w:p w:rsidR="00DE1B9B" w:rsidRPr="00BD0969" w:rsidRDefault="00DE1B9B" w:rsidP="00DA06CB">
      <w:pPr>
        <w:pStyle w:val="Listeafsnit"/>
        <w:numPr>
          <w:ilvl w:val="1"/>
          <w:numId w:val="72"/>
        </w:numPr>
        <w:rPr>
          <w:lang w:val="en-US"/>
        </w:rPr>
      </w:pPr>
      <w:r w:rsidRPr="00BD0969">
        <w:rPr>
          <w:lang w:val="en-US"/>
        </w:rPr>
        <w:t>&lt;body&gt;</w:t>
      </w:r>
    </w:p>
    <w:p w:rsidR="00DE1B9B" w:rsidRPr="00BD0969" w:rsidRDefault="00DE1B9B" w:rsidP="00DA06CB">
      <w:pPr>
        <w:pStyle w:val="Listeafsnit"/>
        <w:numPr>
          <w:ilvl w:val="1"/>
          <w:numId w:val="72"/>
        </w:numPr>
        <w:rPr>
          <w:lang w:val="en-US"/>
        </w:rPr>
      </w:pPr>
      <w:r w:rsidRPr="00BD0969">
        <w:rPr>
          <w:lang w:val="en-US"/>
        </w:rPr>
        <w:t>&lt;div&gt;</w:t>
      </w:r>
    </w:p>
    <w:p w:rsidR="00DE1B9B" w:rsidRPr="00BD0969" w:rsidRDefault="00DE1B9B" w:rsidP="00DA06CB">
      <w:pPr>
        <w:pStyle w:val="Listeafsnit"/>
        <w:numPr>
          <w:ilvl w:val="0"/>
          <w:numId w:val="111"/>
        </w:numPr>
        <w:rPr>
          <w:lang w:val="en-US"/>
        </w:rPr>
      </w:pPr>
      <w:r w:rsidRPr="00BD0969">
        <w:rPr>
          <w:lang w:val="en-US"/>
        </w:rPr>
        <w:t>Save the changes made to the Error.cshtml file.</w:t>
      </w:r>
    </w:p>
    <w:p w:rsidR="00DE1B9B" w:rsidRPr="00DE1B9B" w:rsidRDefault="00DE1B9B" w:rsidP="00BD0969">
      <w:pPr>
        <w:pStyle w:val="Overskrift3"/>
        <w:rPr>
          <w:lang w:val="en-US"/>
        </w:rPr>
      </w:pPr>
      <w:r w:rsidRPr="00DE1B9B">
        <w:rPr>
          <w:lang w:val="en-US"/>
        </w:rPr>
        <w:t>Task 5: Browse through the web application.</w:t>
      </w:r>
    </w:p>
    <w:p w:rsidR="00DE1B9B" w:rsidRPr="00CB7735" w:rsidRDefault="00DE1B9B" w:rsidP="00DA06CB">
      <w:pPr>
        <w:pStyle w:val="Listeafsnit"/>
        <w:numPr>
          <w:ilvl w:val="0"/>
          <w:numId w:val="112"/>
        </w:numPr>
        <w:rPr>
          <w:lang w:val="en-US"/>
        </w:rPr>
      </w:pPr>
      <w:r w:rsidRPr="00CB7735">
        <w:rPr>
          <w:lang w:val="en-US"/>
        </w:rPr>
        <w:t>Start the web application in debugging mode and verify the menu and the breadcrumb trail on the</w:t>
      </w:r>
      <w:r w:rsidR="00CB7735" w:rsidRPr="00CB7735">
        <w:rPr>
          <w:lang w:val="en-US"/>
        </w:rPr>
        <w:t xml:space="preserve"> </w:t>
      </w:r>
      <w:r w:rsidRPr="00CB7735">
        <w:rPr>
          <w:lang w:val="en-US"/>
        </w:rPr>
        <w:t>home page.</w:t>
      </w:r>
    </w:p>
    <w:p w:rsidR="00DE1B9B" w:rsidRPr="00CB7735" w:rsidRDefault="00DE1B9B" w:rsidP="00DA06CB">
      <w:pPr>
        <w:pStyle w:val="Listeafsnit"/>
        <w:numPr>
          <w:ilvl w:val="0"/>
          <w:numId w:val="112"/>
        </w:numPr>
        <w:rPr>
          <w:lang w:val="en-US"/>
        </w:rPr>
      </w:pPr>
      <w:r w:rsidRPr="00CB7735">
        <w:rPr>
          <w:lang w:val="en-US"/>
        </w:rPr>
        <w:lastRenderedPageBreak/>
        <w:t>Browse to the All Photos webpage and verify that the site title, menu, and breadcrumb trail are</w:t>
      </w:r>
      <w:r w:rsidR="00CB7735" w:rsidRPr="00CB7735">
        <w:rPr>
          <w:lang w:val="en-US"/>
        </w:rPr>
        <w:t xml:space="preserve"> </w:t>
      </w:r>
      <w:r w:rsidRPr="00CB7735">
        <w:rPr>
          <w:lang w:val="en-US"/>
        </w:rPr>
        <w:t>available on this page.</w:t>
      </w:r>
    </w:p>
    <w:p w:rsidR="00DE1B9B" w:rsidRPr="00CB7735" w:rsidRDefault="00DE1B9B" w:rsidP="00DA06CB">
      <w:pPr>
        <w:pStyle w:val="Listeafsnit"/>
        <w:numPr>
          <w:ilvl w:val="0"/>
          <w:numId w:val="112"/>
        </w:numPr>
        <w:rPr>
          <w:lang w:val="en-US"/>
        </w:rPr>
      </w:pPr>
      <w:r w:rsidRPr="00CB7735">
        <w:rPr>
          <w:lang w:val="en-US"/>
        </w:rPr>
        <w:t>Browse to Sample Photo 1 webpage and verify that the site title, menu, and breadcrumb trail are</w:t>
      </w:r>
      <w:r w:rsidR="00CB7735" w:rsidRPr="00CB7735">
        <w:rPr>
          <w:lang w:val="en-US"/>
        </w:rPr>
        <w:t xml:space="preserve"> </w:t>
      </w:r>
      <w:r w:rsidRPr="00CB7735">
        <w:rPr>
          <w:lang w:val="en-US"/>
        </w:rPr>
        <w:t>available on this page.</w:t>
      </w:r>
    </w:p>
    <w:p w:rsidR="00DE1B9B" w:rsidRPr="00CB7735" w:rsidRDefault="00DE1B9B" w:rsidP="00DA06CB">
      <w:pPr>
        <w:pStyle w:val="Listeafsnit"/>
        <w:numPr>
          <w:ilvl w:val="0"/>
          <w:numId w:val="112"/>
        </w:numPr>
        <w:rPr>
          <w:lang w:val="en-US"/>
        </w:rPr>
      </w:pPr>
      <w:r w:rsidRPr="00CB7735">
        <w:rPr>
          <w:lang w:val="en-US"/>
        </w:rPr>
        <w:t>Stop debugging.</w:t>
      </w:r>
    </w:p>
    <w:p w:rsidR="00DE1B9B" w:rsidRPr="00DE1B9B" w:rsidRDefault="00DE1B9B" w:rsidP="00D54332">
      <w:pPr>
        <w:pStyle w:val="Code"/>
      </w:pPr>
      <w:r w:rsidRPr="00DE1B9B">
        <w:t>Results: After completing this exercise, you will be able to create an ASP.NET MVC 4 web application that</w:t>
      </w:r>
      <w:r w:rsidR="00CB7735">
        <w:t xml:space="preserve"> </w:t>
      </w:r>
      <w:r w:rsidRPr="00DE1B9B">
        <w:t>uses a single layout to display every page of the application.</w:t>
      </w:r>
    </w:p>
    <w:p w:rsidR="00DE1B9B" w:rsidRPr="00DE1B9B" w:rsidRDefault="00DE1B9B" w:rsidP="00CB7735">
      <w:pPr>
        <w:pStyle w:val="Overskrift2"/>
        <w:rPr>
          <w:lang w:val="en-US"/>
        </w:rPr>
      </w:pPr>
      <w:bookmarkStart w:id="56" w:name="_Toc401515492"/>
      <w:r w:rsidRPr="00DE1B9B">
        <w:rPr>
          <w:lang w:val="en-US"/>
        </w:rPr>
        <w:t>Exercise 2: Applying Styles to an MVC Web Application</w:t>
      </w:r>
      <w:bookmarkEnd w:id="56"/>
    </w:p>
    <w:p w:rsidR="00DE1B9B" w:rsidRPr="00DE1B9B" w:rsidRDefault="00DE1B9B" w:rsidP="00CB7735">
      <w:pPr>
        <w:pStyle w:val="Overskrift3"/>
        <w:rPr>
          <w:lang w:val="en-US"/>
        </w:rPr>
      </w:pPr>
      <w:r w:rsidRPr="00DE1B9B">
        <w:rPr>
          <w:lang w:val="en-US"/>
        </w:rPr>
        <w:t>Scenario</w:t>
      </w:r>
    </w:p>
    <w:p w:rsidR="00DE1B9B" w:rsidRPr="00DE1B9B" w:rsidRDefault="00DE1B9B" w:rsidP="00DE1B9B">
      <w:pPr>
        <w:rPr>
          <w:lang w:val="en-US"/>
        </w:rPr>
      </w:pPr>
      <w:r w:rsidRPr="00DE1B9B">
        <w:rPr>
          <w:lang w:val="en-US"/>
        </w:rPr>
        <w:t>In this exercise, you will</w:t>
      </w:r>
    </w:p>
    <w:p w:rsidR="00DE1B9B" w:rsidRPr="002F6AD6" w:rsidRDefault="00DE1B9B" w:rsidP="00DA06CB">
      <w:pPr>
        <w:pStyle w:val="Listeafsnit"/>
        <w:numPr>
          <w:ilvl w:val="0"/>
          <w:numId w:val="72"/>
        </w:numPr>
        <w:rPr>
          <w:lang w:val="en-US"/>
        </w:rPr>
      </w:pPr>
      <w:r w:rsidRPr="002F6AD6">
        <w:rPr>
          <w:lang w:val="en-US"/>
        </w:rPr>
        <w:t>Examine a mockup web application that shows the look-and-feel the web designers have created</w:t>
      </w:r>
      <w:r w:rsidR="002F6AD6" w:rsidRPr="002F6AD6">
        <w:rPr>
          <w:lang w:val="en-US"/>
        </w:rPr>
        <w:t xml:space="preserve"> </w:t>
      </w:r>
      <w:r w:rsidRPr="002F6AD6">
        <w:rPr>
          <w:lang w:val="en-US"/>
        </w:rPr>
        <w:t>for the Photo Sharing application.</w:t>
      </w:r>
    </w:p>
    <w:p w:rsidR="00DE1B9B" w:rsidRPr="002F6AD6" w:rsidRDefault="00DE1B9B" w:rsidP="00DA06CB">
      <w:pPr>
        <w:pStyle w:val="Listeafsnit"/>
        <w:numPr>
          <w:ilvl w:val="0"/>
          <w:numId w:val="72"/>
        </w:numPr>
        <w:rPr>
          <w:lang w:val="en-US"/>
        </w:rPr>
      </w:pPr>
      <w:r w:rsidRPr="002F6AD6">
        <w:rPr>
          <w:lang w:val="en-US"/>
        </w:rPr>
        <w:t>Import a style sheet, with the associated graphic files from the mockup application, to your web</w:t>
      </w:r>
      <w:r w:rsidR="002F6AD6" w:rsidRPr="002F6AD6">
        <w:rPr>
          <w:lang w:val="en-US"/>
        </w:rPr>
        <w:t xml:space="preserve"> </w:t>
      </w:r>
      <w:r w:rsidRPr="002F6AD6">
        <w:rPr>
          <w:lang w:val="en-US"/>
        </w:rPr>
        <w:t>application, and then update the HTML element classes to apply those styles to the elements in</w:t>
      </w:r>
      <w:r w:rsidR="002F6AD6" w:rsidRPr="002F6AD6">
        <w:rPr>
          <w:lang w:val="en-US"/>
        </w:rPr>
        <w:t xml:space="preserve"> </w:t>
      </w:r>
      <w:r w:rsidRPr="002F6AD6">
        <w:rPr>
          <w:lang w:val="en-US"/>
        </w:rPr>
        <w:t>views.</w:t>
      </w:r>
    </w:p>
    <w:p w:rsidR="00DE1B9B" w:rsidRPr="00DE1B9B" w:rsidRDefault="00DE1B9B" w:rsidP="00DE1B9B">
      <w:pPr>
        <w:rPr>
          <w:lang w:val="en-US"/>
        </w:rPr>
      </w:pPr>
      <w:r w:rsidRPr="00DE1B9B">
        <w:rPr>
          <w:lang w:val="en-US"/>
        </w:rPr>
        <w:t>Examine the changes to the user interface after the styles have been applied.</w:t>
      </w:r>
    </w:p>
    <w:p w:rsidR="00DE1B9B" w:rsidRPr="00DE1B9B" w:rsidRDefault="00DE1B9B" w:rsidP="00DE1B9B">
      <w:pPr>
        <w:rPr>
          <w:lang w:val="en-US"/>
        </w:rPr>
      </w:pPr>
      <w:r w:rsidRPr="00DE1B9B">
        <w:rPr>
          <w:lang w:val="en-US"/>
        </w:rPr>
        <w:t>The main tasks for this exercise are as follows:</w:t>
      </w:r>
    </w:p>
    <w:p w:rsidR="00DE1B9B" w:rsidRPr="002F6AD6" w:rsidRDefault="00DE1B9B" w:rsidP="00DA06CB">
      <w:pPr>
        <w:pStyle w:val="Listeafsnit"/>
        <w:numPr>
          <w:ilvl w:val="0"/>
          <w:numId w:val="113"/>
        </w:numPr>
        <w:rPr>
          <w:lang w:val="en-US"/>
        </w:rPr>
      </w:pPr>
      <w:r w:rsidRPr="002F6AD6">
        <w:rPr>
          <w:lang w:val="en-US"/>
        </w:rPr>
        <w:t>Examine the HTML mockup web application.</w:t>
      </w:r>
    </w:p>
    <w:p w:rsidR="00DE1B9B" w:rsidRPr="002F6AD6" w:rsidRDefault="00DE1B9B" w:rsidP="00DA06CB">
      <w:pPr>
        <w:pStyle w:val="Listeafsnit"/>
        <w:numPr>
          <w:ilvl w:val="0"/>
          <w:numId w:val="113"/>
        </w:numPr>
        <w:rPr>
          <w:lang w:val="en-US"/>
        </w:rPr>
      </w:pPr>
      <w:r w:rsidRPr="002F6AD6">
        <w:rPr>
          <w:lang w:val="en-US"/>
        </w:rPr>
        <w:t>Import the styles and graphics.</w:t>
      </w:r>
    </w:p>
    <w:p w:rsidR="00DE1B9B" w:rsidRPr="002F6AD6" w:rsidRDefault="00DE1B9B" w:rsidP="00DA06CB">
      <w:pPr>
        <w:pStyle w:val="Listeafsnit"/>
        <w:numPr>
          <w:ilvl w:val="0"/>
          <w:numId w:val="113"/>
        </w:numPr>
        <w:rPr>
          <w:lang w:val="en-US"/>
        </w:rPr>
      </w:pPr>
      <w:r w:rsidRPr="002F6AD6">
        <w:rPr>
          <w:lang w:val="en-US"/>
        </w:rPr>
        <w:t>Update the element classes to use the styles.</w:t>
      </w:r>
    </w:p>
    <w:p w:rsidR="00DE1B9B" w:rsidRPr="002F6AD6" w:rsidRDefault="00DE1B9B" w:rsidP="00DA06CB">
      <w:pPr>
        <w:pStyle w:val="Listeafsnit"/>
        <w:numPr>
          <w:ilvl w:val="0"/>
          <w:numId w:val="113"/>
        </w:numPr>
        <w:rPr>
          <w:lang w:val="en-US"/>
        </w:rPr>
      </w:pPr>
      <w:r w:rsidRPr="002F6AD6">
        <w:rPr>
          <w:lang w:val="en-US"/>
        </w:rPr>
        <w:t>Browse the styled web application.</w:t>
      </w:r>
    </w:p>
    <w:p w:rsidR="00DE1B9B" w:rsidRPr="00DE1B9B" w:rsidRDefault="00DE1B9B" w:rsidP="002F6AD6">
      <w:pPr>
        <w:pStyle w:val="Overskrift3"/>
        <w:rPr>
          <w:lang w:val="en-US"/>
        </w:rPr>
      </w:pPr>
      <w:r w:rsidRPr="00DE1B9B">
        <w:rPr>
          <w:lang w:val="en-US"/>
        </w:rPr>
        <w:t>Task 1: Examine the HTML mockup web application.</w:t>
      </w:r>
    </w:p>
    <w:p w:rsidR="00DE1B9B" w:rsidRPr="002F6AD6" w:rsidRDefault="00DE1B9B" w:rsidP="00DA06CB">
      <w:pPr>
        <w:pStyle w:val="Listeafsnit"/>
        <w:numPr>
          <w:ilvl w:val="0"/>
          <w:numId w:val="114"/>
        </w:numPr>
        <w:rPr>
          <w:lang w:val="en-US"/>
        </w:rPr>
      </w:pPr>
      <w:r w:rsidRPr="002F6AD6">
        <w:rPr>
          <w:lang w:val="en-US"/>
        </w:rPr>
        <w:t>Open the mockup web application and verify the layout of the home page by using the following</w:t>
      </w:r>
      <w:r w:rsidR="002F6AD6" w:rsidRPr="002F6AD6">
        <w:rPr>
          <w:lang w:val="en-US"/>
        </w:rPr>
        <w:t xml:space="preserve"> </w:t>
      </w:r>
      <w:r w:rsidRPr="002F6AD6">
        <w:rPr>
          <w:lang w:val="en-US"/>
        </w:rPr>
        <w:t>information:</w:t>
      </w:r>
    </w:p>
    <w:p w:rsidR="00DE1B9B" w:rsidRPr="002F6AD6" w:rsidRDefault="00DE1B9B" w:rsidP="00DA06CB">
      <w:pPr>
        <w:pStyle w:val="Listeafsnit"/>
        <w:numPr>
          <w:ilvl w:val="1"/>
          <w:numId w:val="72"/>
        </w:numPr>
        <w:rPr>
          <w:lang w:val="en-US"/>
        </w:rPr>
      </w:pPr>
      <w:r w:rsidRPr="002F6AD6">
        <w:rPr>
          <w:lang w:val="en-US"/>
        </w:rPr>
        <w:t>File path: Allfiles (D):\Labfiles\Mod08 \Expression Web Mock Up\default.html</w:t>
      </w:r>
    </w:p>
    <w:p w:rsidR="00DE1B9B" w:rsidRPr="002F6AD6" w:rsidRDefault="00DE1B9B" w:rsidP="00DA06CB">
      <w:pPr>
        <w:pStyle w:val="Listeafsnit"/>
        <w:numPr>
          <w:ilvl w:val="0"/>
          <w:numId w:val="114"/>
        </w:numPr>
        <w:rPr>
          <w:lang w:val="en-US"/>
        </w:rPr>
      </w:pPr>
      <w:r w:rsidRPr="002F6AD6">
        <w:rPr>
          <w:lang w:val="en-US"/>
        </w:rPr>
        <w:t>Browse to the All Photos webpage and verify the layout of the page.</w:t>
      </w:r>
    </w:p>
    <w:p w:rsidR="00DE1B9B" w:rsidRPr="002F6AD6" w:rsidRDefault="00DE1B9B" w:rsidP="00DA06CB">
      <w:pPr>
        <w:pStyle w:val="Listeafsnit"/>
        <w:numPr>
          <w:ilvl w:val="0"/>
          <w:numId w:val="114"/>
        </w:numPr>
        <w:rPr>
          <w:lang w:val="en-US"/>
        </w:rPr>
      </w:pPr>
      <w:r w:rsidRPr="002F6AD6">
        <w:rPr>
          <w:lang w:val="en-US"/>
        </w:rPr>
        <w:t>Browse to the details of any photo and verify the layout of the page.</w:t>
      </w:r>
    </w:p>
    <w:p w:rsidR="00DE1B9B" w:rsidRPr="002F6AD6" w:rsidRDefault="00DE1B9B" w:rsidP="00DA06CB">
      <w:pPr>
        <w:pStyle w:val="Listeafsnit"/>
        <w:numPr>
          <w:ilvl w:val="0"/>
          <w:numId w:val="114"/>
        </w:numPr>
        <w:rPr>
          <w:lang w:val="en-US"/>
        </w:rPr>
      </w:pPr>
      <w:r w:rsidRPr="002F6AD6">
        <w:rPr>
          <w:lang w:val="en-US"/>
        </w:rPr>
        <w:t>Close Internet Explorer.</w:t>
      </w:r>
    </w:p>
    <w:p w:rsidR="00DE1B9B" w:rsidRPr="00DE1B9B" w:rsidRDefault="00DE1B9B" w:rsidP="002F6AD6">
      <w:pPr>
        <w:pStyle w:val="Overskrift3"/>
        <w:rPr>
          <w:lang w:val="en-US"/>
        </w:rPr>
      </w:pPr>
      <w:r w:rsidRPr="00DE1B9B">
        <w:rPr>
          <w:lang w:val="en-US"/>
        </w:rPr>
        <w:t>Task 2: Import the styles and graphics.</w:t>
      </w:r>
    </w:p>
    <w:p w:rsidR="00DE1B9B" w:rsidRPr="002F6AD6" w:rsidRDefault="00DE1B9B" w:rsidP="00DA06CB">
      <w:pPr>
        <w:pStyle w:val="Listeafsnit"/>
        <w:numPr>
          <w:ilvl w:val="0"/>
          <w:numId w:val="115"/>
        </w:numPr>
        <w:rPr>
          <w:lang w:val="en-US"/>
        </w:rPr>
      </w:pPr>
      <w:r w:rsidRPr="002F6AD6">
        <w:rPr>
          <w:lang w:val="en-US"/>
        </w:rPr>
        <w:t>Add a new top-level folder to the PhotoSharingApplication project with the following information:</w:t>
      </w:r>
    </w:p>
    <w:p w:rsidR="00DE1B9B" w:rsidRPr="002F6AD6" w:rsidRDefault="00DE1B9B" w:rsidP="00DA06CB">
      <w:pPr>
        <w:pStyle w:val="Listeafsnit"/>
        <w:numPr>
          <w:ilvl w:val="1"/>
          <w:numId w:val="72"/>
        </w:numPr>
        <w:rPr>
          <w:lang w:val="en-US"/>
        </w:rPr>
      </w:pPr>
      <w:r w:rsidRPr="002F6AD6">
        <w:rPr>
          <w:lang w:val="en-US"/>
        </w:rPr>
        <w:t>Name of the folder: Content</w:t>
      </w:r>
    </w:p>
    <w:p w:rsidR="00DE1B9B" w:rsidRPr="002F6AD6" w:rsidRDefault="00DE1B9B" w:rsidP="00DA06CB">
      <w:pPr>
        <w:pStyle w:val="Listeafsnit"/>
        <w:numPr>
          <w:ilvl w:val="0"/>
          <w:numId w:val="115"/>
        </w:numPr>
        <w:rPr>
          <w:lang w:val="en-US"/>
        </w:rPr>
      </w:pPr>
      <w:r w:rsidRPr="002F6AD6">
        <w:rPr>
          <w:lang w:val="en-US"/>
        </w:rPr>
        <w:t>Navigate to Allfiles (D):\Labfiles\Mod08\Expression Web Mock Up\Content, and add the</w:t>
      </w:r>
      <w:r w:rsidR="002F6AD6" w:rsidRPr="002F6AD6">
        <w:rPr>
          <w:lang w:val="en-US"/>
        </w:rPr>
        <w:t xml:space="preserve"> </w:t>
      </w:r>
      <w:r w:rsidRPr="002F6AD6">
        <w:rPr>
          <w:lang w:val="en-US"/>
        </w:rPr>
        <w:t>following existing files to the new folder:</w:t>
      </w:r>
    </w:p>
    <w:p w:rsidR="00DE1B9B" w:rsidRPr="002F6AD6" w:rsidRDefault="00DE1B9B" w:rsidP="00DA06CB">
      <w:pPr>
        <w:pStyle w:val="Listeafsnit"/>
        <w:numPr>
          <w:ilvl w:val="1"/>
          <w:numId w:val="72"/>
        </w:numPr>
        <w:rPr>
          <w:lang w:val="en-US"/>
        </w:rPr>
      </w:pPr>
      <w:r w:rsidRPr="002F6AD6">
        <w:rPr>
          <w:lang w:val="en-US"/>
        </w:rPr>
        <w:t>PhotoSharingStyles.css</w:t>
      </w:r>
    </w:p>
    <w:p w:rsidR="00DE1B9B" w:rsidRPr="002F6AD6" w:rsidRDefault="00DE1B9B" w:rsidP="00DA06CB">
      <w:pPr>
        <w:pStyle w:val="Listeafsnit"/>
        <w:numPr>
          <w:ilvl w:val="1"/>
          <w:numId w:val="72"/>
        </w:numPr>
        <w:rPr>
          <w:lang w:val="en-US"/>
        </w:rPr>
      </w:pPr>
      <w:r w:rsidRPr="002F6AD6">
        <w:rPr>
          <w:lang w:val="en-US"/>
        </w:rPr>
        <w:t>BackgroundGradient.jpg</w:t>
      </w:r>
    </w:p>
    <w:p w:rsidR="00DE1B9B" w:rsidRPr="002F6AD6" w:rsidRDefault="00DE1B9B" w:rsidP="00DA06CB">
      <w:pPr>
        <w:pStyle w:val="Listeafsnit"/>
        <w:numPr>
          <w:ilvl w:val="0"/>
          <w:numId w:val="115"/>
        </w:numPr>
        <w:rPr>
          <w:lang w:val="en-US"/>
        </w:rPr>
      </w:pPr>
      <w:r w:rsidRPr="002F6AD6">
        <w:rPr>
          <w:lang w:val="en-US"/>
        </w:rPr>
        <w:t>Add a &lt;link&gt; element to the _MainLayout.cshtml file to link the new style sheet by using the</w:t>
      </w:r>
      <w:r w:rsidR="002F6AD6" w:rsidRPr="002F6AD6">
        <w:rPr>
          <w:lang w:val="en-US"/>
        </w:rPr>
        <w:t xml:space="preserve"> </w:t>
      </w:r>
      <w:r w:rsidRPr="002F6AD6">
        <w:rPr>
          <w:lang w:val="en-US"/>
        </w:rPr>
        <w:t>following information:</w:t>
      </w:r>
    </w:p>
    <w:p w:rsidR="00DE1B9B" w:rsidRPr="002F6AD6" w:rsidRDefault="00DE1B9B" w:rsidP="00DA06CB">
      <w:pPr>
        <w:pStyle w:val="Listeafsnit"/>
        <w:numPr>
          <w:ilvl w:val="1"/>
          <w:numId w:val="72"/>
        </w:numPr>
        <w:rPr>
          <w:lang w:val="en-US"/>
        </w:rPr>
      </w:pPr>
      <w:r w:rsidRPr="002F6AD6">
        <w:rPr>
          <w:lang w:val="en-US"/>
        </w:rPr>
        <w:t>Type: text/css</w:t>
      </w:r>
    </w:p>
    <w:p w:rsidR="00DE1B9B" w:rsidRPr="002F6AD6" w:rsidRDefault="00DE1B9B" w:rsidP="00DA06CB">
      <w:pPr>
        <w:pStyle w:val="Listeafsnit"/>
        <w:numPr>
          <w:ilvl w:val="1"/>
          <w:numId w:val="72"/>
        </w:numPr>
        <w:rPr>
          <w:lang w:val="en-US"/>
        </w:rPr>
      </w:pPr>
      <w:r w:rsidRPr="002F6AD6">
        <w:rPr>
          <w:lang w:val="en-US"/>
        </w:rPr>
        <w:t>Relation: stylesheet</w:t>
      </w:r>
    </w:p>
    <w:p w:rsidR="00DE1B9B" w:rsidRPr="002F6AD6" w:rsidRDefault="00DE1B9B" w:rsidP="00DA06CB">
      <w:pPr>
        <w:pStyle w:val="Listeafsnit"/>
        <w:numPr>
          <w:ilvl w:val="1"/>
          <w:numId w:val="72"/>
        </w:numPr>
        <w:rPr>
          <w:lang w:val="en-US"/>
        </w:rPr>
      </w:pPr>
      <w:r w:rsidRPr="002F6AD6">
        <w:rPr>
          <w:lang w:val="en-US"/>
        </w:rPr>
        <w:t>Href: ~/content/PhotoSharingStyles.css</w:t>
      </w:r>
    </w:p>
    <w:p w:rsidR="00DE1B9B" w:rsidRPr="002F6AD6" w:rsidRDefault="00DE1B9B" w:rsidP="00DA06CB">
      <w:pPr>
        <w:pStyle w:val="Listeafsnit"/>
        <w:numPr>
          <w:ilvl w:val="0"/>
          <w:numId w:val="115"/>
        </w:numPr>
        <w:rPr>
          <w:lang w:val="en-US"/>
        </w:rPr>
      </w:pPr>
      <w:r w:rsidRPr="002F6AD6">
        <w:rPr>
          <w:lang w:val="en-US"/>
        </w:rPr>
        <w:t>Save the _MainLayout.cshtml file.</w:t>
      </w:r>
    </w:p>
    <w:p w:rsidR="00DE1B9B" w:rsidRPr="00DE1B9B" w:rsidRDefault="00DE1B9B" w:rsidP="002F6AD6">
      <w:pPr>
        <w:pStyle w:val="Overskrift3"/>
        <w:rPr>
          <w:lang w:val="en-US"/>
        </w:rPr>
      </w:pPr>
      <w:r w:rsidRPr="00DE1B9B">
        <w:rPr>
          <w:lang w:val="en-US"/>
        </w:rPr>
        <w:lastRenderedPageBreak/>
        <w:t>Task 3: Update the element classes to use the styles.</w:t>
      </w:r>
    </w:p>
    <w:p w:rsidR="00DE1B9B" w:rsidRPr="002F6AD6" w:rsidRDefault="00DE1B9B" w:rsidP="00DA06CB">
      <w:pPr>
        <w:pStyle w:val="Listeafsnit"/>
        <w:numPr>
          <w:ilvl w:val="0"/>
          <w:numId w:val="116"/>
        </w:numPr>
        <w:rPr>
          <w:lang w:val="en-US"/>
        </w:rPr>
      </w:pPr>
      <w:r w:rsidRPr="002F6AD6">
        <w:rPr>
          <w:lang w:val="en-US"/>
        </w:rPr>
        <w:t>Open the _PhotoGallery.cshtml file.</w:t>
      </w:r>
    </w:p>
    <w:p w:rsidR="00DE1B9B" w:rsidRPr="002F6AD6" w:rsidRDefault="00DE1B9B" w:rsidP="00DA06CB">
      <w:pPr>
        <w:pStyle w:val="Listeafsnit"/>
        <w:numPr>
          <w:ilvl w:val="0"/>
          <w:numId w:val="116"/>
        </w:numPr>
        <w:rPr>
          <w:lang w:val="en-US"/>
        </w:rPr>
      </w:pPr>
      <w:r w:rsidRPr="002F6AD6">
        <w:rPr>
          <w:lang w:val="en-US"/>
        </w:rPr>
        <w:t>Locate the first DIV element in the file and set the class attribute to photo-index-card.</w:t>
      </w:r>
    </w:p>
    <w:p w:rsidR="00DE1B9B" w:rsidRPr="002F6AD6" w:rsidRDefault="00DE1B9B" w:rsidP="00DA06CB">
      <w:pPr>
        <w:pStyle w:val="Listeafsnit"/>
        <w:numPr>
          <w:ilvl w:val="0"/>
          <w:numId w:val="116"/>
        </w:numPr>
        <w:rPr>
          <w:lang w:val="en-US"/>
        </w:rPr>
      </w:pPr>
      <w:r w:rsidRPr="002F6AD6">
        <w:rPr>
          <w:lang w:val="en-US"/>
        </w:rPr>
        <w:t>For the &lt;img&gt; tag, remove the width attribute and set the class attribute to photo-index-cardimg.</w:t>
      </w:r>
    </w:p>
    <w:p w:rsidR="00DE1B9B" w:rsidRPr="002F6AD6" w:rsidRDefault="00DE1B9B" w:rsidP="00DA06CB">
      <w:pPr>
        <w:pStyle w:val="Listeafsnit"/>
        <w:numPr>
          <w:ilvl w:val="0"/>
          <w:numId w:val="116"/>
        </w:numPr>
        <w:rPr>
          <w:lang w:val="en-US"/>
        </w:rPr>
      </w:pPr>
      <w:r w:rsidRPr="002F6AD6">
        <w:rPr>
          <w:lang w:val="en-US"/>
        </w:rPr>
        <w:t>For the next DIV element, set the class to photo-metadata.</w:t>
      </w:r>
    </w:p>
    <w:p w:rsidR="00DE1B9B" w:rsidRPr="002F6AD6" w:rsidRDefault="00DE1B9B" w:rsidP="00DA06CB">
      <w:pPr>
        <w:pStyle w:val="Listeafsnit"/>
        <w:numPr>
          <w:ilvl w:val="0"/>
          <w:numId w:val="116"/>
        </w:numPr>
        <w:rPr>
          <w:lang w:val="en-US"/>
        </w:rPr>
      </w:pPr>
      <w:r w:rsidRPr="002F6AD6">
        <w:rPr>
          <w:lang w:val="en-US"/>
        </w:rPr>
        <w:t>For the &lt;span&gt;Created By:&lt;/span&gt; element, set the class attribute to display-label.</w:t>
      </w:r>
    </w:p>
    <w:p w:rsidR="00DE1B9B" w:rsidRPr="002F6AD6" w:rsidRDefault="00DE1B9B" w:rsidP="00DA06CB">
      <w:pPr>
        <w:pStyle w:val="Listeafsnit"/>
        <w:numPr>
          <w:ilvl w:val="0"/>
          <w:numId w:val="116"/>
        </w:numPr>
        <w:rPr>
          <w:lang w:val="en-US"/>
        </w:rPr>
      </w:pPr>
      <w:r w:rsidRPr="002F6AD6">
        <w:rPr>
          <w:lang w:val="en-US"/>
        </w:rPr>
        <w:t xml:space="preserve">For the &lt;span&gt;@Html.DisplayFor(model =&gt; </w:t>
      </w:r>
      <w:proofErr w:type="gramStart"/>
      <w:r w:rsidRPr="002F6AD6">
        <w:rPr>
          <w:lang w:val="en-US"/>
        </w:rPr>
        <w:t>item.UserName</w:t>
      </w:r>
      <w:proofErr w:type="gramEnd"/>
      <w:r w:rsidRPr="002F6AD6">
        <w:rPr>
          <w:lang w:val="en-US"/>
        </w:rPr>
        <w:t>)&lt;/span&gt; element, set the class attribute</w:t>
      </w:r>
      <w:r w:rsidR="002F6AD6" w:rsidRPr="002F6AD6">
        <w:rPr>
          <w:lang w:val="en-US"/>
        </w:rPr>
        <w:t xml:space="preserve"> </w:t>
      </w:r>
      <w:r w:rsidRPr="002F6AD6">
        <w:rPr>
          <w:lang w:val="en-US"/>
        </w:rPr>
        <w:t>to display-field.</w:t>
      </w:r>
    </w:p>
    <w:p w:rsidR="00DE1B9B" w:rsidRPr="002F6AD6" w:rsidRDefault="00DE1B9B" w:rsidP="00DA06CB">
      <w:pPr>
        <w:pStyle w:val="Listeafsnit"/>
        <w:numPr>
          <w:ilvl w:val="0"/>
          <w:numId w:val="116"/>
        </w:numPr>
        <w:rPr>
          <w:lang w:val="en-US"/>
        </w:rPr>
      </w:pPr>
      <w:r w:rsidRPr="002F6AD6">
        <w:rPr>
          <w:lang w:val="en-US"/>
        </w:rPr>
        <w:t>For the &lt;span&gt;Created On:&lt;/span&gt; element, set the class attribute to display-label.</w:t>
      </w:r>
    </w:p>
    <w:p w:rsidR="00DE1B9B" w:rsidRPr="002F6AD6" w:rsidRDefault="00DE1B9B" w:rsidP="00DA06CB">
      <w:pPr>
        <w:pStyle w:val="Listeafsnit"/>
        <w:numPr>
          <w:ilvl w:val="0"/>
          <w:numId w:val="116"/>
        </w:numPr>
        <w:rPr>
          <w:lang w:val="en-US"/>
        </w:rPr>
      </w:pPr>
      <w:r w:rsidRPr="002F6AD6">
        <w:rPr>
          <w:lang w:val="en-US"/>
        </w:rPr>
        <w:t xml:space="preserve">For the &lt;span&gt;@Html.DisplayFor(model =&gt; </w:t>
      </w:r>
      <w:proofErr w:type="gramStart"/>
      <w:r w:rsidRPr="002F6AD6">
        <w:rPr>
          <w:lang w:val="en-US"/>
        </w:rPr>
        <w:t>item.CreatedDate</w:t>
      </w:r>
      <w:proofErr w:type="gramEnd"/>
      <w:r w:rsidRPr="002F6AD6">
        <w:rPr>
          <w:lang w:val="en-US"/>
        </w:rPr>
        <w:t>)&lt;/span&gt; element, set the class</w:t>
      </w:r>
      <w:r w:rsidR="002F6AD6" w:rsidRPr="002F6AD6">
        <w:rPr>
          <w:lang w:val="en-US"/>
        </w:rPr>
        <w:t xml:space="preserve"> </w:t>
      </w:r>
      <w:r w:rsidRPr="002F6AD6">
        <w:rPr>
          <w:lang w:val="en-US"/>
        </w:rPr>
        <w:t>attribute to display-field.</w:t>
      </w:r>
    </w:p>
    <w:p w:rsidR="00DE1B9B" w:rsidRPr="00DE1B9B" w:rsidRDefault="00DE1B9B" w:rsidP="002F6AD6">
      <w:pPr>
        <w:pStyle w:val="Overskrift3"/>
        <w:rPr>
          <w:lang w:val="en-US"/>
        </w:rPr>
      </w:pPr>
      <w:r w:rsidRPr="00DE1B9B">
        <w:rPr>
          <w:lang w:val="en-US"/>
        </w:rPr>
        <w:t>Task 4: Browse the styled web application.</w:t>
      </w:r>
    </w:p>
    <w:p w:rsidR="00DE1B9B" w:rsidRPr="002F6AD6" w:rsidRDefault="00DE1B9B" w:rsidP="00DA06CB">
      <w:pPr>
        <w:pStyle w:val="Listeafsnit"/>
        <w:numPr>
          <w:ilvl w:val="0"/>
          <w:numId w:val="117"/>
        </w:numPr>
        <w:rPr>
          <w:lang w:val="en-US"/>
        </w:rPr>
      </w:pPr>
      <w:r w:rsidRPr="002F6AD6">
        <w:rPr>
          <w:lang w:val="en-US"/>
        </w:rPr>
        <w:t>Start the web application in debugging mode to examine the home page with the new style applied.</w:t>
      </w:r>
    </w:p>
    <w:p w:rsidR="00DE1B9B" w:rsidRPr="002F6AD6" w:rsidRDefault="00DE1B9B" w:rsidP="00DA06CB">
      <w:pPr>
        <w:pStyle w:val="Listeafsnit"/>
        <w:numPr>
          <w:ilvl w:val="0"/>
          <w:numId w:val="117"/>
        </w:numPr>
        <w:rPr>
          <w:lang w:val="en-US"/>
        </w:rPr>
      </w:pPr>
      <w:r w:rsidRPr="002F6AD6">
        <w:rPr>
          <w:lang w:val="en-US"/>
        </w:rPr>
        <w:t>Browse to All Photos to examine the page with the new style applied.</w:t>
      </w:r>
    </w:p>
    <w:p w:rsidR="00DE1B9B" w:rsidRPr="002F6AD6" w:rsidRDefault="00DE1B9B" w:rsidP="00DA06CB">
      <w:pPr>
        <w:pStyle w:val="Listeafsnit"/>
        <w:numPr>
          <w:ilvl w:val="0"/>
          <w:numId w:val="117"/>
        </w:numPr>
        <w:rPr>
          <w:lang w:val="en-US"/>
        </w:rPr>
      </w:pPr>
      <w:r w:rsidRPr="002F6AD6">
        <w:rPr>
          <w:lang w:val="en-US"/>
        </w:rPr>
        <w:t>Display a photo of your choice to examine the new style applied.</w:t>
      </w:r>
    </w:p>
    <w:p w:rsidR="00DE1B9B" w:rsidRPr="002F6AD6" w:rsidRDefault="00DE1B9B" w:rsidP="00DA06CB">
      <w:pPr>
        <w:pStyle w:val="Listeafsnit"/>
        <w:numPr>
          <w:ilvl w:val="0"/>
          <w:numId w:val="117"/>
        </w:numPr>
        <w:rPr>
          <w:lang w:val="en-US"/>
        </w:rPr>
      </w:pPr>
      <w:r w:rsidRPr="002F6AD6">
        <w:rPr>
          <w:lang w:val="en-US"/>
        </w:rPr>
        <w:t>Stop debugging.</w:t>
      </w:r>
    </w:p>
    <w:p w:rsidR="00DE1B9B" w:rsidRPr="00DE1B9B" w:rsidRDefault="00DE1B9B" w:rsidP="00D54332">
      <w:pPr>
        <w:pStyle w:val="Code"/>
      </w:pPr>
      <w:r w:rsidRPr="00DE1B9B">
        <w:t>Results: After completing this exercise, you will be able to create a Photo Sharing application with a</w:t>
      </w:r>
      <w:r w:rsidR="002F6AD6">
        <w:t xml:space="preserve"> </w:t>
      </w:r>
      <w:r w:rsidRPr="00DE1B9B">
        <w:t>consistent look and feel.</w:t>
      </w:r>
    </w:p>
    <w:p w:rsidR="00DE1B9B" w:rsidRPr="00DE1B9B" w:rsidRDefault="00DE1B9B" w:rsidP="002F6AD6">
      <w:pPr>
        <w:pStyle w:val="Overskrift2"/>
        <w:rPr>
          <w:lang w:val="en-US"/>
        </w:rPr>
      </w:pPr>
      <w:bookmarkStart w:id="57" w:name="_Toc401515493"/>
      <w:r w:rsidRPr="00DE1B9B">
        <w:rPr>
          <w:lang w:val="en-US"/>
        </w:rPr>
        <w:t>Exercise 3: Optional—Adapting Webpages for Mobile Browsers</w:t>
      </w:r>
      <w:bookmarkEnd w:id="57"/>
    </w:p>
    <w:p w:rsidR="00DE1B9B" w:rsidRPr="00DE1B9B" w:rsidRDefault="00DE1B9B" w:rsidP="002F6AD6">
      <w:pPr>
        <w:pStyle w:val="Overskrift3"/>
        <w:rPr>
          <w:lang w:val="en-US"/>
        </w:rPr>
      </w:pPr>
      <w:r w:rsidRPr="00DE1B9B">
        <w:rPr>
          <w:lang w:val="en-US"/>
        </w:rPr>
        <w:t>Scenario</w:t>
      </w:r>
    </w:p>
    <w:p w:rsidR="00DE1B9B" w:rsidRPr="00DE1B9B" w:rsidRDefault="00DE1B9B" w:rsidP="00DE1B9B">
      <w:pPr>
        <w:rPr>
          <w:lang w:val="en-US"/>
        </w:rPr>
      </w:pPr>
      <w:r w:rsidRPr="00DE1B9B">
        <w:rPr>
          <w:lang w:val="en-US"/>
        </w:rPr>
        <w:t>In this exercise, you will:</w:t>
      </w:r>
    </w:p>
    <w:p w:rsidR="00DE1B9B" w:rsidRPr="0037471E" w:rsidRDefault="00DE1B9B" w:rsidP="00DA06CB">
      <w:pPr>
        <w:pStyle w:val="Listeafsnit"/>
        <w:numPr>
          <w:ilvl w:val="0"/>
          <w:numId w:val="72"/>
        </w:numPr>
        <w:rPr>
          <w:lang w:val="en-US"/>
        </w:rPr>
      </w:pPr>
      <w:r w:rsidRPr="0037471E">
        <w:rPr>
          <w:lang w:val="en-US"/>
        </w:rPr>
        <w:t>Create a new layout for mobile devices.</w:t>
      </w:r>
    </w:p>
    <w:p w:rsidR="00DE1B9B" w:rsidRPr="0037471E" w:rsidRDefault="00DE1B9B" w:rsidP="00DA06CB">
      <w:pPr>
        <w:pStyle w:val="Listeafsnit"/>
        <w:numPr>
          <w:ilvl w:val="0"/>
          <w:numId w:val="72"/>
        </w:numPr>
        <w:rPr>
          <w:lang w:val="en-US"/>
        </w:rPr>
      </w:pPr>
      <w:r w:rsidRPr="0037471E">
        <w:rPr>
          <w:lang w:val="en-US"/>
        </w:rPr>
        <w:t>Add a media query to the web application style sheet to ensure that the photo index is displayed</w:t>
      </w:r>
      <w:r w:rsidR="0037471E" w:rsidRPr="0037471E">
        <w:rPr>
          <w:lang w:val="en-US"/>
        </w:rPr>
        <w:t xml:space="preserve"> </w:t>
      </w:r>
      <w:r w:rsidRPr="0037471E">
        <w:rPr>
          <w:lang w:val="en-US"/>
        </w:rPr>
        <w:t>on small screens.</w:t>
      </w:r>
    </w:p>
    <w:p w:rsidR="00DE1B9B" w:rsidRPr="0037471E" w:rsidRDefault="00DE1B9B" w:rsidP="00DA06CB">
      <w:pPr>
        <w:pStyle w:val="Listeafsnit"/>
        <w:numPr>
          <w:ilvl w:val="0"/>
          <w:numId w:val="72"/>
        </w:numPr>
        <w:rPr>
          <w:lang w:val="en-US"/>
        </w:rPr>
      </w:pPr>
      <w:r w:rsidRPr="0037471E">
        <w:rPr>
          <w:lang w:val="en-US"/>
        </w:rPr>
        <w:t>Test the settings applied to the application by using a small browser and changing the user agent</w:t>
      </w:r>
      <w:r w:rsidR="0037471E" w:rsidRPr="0037471E">
        <w:rPr>
          <w:lang w:val="en-US"/>
        </w:rPr>
        <w:t xml:space="preserve"> </w:t>
      </w:r>
      <w:r w:rsidRPr="0037471E">
        <w:rPr>
          <w:lang w:val="en-US"/>
        </w:rPr>
        <w:t>string.</w:t>
      </w:r>
    </w:p>
    <w:p w:rsidR="00DE1B9B" w:rsidRPr="0037471E" w:rsidRDefault="00DE1B9B" w:rsidP="00DA06CB">
      <w:pPr>
        <w:pStyle w:val="Listeafsnit"/>
        <w:numPr>
          <w:ilvl w:val="0"/>
          <w:numId w:val="118"/>
        </w:numPr>
        <w:rPr>
          <w:lang w:val="en-US"/>
        </w:rPr>
      </w:pPr>
      <w:r w:rsidRPr="0037471E">
        <w:rPr>
          <w:lang w:val="en-US"/>
        </w:rPr>
        <w:t>Complete this exercise if time permits.</w:t>
      </w:r>
    </w:p>
    <w:p w:rsidR="00DE1B9B" w:rsidRPr="00DE1B9B" w:rsidRDefault="00DE1B9B" w:rsidP="00DE1B9B">
      <w:pPr>
        <w:rPr>
          <w:lang w:val="en-US"/>
        </w:rPr>
      </w:pPr>
      <w:r w:rsidRPr="00DE1B9B">
        <w:rPr>
          <w:lang w:val="en-US"/>
        </w:rPr>
        <w:t>The main tasks for this exercise are as follows:</w:t>
      </w:r>
    </w:p>
    <w:p w:rsidR="00DE1B9B" w:rsidRPr="0037471E" w:rsidRDefault="00DE1B9B" w:rsidP="00DA06CB">
      <w:pPr>
        <w:pStyle w:val="Listeafsnit"/>
        <w:numPr>
          <w:ilvl w:val="0"/>
          <w:numId w:val="119"/>
        </w:numPr>
        <w:rPr>
          <w:lang w:val="en-US"/>
        </w:rPr>
      </w:pPr>
      <w:r w:rsidRPr="0037471E">
        <w:rPr>
          <w:lang w:val="en-US"/>
        </w:rPr>
        <w:t>Test the application as a mobile device.</w:t>
      </w:r>
    </w:p>
    <w:p w:rsidR="00DE1B9B" w:rsidRPr="0037471E" w:rsidRDefault="00DE1B9B" w:rsidP="00DA06CB">
      <w:pPr>
        <w:pStyle w:val="Listeafsnit"/>
        <w:numPr>
          <w:ilvl w:val="0"/>
          <w:numId w:val="119"/>
        </w:numPr>
        <w:rPr>
          <w:lang w:val="en-US"/>
        </w:rPr>
      </w:pPr>
      <w:r w:rsidRPr="0037471E">
        <w:rPr>
          <w:lang w:val="en-US"/>
        </w:rPr>
        <w:t>Add a new mobile layout.</w:t>
      </w:r>
    </w:p>
    <w:p w:rsidR="00DE1B9B" w:rsidRPr="0037471E" w:rsidRDefault="00DE1B9B" w:rsidP="00DA06CB">
      <w:pPr>
        <w:pStyle w:val="Listeafsnit"/>
        <w:numPr>
          <w:ilvl w:val="0"/>
          <w:numId w:val="119"/>
        </w:numPr>
        <w:rPr>
          <w:lang w:val="en-US"/>
        </w:rPr>
      </w:pPr>
      <w:r w:rsidRPr="0037471E">
        <w:rPr>
          <w:lang w:val="en-US"/>
        </w:rPr>
        <w:t>Add a media query to the style sheet.</w:t>
      </w:r>
    </w:p>
    <w:p w:rsidR="00DE1B9B" w:rsidRPr="0037471E" w:rsidRDefault="00DE1B9B" w:rsidP="00DA06CB">
      <w:pPr>
        <w:pStyle w:val="Listeafsnit"/>
        <w:numPr>
          <w:ilvl w:val="0"/>
          <w:numId w:val="119"/>
        </w:numPr>
        <w:rPr>
          <w:lang w:val="en-US"/>
        </w:rPr>
      </w:pPr>
      <w:r w:rsidRPr="0037471E">
        <w:rPr>
          <w:lang w:val="en-US"/>
        </w:rPr>
        <w:t>Retest the application as a mobile device.</w:t>
      </w:r>
    </w:p>
    <w:p w:rsidR="00DE1B9B" w:rsidRPr="00DE1B9B" w:rsidRDefault="00DE1B9B" w:rsidP="0037471E">
      <w:pPr>
        <w:pStyle w:val="Overskrift3"/>
        <w:rPr>
          <w:lang w:val="en-US"/>
        </w:rPr>
      </w:pPr>
      <w:r w:rsidRPr="00DE1B9B">
        <w:rPr>
          <w:lang w:val="en-US"/>
        </w:rPr>
        <w:t>Task 1: Test the application as a mobile device.</w:t>
      </w:r>
    </w:p>
    <w:p w:rsidR="00DE1B9B" w:rsidRPr="0037471E" w:rsidRDefault="00DE1B9B" w:rsidP="00DA06CB">
      <w:pPr>
        <w:pStyle w:val="Listeafsnit"/>
        <w:numPr>
          <w:ilvl w:val="0"/>
          <w:numId w:val="120"/>
        </w:numPr>
        <w:rPr>
          <w:lang w:val="en-US"/>
        </w:rPr>
      </w:pPr>
      <w:r w:rsidRPr="0037471E">
        <w:rPr>
          <w:lang w:val="en-US"/>
        </w:rPr>
        <w:t>Start the web application in debugging mode.</w:t>
      </w:r>
    </w:p>
    <w:p w:rsidR="00DE1B9B" w:rsidRPr="0037471E" w:rsidRDefault="00DE1B9B" w:rsidP="00DA06CB">
      <w:pPr>
        <w:pStyle w:val="Listeafsnit"/>
        <w:numPr>
          <w:ilvl w:val="0"/>
          <w:numId w:val="120"/>
        </w:numPr>
        <w:rPr>
          <w:lang w:val="en-US"/>
        </w:rPr>
      </w:pPr>
      <w:r w:rsidRPr="0037471E">
        <w:rPr>
          <w:lang w:val="en-US"/>
        </w:rPr>
        <w:t>Resize the browser window to the following dimensions:</w:t>
      </w:r>
    </w:p>
    <w:p w:rsidR="00DE1B9B" w:rsidRPr="0037471E" w:rsidRDefault="00DE1B9B" w:rsidP="00DA06CB">
      <w:pPr>
        <w:pStyle w:val="Listeafsnit"/>
        <w:numPr>
          <w:ilvl w:val="1"/>
          <w:numId w:val="118"/>
        </w:numPr>
        <w:rPr>
          <w:lang w:val="en-US"/>
        </w:rPr>
      </w:pPr>
      <w:r w:rsidRPr="0037471E">
        <w:rPr>
          <w:lang w:val="en-US"/>
        </w:rPr>
        <w:t>Width: 480 pixels</w:t>
      </w:r>
    </w:p>
    <w:p w:rsidR="00DE1B9B" w:rsidRPr="0037471E" w:rsidRDefault="00DE1B9B" w:rsidP="00DA06CB">
      <w:pPr>
        <w:pStyle w:val="Listeafsnit"/>
        <w:numPr>
          <w:ilvl w:val="1"/>
          <w:numId w:val="118"/>
        </w:numPr>
        <w:rPr>
          <w:lang w:val="en-US"/>
        </w:rPr>
      </w:pPr>
      <w:r w:rsidRPr="0037471E">
        <w:rPr>
          <w:lang w:val="en-US"/>
        </w:rPr>
        <w:t>Height: 700 pixels</w:t>
      </w:r>
    </w:p>
    <w:p w:rsidR="00DE1B9B" w:rsidRPr="0037471E" w:rsidRDefault="00DE1B9B" w:rsidP="00DA06CB">
      <w:pPr>
        <w:pStyle w:val="Listeafsnit"/>
        <w:numPr>
          <w:ilvl w:val="0"/>
          <w:numId w:val="120"/>
        </w:numPr>
        <w:rPr>
          <w:lang w:val="en-US"/>
        </w:rPr>
      </w:pPr>
      <w:r w:rsidRPr="0037471E">
        <w:rPr>
          <w:lang w:val="en-US"/>
        </w:rPr>
        <w:t>Set the user agent string to IE9 for Windows Phone 7.</w:t>
      </w:r>
    </w:p>
    <w:p w:rsidR="00DE1B9B" w:rsidRPr="0037471E" w:rsidRDefault="00DE1B9B" w:rsidP="00DA06CB">
      <w:pPr>
        <w:pStyle w:val="Listeafsnit"/>
        <w:numPr>
          <w:ilvl w:val="0"/>
          <w:numId w:val="120"/>
        </w:numPr>
        <w:rPr>
          <w:lang w:val="en-US"/>
        </w:rPr>
      </w:pPr>
      <w:r w:rsidRPr="0037471E">
        <w:rPr>
          <w:lang w:val="en-US"/>
        </w:rPr>
        <w:t>Refresh the home page and examine the mobile view of the application.</w:t>
      </w:r>
    </w:p>
    <w:p w:rsidR="00DE1B9B" w:rsidRPr="0037471E" w:rsidRDefault="00DE1B9B" w:rsidP="00DA06CB">
      <w:pPr>
        <w:pStyle w:val="Listeafsnit"/>
        <w:numPr>
          <w:ilvl w:val="0"/>
          <w:numId w:val="120"/>
        </w:numPr>
        <w:rPr>
          <w:lang w:val="en-US"/>
        </w:rPr>
      </w:pPr>
      <w:r w:rsidRPr="0037471E">
        <w:rPr>
          <w:lang w:val="en-US"/>
        </w:rPr>
        <w:t>Stop debugging.</w:t>
      </w:r>
    </w:p>
    <w:p w:rsidR="00DE1B9B" w:rsidRPr="00DE1B9B" w:rsidRDefault="00DE1B9B" w:rsidP="0037471E">
      <w:pPr>
        <w:pStyle w:val="Overskrift3"/>
        <w:rPr>
          <w:lang w:val="en-US"/>
        </w:rPr>
      </w:pPr>
      <w:r w:rsidRPr="00DE1B9B">
        <w:rPr>
          <w:lang w:val="en-US"/>
        </w:rPr>
        <w:lastRenderedPageBreak/>
        <w:t>Task 2: Add a new mobile layout.</w:t>
      </w:r>
    </w:p>
    <w:p w:rsidR="00DE1B9B" w:rsidRPr="0037471E" w:rsidRDefault="00DE1B9B" w:rsidP="00DA06CB">
      <w:pPr>
        <w:pStyle w:val="Listeafsnit"/>
        <w:numPr>
          <w:ilvl w:val="0"/>
          <w:numId w:val="121"/>
        </w:numPr>
        <w:rPr>
          <w:lang w:val="en-US"/>
        </w:rPr>
      </w:pPr>
      <w:r w:rsidRPr="0037471E">
        <w:rPr>
          <w:lang w:val="en-US"/>
        </w:rPr>
        <w:t>Create a copy of the _MainLayout.cshtml file in the Views/Shared folder and rename the file as</w:t>
      </w:r>
      <w:r w:rsidR="0037471E" w:rsidRPr="0037471E">
        <w:rPr>
          <w:lang w:val="en-US"/>
        </w:rPr>
        <w:t xml:space="preserve"> </w:t>
      </w:r>
      <w:r w:rsidRPr="0037471E">
        <w:rPr>
          <w:lang w:val="en-US"/>
        </w:rPr>
        <w:t>_MainLayout.Mobile.cshtml.</w:t>
      </w:r>
    </w:p>
    <w:p w:rsidR="00DE1B9B" w:rsidRPr="0037471E" w:rsidRDefault="00DE1B9B" w:rsidP="00DA06CB">
      <w:pPr>
        <w:pStyle w:val="Listeafsnit"/>
        <w:numPr>
          <w:ilvl w:val="0"/>
          <w:numId w:val="121"/>
        </w:numPr>
        <w:rPr>
          <w:lang w:val="en-US"/>
        </w:rPr>
      </w:pPr>
      <w:r w:rsidRPr="0037471E">
        <w:rPr>
          <w:lang w:val="en-US"/>
        </w:rPr>
        <w:t xml:space="preserve">In the _MainLayout.Mobile.cshtml file, in the main page heading, </w:t>
      </w:r>
      <w:r w:rsidR="0037471E" w:rsidRPr="0037471E">
        <w:rPr>
          <w:lang w:val="en-US"/>
        </w:rPr>
        <w:t xml:space="preserve">place a &lt;br /&gt; tag after the </w:t>
      </w:r>
      <w:r w:rsidRPr="0037471E">
        <w:rPr>
          <w:lang w:val="en-US"/>
        </w:rPr>
        <w:t>words Adventure Works.</w:t>
      </w:r>
    </w:p>
    <w:p w:rsidR="00DE1B9B" w:rsidRPr="0037471E" w:rsidRDefault="00DE1B9B" w:rsidP="00DA06CB">
      <w:pPr>
        <w:pStyle w:val="Listeafsnit"/>
        <w:numPr>
          <w:ilvl w:val="0"/>
          <w:numId w:val="121"/>
        </w:numPr>
        <w:rPr>
          <w:lang w:val="en-US"/>
        </w:rPr>
      </w:pPr>
      <w:r w:rsidRPr="0037471E">
        <w:rPr>
          <w:lang w:val="en-US"/>
        </w:rPr>
        <w:t>After the H1 element, add an H2 element.</w:t>
      </w:r>
    </w:p>
    <w:p w:rsidR="00DE1B9B" w:rsidRPr="0037471E" w:rsidRDefault="00DE1B9B" w:rsidP="00DA06CB">
      <w:pPr>
        <w:pStyle w:val="Listeafsnit"/>
        <w:numPr>
          <w:ilvl w:val="1"/>
          <w:numId w:val="118"/>
        </w:numPr>
        <w:rPr>
          <w:lang w:val="en-US"/>
        </w:rPr>
      </w:pPr>
      <w:r w:rsidRPr="0037471E">
        <w:rPr>
          <w:lang w:val="en-US"/>
        </w:rPr>
        <w:t>Content: Mobile Site</w:t>
      </w:r>
    </w:p>
    <w:p w:rsidR="00DE1B9B" w:rsidRPr="0037471E" w:rsidRDefault="00DE1B9B" w:rsidP="00DA06CB">
      <w:pPr>
        <w:pStyle w:val="Listeafsnit"/>
        <w:numPr>
          <w:ilvl w:val="0"/>
          <w:numId w:val="121"/>
        </w:numPr>
        <w:rPr>
          <w:lang w:val="en-US"/>
        </w:rPr>
      </w:pPr>
      <w:r w:rsidRPr="0037471E">
        <w:rPr>
          <w:lang w:val="en-US"/>
        </w:rPr>
        <w:t>Save the _MainLayout.Mobile.cshtml mobile view.</w:t>
      </w:r>
    </w:p>
    <w:p w:rsidR="00DE1B9B" w:rsidRPr="00DE1B9B" w:rsidRDefault="00DE1B9B" w:rsidP="0037471E">
      <w:pPr>
        <w:pStyle w:val="Overskrift3"/>
        <w:rPr>
          <w:lang w:val="en-US"/>
        </w:rPr>
      </w:pPr>
      <w:r w:rsidRPr="00DE1B9B">
        <w:rPr>
          <w:lang w:val="en-US"/>
        </w:rPr>
        <w:t>Task 3: Add a media query to the style sheet.</w:t>
      </w:r>
    </w:p>
    <w:p w:rsidR="00DE1B9B" w:rsidRPr="0037471E" w:rsidRDefault="00DE1B9B" w:rsidP="00DA06CB">
      <w:pPr>
        <w:pStyle w:val="Listeafsnit"/>
        <w:numPr>
          <w:ilvl w:val="0"/>
          <w:numId w:val="122"/>
        </w:numPr>
        <w:rPr>
          <w:lang w:val="en-US"/>
        </w:rPr>
      </w:pPr>
      <w:r w:rsidRPr="0037471E">
        <w:rPr>
          <w:lang w:val="en-US"/>
        </w:rPr>
        <w:t>Open the PhotoSharingStyles.css style sheet.</w:t>
      </w:r>
    </w:p>
    <w:p w:rsidR="00DE1B9B" w:rsidRPr="0037471E" w:rsidRDefault="00DE1B9B" w:rsidP="00DA06CB">
      <w:pPr>
        <w:pStyle w:val="Listeafsnit"/>
        <w:numPr>
          <w:ilvl w:val="0"/>
          <w:numId w:val="122"/>
        </w:numPr>
        <w:rPr>
          <w:lang w:val="en-US"/>
        </w:rPr>
      </w:pPr>
      <w:r w:rsidRPr="0037471E">
        <w:rPr>
          <w:lang w:val="en-US"/>
        </w:rPr>
        <w:t>Add a media query to the style sheet that applies only to screen size and only when the maximum</w:t>
      </w:r>
      <w:r w:rsidR="0037471E" w:rsidRPr="0037471E">
        <w:rPr>
          <w:lang w:val="en-US"/>
        </w:rPr>
        <w:t xml:space="preserve"> </w:t>
      </w:r>
      <w:r w:rsidRPr="0037471E">
        <w:rPr>
          <w:lang w:val="en-US"/>
        </w:rPr>
        <w:t>screen width is 500 pixels or less.</w:t>
      </w:r>
    </w:p>
    <w:p w:rsidR="00DE1B9B" w:rsidRPr="0037471E" w:rsidRDefault="00DE1B9B" w:rsidP="00DA06CB">
      <w:pPr>
        <w:pStyle w:val="Listeafsnit"/>
        <w:numPr>
          <w:ilvl w:val="0"/>
          <w:numId w:val="122"/>
        </w:numPr>
        <w:rPr>
          <w:lang w:val="en-US"/>
        </w:rPr>
      </w:pPr>
      <w:r w:rsidRPr="0037471E">
        <w:rPr>
          <w:lang w:val="en-US"/>
        </w:rPr>
        <w:t>Examine the existing style of the topmenulink class.</w:t>
      </w:r>
    </w:p>
    <w:p w:rsidR="00DE1B9B" w:rsidRPr="0037471E" w:rsidRDefault="00DE1B9B" w:rsidP="00DA06CB">
      <w:pPr>
        <w:pStyle w:val="Listeafsnit"/>
        <w:numPr>
          <w:ilvl w:val="0"/>
          <w:numId w:val="122"/>
        </w:numPr>
        <w:rPr>
          <w:lang w:val="en-US"/>
        </w:rPr>
      </w:pPr>
      <w:r w:rsidRPr="0037471E">
        <w:rPr>
          <w:lang w:val="en-US"/>
        </w:rPr>
        <w:t>Add the same style to the media query.</w:t>
      </w:r>
    </w:p>
    <w:p w:rsidR="00DE1B9B" w:rsidRPr="0037471E" w:rsidRDefault="00DE1B9B" w:rsidP="00DA06CB">
      <w:pPr>
        <w:pStyle w:val="Listeafsnit"/>
        <w:numPr>
          <w:ilvl w:val="0"/>
          <w:numId w:val="122"/>
        </w:numPr>
        <w:rPr>
          <w:lang w:val="en-US"/>
        </w:rPr>
      </w:pPr>
      <w:r w:rsidRPr="0037471E">
        <w:rPr>
          <w:lang w:val="en-US"/>
        </w:rPr>
        <w:t>In the media query, set the width attribute for the topmenulink style to 100 pixels.</w:t>
      </w:r>
    </w:p>
    <w:p w:rsidR="00DE1B9B" w:rsidRPr="00DE1B9B" w:rsidRDefault="00DE1B9B" w:rsidP="0037471E">
      <w:pPr>
        <w:pStyle w:val="Overskrift3"/>
        <w:rPr>
          <w:lang w:val="en-US"/>
        </w:rPr>
      </w:pPr>
      <w:r w:rsidRPr="00DE1B9B">
        <w:rPr>
          <w:lang w:val="en-US"/>
        </w:rPr>
        <w:t>Task 4: Retest the application as a mobile device.</w:t>
      </w:r>
    </w:p>
    <w:p w:rsidR="00DE1B9B" w:rsidRPr="0037471E" w:rsidRDefault="00DE1B9B" w:rsidP="00DA06CB">
      <w:pPr>
        <w:pStyle w:val="Listeafsnit"/>
        <w:numPr>
          <w:ilvl w:val="0"/>
          <w:numId w:val="123"/>
        </w:numPr>
        <w:rPr>
          <w:lang w:val="en-US"/>
        </w:rPr>
      </w:pPr>
      <w:r w:rsidRPr="0037471E">
        <w:rPr>
          <w:lang w:val="en-US"/>
        </w:rPr>
        <w:t>Start the web application in a debugging mode.</w:t>
      </w:r>
    </w:p>
    <w:p w:rsidR="00DE1B9B" w:rsidRPr="0037471E" w:rsidRDefault="00DE1B9B" w:rsidP="00DA06CB">
      <w:pPr>
        <w:pStyle w:val="Listeafsnit"/>
        <w:numPr>
          <w:ilvl w:val="0"/>
          <w:numId w:val="123"/>
        </w:numPr>
        <w:rPr>
          <w:lang w:val="en-US"/>
        </w:rPr>
      </w:pPr>
      <w:r w:rsidRPr="0037471E">
        <w:rPr>
          <w:lang w:val="en-US"/>
        </w:rPr>
        <w:t>Clear the browser cache to ensure that the style sheet is reloaded.</w:t>
      </w:r>
    </w:p>
    <w:p w:rsidR="00DE1B9B" w:rsidRPr="0037471E" w:rsidRDefault="00DE1B9B" w:rsidP="00DA06CB">
      <w:pPr>
        <w:pStyle w:val="Listeafsnit"/>
        <w:numPr>
          <w:ilvl w:val="0"/>
          <w:numId w:val="123"/>
        </w:numPr>
        <w:rPr>
          <w:lang w:val="en-US"/>
        </w:rPr>
      </w:pPr>
      <w:r w:rsidRPr="0037471E">
        <w:rPr>
          <w:lang w:val="en-US"/>
        </w:rPr>
        <w:t>Set the user agent string to IE9 for Windows Phone 7.</w:t>
      </w:r>
    </w:p>
    <w:p w:rsidR="00DE1B9B" w:rsidRPr="0037471E" w:rsidRDefault="00DE1B9B" w:rsidP="00DA06CB">
      <w:pPr>
        <w:pStyle w:val="Listeafsnit"/>
        <w:numPr>
          <w:ilvl w:val="0"/>
          <w:numId w:val="123"/>
        </w:numPr>
        <w:rPr>
          <w:lang w:val="en-US"/>
        </w:rPr>
      </w:pPr>
      <w:r w:rsidRPr="0037471E">
        <w:rPr>
          <w:lang w:val="en-US"/>
        </w:rPr>
        <w:t>Close the developer window and refresh the web application to examine whether the problem</w:t>
      </w:r>
      <w:r w:rsidR="0037471E" w:rsidRPr="0037471E">
        <w:rPr>
          <w:lang w:val="en-US"/>
        </w:rPr>
        <w:t xml:space="preserve"> </w:t>
      </w:r>
      <w:r w:rsidRPr="0037471E">
        <w:rPr>
          <w:lang w:val="en-US"/>
        </w:rPr>
        <w:t>persists in the mobile view of the application.</w:t>
      </w:r>
    </w:p>
    <w:p w:rsidR="00DE1B9B" w:rsidRPr="0037471E" w:rsidRDefault="00DE1B9B" w:rsidP="00DA06CB">
      <w:pPr>
        <w:pStyle w:val="Listeafsnit"/>
        <w:numPr>
          <w:ilvl w:val="0"/>
          <w:numId w:val="123"/>
        </w:numPr>
        <w:rPr>
          <w:lang w:val="en-US"/>
        </w:rPr>
      </w:pPr>
      <w:r w:rsidRPr="0037471E">
        <w:rPr>
          <w:lang w:val="en-US"/>
        </w:rPr>
        <w:t>Stop debugging and close Microsoft Visual Studio.</w:t>
      </w:r>
    </w:p>
    <w:p w:rsidR="00DE1B9B" w:rsidRPr="00DE1B9B" w:rsidRDefault="00DE1B9B" w:rsidP="00D54332">
      <w:pPr>
        <w:pStyle w:val="Code"/>
      </w:pPr>
      <w:r w:rsidRPr="00DE1B9B">
        <w:t>Results: After completing this exercise, you will be able to create a Photo Sharing application that displays</w:t>
      </w:r>
      <w:r w:rsidR="0037471E">
        <w:t xml:space="preserve"> </w:t>
      </w:r>
      <w:r w:rsidRPr="00DE1B9B">
        <w:t>well on mobile devices and devices with small screens.</w:t>
      </w:r>
    </w:p>
    <w:p w:rsidR="0037471E" w:rsidRDefault="00DE1B9B" w:rsidP="0037471E">
      <w:pPr>
        <w:pStyle w:val="Overskrift3"/>
        <w:rPr>
          <w:lang w:val="en-US"/>
        </w:rPr>
      </w:pPr>
      <w:r w:rsidRPr="00D93E0D">
        <w:rPr>
          <w:rStyle w:val="Overskrift4Tegn"/>
          <w:lang w:val="en-US"/>
        </w:rPr>
        <w:t>Question</w:t>
      </w:r>
      <w:r w:rsidRPr="00DE1B9B">
        <w:rPr>
          <w:lang w:val="en-US"/>
        </w:rPr>
        <w:t xml:space="preserve">: </w:t>
      </w:r>
    </w:p>
    <w:p w:rsidR="00DE1B9B" w:rsidRPr="00DE1B9B" w:rsidRDefault="00DE1B9B" w:rsidP="00DE1B9B">
      <w:pPr>
        <w:rPr>
          <w:lang w:val="en-US"/>
        </w:rPr>
      </w:pPr>
      <w:r w:rsidRPr="00DE1B9B">
        <w:rPr>
          <w:lang w:val="en-US"/>
        </w:rPr>
        <w:t xml:space="preserve">When you first browsed the web application in Exercise </w:t>
      </w:r>
      <w:r w:rsidR="0037471E">
        <w:rPr>
          <w:lang w:val="en-US"/>
        </w:rPr>
        <w:t xml:space="preserve">1, why was the menu and </w:t>
      </w:r>
      <w:r w:rsidRPr="00DE1B9B">
        <w:rPr>
          <w:lang w:val="en-US"/>
        </w:rPr>
        <w:t>the breadcrumb trail visible on the home page, but not on the All Photos page or any other</w:t>
      </w:r>
      <w:r w:rsidR="0037471E">
        <w:rPr>
          <w:lang w:val="en-US"/>
        </w:rPr>
        <w:t xml:space="preserve"> </w:t>
      </w:r>
      <w:r w:rsidRPr="00DE1B9B">
        <w:rPr>
          <w:lang w:val="en-US"/>
        </w:rPr>
        <w:t>page?</w:t>
      </w:r>
    </w:p>
    <w:p w:rsidR="0037471E" w:rsidRDefault="00DE1B9B" w:rsidP="00631217">
      <w:pPr>
        <w:pStyle w:val="Overskrift4"/>
        <w:rPr>
          <w:lang w:val="en-US"/>
        </w:rPr>
      </w:pPr>
      <w:r w:rsidRPr="00DE1B9B">
        <w:rPr>
          <w:lang w:val="en-US"/>
        </w:rPr>
        <w:t xml:space="preserve">Question: </w:t>
      </w:r>
    </w:p>
    <w:p w:rsidR="00DE1B9B" w:rsidRPr="00DE1B9B" w:rsidRDefault="00DE1B9B" w:rsidP="00DE1B9B">
      <w:pPr>
        <w:rPr>
          <w:lang w:val="en-US"/>
        </w:rPr>
      </w:pPr>
      <w:r w:rsidRPr="00DE1B9B">
        <w:rPr>
          <w:lang w:val="en-US"/>
        </w:rPr>
        <w:t>When you first viewed the site as a mobile brow</w:t>
      </w:r>
      <w:r w:rsidR="0037471E">
        <w:rPr>
          <w:lang w:val="en-US"/>
        </w:rPr>
        <w:t xml:space="preserve">ser in Exercise 3, what are the </w:t>
      </w:r>
      <w:r w:rsidRPr="00DE1B9B">
        <w:rPr>
          <w:lang w:val="en-US"/>
        </w:rPr>
        <w:t>problems you came across with the display of the site heading and menu?</w:t>
      </w:r>
    </w:p>
    <w:p w:rsidR="0037471E" w:rsidRDefault="0037471E" w:rsidP="00DE1B9B">
      <w:pPr>
        <w:rPr>
          <w:lang w:val="en-US"/>
        </w:rPr>
        <w:sectPr w:rsidR="0037471E" w:rsidSect="00750E6A">
          <w:headerReference w:type="default" r:id="rId39"/>
          <w:headerReference w:type="first" r:id="rId40"/>
          <w:pgSz w:w="11906" w:h="16838"/>
          <w:pgMar w:top="1701" w:right="1134" w:bottom="1701" w:left="1134" w:header="708" w:footer="708" w:gutter="0"/>
          <w:cols w:space="708"/>
          <w:titlePg/>
          <w:docGrid w:linePitch="360"/>
        </w:sectPr>
      </w:pPr>
    </w:p>
    <w:p w:rsidR="00DE1B9B" w:rsidRPr="00DE1B9B" w:rsidRDefault="00DE1B9B" w:rsidP="00BE641B">
      <w:pPr>
        <w:pStyle w:val="Overskrift2"/>
        <w:rPr>
          <w:lang w:val="en-US"/>
        </w:rPr>
      </w:pPr>
      <w:bookmarkStart w:id="58" w:name="_Toc401515494"/>
      <w:r w:rsidRPr="00DE1B9B">
        <w:rPr>
          <w:lang w:val="en-US"/>
        </w:rPr>
        <w:lastRenderedPageBreak/>
        <w:t>Module Review and Takeaways</w:t>
      </w:r>
      <w:bookmarkEnd w:id="58"/>
    </w:p>
    <w:p w:rsidR="00DE1B9B" w:rsidRPr="00DE1B9B" w:rsidRDefault="00DE1B9B" w:rsidP="00DE1B9B">
      <w:pPr>
        <w:rPr>
          <w:lang w:val="en-US"/>
        </w:rPr>
      </w:pPr>
      <w:r w:rsidRPr="00DE1B9B">
        <w:rPr>
          <w:lang w:val="en-US"/>
        </w:rPr>
        <w:t>In this module, you learned how to apply a consistent look and feel to a web application, and share other</w:t>
      </w:r>
      <w:r w:rsidR="006079FD">
        <w:rPr>
          <w:lang w:val="en-US"/>
        </w:rPr>
        <w:t xml:space="preserve"> </w:t>
      </w:r>
      <w:r w:rsidRPr="00DE1B9B">
        <w:rPr>
          <w:lang w:val="en-US"/>
        </w:rPr>
        <w:t>common components, such as headers and footers, between all views. You also learned how to use the</w:t>
      </w:r>
      <w:r w:rsidR="006079FD">
        <w:rPr>
          <w:lang w:val="en-US"/>
        </w:rPr>
        <w:t xml:space="preserve"> </w:t>
      </w:r>
      <w:r w:rsidRPr="00DE1B9B">
        <w:rPr>
          <w:lang w:val="en-US"/>
        </w:rPr>
        <w:t>CSS and display modes to adapt the web application for smaller screens and mobile devices. You also</w:t>
      </w:r>
      <w:r w:rsidR="006079FD">
        <w:rPr>
          <w:lang w:val="en-US"/>
        </w:rPr>
        <w:t xml:space="preserve"> </w:t>
      </w:r>
      <w:r w:rsidRPr="00DE1B9B">
        <w:rPr>
          <w:lang w:val="en-US"/>
        </w:rPr>
        <w:t>familiarized yourself with HTML5 elements that allow you to develop web applications that work on</w:t>
      </w:r>
      <w:r w:rsidR="006079FD">
        <w:rPr>
          <w:lang w:val="en-US"/>
        </w:rPr>
        <w:t xml:space="preserve"> </w:t>
      </w:r>
      <w:r w:rsidRPr="00DE1B9B">
        <w:rPr>
          <w:lang w:val="en-US"/>
        </w:rPr>
        <w:t>various browsers and devices.</w:t>
      </w:r>
    </w:p>
    <w:p w:rsidR="00DE1B9B" w:rsidRPr="00DE1B9B" w:rsidRDefault="00DE1B9B" w:rsidP="00BE641B">
      <w:pPr>
        <w:pStyle w:val="Overskrift3"/>
        <w:rPr>
          <w:lang w:val="en-US"/>
        </w:rPr>
      </w:pPr>
      <w:r w:rsidRPr="00DE1B9B">
        <w:rPr>
          <w:lang w:val="en-US"/>
        </w:rPr>
        <w:t>Real-world Issues and Scenarios</w:t>
      </w:r>
    </w:p>
    <w:p w:rsidR="00DE1B9B" w:rsidRPr="00DE1B9B" w:rsidRDefault="00DE1B9B" w:rsidP="00DE1B9B">
      <w:pPr>
        <w:rPr>
          <w:lang w:val="en-US"/>
        </w:rPr>
      </w:pPr>
      <w:r w:rsidRPr="00DE1B9B">
        <w:rPr>
          <w:lang w:val="en-US"/>
        </w:rPr>
        <w:t>When you develop web applications, you need to create applications that work on different devices and</w:t>
      </w:r>
      <w:r w:rsidR="006079FD">
        <w:rPr>
          <w:lang w:val="en-US"/>
        </w:rPr>
        <w:t xml:space="preserve"> </w:t>
      </w:r>
      <w:r w:rsidRPr="00DE1B9B">
        <w:rPr>
          <w:lang w:val="en-US"/>
        </w:rPr>
        <w:t>browsers, such as iPhone, iPad, Windows Phone, Google Chrome, and Internet Explorer 10. In such cases,</w:t>
      </w:r>
      <w:r w:rsidR="006079FD">
        <w:rPr>
          <w:lang w:val="en-US"/>
        </w:rPr>
        <w:t xml:space="preserve"> </w:t>
      </w:r>
      <w:r w:rsidRPr="00DE1B9B">
        <w:rPr>
          <w:lang w:val="en-US"/>
        </w:rPr>
        <w:t>you can use the HTML5 elements and features in MVC 4, such as mobile-specific views, media queries,</w:t>
      </w:r>
      <w:r w:rsidR="006079FD">
        <w:rPr>
          <w:lang w:val="en-US"/>
        </w:rPr>
        <w:t xml:space="preserve"> </w:t>
      </w:r>
      <w:r w:rsidRPr="00DE1B9B">
        <w:rPr>
          <w:lang w:val="en-US"/>
        </w:rPr>
        <w:t>and jQuery Mobile library, to create applications that work well in various browsers and devices.</w:t>
      </w:r>
    </w:p>
    <w:p w:rsidR="00DE1B9B" w:rsidRPr="00DE1B9B" w:rsidRDefault="00DE1B9B" w:rsidP="00BE641B">
      <w:pPr>
        <w:pStyle w:val="Overskrift3"/>
        <w:rPr>
          <w:lang w:val="en-US"/>
        </w:rPr>
      </w:pPr>
      <w:r w:rsidRPr="00DE1B9B">
        <w:rPr>
          <w:lang w:val="en-US"/>
        </w:rPr>
        <w:t>Review Question(s)</w:t>
      </w:r>
    </w:p>
    <w:p w:rsidR="00631217" w:rsidRDefault="00DE1B9B" w:rsidP="00631217">
      <w:pPr>
        <w:pStyle w:val="Overskrift4"/>
        <w:rPr>
          <w:lang w:val="en-US"/>
        </w:rPr>
      </w:pPr>
      <w:r w:rsidRPr="00DE1B9B">
        <w:rPr>
          <w:lang w:val="en-US"/>
        </w:rPr>
        <w:t xml:space="preserve">Question: </w:t>
      </w:r>
    </w:p>
    <w:p w:rsidR="008547F4" w:rsidRDefault="00DE1B9B" w:rsidP="00DE1B9B">
      <w:pPr>
        <w:rPr>
          <w:lang w:val="en-US"/>
        </w:rPr>
        <w:sectPr w:rsidR="008547F4" w:rsidSect="00750E6A">
          <w:headerReference w:type="first" r:id="rId41"/>
          <w:pgSz w:w="11906" w:h="16838"/>
          <w:pgMar w:top="1701" w:right="1134" w:bottom="1701" w:left="1134" w:header="708" w:footer="708" w:gutter="0"/>
          <w:cols w:space="708"/>
          <w:titlePg/>
          <w:docGrid w:linePitch="360"/>
        </w:sectPr>
      </w:pPr>
      <w:r w:rsidRPr="00DE1B9B">
        <w:rPr>
          <w:lang w:val="en-US"/>
        </w:rPr>
        <w:t>You are building an application, which needs to work in different mobile devices,</w:t>
      </w:r>
      <w:r w:rsidR="006079FD">
        <w:rPr>
          <w:lang w:val="en-US"/>
        </w:rPr>
        <w:t xml:space="preserve"> </w:t>
      </w:r>
      <w:r w:rsidRPr="00DE1B9B">
        <w:rPr>
          <w:lang w:val="en-US"/>
        </w:rPr>
        <w:t>Windows Phone, Windows, and Mac. You want to reduce the effort for maintaining the code</w:t>
      </w:r>
      <w:r w:rsidR="006079FD">
        <w:rPr>
          <w:lang w:val="en-US"/>
        </w:rPr>
        <w:t xml:space="preserve"> </w:t>
      </w:r>
      <w:r w:rsidRPr="00DE1B9B">
        <w:rPr>
          <w:lang w:val="en-US"/>
        </w:rPr>
        <w:t>which is required for different devices and you want to ensure that it would work with new</w:t>
      </w:r>
      <w:r w:rsidR="006079FD">
        <w:rPr>
          <w:lang w:val="en-US"/>
        </w:rPr>
        <w:t xml:space="preserve"> </w:t>
      </w:r>
      <w:r w:rsidRPr="00DE1B9B">
        <w:rPr>
          <w:lang w:val="en-US"/>
        </w:rPr>
        <w:t>browsers. What should you do?</w:t>
      </w:r>
    </w:p>
    <w:p w:rsidR="008547F4" w:rsidRPr="008547F4" w:rsidRDefault="00BE641B" w:rsidP="008547F4">
      <w:pPr>
        <w:pStyle w:val="Overskrift1"/>
        <w:rPr>
          <w:lang w:val="en-US"/>
        </w:rPr>
      </w:pPr>
      <w:bookmarkStart w:id="59" w:name="_Toc401515495"/>
      <w:r>
        <w:rPr>
          <w:lang w:val="en-US"/>
        </w:rPr>
        <w:lastRenderedPageBreak/>
        <w:t xml:space="preserve">Module 09 - </w:t>
      </w:r>
      <w:r w:rsidR="008547F4" w:rsidRPr="008547F4">
        <w:rPr>
          <w:lang w:val="en-US"/>
        </w:rPr>
        <w:t>Lab: Building Responsive Pages in ASP.NET MVC 4 Web</w:t>
      </w:r>
      <w:r w:rsidR="008547F4">
        <w:rPr>
          <w:lang w:val="en-US"/>
        </w:rPr>
        <w:t xml:space="preserve"> </w:t>
      </w:r>
      <w:r w:rsidR="008547F4" w:rsidRPr="008547F4">
        <w:rPr>
          <w:lang w:val="en-US"/>
        </w:rPr>
        <w:t>Applications</w:t>
      </w:r>
      <w:bookmarkEnd w:id="59"/>
    </w:p>
    <w:p w:rsidR="008547F4" w:rsidRPr="008547F4" w:rsidRDefault="008547F4" w:rsidP="008547F4">
      <w:pPr>
        <w:pStyle w:val="Overskrift2"/>
        <w:rPr>
          <w:lang w:val="en-US"/>
        </w:rPr>
      </w:pPr>
      <w:bookmarkStart w:id="60" w:name="_Toc401515496"/>
      <w:r w:rsidRPr="008547F4">
        <w:rPr>
          <w:lang w:val="en-US"/>
        </w:rPr>
        <w:t>Scenario</w:t>
      </w:r>
      <w:bookmarkEnd w:id="60"/>
    </w:p>
    <w:p w:rsidR="008547F4" w:rsidRPr="008547F4" w:rsidRDefault="008547F4" w:rsidP="008547F4">
      <w:pPr>
        <w:rPr>
          <w:lang w:val="en-US"/>
        </w:rPr>
      </w:pPr>
      <w:r w:rsidRPr="008547F4">
        <w:rPr>
          <w:lang w:val="en-US"/>
        </w:rPr>
        <w:t>Your manager has asked you to include comments for photos in the Photo Sharing application. Your</w:t>
      </w:r>
      <w:r w:rsidR="0065467E">
        <w:rPr>
          <w:lang w:val="en-US"/>
        </w:rPr>
        <w:t xml:space="preserve"> </w:t>
      </w:r>
      <w:r w:rsidRPr="008547F4">
        <w:rPr>
          <w:lang w:val="en-US"/>
        </w:rPr>
        <w:t>manager has also highlighted that the performance of some pages in the application is too slow for a</w:t>
      </w:r>
      <w:r w:rsidR="0065467E">
        <w:rPr>
          <w:lang w:val="en-US"/>
        </w:rPr>
        <w:t xml:space="preserve"> </w:t>
      </w:r>
      <w:r w:rsidRPr="008547F4">
        <w:rPr>
          <w:lang w:val="en-US"/>
        </w:rPr>
        <w:t>production site.</w:t>
      </w:r>
    </w:p>
    <w:p w:rsidR="008547F4" w:rsidRPr="008547F4" w:rsidRDefault="008547F4" w:rsidP="008547F4">
      <w:pPr>
        <w:rPr>
          <w:lang w:val="en-US"/>
        </w:rPr>
      </w:pPr>
      <w:r w:rsidRPr="008547F4">
        <w:rPr>
          <w:lang w:val="en-US"/>
        </w:rPr>
        <w:t>You want to ensure that comments for photos take minimal loading time, for which you decide to use</w:t>
      </w:r>
      <w:r w:rsidR="0065467E">
        <w:rPr>
          <w:lang w:val="en-US"/>
        </w:rPr>
        <w:t xml:space="preserve"> </w:t>
      </w:r>
      <w:r w:rsidRPr="008547F4">
        <w:rPr>
          <w:lang w:val="en-US"/>
        </w:rPr>
        <w:t>partial page updates. You also want to return pages in quick time, while updated information is displayed,</w:t>
      </w:r>
      <w:r w:rsidR="0065467E">
        <w:rPr>
          <w:lang w:val="en-US"/>
        </w:rPr>
        <w:t xml:space="preserve"> </w:t>
      </w:r>
      <w:r w:rsidRPr="008547F4">
        <w:rPr>
          <w:lang w:val="en-US"/>
        </w:rPr>
        <w:t>for which you decide to configure caching in your application.</w:t>
      </w:r>
    </w:p>
    <w:p w:rsidR="008547F4" w:rsidRPr="008547F4" w:rsidRDefault="008547F4" w:rsidP="0065467E">
      <w:pPr>
        <w:pStyle w:val="Overskrift3"/>
        <w:rPr>
          <w:lang w:val="en-US"/>
        </w:rPr>
      </w:pPr>
      <w:r w:rsidRPr="008547F4">
        <w:rPr>
          <w:lang w:val="en-US"/>
        </w:rPr>
        <w:t>Objectives</w:t>
      </w:r>
    </w:p>
    <w:p w:rsidR="008547F4" w:rsidRPr="008547F4" w:rsidRDefault="008547F4" w:rsidP="008547F4">
      <w:pPr>
        <w:rPr>
          <w:lang w:val="en-US"/>
        </w:rPr>
      </w:pPr>
      <w:r w:rsidRPr="008547F4">
        <w:rPr>
          <w:lang w:val="en-US"/>
        </w:rPr>
        <w:t>After completing this lab, you will be able to:</w:t>
      </w:r>
    </w:p>
    <w:p w:rsidR="008547F4" w:rsidRPr="007E10A1" w:rsidRDefault="008547F4" w:rsidP="00DA06CB">
      <w:pPr>
        <w:pStyle w:val="Listeafsnit"/>
        <w:numPr>
          <w:ilvl w:val="0"/>
          <w:numId w:val="118"/>
        </w:numPr>
        <w:rPr>
          <w:lang w:val="en-US"/>
        </w:rPr>
      </w:pPr>
      <w:r w:rsidRPr="007E10A1">
        <w:rPr>
          <w:lang w:val="en-US"/>
        </w:rPr>
        <w:t>Write controller actions that can be called asynchronously and return partial views.</w:t>
      </w:r>
    </w:p>
    <w:p w:rsidR="008547F4" w:rsidRPr="007E10A1" w:rsidRDefault="008547F4" w:rsidP="00DA06CB">
      <w:pPr>
        <w:pStyle w:val="Listeafsnit"/>
        <w:numPr>
          <w:ilvl w:val="0"/>
          <w:numId w:val="118"/>
        </w:numPr>
        <w:rPr>
          <w:lang w:val="en-US"/>
        </w:rPr>
      </w:pPr>
      <w:r w:rsidRPr="007E10A1">
        <w:rPr>
          <w:lang w:val="en-US"/>
        </w:rPr>
        <w:t>Use common AJAX helpers to call asynchronous controller actions, and insert the results into</w:t>
      </w:r>
      <w:r w:rsidR="007E10A1" w:rsidRPr="007E10A1">
        <w:rPr>
          <w:lang w:val="en-US"/>
        </w:rPr>
        <w:t xml:space="preserve"> </w:t>
      </w:r>
      <w:r w:rsidRPr="007E10A1">
        <w:rPr>
          <w:lang w:val="en-US"/>
        </w:rPr>
        <w:t>Razor views.</w:t>
      </w:r>
    </w:p>
    <w:p w:rsidR="008547F4" w:rsidRPr="007E10A1" w:rsidRDefault="008547F4" w:rsidP="00DA06CB">
      <w:pPr>
        <w:pStyle w:val="Listeafsnit"/>
        <w:numPr>
          <w:ilvl w:val="0"/>
          <w:numId w:val="118"/>
        </w:numPr>
        <w:rPr>
          <w:lang w:val="en-US"/>
        </w:rPr>
      </w:pPr>
      <w:r w:rsidRPr="007E10A1">
        <w:rPr>
          <w:lang w:val="en-US"/>
        </w:rPr>
        <w:t>Configure ASP.NET caches to serve pages in quick time.</w:t>
      </w:r>
    </w:p>
    <w:p w:rsidR="008547F4" w:rsidRPr="008547F4" w:rsidRDefault="008547F4" w:rsidP="008547F4">
      <w:pPr>
        <w:rPr>
          <w:lang w:val="en-US"/>
        </w:rPr>
      </w:pPr>
      <w:r w:rsidRPr="008547F4">
        <w:rPr>
          <w:lang w:val="en-US"/>
        </w:rPr>
        <w:t>Estimated Time: 60 minutes</w:t>
      </w:r>
    </w:p>
    <w:p w:rsidR="008547F4" w:rsidRPr="008547F4" w:rsidRDefault="008547F4" w:rsidP="007E10A1">
      <w:pPr>
        <w:pStyle w:val="Overskrift2"/>
        <w:rPr>
          <w:lang w:val="en-US"/>
        </w:rPr>
      </w:pPr>
      <w:bookmarkStart w:id="61" w:name="_Toc401515497"/>
      <w:r w:rsidRPr="008547F4">
        <w:rPr>
          <w:lang w:val="en-US"/>
        </w:rPr>
        <w:t>Exercise 1: Using Partial Page Updates</w:t>
      </w:r>
      <w:bookmarkEnd w:id="61"/>
    </w:p>
    <w:p w:rsidR="008547F4" w:rsidRPr="008547F4" w:rsidRDefault="008547F4" w:rsidP="007E10A1">
      <w:pPr>
        <w:pStyle w:val="Overskrift3"/>
        <w:rPr>
          <w:lang w:val="en-US"/>
        </w:rPr>
      </w:pPr>
      <w:r w:rsidRPr="008547F4">
        <w:rPr>
          <w:lang w:val="en-US"/>
        </w:rPr>
        <w:t>Scenario</w:t>
      </w:r>
    </w:p>
    <w:p w:rsidR="008547F4" w:rsidRPr="008547F4" w:rsidRDefault="008547F4" w:rsidP="008547F4">
      <w:pPr>
        <w:rPr>
          <w:lang w:val="en-US"/>
        </w:rPr>
      </w:pPr>
      <w:r w:rsidRPr="008547F4">
        <w:rPr>
          <w:lang w:val="en-US"/>
        </w:rPr>
        <w:t>You have been asked to include a comment functionality on the photo display view of the Photo Sharing</w:t>
      </w:r>
      <w:r w:rsidR="007E10A1">
        <w:rPr>
          <w:lang w:val="en-US"/>
        </w:rPr>
        <w:t xml:space="preserve"> </w:t>
      </w:r>
      <w:r w:rsidRPr="008547F4">
        <w:rPr>
          <w:lang w:val="en-US"/>
        </w:rPr>
        <w:t>application. You want to ensure high performance by using AJAX partial page updates.</w:t>
      </w:r>
    </w:p>
    <w:p w:rsidR="008547F4" w:rsidRPr="008547F4" w:rsidRDefault="008547F4" w:rsidP="008547F4">
      <w:pPr>
        <w:rPr>
          <w:lang w:val="en-US"/>
        </w:rPr>
      </w:pPr>
      <w:r w:rsidRPr="008547F4">
        <w:rPr>
          <w:lang w:val="en-US"/>
        </w:rPr>
        <w:t>In this exercise, you will</w:t>
      </w:r>
    </w:p>
    <w:p w:rsidR="008547F4" w:rsidRPr="007E10A1" w:rsidRDefault="007E10A1" w:rsidP="00DA06CB">
      <w:pPr>
        <w:pStyle w:val="Listeafsnit"/>
        <w:numPr>
          <w:ilvl w:val="0"/>
          <w:numId w:val="118"/>
        </w:numPr>
        <w:rPr>
          <w:lang w:val="en-US"/>
        </w:rPr>
      </w:pPr>
      <w:r>
        <w:rPr>
          <w:lang w:val="en-US"/>
        </w:rPr>
        <w:t xml:space="preserve"> </w:t>
      </w:r>
      <w:r w:rsidR="008547F4" w:rsidRPr="007E10A1">
        <w:rPr>
          <w:lang w:val="en-US"/>
        </w:rPr>
        <w:t>Import a partially complete controller to add comments, and a view to delete comments.</w:t>
      </w:r>
    </w:p>
    <w:p w:rsidR="008547F4" w:rsidRPr="008547F4" w:rsidRDefault="008547F4" w:rsidP="008547F4">
      <w:pPr>
        <w:rPr>
          <w:lang w:val="en-US"/>
        </w:rPr>
      </w:pPr>
      <w:r w:rsidRPr="008547F4">
        <w:rPr>
          <w:lang w:val="en-US"/>
        </w:rPr>
        <w:t>Add code to the controller for partial page update.</w:t>
      </w:r>
    </w:p>
    <w:p w:rsidR="008547F4" w:rsidRPr="008547F4" w:rsidRDefault="008547F4" w:rsidP="008547F4">
      <w:pPr>
        <w:rPr>
          <w:lang w:val="en-US"/>
        </w:rPr>
      </w:pPr>
      <w:r w:rsidRPr="008547F4">
        <w:rPr>
          <w:lang w:val="en-US"/>
        </w:rPr>
        <w:t>The main tasks for this exercise are as follows:</w:t>
      </w:r>
    </w:p>
    <w:p w:rsidR="008547F4" w:rsidRPr="007E10A1" w:rsidRDefault="008547F4" w:rsidP="00DA06CB">
      <w:pPr>
        <w:pStyle w:val="Listeafsnit"/>
        <w:numPr>
          <w:ilvl w:val="0"/>
          <w:numId w:val="124"/>
        </w:numPr>
        <w:rPr>
          <w:lang w:val="en-US"/>
        </w:rPr>
      </w:pPr>
      <w:r w:rsidRPr="007E10A1">
        <w:rPr>
          <w:lang w:val="en-US"/>
        </w:rPr>
        <w:t>Import the Comment controller and Delete view.</w:t>
      </w:r>
    </w:p>
    <w:p w:rsidR="008547F4" w:rsidRPr="007E10A1" w:rsidRDefault="008547F4" w:rsidP="00DA06CB">
      <w:pPr>
        <w:pStyle w:val="Listeafsnit"/>
        <w:numPr>
          <w:ilvl w:val="0"/>
          <w:numId w:val="124"/>
        </w:numPr>
        <w:rPr>
          <w:lang w:val="en-US"/>
        </w:rPr>
      </w:pPr>
      <w:r w:rsidRPr="007E10A1">
        <w:rPr>
          <w:lang w:val="en-US"/>
        </w:rPr>
        <w:t>Add the _CommentsForPhoto action and view.</w:t>
      </w:r>
    </w:p>
    <w:p w:rsidR="008547F4" w:rsidRPr="007E10A1" w:rsidRDefault="008547F4" w:rsidP="00DA06CB">
      <w:pPr>
        <w:pStyle w:val="Listeafsnit"/>
        <w:numPr>
          <w:ilvl w:val="0"/>
          <w:numId w:val="124"/>
        </w:numPr>
        <w:rPr>
          <w:lang w:val="en-US"/>
        </w:rPr>
      </w:pPr>
      <w:r w:rsidRPr="007E10A1">
        <w:rPr>
          <w:lang w:val="en-US"/>
        </w:rPr>
        <w:t>Add the _Create Action and the _CreateAComment views.</w:t>
      </w:r>
    </w:p>
    <w:p w:rsidR="008547F4" w:rsidRPr="007E10A1" w:rsidRDefault="008547F4" w:rsidP="00DA06CB">
      <w:pPr>
        <w:pStyle w:val="Listeafsnit"/>
        <w:numPr>
          <w:ilvl w:val="0"/>
          <w:numId w:val="124"/>
        </w:numPr>
        <w:rPr>
          <w:lang w:val="en-US"/>
        </w:rPr>
      </w:pPr>
      <w:r w:rsidRPr="007E10A1">
        <w:rPr>
          <w:lang w:val="en-US"/>
        </w:rPr>
        <w:t>Add the _CommentsForPhoto POST action.</w:t>
      </w:r>
    </w:p>
    <w:p w:rsidR="008547F4" w:rsidRPr="007E10A1" w:rsidRDefault="008547F4" w:rsidP="00DA06CB">
      <w:pPr>
        <w:pStyle w:val="Listeafsnit"/>
        <w:numPr>
          <w:ilvl w:val="0"/>
          <w:numId w:val="124"/>
        </w:numPr>
        <w:rPr>
          <w:lang w:val="en-US"/>
        </w:rPr>
      </w:pPr>
      <w:r w:rsidRPr="007E10A1">
        <w:rPr>
          <w:lang w:val="en-US"/>
        </w:rPr>
        <w:t>Complete the _CommentsForPhoto view.</w:t>
      </w:r>
    </w:p>
    <w:p w:rsidR="008547F4" w:rsidRPr="008547F4" w:rsidRDefault="008547F4" w:rsidP="007E10A1">
      <w:pPr>
        <w:pStyle w:val="Overskrift3"/>
        <w:rPr>
          <w:lang w:val="en-US"/>
        </w:rPr>
      </w:pPr>
      <w:r w:rsidRPr="008547F4">
        <w:rPr>
          <w:lang w:val="en-US"/>
        </w:rPr>
        <w:t>Task 1: Import the Comment controller and Delete view.</w:t>
      </w:r>
    </w:p>
    <w:p w:rsidR="008547F4" w:rsidRPr="007E10A1" w:rsidRDefault="008547F4" w:rsidP="00DA06CB">
      <w:pPr>
        <w:pStyle w:val="Listeafsnit"/>
        <w:numPr>
          <w:ilvl w:val="0"/>
          <w:numId w:val="125"/>
        </w:numPr>
        <w:rPr>
          <w:lang w:val="en-US"/>
        </w:rPr>
      </w:pPr>
      <w:r w:rsidRPr="007E10A1">
        <w:rPr>
          <w:lang w:val="en-US"/>
        </w:rPr>
        <w:t>Open the PhotoSharingApplication.sln file from the following location:</w:t>
      </w:r>
    </w:p>
    <w:p w:rsidR="008547F4" w:rsidRPr="007E10A1" w:rsidRDefault="008547F4" w:rsidP="00DA06CB">
      <w:pPr>
        <w:pStyle w:val="Listeafsnit"/>
        <w:numPr>
          <w:ilvl w:val="1"/>
          <w:numId w:val="118"/>
        </w:numPr>
        <w:rPr>
          <w:lang w:val="en-US"/>
        </w:rPr>
      </w:pPr>
      <w:r w:rsidRPr="007E10A1">
        <w:rPr>
          <w:lang w:val="en-US"/>
        </w:rPr>
        <w:t>File location: Lab\Starter\PhotoSharingApplication</w:t>
      </w:r>
    </w:p>
    <w:p w:rsidR="008547F4" w:rsidRPr="007E10A1" w:rsidRDefault="008547F4" w:rsidP="00DA06CB">
      <w:pPr>
        <w:pStyle w:val="Listeafsnit"/>
        <w:numPr>
          <w:ilvl w:val="0"/>
          <w:numId w:val="125"/>
        </w:numPr>
        <w:rPr>
          <w:lang w:val="en-US"/>
        </w:rPr>
      </w:pPr>
      <w:r w:rsidRPr="007E10A1">
        <w:rPr>
          <w:lang w:val="en-US"/>
        </w:rPr>
        <w:t>Create a new folder in the Views folder by using the following information:</w:t>
      </w:r>
    </w:p>
    <w:p w:rsidR="008547F4" w:rsidRPr="007E10A1" w:rsidRDefault="008547F4" w:rsidP="00DA06CB">
      <w:pPr>
        <w:pStyle w:val="Listeafsnit"/>
        <w:numPr>
          <w:ilvl w:val="1"/>
          <w:numId w:val="118"/>
        </w:numPr>
        <w:rPr>
          <w:lang w:val="en-US"/>
        </w:rPr>
      </w:pPr>
      <w:r w:rsidRPr="007E10A1">
        <w:rPr>
          <w:lang w:val="en-US"/>
        </w:rPr>
        <w:t>Name of the new folder: Comment</w:t>
      </w:r>
    </w:p>
    <w:p w:rsidR="008547F4" w:rsidRPr="007E10A1" w:rsidRDefault="008547F4" w:rsidP="00DA06CB">
      <w:pPr>
        <w:pStyle w:val="Listeafsnit"/>
        <w:numPr>
          <w:ilvl w:val="0"/>
          <w:numId w:val="125"/>
        </w:numPr>
        <w:rPr>
          <w:lang w:val="en-US"/>
        </w:rPr>
      </w:pPr>
      <w:r w:rsidRPr="007E10A1">
        <w:rPr>
          <w:lang w:val="en-US"/>
        </w:rPr>
        <w:t>Add an existing item to the new Comment folder by using the following information:</w:t>
      </w:r>
    </w:p>
    <w:p w:rsidR="008547F4" w:rsidRPr="007E10A1" w:rsidRDefault="008547F4" w:rsidP="00DA06CB">
      <w:pPr>
        <w:pStyle w:val="Listeafsnit"/>
        <w:numPr>
          <w:ilvl w:val="1"/>
          <w:numId w:val="118"/>
        </w:numPr>
        <w:rPr>
          <w:lang w:val="en-US"/>
        </w:rPr>
      </w:pPr>
      <w:r w:rsidRPr="007E10A1">
        <w:rPr>
          <w:lang w:val="en-US"/>
        </w:rPr>
        <w:t>File location of the existing item: Lab\Comment</w:t>
      </w:r>
      <w:r w:rsidR="007E10A1" w:rsidRPr="007E10A1">
        <w:rPr>
          <w:lang w:val="en-US"/>
        </w:rPr>
        <w:t xml:space="preserve"> </w:t>
      </w:r>
      <w:r w:rsidRPr="007E10A1">
        <w:rPr>
          <w:lang w:val="en-US"/>
        </w:rPr>
        <w:t>Components\Delete.cshtml</w:t>
      </w:r>
    </w:p>
    <w:p w:rsidR="008547F4" w:rsidRPr="007E10A1" w:rsidRDefault="008547F4" w:rsidP="00DA06CB">
      <w:pPr>
        <w:pStyle w:val="Listeafsnit"/>
        <w:numPr>
          <w:ilvl w:val="0"/>
          <w:numId w:val="125"/>
        </w:numPr>
        <w:rPr>
          <w:lang w:val="en-US"/>
        </w:rPr>
      </w:pPr>
      <w:r w:rsidRPr="007E10A1">
        <w:rPr>
          <w:lang w:val="en-US"/>
        </w:rPr>
        <w:t>Add an existing item to the Controller folder by using the following information:</w:t>
      </w:r>
    </w:p>
    <w:p w:rsidR="008547F4" w:rsidRPr="007E10A1" w:rsidRDefault="008547F4" w:rsidP="00DA06CB">
      <w:pPr>
        <w:pStyle w:val="Listeafsnit"/>
        <w:numPr>
          <w:ilvl w:val="1"/>
          <w:numId w:val="118"/>
        </w:numPr>
        <w:rPr>
          <w:lang w:val="en-US"/>
        </w:rPr>
      </w:pPr>
      <w:r w:rsidRPr="007E10A1">
        <w:rPr>
          <w:lang w:val="en-US"/>
        </w:rPr>
        <w:t>File location of the existing item: Lab\Comment</w:t>
      </w:r>
      <w:r w:rsidR="007E10A1" w:rsidRPr="007E10A1">
        <w:rPr>
          <w:lang w:val="en-US"/>
        </w:rPr>
        <w:t xml:space="preserve"> </w:t>
      </w:r>
      <w:r w:rsidRPr="007E10A1">
        <w:rPr>
          <w:lang w:val="en-US"/>
        </w:rPr>
        <w:t>Components\CommentController.cs</w:t>
      </w:r>
    </w:p>
    <w:p w:rsidR="008547F4" w:rsidRPr="008547F4" w:rsidRDefault="008547F4" w:rsidP="007E10A1">
      <w:pPr>
        <w:pStyle w:val="Overskrift3"/>
        <w:rPr>
          <w:lang w:val="en-US"/>
        </w:rPr>
      </w:pPr>
      <w:r w:rsidRPr="008547F4">
        <w:rPr>
          <w:lang w:val="en-US"/>
        </w:rPr>
        <w:lastRenderedPageBreak/>
        <w:t>Task 2: Add the _CommentsForPhoto action and view.</w:t>
      </w:r>
    </w:p>
    <w:p w:rsidR="008547F4" w:rsidRPr="007E10A1" w:rsidRDefault="008547F4" w:rsidP="00DA06CB">
      <w:pPr>
        <w:pStyle w:val="Listeafsnit"/>
        <w:numPr>
          <w:ilvl w:val="0"/>
          <w:numId w:val="126"/>
        </w:numPr>
        <w:rPr>
          <w:lang w:val="en-US"/>
        </w:rPr>
      </w:pPr>
      <w:r w:rsidRPr="007E10A1">
        <w:rPr>
          <w:lang w:val="en-US"/>
        </w:rPr>
        <w:t>Add a new action to CommentController.cs. by using the following information:</w:t>
      </w:r>
    </w:p>
    <w:p w:rsidR="008547F4" w:rsidRPr="007E10A1" w:rsidRDefault="008547F4" w:rsidP="00DA06CB">
      <w:pPr>
        <w:pStyle w:val="Listeafsnit"/>
        <w:numPr>
          <w:ilvl w:val="1"/>
          <w:numId w:val="118"/>
        </w:numPr>
        <w:rPr>
          <w:lang w:val="en-US"/>
        </w:rPr>
      </w:pPr>
      <w:r w:rsidRPr="007E10A1">
        <w:rPr>
          <w:lang w:val="en-US"/>
        </w:rPr>
        <w:t>Annotation: ChildActionOnly</w:t>
      </w:r>
    </w:p>
    <w:p w:rsidR="008547F4" w:rsidRPr="007E10A1" w:rsidRDefault="008547F4" w:rsidP="00DA06CB">
      <w:pPr>
        <w:pStyle w:val="Listeafsnit"/>
        <w:numPr>
          <w:ilvl w:val="1"/>
          <w:numId w:val="118"/>
        </w:numPr>
        <w:rPr>
          <w:lang w:val="en-US"/>
        </w:rPr>
      </w:pPr>
      <w:r w:rsidRPr="007E10A1">
        <w:rPr>
          <w:lang w:val="en-US"/>
        </w:rPr>
        <w:t>Scope: public</w:t>
      </w:r>
    </w:p>
    <w:p w:rsidR="008547F4" w:rsidRPr="007E10A1" w:rsidRDefault="008547F4" w:rsidP="00DA06CB">
      <w:pPr>
        <w:pStyle w:val="Listeafsnit"/>
        <w:numPr>
          <w:ilvl w:val="1"/>
          <w:numId w:val="118"/>
        </w:numPr>
        <w:rPr>
          <w:lang w:val="en-US"/>
        </w:rPr>
      </w:pPr>
      <w:r w:rsidRPr="007E10A1">
        <w:rPr>
          <w:lang w:val="en-US"/>
        </w:rPr>
        <w:t>Return type: PartialViewResult</w:t>
      </w:r>
    </w:p>
    <w:p w:rsidR="008547F4" w:rsidRPr="007E10A1" w:rsidRDefault="008547F4" w:rsidP="00DA06CB">
      <w:pPr>
        <w:pStyle w:val="Listeafsnit"/>
        <w:numPr>
          <w:ilvl w:val="1"/>
          <w:numId w:val="118"/>
        </w:numPr>
        <w:rPr>
          <w:lang w:val="en-US"/>
        </w:rPr>
      </w:pPr>
      <w:r w:rsidRPr="007E10A1">
        <w:rPr>
          <w:lang w:val="en-US"/>
        </w:rPr>
        <w:t>Name: _CommentsForPhoto</w:t>
      </w:r>
    </w:p>
    <w:p w:rsidR="008547F4" w:rsidRPr="007E10A1" w:rsidRDefault="008547F4" w:rsidP="00DA06CB">
      <w:pPr>
        <w:pStyle w:val="Listeafsnit"/>
        <w:numPr>
          <w:ilvl w:val="0"/>
          <w:numId w:val="126"/>
        </w:numPr>
        <w:rPr>
          <w:lang w:val="en-US"/>
        </w:rPr>
      </w:pPr>
      <w:r w:rsidRPr="007E10A1">
        <w:rPr>
          <w:lang w:val="en-US"/>
        </w:rPr>
        <w:t>Parameter: an integer named PhotoId</w:t>
      </w:r>
    </w:p>
    <w:p w:rsidR="008547F4" w:rsidRPr="007E10A1" w:rsidRDefault="008547F4" w:rsidP="00DA06CB">
      <w:pPr>
        <w:pStyle w:val="Listeafsnit"/>
        <w:numPr>
          <w:ilvl w:val="0"/>
          <w:numId w:val="126"/>
        </w:numPr>
        <w:rPr>
          <w:lang w:val="en-US"/>
        </w:rPr>
      </w:pPr>
      <w:r w:rsidRPr="007E10A1">
        <w:rPr>
          <w:lang w:val="en-US"/>
        </w:rPr>
        <w:t>In the _CommentsForPhoto action, select all the comments in the database that have a PhotoID</w:t>
      </w:r>
      <w:r w:rsidR="007E10A1" w:rsidRPr="007E10A1">
        <w:rPr>
          <w:lang w:val="en-US"/>
        </w:rPr>
        <w:t xml:space="preserve"> </w:t>
      </w:r>
      <w:r w:rsidRPr="007E10A1">
        <w:rPr>
          <w:lang w:val="en-US"/>
        </w:rPr>
        <w:t>value equal to the PhotoId parameter, by using a LINQ query.</w:t>
      </w:r>
    </w:p>
    <w:p w:rsidR="008547F4" w:rsidRPr="007E10A1" w:rsidRDefault="008547F4" w:rsidP="00DA06CB">
      <w:pPr>
        <w:pStyle w:val="Listeafsnit"/>
        <w:numPr>
          <w:ilvl w:val="0"/>
          <w:numId w:val="126"/>
        </w:numPr>
        <w:rPr>
          <w:lang w:val="en-US"/>
        </w:rPr>
      </w:pPr>
      <w:r w:rsidRPr="007E10A1">
        <w:rPr>
          <w:lang w:val="en-US"/>
        </w:rPr>
        <w:t>Save the PhotoId parameter value in the ViewBag collection to use it later in the view.</w:t>
      </w:r>
    </w:p>
    <w:p w:rsidR="008547F4" w:rsidRPr="007E10A1" w:rsidRDefault="008547F4" w:rsidP="00DA06CB">
      <w:pPr>
        <w:pStyle w:val="Listeafsnit"/>
        <w:numPr>
          <w:ilvl w:val="0"/>
          <w:numId w:val="126"/>
        </w:numPr>
        <w:rPr>
          <w:lang w:val="en-US"/>
        </w:rPr>
      </w:pPr>
      <w:r w:rsidRPr="007E10A1">
        <w:rPr>
          <w:lang w:val="en-US"/>
        </w:rPr>
        <w:t>Return a partial view as the result of the _CommentsForPhot</w:t>
      </w:r>
      <w:r w:rsidR="007E10A1" w:rsidRPr="007E10A1">
        <w:rPr>
          <w:lang w:val="en-US"/>
        </w:rPr>
        <w:t xml:space="preserve">o action by using the following </w:t>
      </w:r>
      <w:r w:rsidRPr="007E10A1">
        <w:rPr>
          <w:lang w:val="en-US"/>
        </w:rPr>
        <w:t>information:</w:t>
      </w:r>
    </w:p>
    <w:p w:rsidR="008547F4" w:rsidRPr="007E10A1" w:rsidRDefault="008547F4" w:rsidP="00DA06CB">
      <w:pPr>
        <w:pStyle w:val="Listeafsnit"/>
        <w:numPr>
          <w:ilvl w:val="1"/>
          <w:numId w:val="118"/>
        </w:numPr>
        <w:rPr>
          <w:lang w:val="en-US"/>
        </w:rPr>
      </w:pPr>
      <w:r w:rsidRPr="007E10A1">
        <w:rPr>
          <w:lang w:val="en-US"/>
        </w:rPr>
        <w:t>View name: _CommentsForPhoto</w:t>
      </w:r>
    </w:p>
    <w:p w:rsidR="008547F4" w:rsidRPr="007E10A1" w:rsidRDefault="008547F4" w:rsidP="00DA06CB">
      <w:pPr>
        <w:pStyle w:val="Listeafsnit"/>
        <w:numPr>
          <w:ilvl w:val="1"/>
          <w:numId w:val="118"/>
        </w:numPr>
        <w:rPr>
          <w:lang w:val="en-US"/>
        </w:rPr>
      </w:pPr>
      <w:r w:rsidRPr="007E10A1">
        <w:rPr>
          <w:lang w:val="en-US"/>
        </w:rPr>
        <w:t>Model: comments.ToList()</w:t>
      </w:r>
    </w:p>
    <w:p w:rsidR="008547F4" w:rsidRPr="007E10A1" w:rsidRDefault="008547F4" w:rsidP="00DA06CB">
      <w:pPr>
        <w:pStyle w:val="Listeafsnit"/>
        <w:numPr>
          <w:ilvl w:val="0"/>
          <w:numId w:val="126"/>
        </w:numPr>
        <w:rPr>
          <w:lang w:val="en-US"/>
        </w:rPr>
      </w:pPr>
      <w:r w:rsidRPr="007E10A1">
        <w:rPr>
          <w:lang w:val="en-US"/>
        </w:rPr>
        <w:t>Add a new partial view to display a list of comments by using the following information:</w:t>
      </w:r>
    </w:p>
    <w:p w:rsidR="008547F4" w:rsidRPr="007E10A1" w:rsidRDefault="008547F4" w:rsidP="00DA06CB">
      <w:pPr>
        <w:pStyle w:val="Listeafsnit"/>
        <w:numPr>
          <w:ilvl w:val="1"/>
          <w:numId w:val="118"/>
        </w:numPr>
        <w:rPr>
          <w:lang w:val="en-US"/>
        </w:rPr>
      </w:pPr>
      <w:r w:rsidRPr="007E10A1">
        <w:rPr>
          <w:lang w:val="en-US"/>
        </w:rPr>
        <w:t>Parent folder: Views/Shared</w:t>
      </w:r>
    </w:p>
    <w:p w:rsidR="008547F4" w:rsidRPr="007E10A1" w:rsidRDefault="008547F4" w:rsidP="00DA06CB">
      <w:pPr>
        <w:pStyle w:val="Listeafsnit"/>
        <w:numPr>
          <w:ilvl w:val="1"/>
          <w:numId w:val="118"/>
        </w:numPr>
        <w:rPr>
          <w:lang w:val="en-US"/>
        </w:rPr>
      </w:pPr>
      <w:r w:rsidRPr="007E10A1">
        <w:rPr>
          <w:lang w:val="en-US"/>
        </w:rPr>
        <w:t>View name: _CommentsForPhoto</w:t>
      </w:r>
    </w:p>
    <w:p w:rsidR="008547F4" w:rsidRPr="007E10A1" w:rsidRDefault="008547F4" w:rsidP="00DA06CB">
      <w:pPr>
        <w:pStyle w:val="Listeafsnit"/>
        <w:numPr>
          <w:ilvl w:val="1"/>
          <w:numId w:val="118"/>
        </w:numPr>
        <w:rPr>
          <w:lang w:val="en-US"/>
        </w:rPr>
      </w:pPr>
      <w:r w:rsidRPr="007E10A1">
        <w:rPr>
          <w:lang w:val="en-US"/>
        </w:rPr>
        <w:t>View type: Strong.</w:t>
      </w:r>
    </w:p>
    <w:p w:rsidR="008547F4" w:rsidRPr="007E10A1" w:rsidRDefault="008547F4" w:rsidP="00DA06CB">
      <w:pPr>
        <w:pStyle w:val="Listeafsnit"/>
        <w:numPr>
          <w:ilvl w:val="1"/>
          <w:numId w:val="118"/>
        </w:numPr>
        <w:rPr>
          <w:lang w:val="en-US"/>
        </w:rPr>
      </w:pPr>
      <w:r w:rsidRPr="007E10A1">
        <w:rPr>
          <w:lang w:val="en-US"/>
        </w:rPr>
        <w:t>Model class: Comment</w:t>
      </w:r>
    </w:p>
    <w:p w:rsidR="008547F4" w:rsidRPr="007E10A1" w:rsidRDefault="008547F4" w:rsidP="00DA06CB">
      <w:pPr>
        <w:pStyle w:val="Listeafsnit"/>
        <w:numPr>
          <w:ilvl w:val="1"/>
          <w:numId w:val="118"/>
        </w:numPr>
        <w:rPr>
          <w:lang w:val="en-US"/>
        </w:rPr>
      </w:pPr>
      <w:r w:rsidRPr="007E10A1">
        <w:rPr>
          <w:lang w:val="en-US"/>
        </w:rPr>
        <w:t>Create partial view: Yes.</w:t>
      </w:r>
    </w:p>
    <w:p w:rsidR="008547F4" w:rsidRPr="007E10A1" w:rsidRDefault="008547F4" w:rsidP="00DA06CB">
      <w:pPr>
        <w:pStyle w:val="Listeafsnit"/>
        <w:numPr>
          <w:ilvl w:val="0"/>
          <w:numId w:val="126"/>
        </w:numPr>
        <w:rPr>
          <w:lang w:val="en-US"/>
        </w:rPr>
      </w:pPr>
      <w:r w:rsidRPr="007E10A1">
        <w:rPr>
          <w:lang w:val="en-US"/>
        </w:rPr>
        <w:t>Bind the _CommentsForPhoto.cshtml view to an enumerable collection of comments.</w:t>
      </w:r>
    </w:p>
    <w:p w:rsidR="008547F4" w:rsidRPr="007E10A1" w:rsidRDefault="008547F4" w:rsidP="00DA06CB">
      <w:pPr>
        <w:pStyle w:val="Listeafsnit"/>
        <w:numPr>
          <w:ilvl w:val="0"/>
          <w:numId w:val="126"/>
        </w:numPr>
        <w:rPr>
          <w:lang w:val="en-US"/>
        </w:rPr>
      </w:pPr>
      <w:r w:rsidRPr="007E10A1">
        <w:rPr>
          <w:lang w:val="en-US"/>
        </w:rPr>
        <w:t>Create an H3 element by using the following information:</w:t>
      </w:r>
    </w:p>
    <w:p w:rsidR="008547F4" w:rsidRPr="007E10A1" w:rsidRDefault="008547F4" w:rsidP="00DA06CB">
      <w:pPr>
        <w:pStyle w:val="Listeafsnit"/>
        <w:numPr>
          <w:ilvl w:val="0"/>
          <w:numId w:val="126"/>
        </w:numPr>
        <w:rPr>
          <w:lang w:val="en-US"/>
        </w:rPr>
      </w:pPr>
      <w:r w:rsidRPr="007E10A1">
        <w:rPr>
          <w:lang w:val="en-US"/>
        </w:rPr>
        <w:t>Heading: Comments</w:t>
      </w:r>
    </w:p>
    <w:p w:rsidR="008547F4" w:rsidRPr="007E10A1" w:rsidRDefault="008547F4" w:rsidP="00DA06CB">
      <w:pPr>
        <w:pStyle w:val="Listeafsnit"/>
        <w:numPr>
          <w:ilvl w:val="0"/>
          <w:numId w:val="126"/>
        </w:numPr>
        <w:rPr>
          <w:lang w:val="en-US"/>
        </w:rPr>
      </w:pPr>
      <w:r w:rsidRPr="007E10A1">
        <w:rPr>
          <w:lang w:val="en-US"/>
        </w:rPr>
        <w:t>After the heading, create a DIV element with the ID comments-tool. Within this DIV element, create</w:t>
      </w:r>
      <w:r w:rsidR="007E10A1" w:rsidRPr="007E10A1">
        <w:rPr>
          <w:lang w:val="en-US"/>
        </w:rPr>
        <w:t xml:space="preserve"> </w:t>
      </w:r>
      <w:r w:rsidRPr="007E10A1">
        <w:rPr>
          <w:lang w:val="en-US"/>
        </w:rPr>
        <w:t>a second DIV element with the ID all-comments.</w:t>
      </w:r>
    </w:p>
    <w:p w:rsidR="008547F4" w:rsidRPr="007E10A1" w:rsidRDefault="008547F4" w:rsidP="00DA06CB">
      <w:pPr>
        <w:pStyle w:val="Listeafsnit"/>
        <w:numPr>
          <w:ilvl w:val="0"/>
          <w:numId w:val="126"/>
        </w:numPr>
        <w:rPr>
          <w:lang w:val="en-US"/>
        </w:rPr>
      </w:pPr>
      <w:r w:rsidRPr="007E10A1">
        <w:rPr>
          <w:lang w:val="en-US"/>
        </w:rPr>
        <w:t>For each item in the model, render a DIV element with the photo-comment class.</w:t>
      </w:r>
    </w:p>
    <w:p w:rsidR="008547F4" w:rsidRPr="007E10A1" w:rsidRDefault="008547F4" w:rsidP="00DA06CB">
      <w:pPr>
        <w:pStyle w:val="Listeafsnit"/>
        <w:numPr>
          <w:ilvl w:val="0"/>
          <w:numId w:val="126"/>
        </w:numPr>
        <w:rPr>
          <w:lang w:val="en-US"/>
        </w:rPr>
      </w:pPr>
      <w:r w:rsidRPr="007E10A1">
        <w:rPr>
          <w:lang w:val="en-US"/>
        </w:rPr>
        <w:t>Within the &lt;div class="photo-comment"&gt; element, add a DIV ele</w:t>
      </w:r>
      <w:r w:rsidR="007E10A1" w:rsidRPr="007E10A1">
        <w:rPr>
          <w:lang w:val="en-US"/>
        </w:rPr>
        <w:t xml:space="preserve">ment with the photo-commentfrom </w:t>
      </w:r>
      <w:r w:rsidRPr="007E10A1">
        <w:rPr>
          <w:lang w:val="en-US"/>
        </w:rPr>
        <w:t>class. Within this DIV element, render the UserName value of the model item by using the</w:t>
      </w:r>
      <w:r w:rsidR="007E10A1" w:rsidRPr="007E10A1">
        <w:rPr>
          <w:lang w:val="en-US"/>
        </w:rPr>
        <w:t xml:space="preserve"> </w:t>
      </w:r>
      <w:r w:rsidRPr="007E10A1">
        <w:rPr>
          <w:lang w:val="en-US"/>
        </w:rPr>
        <w:t>Html.DisplayFor() helper.</w:t>
      </w:r>
    </w:p>
    <w:p w:rsidR="008547F4" w:rsidRPr="007E10A1" w:rsidRDefault="008547F4" w:rsidP="00DA06CB">
      <w:pPr>
        <w:pStyle w:val="Listeafsnit"/>
        <w:numPr>
          <w:ilvl w:val="0"/>
          <w:numId w:val="126"/>
        </w:numPr>
        <w:rPr>
          <w:lang w:val="en-US"/>
        </w:rPr>
      </w:pPr>
      <w:r w:rsidRPr="007E10A1">
        <w:rPr>
          <w:lang w:val="en-US"/>
        </w:rPr>
        <w:t>Add a DIV element with the photo-comment-subject class. With</w:t>
      </w:r>
      <w:r w:rsidR="007E10A1" w:rsidRPr="007E10A1">
        <w:rPr>
          <w:lang w:val="en-US"/>
        </w:rPr>
        <w:t xml:space="preserve">in this DIV element, render the </w:t>
      </w:r>
      <w:r w:rsidRPr="007E10A1">
        <w:rPr>
          <w:lang w:val="en-US"/>
        </w:rPr>
        <w:t>Subject value of the model item by using the Html.DisplayFor() helper.</w:t>
      </w:r>
    </w:p>
    <w:p w:rsidR="008547F4" w:rsidRPr="007E10A1" w:rsidRDefault="008547F4" w:rsidP="00DA06CB">
      <w:pPr>
        <w:pStyle w:val="Listeafsnit"/>
        <w:numPr>
          <w:ilvl w:val="0"/>
          <w:numId w:val="126"/>
        </w:numPr>
        <w:rPr>
          <w:lang w:val="en-US"/>
        </w:rPr>
      </w:pPr>
      <w:r w:rsidRPr="007E10A1">
        <w:rPr>
          <w:lang w:val="en-US"/>
        </w:rPr>
        <w:t>Add a DIV element with the photo-comment-body class. Within th</w:t>
      </w:r>
      <w:r w:rsidR="007E10A1" w:rsidRPr="007E10A1">
        <w:rPr>
          <w:lang w:val="en-US"/>
        </w:rPr>
        <w:t xml:space="preserve">is DIV element, render the Body </w:t>
      </w:r>
      <w:r w:rsidRPr="007E10A1">
        <w:rPr>
          <w:lang w:val="en-US"/>
        </w:rPr>
        <w:t>value of the model item by using the Html.DisplayFor() helper.</w:t>
      </w:r>
    </w:p>
    <w:p w:rsidR="008547F4" w:rsidRPr="007E10A1" w:rsidRDefault="008547F4" w:rsidP="00DA06CB">
      <w:pPr>
        <w:pStyle w:val="Listeafsnit"/>
        <w:numPr>
          <w:ilvl w:val="0"/>
          <w:numId w:val="126"/>
        </w:numPr>
        <w:rPr>
          <w:lang w:val="en-US"/>
        </w:rPr>
      </w:pPr>
      <w:r w:rsidRPr="007E10A1">
        <w:rPr>
          <w:lang w:val="en-US"/>
        </w:rPr>
        <w:t>Render a link to the Delete action by using the Htm</w:t>
      </w:r>
      <w:r w:rsidR="007E10A1" w:rsidRPr="007E10A1">
        <w:rPr>
          <w:lang w:val="en-US"/>
        </w:rPr>
        <w:t xml:space="preserve">l.ActionLink() helper. Pass the </w:t>
      </w:r>
      <w:r w:rsidRPr="007E10A1">
        <w:rPr>
          <w:lang w:val="en-US"/>
        </w:rPr>
        <w:t>item.CommentID value as the id parameter.</w:t>
      </w:r>
    </w:p>
    <w:p w:rsidR="008547F4" w:rsidRPr="007E10A1" w:rsidRDefault="008547F4" w:rsidP="00DA06CB">
      <w:pPr>
        <w:pStyle w:val="Listeafsnit"/>
        <w:numPr>
          <w:ilvl w:val="0"/>
          <w:numId w:val="126"/>
        </w:numPr>
        <w:rPr>
          <w:lang w:val="en-US"/>
        </w:rPr>
      </w:pPr>
      <w:r w:rsidRPr="007E10A1">
        <w:rPr>
          <w:lang w:val="en-US"/>
        </w:rPr>
        <w:t>In the Views/Photo/Display.cshtml view file, just before the Back To List link, render the</w:t>
      </w:r>
      <w:r w:rsidR="007E10A1" w:rsidRPr="007E10A1">
        <w:rPr>
          <w:lang w:val="en-US"/>
        </w:rPr>
        <w:t xml:space="preserve"> </w:t>
      </w:r>
      <w:r w:rsidRPr="007E10A1">
        <w:rPr>
          <w:lang w:val="en-US"/>
        </w:rPr>
        <w:t>_CommentsForPhoto partial view by using the following information:</w:t>
      </w:r>
    </w:p>
    <w:p w:rsidR="008547F4" w:rsidRPr="007E10A1" w:rsidRDefault="008547F4" w:rsidP="00DA06CB">
      <w:pPr>
        <w:pStyle w:val="Listeafsnit"/>
        <w:numPr>
          <w:ilvl w:val="1"/>
          <w:numId w:val="118"/>
        </w:numPr>
        <w:rPr>
          <w:lang w:val="en-US"/>
        </w:rPr>
      </w:pPr>
      <w:r w:rsidRPr="007E10A1">
        <w:rPr>
          <w:lang w:val="en-US"/>
        </w:rPr>
        <w:t>Helper: Html.Action()</w:t>
      </w:r>
    </w:p>
    <w:p w:rsidR="008547F4" w:rsidRPr="007E10A1" w:rsidRDefault="008547F4" w:rsidP="00DA06CB">
      <w:pPr>
        <w:pStyle w:val="Listeafsnit"/>
        <w:numPr>
          <w:ilvl w:val="1"/>
          <w:numId w:val="118"/>
        </w:numPr>
        <w:rPr>
          <w:lang w:val="en-US"/>
        </w:rPr>
      </w:pPr>
      <w:r w:rsidRPr="007E10A1">
        <w:rPr>
          <w:lang w:val="en-US"/>
        </w:rPr>
        <w:t>Action: _CommentsForPhoto</w:t>
      </w:r>
    </w:p>
    <w:p w:rsidR="008547F4" w:rsidRPr="007E10A1" w:rsidRDefault="008547F4" w:rsidP="00DA06CB">
      <w:pPr>
        <w:pStyle w:val="Listeafsnit"/>
        <w:numPr>
          <w:ilvl w:val="1"/>
          <w:numId w:val="118"/>
        </w:numPr>
        <w:rPr>
          <w:lang w:val="en-US"/>
        </w:rPr>
      </w:pPr>
      <w:r w:rsidRPr="007E10A1">
        <w:rPr>
          <w:lang w:val="en-US"/>
        </w:rPr>
        <w:t>Controller: Comment</w:t>
      </w:r>
    </w:p>
    <w:p w:rsidR="008547F4" w:rsidRPr="007E10A1" w:rsidRDefault="008547F4" w:rsidP="00DA06CB">
      <w:pPr>
        <w:pStyle w:val="Listeafsnit"/>
        <w:numPr>
          <w:ilvl w:val="0"/>
          <w:numId w:val="126"/>
        </w:numPr>
        <w:rPr>
          <w:lang w:val="en-US"/>
        </w:rPr>
      </w:pPr>
      <w:r w:rsidRPr="007E10A1">
        <w:rPr>
          <w:lang w:val="en-US"/>
        </w:rPr>
        <w:t>PhotoId parameter: Model.PhotoID</w:t>
      </w:r>
    </w:p>
    <w:p w:rsidR="008547F4" w:rsidRPr="007E10A1" w:rsidRDefault="008547F4" w:rsidP="00DA06CB">
      <w:pPr>
        <w:pStyle w:val="Listeafsnit"/>
        <w:numPr>
          <w:ilvl w:val="0"/>
          <w:numId w:val="126"/>
        </w:numPr>
        <w:rPr>
          <w:lang w:val="en-US"/>
        </w:rPr>
      </w:pPr>
      <w:r w:rsidRPr="007E10A1">
        <w:rPr>
          <w:lang w:val="en-US"/>
        </w:rPr>
        <w:t>Run the application in debugging mode and browse to Sample Photo 1</w:t>
      </w:r>
      <w:r w:rsidR="007E10A1" w:rsidRPr="007E10A1">
        <w:rPr>
          <w:lang w:val="en-US"/>
        </w:rPr>
        <w:t xml:space="preserve">. Observe the display of </w:t>
      </w:r>
      <w:r w:rsidRPr="007E10A1">
        <w:rPr>
          <w:lang w:val="en-US"/>
        </w:rPr>
        <w:t>comments on the page.</w:t>
      </w:r>
    </w:p>
    <w:p w:rsidR="008547F4" w:rsidRPr="007E10A1" w:rsidRDefault="008547F4" w:rsidP="00DA06CB">
      <w:pPr>
        <w:pStyle w:val="Listeafsnit"/>
        <w:numPr>
          <w:ilvl w:val="0"/>
          <w:numId w:val="126"/>
        </w:numPr>
        <w:rPr>
          <w:lang w:val="en-US"/>
        </w:rPr>
      </w:pPr>
      <w:r w:rsidRPr="007E10A1">
        <w:rPr>
          <w:lang w:val="en-US"/>
        </w:rPr>
        <w:t>Close Internet Explorer.</w:t>
      </w:r>
    </w:p>
    <w:p w:rsidR="008547F4" w:rsidRPr="008547F4" w:rsidRDefault="008547F4" w:rsidP="007E10A1">
      <w:pPr>
        <w:pStyle w:val="Overskrift3"/>
        <w:rPr>
          <w:lang w:val="en-US"/>
        </w:rPr>
      </w:pPr>
      <w:r w:rsidRPr="008547F4">
        <w:rPr>
          <w:lang w:val="en-US"/>
        </w:rPr>
        <w:t>Task 3: Add the _Create Action and the _CreateAComment views.</w:t>
      </w:r>
    </w:p>
    <w:p w:rsidR="008547F4" w:rsidRPr="007E10A1" w:rsidRDefault="008547F4" w:rsidP="00DA06CB">
      <w:pPr>
        <w:pStyle w:val="Listeafsnit"/>
        <w:numPr>
          <w:ilvl w:val="0"/>
          <w:numId w:val="127"/>
        </w:numPr>
        <w:rPr>
          <w:lang w:val="en-US"/>
        </w:rPr>
      </w:pPr>
      <w:r w:rsidRPr="007E10A1">
        <w:rPr>
          <w:lang w:val="en-US"/>
        </w:rPr>
        <w:t>Add a new action to the CommentController.cs file by using the following information:</w:t>
      </w:r>
    </w:p>
    <w:p w:rsidR="008547F4" w:rsidRPr="007E10A1" w:rsidRDefault="008547F4" w:rsidP="00DA06CB">
      <w:pPr>
        <w:pStyle w:val="Listeafsnit"/>
        <w:numPr>
          <w:ilvl w:val="1"/>
          <w:numId w:val="118"/>
        </w:numPr>
        <w:rPr>
          <w:lang w:val="en-US"/>
        </w:rPr>
      </w:pPr>
      <w:r w:rsidRPr="007E10A1">
        <w:rPr>
          <w:lang w:val="en-US"/>
        </w:rPr>
        <w:t>Scope: public</w:t>
      </w:r>
    </w:p>
    <w:p w:rsidR="008547F4" w:rsidRPr="007E10A1" w:rsidRDefault="008547F4" w:rsidP="00DA06CB">
      <w:pPr>
        <w:pStyle w:val="Listeafsnit"/>
        <w:numPr>
          <w:ilvl w:val="1"/>
          <w:numId w:val="118"/>
        </w:numPr>
        <w:rPr>
          <w:lang w:val="en-US"/>
        </w:rPr>
      </w:pPr>
      <w:r w:rsidRPr="007E10A1">
        <w:rPr>
          <w:lang w:val="en-US"/>
        </w:rPr>
        <w:lastRenderedPageBreak/>
        <w:t>Return type: PartialViewResult</w:t>
      </w:r>
    </w:p>
    <w:p w:rsidR="008547F4" w:rsidRPr="007E10A1" w:rsidRDefault="008547F4" w:rsidP="00DA06CB">
      <w:pPr>
        <w:pStyle w:val="Listeafsnit"/>
        <w:numPr>
          <w:ilvl w:val="1"/>
          <w:numId w:val="118"/>
        </w:numPr>
        <w:rPr>
          <w:lang w:val="en-US"/>
        </w:rPr>
      </w:pPr>
      <w:r w:rsidRPr="007E10A1">
        <w:rPr>
          <w:lang w:val="en-US"/>
        </w:rPr>
        <w:t>Name: _Create</w:t>
      </w:r>
    </w:p>
    <w:p w:rsidR="008547F4" w:rsidRPr="007E10A1" w:rsidRDefault="008547F4" w:rsidP="00DA06CB">
      <w:pPr>
        <w:pStyle w:val="Listeafsnit"/>
        <w:numPr>
          <w:ilvl w:val="0"/>
          <w:numId w:val="127"/>
        </w:numPr>
        <w:rPr>
          <w:lang w:val="en-US"/>
        </w:rPr>
      </w:pPr>
      <w:r w:rsidRPr="007E10A1">
        <w:rPr>
          <w:lang w:val="en-US"/>
        </w:rPr>
        <w:t>Parameter: an integer named PhotoId.</w:t>
      </w:r>
    </w:p>
    <w:p w:rsidR="008547F4" w:rsidRPr="007E10A1" w:rsidRDefault="008547F4" w:rsidP="00DA06CB">
      <w:pPr>
        <w:pStyle w:val="Listeafsnit"/>
        <w:numPr>
          <w:ilvl w:val="0"/>
          <w:numId w:val="127"/>
        </w:numPr>
        <w:rPr>
          <w:lang w:val="en-US"/>
        </w:rPr>
      </w:pPr>
      <w:r w:rsidRPr="007E10A1">
        <w:rPr>
          <w:lang w:val="en-US"/>
        </w:rPr>
        <w:t>In the _Create action, create a new Comment object and set its PhotoID property to equal the</w:t>
      </w:r>
      <w:r w:rsidR="007E10A1" w:rsidRPr="007E10A1">
        <w:rPr>
          <w:lang w:val="en-US"/>
        </w:rPr>
        <w:t xml:space="preserve"> </w:t>
      </w:r>
      <w:r w:rsidRPr="007E10A1">
        <w:rPr>
          <w:lang w:val="en-US"/>
        </w:rPr>
        <w:t>PhotoId parameter.</w:t>
      </w:r>
    </w:p>
    <w:p w:rsidR="008547F4" w:rsidRPr="007E10A1" w:rsidRDefault="008547F4" w:rsidP="00DA06CB">
      <w:pPr>
        <w:pStyle w:val="Listeafsnit"/>
        <w:numPr>
          <w:ilvl w:val="0"/>
          <w:numId w:val="127"/>
        </w:numPr>
        <w:rPr>
          <w:lang w:val="en-US"/>
        </w:rPr>
      </w:pPr>
      <w:r w:rsidRPr="007E10A1">
        <w:rPr>
          <w:lang w:val="en-US"/>
        </w:rPr>
        <w:t>Save the PhotoId parameter value in the ViewBag collection to use it later in the view.</w:t>
      </w:r>
    </w:p>
    <w:p w:rsidR="008547F4" w:rsidRPr="007E10A1" w:rsidRDefault="008547F4" w:rsidP="00DA06CB">
      <w:pPr>
        <w:pStyle w:val="Listeafsnit"/>
        <w:numPr>
          <w:ilvl w:val="0"/>
          <w:numId w:val="127"/>
        </w:numPr>
        <w:rPr>
          <w:lang w:val="en-US"/>
        </w:rPr>
      </w:pPr>
      <w:r w:rsidRPr="007E10A1">
        <w:rPr>
          <w:lang w:val="en-US"/>
        </w:rPr>
        <w:t>Return a partial view named _CreateAComment.</w:t>
      </w:r>
    </w:p>
    <w:p w:rsidR="008547F4" w:rsidRPr="007E10A1" w:rsidRDefault="008547F4" w:rsidP="00DA06CB">
      <w:pPr>
        <w:pStyle w:val="Listeafsnit"/>
        <w:numPr>
          <w:ilvl w:val="0"/>
          <w:numId w:val="127"/>
        </w:numPr>
        <w:rPr>
          <w:lang w:val="en-US"/>
        </w:rPr>
      </w:pPr>
      <w:r w:rsidRPr="007E10A1">
        <w:rPr>
          <w:lang w:val="en-US"/>
        </w:rPr>
        <w:t>Add a new partial view for creating new comments by using the following information:</w:t>
      </w:r>
    </w:p>
    <w:p w:rsidR="008547F4" w:rsidRPr="007E10A1" w:rsidRDefault="008547F4" w:rsidP="00DA06CB">
      <w:pPr>
        <w:pStyle w:val="Listeafsnit"/>
        <w:numPr>
          <w:ilvl w:val="1"/>
          <w:numId w:val="118"/>
        </w:numPr>
        <w:rPr>
          <w:lang w:val="en-US"/>
        </w:rPr>
      </w:pPr>
      <w:r w:rsidRPr="007E10A1">
        <w:rPr>
          <w:lang w:val="en-US"/>
        </w:rPr>
        <w:t>Parent folder: Views/Shared</w:t>
      </w:r>
    </w:p>
    <w:p w:rsidR="008547F4" w:rsidRPr="007E10A1" w:rsidRDefault="008547F4" w:rsidP="00DA06CB">
      <w:pPr>
        <w:pStyle w:val="Listeafsnit"/>
        <w:numPr>
          <w:ilvl w:val="1"/>
          <w:numId w:val="118"/>
        </w:numPr>
        <w:rPr>
          <w:lang w:val="en-US"/>
        </w:rPr>
      </w:pPr>
      <w:r w:rsidRPr="007E10A1">
        <w:rPr>
          <w:lang w:val="en-US"/>
        </w:rPr>
        <w:t>View name: _CreateAComment</w:t>
      </w:r>
    </w:p>
    <w:p w:rsidR="008547F4" w:rsidRPr="007E10A1" w:rsidRDefault="008547F4" w:rsidP="00DA06CB">
      <w:pPr>
        <w:pStyle w:val="Listeafsnit"/>
        <w:numPr>
          <w:ilvl w:val="1"/>
          <w:numId w:val="118"/>
        </w:numPr>
        <w:rPr>
          <w:lang w:val="en-US"/>
        </w:rPr>
      </w:pPr>
      <w:r w:rsidRPr="007E10A1">
        <w:rPr>
          <w:lang w:val="en-US"/>
        </w:rPr>
        <w:t>View type: Strong</w:t>
      </w:r>
    </w:p>
    <w:p w:rsidR="008547F4" w:rsidRPr="007E10A1" w:rsidRDefault="008547F4" w:rsidP="00DA06CB">
      <w:pPr>
        <w:pStyle w:val="Listeafsnit"/>
        <w:numPr>
          <w:ilvl w:val="1"/>
          <w:numId w:val="118"/>
        </w:numPr>
        <w:rPr>
          <w:lang w:val="en-US"/>
        </w:rPr>
      </w:pPr>
      <w:r w:rsidRPr="007E10A1">
        <w:rPr>
          <w:lang w:val="en-US"/>
        </w:rPr>
        <w:t>Model class: Comment</w:t>
      </w:r>
    </w:p>
    <w:p w:rsidR="008547F4" w:rsidRPr="007E10A1" w:rsidRDefault="008547F4" w:rsidP="00DA06CB">
      <w:pPr>
        <w:pStyle w:val="Listeafsnit"/>
        <w:numPr>
          <w:ilvl w:val="1"/>
          <w:numId w:val="118"/>
        </w:numPr>
        <w:rPr>
          <w:lang w:val="en-US"/>
        </w:rPr>
      </w:pPr>
      <w:r w:rsidRPr="007E10A1">
        <w:rPr>
          <w:lang w:val="en-US"/>
        </w:rPr>
        <w:t>Create partial view: Yes</w:t>
      </w:r>
    </w:p>
    <w:p w:rsidR="008547F4" w:rsidRPr="007E10A1" w:rsidRDefault="008547F4" w:rsidP="00DA06CB">
      <w:pPr>
        <w:pStyle w:val="Listeafsnit"/>
        <w:numPr>
          <w:ilvl w:val="0"/>
          <w:numId w:val="127"/>
        </w:numPr>
        <w:rPr>
          <w:lang w:val="en-US"/>
        </w:rPr>
      </w:pPr>
      <w:r w:rsidRPr="007E10A1">
        <w:rPr>
          <w:lang w:val="en-US"/>
        </w:rPr>
        <w:t>In the _CreateAComment view, render v</w:t>
      </w:r>
      <w:r w:rsidR="007E10A1" w:rsidRPr="007E10A1">
        <w:rPr>
          <w:lang w:val="en-US"/>
        </w:rPr>
        <w:t xml:space="preserve">alidation messages by using the </w:t>
      </w:r>
      <w:r w:rsidRPr="007E10A1">
        <w:rPr>
          <w:lang w:val="en-US"/>
        </w:rPr>
        <w:t>Html.ValidationSummary() helper. For the excludePropertyErrors parameter, pass true.</w:t>
      </w:r>
    </w:p>
    <w:p w:rsidR="008547F4" w:rsidRPr="007E10A1" w:rsidRDefault="008547F4" w:rsidP="00DA06CB">
      <w:pPr>
        <w:pStyle w:val="Listeafsnit"/>
        <w:numPr>
          <w:ilvl w:val="0"/>
          <w:numId w:val="127"/>
        </w:numPr>
        <w:rPr>
          <w:lang w:val="en-US"/>
        </w:rPr>
      </w:pPr>
      <w:r w:rsidRPr="007E10A1">
        <w:rPr>
          <w:lang w:val="en-US"/>
        </w:rPr>
        <w:t>After the validation messages, add a DIV element with the add-comment-tool class.</w:t>
      </w:r>
    </w:p>
    <w:p w:rsidR="008547F4" w:rsidRPr="007E10A1" w:rsidRDefault="008547F4" w:rsidP="00DA06CB">
      <w:pPr>
        <w:pStyle w:val="Listeafsnit"/>
        <w:numPr>
          <w:ilvl w:val="0"/>
          <w:numId w:val="127"/>
        </w:numPr>
        <w:rPr>
          <w:lang w:val="en-US"/>
        </w:rPr>
      </w:pPr>
      <w:r w:rsidRPr="007E10A1">
        <w:rPr>
          <w:lang w:val="en-US"/>
        </w:rPr>
        <w:t>Within the &lt;div class="add-comment-tool"&gt; element, add a DIV element with no class or ID.</w:t>
      </w:r>
    </w:p>
    <w:p w:rsidR="008547F4" w:rsidRPr="007E10A1" w:rsidRDefault="008547F4" w:rsidP="00DA06CB">
      <w:pPr>
        <w:pStyle w:val="Listeafsnit"/>
        <w:numPr>
          <w:ilvl w:val="0"/>
          <w:numId w:val="127"/>
        </w:numPr>
        <w:rPr>
          <w:lang w:val="en-US"/>
        </w:rPr>
      </w:pPr>
      <w:r w:rsidRPr="007E10A1">
        <w:rPr>
          <w:lang w:val="en-US"/>
        </w:rPr>
        <w:t xml:space="preserve">Within the DIV element you just created, add a SPAN element </w:t>
      </w:r>
      <w:r w:rsidR="007E10A1" w:rsidRPr="007E10A1">
        <w:rPr>
          <w:lang w:val="en-US"/>
        </w:rPr>
        <w:t xml:space="preserve">with the editor-label class and </w:t>
      </w:r>
      <w:r w:rsidRPr="007E10A1">
        <w:rPr>
          <w:lang w:val="en-US"/>
        </w:rPr>
        <w:t>content Subject:</w:t>
      </w:r>
    </w:p>
    <w:p w:rsidR="008547F4" w:rsidRPr="007E10A1" w:rsidRDefault="008547F4" w:rsidP="00DA06CB">
      <w:pPr>
        <w:pStyle w:val="Listeafsnit"/>
        <w:numPr>
          <w:ilvl w:val="0"/>
          <w:numId w:val="127"/>
        </w:numPr>
        <w:rPr>
          <w:lang w:val="en-US"/>
        </w:rPr>
      </w:pPr>
      <w:r w:rsidRPr="007E10A1">
        <w:rPr>
          <w:lang w:val="en-US"/>
        </w:rPr>
        <w:t>After the SPAN element you just created, add a second SPAN element with the editor-field class.</w:t>
      </w:r>
      <w:r w:rsidR="007E10A1" w:rsidRPr="007E10A1">
        <w:rPr>
          <w:lang w:val="en-US"/>
        </w:rPr>
        <w:t xml:space="preserve"> </w:t>
      </w:r>
      <w:r w:rsidRPr="007E10A1">
        <w:rPr>
          <w:lang w:val="en-US"/>
        </w:rPr>
        <w:t>Within this element, render the Subject property of the model by using the Html.EditorFor() helper.</w:t>
      </w:r>
    </w:p>
    <w:p w:rsidR="008547F4" w:rsidRPr="007E10A1" w:rsidRDefault="008547F4" w:rsidP="00DA06CB">
      <w:pPr>
        <w:pStyle w:val="Listeafsnit"/>
        <w:numPr>
          <w:ilvl w:val="0"/>
          <w:numId w:val="127"/>
        </w:numPr>
        <w:rPr>
          <w:lang w:val="en-US"/>
        </w:rPr>
      </w:pPr>
      <w:r w:rsidRPr="007E10A1">
        <w:rPr>
          <w:lang w:val="en-US"/>
        </w:rPr>
        <w:t>Within the &lt;div class="add-comment-tool"&gt; element, add a second DIV element with no class or</w:t>
      </w:r>
      <w:r w:rsidR="007E10A1" w:rsidRPr="007E10A1">
        <w:rPr>
          <w:lang w:val="en-US"/>
        </w:rPr>
        <w:t xml:space="preserve"> </w:t>
      </w:r>
      <w:r w:rsidRPr="007E10A1">
        <w:rPr>
          <w:lang w:val="en-US"/>
        </w:rPr>
        <w:t>ID.</w:t>
      </w:r>
    </w:p>
    <w:p w:rsidR="008547F4" w:rsidRPr="007E10A1" w:rsidRDefault="008547F4" w:rsidP="00DA06CB">
      <w:pPr>
        <w:pStyle w:val="Listeafsnit"/>
        <w:numPr>
          <w:ilvl w:val="0"/>
          <w:numId w:val="127"/>
        </w:numPr>
        <w:rPr>
          <w:lang w:val="en-US"/>
        </w:rPr>
      </w:pPr>
      <w:r w:rsidRPr="007E10A1">
        <w:rPr>
          <w:lang w:val="en-US"/>
        </w:rPr>
        <w:t>Within the DIV element you just created, add a SPAN element with the editor-label class and</w:t>
      </w:r>
      <w:r w:rsidR="007E10A1" w:rsidRPr="007E10A1">
        <w:rPr>
          <w:lang w:val="en-US"/>
        </w:rPr>
        <w:t xml:space="preserve"> </w:t>
      </w:r>
      <w:r w:rsidRPr="007E10A1">
        <w:rPr>
          <w:lang w:val="en-US"/>
        </w:rPr>
        <w:t>content Body:</w:t>
      </w:r>
    </w:p>
    <w:p w:rsidR="008547F4" w:rsidRPr="007E10A1" w:rsidRDefault="008547F4" w:rsidP="00DA06CB">
      <w:pPr>
        <w:pStyle w:val="Listeafsnit"/>
        <w:numPr>
          <w:ilvl w:val="0"/>
          <w:numId w:val="127"/>
        </w:numPr>
        <w:rPr>
          <w:lang w:val="en-US"/>
        </w:rPr>
      </w:pPr>
      <w:r w:rsidRPr="007E10A1">
        <w:rPr>
          <w:lang w:val="en-US"/>
        </w:rPr>
        <w:t>After the SPAN element you just created, add a second SPAN element with the editor-field class.</w:t>
      </w:r>
      <w:r w:rsidR="007E10A1" w:rsidRPr="007E10A1">
        <w:rPr>
          <w:lang w:val="en-US"/>
        </w:rPr>
        <w:t xml:space="preserve"> </w:t>
      </w:r>
      <w:r w:rsidRPr="007E10A1">
        <w:rPr>
          <w:lang w:val="en-US"/>
        </w:rPr>
        <w:t>Within this element, render the Body property of the model by using the Html.EditorFor() helper.</w:t>
      </w:r>
    </w:p>
    <w:p w:rsidR="008547F4" w:rsidRPr="007E10A1" w:rsidRDefault="008547F4" w:rsidP="00DA06CB">
      <w:pPr>
        <w:pStyle w:val="Listeafsnit"/>
        <w:numPr>
          <w:ilvl w:val="0"/>
          <w:numId w:val="127"/>
        </w:numPr>
        <w:rPr>
          <w:lang w:val="en-US"/>
        </w:rPr>
      </w:pPr>
      <w:r w:rsidRPr="007E10A1">
        <w:rPr>
          <w:lang w:val="en-US"/>
        </w:rPr>
        <w:t>Within the &lt;div class="add-comment-tool"&gt; element, add an INPUT element by using the</w:t>
      </w:r>
      <w:r w:rsidR="007E10A1" w:rsidRPr="007E10A1">
        <w:rPr>
          <w:lang w:val="en-US"/>
        </w:rPr>
        <w:t xml:space="preserve"> </w:t>
      </w:r>
      <w:r w:rsidRPr="007E10A1">
        <w:rPr>
          <w:lang w:val="en-US"/>
        </w:rPr>
        <w:t>following information:</w:t>
      </w:r>
    </w:p>
    <w:p w:rsidR="008547F4" w:rsidRPr="007E10A1" w:rsidRDefault="008547F4" w:rsidP="00DA06CB">
      <w:pPr>
        <w:pStyle w:val="Listeafsnit"/>
        <w:numPr>
          <w:ilvl w:val="1"/>
          <w:numId w:val="118"/>
        </w:numPr>
        <w:rPr>
          <w:lang w:val="en-US"/>
        </w:rPr>
      </w:pPr>
      <w:r w:rsidRPr="007E10A1">
        <w:rPr>
          <w:lang w:val="en-US"/>
        </w:rPr>
        <w:t>Element: &lt;input&gt;</w:t>
      </w:r>
    </w:p>
    <w:p w:rsidR="008547F4" w:rsidRPr="007E10A1" w:rsidRDefault="008547F4" w:rsidP="00DA06CB">
      <w:pPr>
        <w:pStyle w:val="Listeafsnit"/>
        <w:numPr>
          <w:ilvl w:val="1"/>
          <w:numId w:val="118"/>
        </w:numPr>
        <w:rPr>
          <w:lang w:val="en-US"/>
        </w:rPr>
      </w:pPr>
      <w:r w:rsidRPr="007E10A1">
        <w:rPr>
          <w:lang w:val="en-US"/>
        </w:rPr>
        <w:t>Type: submit</w:t>
      </w:r>
    </w:p>
    <w:p w:rsidR="008547F4" w:rsidRPr="007E10A1" w:rsidRDefault="008547F4" w:rsidP="00DA06CB">
      <w:pPr>
        <w:pStyle w:val="Listeafsnit"/>
        <w:numPr>
          <w:ilvl w:val="0"/>
          <w:numId w:val="127"/>
        </w:numPr>
        <w:rPr>
          <w:lang w:val="en-US"/>
        </w:rPr>
      </w:pPr>
      <w:r w:rsidRPr="007E10A1">
        <w:rPr>
          <w:lang w:val="en-US"/>
        </w:rPr>
        <w:t>Value: Create</w:t>
      </w:r>
    </w:p>
    <w:p w:rsidR="008547F4" w:rsidRPr="007E10A1" w:rsidRDefault="008547F4" w:rsidP="00DA06CB">
      <w:pPr>
        <w:pStyle w:val="Listeafsnit"/>
        <w:numPr>
          <w:ilvl w:val="0"/>
          <w:numId w:val="127"/>
        </w:numPr>
        <w:rPr>
          <w:lang w:val="en-US"/>
        </w:rPr>
      </w:pPr>
      <w:r w:rsidRPr="007E10A1">
        <w:rPr>
          <w:lang w:val="en-US"/>
        </w:rPr>
        <w:t>Save all your changes.</w:t>
      </w:r>
    </w:p>
    <w:p w:rsidR="008547F4" w:rsidRPr="008547F4" w:rsidRDefault="008547F4" w:rsidP="007E10A1">
      <w:pPr>
        <w:pStyle w:val="Overskrift3"/>
        <w:rPr>
          <w:lang w:val="en-US"/>
        </w:rPr>
      </w:pPr>
      <w:r w:rsidRPr="008547F4">
        <w:rPr>
          <w:lang w:val="en-US"/>
        </w:rPr>
        <w:t>Task 4: Add the _CommentsForPhoto POST action.</w:t>
      </w:r>
    </w:p>
    <w:p w:rsidR="008547F4" w:rsidRPr="007E10A1" w:rsidRDefault="008547F4" w:rsidP="00DA06CB">
      <w:pPr>
        <w:pStyle w:val="Listeafsnit"/>
        <w:numPr>
          <w:ilvl w:val="0"/>
          <w:numId w:val="128"/>
        </w:numPr>
        <w:rPr>
          <w:lang w:val="en-US"/>
        </w:rPr>
      </w:pPr>
      <w:r w:rsidRPr="007E10A1">
        <w:rPr>
          <w:lang w:val="en-US"/>
        </w:rPr>
        <w:t>Add a new action to the CommentController.cs file by using the following information:</w:t>
      </w:r>
    </w:p>
    <w:p w:rsidR="008547F4" w:rsidRPr="007E10A1" w:rsidRDefault="008547F4" w:rsidP="00DA06CB">
      <w:pPr>
        <w:pStyle w:val="Listeafsnit"/>
        <w:numPr>
          <w:ilvl w:val="1"/>
          <w:numId w:val="118"/>
        </w:numPr>
        <w:rPr>
          <w:lang w:val="en-US"/>
        </w:rPr>
      </w:pPr>
      <w:r w:rsidRPr="007E10A1">
        <w:rPr>
          <w:lang w:val="en-US"/>
        </w:rPr>
        <w:t>Annotation: HttpPost</w:t>
      </w:r>
    </w:p>
    <w:p w:rsidR="008547F4" w:rsidRPr="007E10A1" w:rsidRDefault="008547F4" w:rsidP="00DA06CB">
      <w:pPr>
        <w:pStyle w:val="Listeafsnit"/>
        <w:numPr>
          <w:ilvl w:val="1"/>
          <w:numId w:val="118"/>
        </w:numPr>
        <w:rPr>
          <w:lang w:val="en-US"/>
        </w:rPr>
      </w:pPr>
      <w:r w:rsidRPr="007E10A1">
        <w:rPr>
          <w:lang w:val="en-US"/>
        </w:rPr>
        <w:t>Scope: public</w:t>
      </w:r>
    </w:p>
    <w:p w:rsidR="008547F4" w:rsidRPr="007E10A1" w:rsidRDefault="008547F4" w:rsidP="00DA06CB">
      <w:pPr>
        <w:pStyle w:val="Listeafsnit"/>
        <w:numPr>
          <w:ilvl w:val="1"/>
          <w:numId w:val="118"/>
        </w:numPr>
        <w:rPr>
          <w:lang w:val="en-US"/>
        </w:rPr>
      </w:pPr>
      <w:r w:rsidRPr="007E10A1">
        <w:rPr>
          <w:lang w:val="en-US"/>
        </w:rPr>
        <w:t>Return type: PartialViewResult</w:t>
      </w:r>
    </w:p>
    <w:p w:rsidR="008547F4" w:rsidRPr="007E10A1" w:rsidRDefault="008547F4" w:rsidP="00DA06CB">
      <w:pPr>
        <w:pStyle w:val="Listeafsnit"/>
        <w:numPr>
          <w:ilvl w:val="1"/>
          <w:numId w:val="118"/>
        </w:numPr>
        <w:rPr>
          <w:lang w:val="en-US"/>
        </w:rPr>
      </w:pPr>
      <w:r w:rsidRPr="007E10A1">
        <w:rPr>
          <w:lang w:val="en-US"/>
        </w:rPr>
        <w:t>Name: _CommentsForPhoto</w:t>
      </w:r>
    </w:p>
    <w:p w:rsidR="008547F4" w:rsidRPr="007E10A1" w:rsidRDefault="008547F4" w:rsidP="00DA06CB">
      <w:pPr>
        <w:pStyle w:val="Listeafsnit"/>
        <w:numPr>
          <w:ilvl w:val="1"/>
          <w:numId w:val="118"/>
        </w:numPr>
        <w:rPr>
          <w:lang w:val="en-US"/>
        </w:rPr>
      </w:pPr>
      <w:r w:rsidRPr="007E10A1">
        <w:rPr>
          <w:lang w:val="en-US"/>
        </w:rPr>
        <w:t>Parameter: a Comment object named comment.</w:t>
      </w:r>
    </w:p>
    <w:p w:rsidR="008547F4" w:rsidRPr="007E10A1" w:rsidRDefault="008547F4" w:rsidP="00DA06CB">
      <w:pPr>
        <w:pStyle w:val="Listeafsnit"/>
        <w:numPr>
          <w:ilvl w:val="0"/>
          <w:numId w:val="128"/>
        </w:numPr>
        <w:rPr>
          <w:lang w:val="en-US"/>
        </w:rPr>
      </w:pPr>
      <w:r w:rsidRPr="007E10A1">
        <w:rPr>
          <w:lang w:val="en-US"/>
        </w:rPr>
        <w:t>Parameter: an integer named PhotoId.</w:t>
      </w:r>
    </w:p>
    <w:p w:rsidR="008547F4" w:rsidRPr="007E10A1" w:rsidRDefault="008547F4" w:rsidP="00DA06CB">
      <w:pPr>
        <w:pStyle w:val="Listeafsnit"/>
        <w:numPr>
          <w:ilvl w:val="0"/>
          <w:numId w:val="128"/>
        </w:numPr>
        <w:rPr>
          <w:lang w:val="en-US"/>
        </w:rPr>
      </w:pPr>
      <w:r w:rsidRPr="007E10A1">
        <w:rPr>
          <w:lang w:val="en-US"/>
        </w:rPr>
        <w:t>In the _ComentForPhoto action, add the comment object to the context and save the changes to</w:t>
      </w:r>
      <w:r w:rsidR="007E10A1" w:rsidRPr="007E10A1">
        <w:rPr>
          <w:lang w:val="en-US"/>
        </w:rPr>
        <w:t xml:space="preserve"> </w:t>
      </w:r>
      <w:r w:rsidRPr="007E10A1">
        <w:rPr>
          <w:lang w:val="en-US"/>
        </w:rPr>
        <w:t>the context.</w:t>
      </w:r>
    </w:p>
    <w:p w:rsidR="008547F4" w:rsidRPr="007E10A1" w:rsidRDefault="008547F4" w:rsidP="00DA06CB">
      <w:pPr>
        <w:pStyle w:val="Listeafsnit"/>
        <w:numPr>
          <w:ilvl w:val="0"/>
          <w:numId w:val="128"/>
        </w:numPr>
        <w:rPr>
          <w:lang w:val="en-US"/>
        </w:rPr>
      </w:pPr>
      <w:r w:rsidRPr="007E10A1">
        <w:rPr>
          <w:lang w:val="en-US"/>
        </w:rPr>
        <w:t>Select all the comments in the database that have a PhotoID value equal to the PhotoId parameter</w:t>
      </w:r>
      <w:r w:rsidR="007E10A1" w:rsidRPr="007E10A1">
        <w:rPr>
          <w:lang w:val="en-US"/>
        </w:rPr>
        <w:t xml:space="preserve"> </w:t>
      </w:r>
      <w:r w:rsidRPr="007E10A1">
        <w:rPr>
          <w:lang w:val="en-US"/>
        </w:rPr>
        <w:t>by using a LINQ query.</w:t>
      </w:r>
    </w:p>
    <w:p w:rsidR="008547F4" w:rsidRPr="007E10A1" w:rsidRDefault="008547F4" w:rsidP="00DA06CB">
      <w:pPr>
        <w:pStyle w:val="Listeafsnit"/>
        <w:numPr>
          <w:ilvl w:val="0"/>
          <w:numId w:val="128"/>
        </w:numPr>
        <w:rPr>
          <w:lang w:val="en-US"/>
        </w:rPr>
      </w:pPr>
      <w:r w:rsidRPr="007E10A1">
        <w:rPr>
          <w:lang w:val="en-US"/>
        </w:rPr>
        <w:t>Save the PhotoId parameter value in the ViewBag collection to use it later in the view.</w:t>
      </w:r>
    </w:p>
    <w:p w:rsidR="008547F4" w:rsidRPr="007E10A1" w:rsidRDefault="008547F4" w:rsidP="00DA06CB">
      <w:pPr>
        <w:pStyle w:val="Listeafsnit"/>
        <w:numPr>
          <w:ilvl w:val="0"/>
          <w:numId w:val="128"/>
        </w:numPr>
        <w:rPr>
          <w:lang w:val="en-US"/>
        </w:rPr>
      </w:pPr>
      <w:r w:rsidRPr="007E10A1">
        <w:rPr>
          <w:lang w:val="en-US"/>
        </w:rPr>
        <w:t>Return a partial view as the result of the _CommentsForPhoto action by using the following</w:t>
      </w:r>
      <w:r w:rsidR="007E10A1" w:rsidRPr="007E10A1">
        <w:rPr>
          <w:lang w:val="en-US"/>
        </w:rPr>
        <w:t xml:space="preserve"> </w:t>
      </w:r>
      <w:r w:rsidRPr="007E10A1">
        <w:rPr>
          <w:lang w:val="en-US"/>
        </w:rPr>
        <w:t>information:</w:t>
      </w:r>
    </w:p>
    <w:p w:rsidR="008547F4" w:rsidRPr="007E10A1" w:rsidRDefault="008547F4" w:rsidP="00DA06CB">
      <w:pPr>
        <w:pStyle w:val="Listeafsnit"/>
        <w:numPr>
          <w:ilvl w:val="1"/>
          <w:numId w:val="118"/>
        </w:numPr>
        <w:rPr>
          <w:lang w:val="en-US"/>
        </w:rPr>
      </w:pPr>
      <w:r w:rsidRPr="007E10A1">
        <w:rPr>
          <w:lang w:val="en-US"/>
        </w:rPr>
        <w:lastRenderedPageBreak/>
        <w:t>View name: _CommentsForPhoto</w:t>
      </w:r>
    </w:p>
    <w:p w:rsidR="008547F4" w:rsidRPr="007E10A1" w:rsidRDefault="008547F4" w:rsidP="00DA06CB">
      <w:pPr>
        <w:pStyle w:val="Listeafsnit"/>
        <w:numPr>
          <w:ilvl w:val="0"/>
          <w:numId w:val="128"/>
        </w:numPr>
        <w:rPr>
          <w:lang w:val="en-US"/>
        </w:rPr>
      </w:pPr>
      <w:r w:rsidRPr="007E10A1">
        <w:rPr>
          <w:lang w:val="en-US"/>
        </w:rPr>
        <w:t>Model: comments.ToList()</w:t>
      </w:r>
    </w:p>
    <w:p w:rsidR="008547F4" w:rsidRPr="008547F4" w:rsidRDefault="008547F4" w:rsidP="007E10A1">
      <w:pPr>
        <w:pStyle w:val="Overskrift3"/>
        <w:rPr>
          <w:lang w:val="en-US"/>
        </w:rPr>
      </w:pPr>
      <w:r w:rsidRPr="008547F4">
        <w:rPr>
          <w:lang w:val="en-US"/>
        </w:rPr>
        <w:t>Task 5: Complete the _CommentsForPhoto view.</w:t>
      </w:r>
    </w:p>
    <w:p w:rsidR="008547F4" w:rsidRPr="00362D5C" w:rsidRDefault="008547F4" w:rsidP="00DA06CB">
      <w:pPr>
        <w:pStyle w:val="Listeafsnit"/>
        <w:numPr>
          <w:ilvl w:val="0"/>
          <w:numId w:val="129"/>
        </w:numPr>
        <w:rPr>
          <w:lang w:val="en-US"/>
        </w:rPr>
      </w:pPr>
      <w:r w:rsidRPr="00362D5C">
        <w:rPr>
          <w:lang w:val="en-US"/>
        </w:rPr>
        <w:t>In the _CommentsForPhoto.cshtml view file, use a using{} block to render an HTML form around all</w:t>
      </w:r>
      <w:r w:rsidR="007E10A1" w:rsidRPr="00362D5C">
        <w:rPr>
          <w:lang w:val="en-US"/>
        </w:rPr>
        <w:t xml:space="preserve"> </w:t>
      </w:r>
      <w:r w:rsidRPr="00362D5C">
        <w:rPr>
          <w:lang w:val="en-US"/>
        </w:rPr>
        <w:t>tags by using the following information:</w:t>
      </w:r>
    </w:p>
    <w:p w:rsidR="008547F4" w:rsidRPr="00362D5C" w:rsidRDefault="008547F4" w:rsidP="00DA06CB">
      <w:pPr>
        <w:pStyle w:val="Listeafsnit"/>
        <w:numPr>
          <w:ilvl w:val="1"/>
          <w:numId w:val="118"/>
        </w:numPr>
        <w:rPr>
          <w:lang w:val="en-US"/>
        </w:rPr>
      </w:pPr>
      <w:r w:rsidRPr="00362D5C">
        <w:rPr>
          <w:lang w:val="en-US"/>
        </w:rPr>
        <w:t>Helper: Ajax.BeginForm()</w:t>
      </w:r>
    </w:p>
    <w:p w:rsidR="008547F4" w:rsidRPr="00362D5C" w:rsidRDefault="008547F4" w:rsidP="00DA06CB">
      <w:pPr>
        <w:pStyle w:val="Listeafsnit"/>
        <w:numPr>
          <w:ilvl w:val="1"/>
          <w:numId w:val="118"/>
        </w:numPr>
        <w:rPr>
          <w:lang w:val="en-US"/>
        </w:rPr>
      </w:pPr>
      <w:r w:rsidRPr="00362D5C">
        <w:rPr>
          <w:lang w:val="en-US"/>
        </w:rPr>
        <w:t>Action name: _CommentsForPhoto</w:t>
      </w:r>
    </w:p>
    <w:p w:rsidR="008547F4" w:rsidRPr="00362D5C" w:rsidRDefault="008547F4" w:rsidP="00DA06CB">
      <w:pPr>
        <w:pStyle w:val="Listeafsnit"/>
        <w:numPr>
          <w:ilvl w:val="1"/>
          <w:numId w:val="118"/>
        </w:numPr>
        <w:rPr>
          <w:lang w:val="en-US"/>
        </w:rPr>
      </w:pPr>
      <w:r w:rsidRPr="00362D5C">
        <w:rPr>
          <w:lang w:val="en-US"/>
        </w:rPr>
        <w:t>PhotoId parameter: ViewBag.PhotoId</w:t>
      </w:r>
    </w:p>
    <w:p w:rsidR="008547F4" w:rsidRPr="00362D5C" w:rsidRDefault="008547F4" w:rsidP="00DA06CB">
      <w:pPr>
        <w:pStyle w:val="Listeafsnit"/>
        <w:numPr>
          <w:ilvl w:val="0"/>
          <w:numId w:val="129"/>
        </w:numPr>
        <w:rPr>
          <w:lang w:val="en-US"/>
        </w:rPr>
      </w:pPr>
      <w:r w:rsidRPr="00362D5C">
        <w:rPr>
          <w:lang w:val="en-US"/>
        </w:rPr>
        <w:t>Ajax options: UpdateTargetId = "comment-tool"</w:t>
      </w:r>
    </w:p>
    <w:p w:rsidR="008547F4" w:rsidRPr="00362D5C" w:rsidRDefault="008547F4" w:rsidP="00DA06CB">
      <w:pPr>
        <w:pStyle w:val="Listeafsnit"/>
        <w:numPr>
          <w:ilvl w:val="0"/>
          <w:numId w:val="129"/>
        </w:numPr>
        <w:rPr>
          <w:lang w:val="en-US"/>
        </w:rPr>
      </w:pPr>
      <w:r w:rsidRPr="00362D5C">
        <w:rPr>
          <w:lang w:val="en-US"/>
        </w:rPr>
        <w:t>In the form code block, in the &lt;div class="comments-tool"&gt; element, add a new DIV element with</w:t>
      </w:r>
      <w:r w:rsidR="007E10A1" w:rsidRPr="00362D5C">
        <w:rPr>
          <w:lang w:val="en-US"/>
        </w:rPr>
        <w:t xml:space="preserve"> </w:t>
      </w:r>
      <w:r w:rsidRPr="00362D5C">
        <w:rPr>
          <w:lang w:val="en-US"/>
        </w:rPr>
        <w:t>the add-comment-box class and the ID add-comment.</w:t>
      </w:r>
    </w:p>
    <w:p w:rsidR="008547F4" w:rsidRPr="00362D5C" w:rsidRDefault="008547F4" w:rsidP="00DA06CB">
      <w:pPr>
        <w:pStyle w:val="Listeafsnit"/>
        <w:numPr>
          <w:ilvl w:val="0"/>
          <w:numId w:val="129"/>
        </w:numPr>
        <w:rPr>
          <w:lang w:val="en-US"/>
        </w:rPr>
      </w:pPr>
      <w:r w:rsidRPr="00362D5C">
        <w:rPr>
          <w:lang w:val="en-US"/>
        </w:rPr>
        <w:t>In the DIV element you just created, render the _Create action of the Comment controller by using</w:t>
      </w:r>
      <w:r w:rsidR="00362D5C" w:rsidRPr="00362D5C">
        <w:rPr>
          <w:lang w:val="en-US"/>
        </w:rPr>
        <w:t xml:space="preserve"> </w:t>
      </w:r>
      <w:r w:rsidRPr="00362D5C">
        <w:rPr>
          <w:lang w:val="en-US"/>
        </w:rPr>
        <w:t>the Html.Action() helper. Pass the ViewBag.PhotoId value as the PhotoId parameter.</w:t>
      </w:r>
    </w:p>
    <w:p w:rsidR="008547F4" w:rsidRPr="00362D5C" w:rsidRDefault="008547F4" w:rsidP="00DA06CB">
      <w:pPr>
        <w:pStyle w:val="Listeafsnit"/>
        <w:numPr>
          <w:ilvl w:val="0"/>
          <w:numId w:val="129"/>
        </w:numPr>
        <w:rPr>
          <w:lang w:val="en-US"/>
        </w:rPr>
      </w:pPr>
      <w:r w:rsidRPr="00362D5C">
        <w:rPr>
          <w:lang w:val="en-US"/>
        </w:rPr>
        <w:t>Add script tags to the _MainLayout.cshtml page that reference the following content delivery</w:t>
      </w:r>
      <w:r w:rsidR="00362D5C" w:rsidRPr="00362D5C">
        <w:rPr>
          <w:lang w:val="en-US"/>
        </w:rPr>
        <w:t xml:space="preserve"> </w:t>
      </w:r>
      <w:r w:rsidRPr="00362D5C">
        <w:rPr>
          <w:lang w:val="en-US"/>
        </w:rPr>
        <w:t>network (CDN) locations:</w:t>
      </w:r>
    </w:p>
    <w:p w:rsidR="008547F4" w:rsidRPr="00362D5C" w:rsidRDefault="008547F4" w:rsidP="00DA06CB">
      <w:pPr>
        <w:pStyle w:val="Listeafsnit"/>
        <w:numPr>
          <w:ilvl w:val="1"/>
          <w:numId w:val="118"/>
        </w:numPr>
        <w:rPr>
          <w:lang w:val="en-US"/>
        </w:rPr>
      </w:pPr>
      <w:r w:rsidRPr="00362D5C">
        <w:rPr>
          <w:lang w:val="en-US"/>
        </w:rPr>
        <w:t>http://ajax.aspnetcdn.com/ajax/jquery/jquery-1.8.0.min.js</w:t>
      </w:r>
    </w:p>
    <w:p w:rsidR="008547F4" w:rsidRPr="00362D5C" w:rsidRDefault="008547F4" w:rsidP="00DA06CB">
      <w:pPr>
        <w:pStyle w:val="Listeafsnit"/>
        <w:numPr>
          <w:ilvl w:val="0"/>
          <w:numId w:val="129"/>
        </w:numPr>
        <w:rPr>
          <w:lang w:val="en-US"/>
        </w:rPr>
      </w:pPr>
      <w:r w:rsidRPr="00362D5C">
        <w:rPr>
          <w:lang w:val="en-US"/>
        </w:rPr>
        <w:t>http://ajax.aspnetcdn.com/ajax/mvc/3.0/jquery.unobtrusive-ajax.js</w:t>
      </w:r>
    </w:p>
    <w:p w:rsidR="008547F4" w:rsidRPr="00362D5C" w:rsidRDefault="008547F4" w:rsidP="00DA06CB">
      <w:pPr>
        <w:pStyle w:val="Listeafsnit"/>
        <w:numPr>
          <w:ilvl w:val="0"/>
          <w:numId w:val="129"/>
        </w:numPr>
        <w:rPr>
          <w:lang w:val="en-US"/>
        </w:rPr>
      </w:pPr>
      <w:r w:rsidRPr="00362D5C">
        <w:rPr>
          <w:lang w:val="en-US"/>
        </w:rPr>
        <w:t>Start the web application in debugging mode, browse to Sample Photo 1, and observe the</w:t>
      </w:r>
      <w:r w:rsidR="00362D5C" w:rsidRPr="00362D5C">
        <w:rPr>
          <w:lang w:val="en-US"/>
        </w:rPr>
        <w:t xml:space="preserve"> </w:t>
      </w:r>
      <w:r w:rsidRPr="00362D5C">
        <w:rPr>
          <w:lang w:val="en-US"/>
        </w:rPr>
        <w:t>comments displayed.</w:t>
      </w:r>
    </w:p>
    <w:p w:rsidR="008547F4" w:rsidRPr="00362D5C" w:rsidRDefault="008547F4" w:rsidP="00DA06CB">
      <w:pPr>
        <w:pStyle w:val="Listeafsnit"/>
        <w:numPr>
          <w:ilvl w:val="0"/>
          <w:numId w:val="129"/>
        </w:numPr>
        <w:rPr>
          <w:lang w:val="en-US"/>
        </w:rPr>
      </w:pPr>
      <w:r w:rsidRPr="00362D5C">
        <w:rPr>
          <w:lang w:val="en-US"/>
        </w:rPr>
        <w:t>Add a new comment to Sample Photo 1.</w:t>
      </w:r>
    </w:p>
    <w:p w:rsidR="008547F4" w:rsidRPr="00362D5C" w:rsidRDefault="008547F4" w:rsidP="00DA06CB">
      <w:pPr>
        <w:pStyle w:val="Listeafsnit"/>
        <w:numPr>
          <w:ilvl w:val="1"/>
          <w:numId w:val="118"/>
        </w:numPr>
        <w:rPr>
          <w:lang w:val="en-US"/>
        </w:rPr>
      </w:pPr>
      <w:r w:rsidRPr="00362D5C">
        <w:rPr>
          <w:lang w:val="en-US"/>
        </w:rPr>
        <w:t>Subject: Test Comment</w:t>
      </w:r>
    </w:p>
    <w:p w:rsidR="008547F4" w:rsidRPr="00362D5C" w:rsidRDefault="008547F4" w:rsidP="00DA06CB">
      <w:pPr>
        <w:pStyle w:val="Listeafsnit"/>
        <w:numPr>
          <w:ilvl w:val="0"/>
          <w:numId w:val="129"/>
        </w:numPr>
        <w:rPr>
          <w:lang w:val="en-US"/>
        </w:rPr>
      </w:pPr>
      <w:r w:rsidRPr="00362D5C">
        <w:rPr>
          <w:lang w:val="en-US"/>
        </w:rPr>
        <w:t>Body content: This comment is to test AJAX-based partial page updates.</w:t>
      </w:r>
    </w:p>
    <w:p w:rsidR="008547F4" w:rsidRPr="00362D5C" w:rsidRDefault="008547F4" w:rsidP="00DA06CB">
      <w:pPr>
        <w:pStyle w:val="Listeafsnit"/>
        <w:numPr>
          <w:ilvl w:val="0"/>
          <w:numId w:val="129"/>
        </w:numPr>
        <w:rPr>
          <w:lang w:val="en-US"/>
        </w:rPr>
      </w:pPr>
      <w:r w:rsidRPr="00362D5C">
        <w:rPr>
          <w:lang w:val="en-US"/>
        </w:rPr>
        <w:t>Stop debugging.</w:t>
      </w:r>
    </w:p>
    <w:p w:rsidR="008547F4" w:rsidRPr="008547F4" w:rsidRDefault="008547F4" w:rsidP="00D54332">
      <w:pPr>
        <w:pStyle w:val="Code"/>
      </w:pPr>
      <w:r w:rsidRPr="008547F4">
        <w:t>Results: At the end of this exercise, you will have ensured that new comments can be added and</w:t>
      </w:r>
      <w:r w:rsidR="00362D5C">
        <w:t xml:space="preserve"> </w:t>
      </w:r>
      <w:r w:rsidRPr="008547F4">
        <w:t>displayed on the pages of the application without a complete page reload. You will create a Photo</w:t>
      </w:r>
      <w:r w:rsidR="00362D5C">
        <w:t xml:space="preserve"> </w:t>
      </w:r>
      <w:r w:rsidRPr="008547F4">
        <w:t>Sharing application with a comments tool, implemented by using partial page updates.</w:t>
      </w:r>
    </w:p>
    <w:p w:rsidR="008547F4" w:rsidRPr="008547F4" w:rsidRDefault="008547F4" w:rsidP="00362D5C">
      <w:pPr>
        <w:pStyle w:val="Overskrift2"/>
        <w:rPr>
          <w:lang w:val="en-US"/>
        </w:rPr>
      </w:pPr>
      <w:bookmarkStart w:id="62" w:name="_Toc401515498"/>
      <w:r w:rsidRPr="008547F4">
        <w:rPr>
          <w:lang w:val="en-US"/>
        </w:rPr>
        <w:t>Exercise 2: Optional—Configuring the ASP.NET Caches</w:t>
      </w:r>
      <w:bookmarkEnd w:id="62"/>
    </w:p>
    <w:p w:rsidR="008547F4" w:rsidRPr="008547F4" w:rsidRDefault="008547F4" w:rsidP="00362D5C">
      <w:pPr>
        <w:pStyle w:val="Overskrift3"/>
        <w:rPr>
          <w:lang w:val="en-US"/>
        </w:rPr>
      </w:pPr>
      <w:r w:rsidRPr="008547F4">
        <w:rPr>
          <w:lang w:val="en-US"/>
        </w:rPr>
        <w:t>Scenario</w:t>
      </w:r>
    </w:p>
    <w:p w:rsidR="008547F4" w:rsidRPr="008547F4" w:rsidRDefault="008547F4" w:rsidP="008547F4">
      <w:pPr>
        <w:rPr>
          <w:lang w:val="en-US"/>
        </w:rPr>
      </w:pPr>
      <w:r w:rsidRPr="008547F4">
        <w:rPr>
          <w:lang w:val="en-US"/>
        </w:rPr>
        <w:t>You have been asked to configure the ASP.NET caches in the Photo Sharing application to ensure optimal</w:t>
      </w:r>
      <w:r w:rsidR="00362D5C">
        <w:rPr>
          <w:lang w:val="en-US"/>
        </w:rPr>
        <w:t xml:space="preserve"> </w:t>
      </w:r>
      <w:r w:rsidRPr="008547F4">
        <w:rPr>
          <w:lang w:val="en-US"/>
        </w:rPr>
        <w:t>performance. Senior developers are particularly concerned that the All Pho</w:t>
      </w:r>
      <w:r w:rsidR="00362D5C">
        <w:rPr>
          <w:lang w:val="en-US"/>
        </w:rPr>
        <w:t xml:space="preserve">tos gallery might render slowly </w:t>
      </w:r>
      <w:r w:rsidRPr="008547F4">
        <w:rPr>
          <w:lang w:val="en-US"/>
        </w:rPr>
        <w:t>because it will fetch and display many photos from the database at a time.</w:t>
      </w:r>
    </w:p>
    <w:p w:rsidR="008547F4" w:rsidRPr="008547F4" w:rsidRDefault="008547F4" w:rsidP="008547F4">
      <w:pPr>
        <w:rPr>
          <w:lang w:val="en-US"/>
        </w:rPr>
      </w:pPr>
      <w:r w:rsidRPr="008547F4">
        <w:rPr>
          <w:lang w:val="en-US"/>
        </w:rPr>
        <w:t>In this exercise, you will:</w:t>
      </w:r>
    </w:p>
    <w:p w:rsidR="008547F4" w:rsidRPr="00362D5C" w:rsidRDefault="008547F4" w:rsidP="00DA06CB">
      <w:pPr>
        <w:pStyle w:val="Listeafsnit"/>
        <w:numPr>
          <w:ilvl w:val="0"/>
          <w:numId w:val="118"/>
        </w:numPr>
        <w:rPr>
          <w:lang w:val="en-US"/>
        </w:rPr>
      </w:pPr>
      <w:r w:rsidRPr="00362D5C">
        <w:rPr>
          <w:lang w:val="en-US"/>
        </w:rPr>
        <w:t>Configure the output cache to store the photo index view.</w:t>
      </w:r>
    </w:p>
    <w:p w:rsidR="008547F4" w:rsidRPr="00362D5C" w:rsidRDefault="008547F4" w:rsidP="00DA06CB">
      <w:pPr>
        <w:pStyle w:val="Listeafsnit"/>
        <w:numPr>
          <w:ilvl w:val="0"/>
          <w:numId w:val="118"/>
        </w:numPr>
        <w:rPr>
          <w:lang w:val="en-US"/>
        </w:rPr>
      </w:pPr>
      <w:r w:rsidRPr="00362D5C">
        <w:rPr>
          <w:lang w:val="en-US"/>
        </w:rPr>
        <w:t>Use the developer tools in Internet Explorer to examine the speed at which image files and pages</w:t>
      </w:r>
      <w:r w:rsidR="00362D5C" w:rsidRPr="00362D5C">
        <w:rPr>
          <w:lang w:val="en-US"/>
        </w:rPr>
        <w:t xml:space="preserve"> </w:t>
      </w:r>
      <w:r w:rsidRPr="00362D5C">
        <w:rPr>
          <w:lang w:val="en-US"/>
        </w:rPr>
        <w:t>render with and without caching.</w:t>
      </w:r>
    </w:p>
    <w:p w:rsidR="008547F4" w:rsidRPr="00362D5C" w:rsidRDefault="008547F4" w:rsidP="00DA06CB">
      <w:pPr>
        <w:pStyle w:val="Listeafsnit"/>
        <w:numPr>
          <w:ilvl w:val="0"/>
          <w:numId w:val="118"/>
        </w:numPr>
        <w:rPr>
          <w:lang w:val="en-US"/>
        </w:rPr>
      </w:pPr>
      <w:r w:rsidRPr="00362D5C">
        <w:rPr>
          <w:lang w:val="en-US"/>
        </w:rPr>
        <w:t>Configure the output cache to store the results of the GetImage action so that image files can be</w:t>
      </w:r>
      <w:r w:rsidR="00362D5C" w:rsidRPr="00362D5C">
        <w:rPr>
          <w:lang w:val="en-US"/>
        </w:rPr>
        <w:t xml:space="preserve"> </w:t>
      </w:r>
      <w:r w:rsidRPr="00362D5C">
        <w:rPr>
          <w:lang w:val="en-US"/>
        </w:rPr>
        <w:t>returned from the cache.</w:t>
      </w:r>
    </w:p>
    <w:p w:rsidR="008547F4" w:rsidRPr="008547F4" w:rsidRDefault="008547F4" w:rsidP="008547F4">
      <w:pPr>
        <w:rPr>
          <w:lang w:val="en-US"/>
        </w:rPr>
      </w:pPr>
      <w:r w:rsidRPr="008547F4">
        <w:rPr>
          <w:lang w:val="en-US"/>
        </w:rPr>
        <w:t>Complete this exercise if time permits.</w:t>
      </w:r>
    </w:p>
    <w:p w:rsidR="008547F4" w:rsidRPr="008547F4" w:rsidRDefault="008547F4" w:rsidP="008547F4">
      <w:pPr>
        <w:rPr>
          <w:lang w:val="en-US"/>
        </w:rPr>
      </w:pPr>
      <w:r w:rsidRPr="008547F4">
        <w:rPr>
          <w:lang w:val="en-US"/>
        </w:rPr>
        <w:t>The main tasks for this exercise are as follows:</w:t>
      </w:r>
    </w:p>
    <w:p w:rsidR="008547F4" w:rsidRPr="00362D5C" w:rsidRDefault="008547F4" w:rsidP="00DA06CB">
      <w:pPr>
        <w:pStyle w:val="Listeafsnit"/>
        <w:numPr>
          <w:ilvl w:val="0"/>
          <w:numId w:val="130"/>
        </w:numPr>
        <w:rPr>
          <w:lang w:val="en-US"/>
        </w:rPr>
      </w:pPr>
      <w:r w:rsidRPr="00362D5C">
        <w:rPr>
          <w:lang w:val="en-US"/>
        </w:rPr>
        <w:t>Test the All Photos page with no caching.</w:t>
      </w:r>
    </w:p>
    <w:p w:rsidR="008547F4" w:rsidRPr="00362D5C" w:rsidRDefault="008547F4" w:rsidP="00DA06CB">
      <w:pPr>
        <w:pStyle w:val="Listeafsnit"/>
        <w:numPr>
          <w:ilvl w:val="0"/>
          <w:numId w:val="130"/>
        </w:numPr>
        <w:rPr>
          <w:lang w:val="en-US"/>
        </w:rPr>
      </w:pPr>
      <w:r w:rsidRPr="00362D5C">
        <w:rPr>
          <w:lang w:val="en-US"/>
        </w:rPr>
        <w:t>Configure caching for the Index action.</w:t>
      </w:r>
    </w:p>
    <w:p w:rsidR="008547F4" w:rsidRPr="00362D5C" w:rsidRDefault="008547F4" w:rsidP="00DA06CB">
      <w:pPr>
        <w:pStyle w:val="Listeafsnit"/>
        <w:numPr>
          <w:ilvl w:val="0"/>
          <w:numId w:val="130"/>
        </w:numPr>
        <w:rPr>
          <w:lang w:val="en-US"/>
        </w:rPr>
      </w:pPr>
      <w:r w:rsidRPr="00362D5C">
        <w:rPr>
          <w:lang w:val="en-US"/>
        </w:rPr>
        <w:lastRenderedPageBreak/>
        <w:t>Retest the All Photos page with Index caching.</w:t>
      </w:r>
    </w:p>
    <w:p w:rsidR="008547F4" w:rsidRPr="00362D5C" w:rsidRDefault="008547F4" w:rsidP="00DA06CB">
      <w:pPr>
        <w:pStyle w:val="Listeafsnit"/>
        <w:numPr>
          <w:ilvl w:val="0"/>
          <w:numId w:val="130"/>
        </w:numPr>
        <w:rPr>
          <w:lang w:val="en-US"/>
        </w:rPr>
      </w:pPr>
      <w:r w:rsidRPr="00362D5C">
        <w:rPr>
          <w:lang w:val="en-US"/>
        </w:rPr>
        <w:t>Configure caching for the GetImage action.</w:t>
      </w:r>
    </w:p>
    <w:p w:rsidR="008547F4" w:rsidRPr="00362D5C" w:rsidRDefault="008547F4" w:rsidP="00DA06CB">
      <w:pPr>
        <w:pStyle w:val="Listeafsnit"/>
        <w:numPr>
          <w:ilvl w:val="0"/>
          <w:numId w:val="130"/>
        </w:numPr>
        <w:rPr>
          <w:lang w:val="en-US"/>
        </w:rPr>
      </w:pPr>
      <w:r w:rsidRPr="00362D5C">
        <w:rPr>
          <w:lang w:val="en-US"/>
        </w:rPr>
        <w:t>Retest the All Photo page with GetImage caching.</w:t>
      </w:r>
    </w:p>
    <w:p w:rsidR="008547F4" w:rsidRPr="008547F4" w:rsidRDefault="008547F4" w:rsidP="00362D5C">
      <w:pPr>
        <w:pStyle w:val="Overskrift3"/>
        <w:rPr>
          <w:lang w:val="en-US"/>
        </w:rPr>
      </w:pPr>
      <w:r w:rsidRPr="008547F4">
        <w:rPr>
          <w:lang w:val="en-US"/>
        </w:rPr>
        <w:t>Task 1: Test the All Photos page with no caching.</w:t>
      </w:r>
    </w:p>
    <w:p w:rsidR="008547F4" w:rsidRPr="00362D5C" w:rsidRDefault="008547F4" w:rsidP="00DA06CB">
      <w:pPr>
        <w:pStyle w:val="Listeafsnit"/>
        <w:numPr>
          <w:ilvl w:val="0"/>
          <w:numId w:val="131"/>
        </w:numPr>
        <w:rPr>
          <w:lang w:val="en-US"/>
        </w:rPr>
      </w:pPr>
      <w:r w:rsidRPr="00362D5C">
        <w:rPr>
          <w:lang w:val="en-US"/>
        </w:rPr>
        <w:t>Start the application in debugging mode and configure the browser to always refresh the page from</w:t>
      </w:r>
      <w:r w:rsidR="00362D5C" w:rsidRPr="00362D5C">
        <w:rPr>
          <w:lang w:val="en-US"/>
        </w:rPr>
        <w:t xml:space="preserve"> </w:t>
      </w:r>
      <w:r w:rsidRPr="00362D5C">
        <w:rPr>
          <w:lang w:val="en-US"/>
        </w:rPr>
        <w:t>the server by using the Internet Explorer developer tools.</w:t>
      </w:r>
    </w:p>
    <w:p w:rsidR="008547F4" w:rsidRPr="00362D5C" w:rsidRDefault="008547F4" w:rsidP="00DA06CB">
      <w:pPr>
        <w:pStyle w:val="Listeafsnit"/>
        <w:numPr>
          <w:ilvl w:val="0"/>
          <w:numId w:val="131"/>
        </w:numPr>
        <w:rPr>
          <w:lang w:val="en-US"/>
        </w:rPr>
      </w:pPr>
      <w:r w:rsidRPr="00362D5C">
        <w:rPr>
          <w:lang w:val="en-US"/>
        </w:rPr>
        <w:t>Capture traffic between the browser and the server when the All Photos page is loaded, by using the</w:t>
      </w:r>
      <w:r w:rsidR="00362D5C" w:rsidRPr="00362D5C">
        <w:rPr>
          <w:lang w:val="en-US"/>
        </w:rPr>
        <w:t xml:space="preserve"> </w:t>
      </w:r>
      <w:r w:rsidRPr="00362D5C">
        <w:rPr>
          <w:lang w:val="en-US"/>
        </w:rPr>
        <w:t>Network tools.</w:t>
      </w:r>
    </w:p>
    <w:p w:rsidR="008547F4" w:rsidRPr="00362D5C" w:rsidRDefault="008547F4" w:rsidP="00DA06CB">
      <w:pPr>
        <w:pStyle w:val="Listeafsnit"/>
        <w:numPr>
          <w:ilvl w:val="0"/>
          <w:numId w:val="131"/>
        </w:numPr>
        <w:rPr>
          <w:lang w:val="en-US"/>
        </w:rPr>
      </w:pPr>
      <w:r w:rsidRPr="00362D5C">
        <w:rPr>
          <w:lang w:val="en-US"/>
        </w:rPr>
        <w:t>Record the time taken by the server to render the /Photo page and return the page to the browser.</w:t>
      </w:r>
      <w:r w:rsidR="00362D5C" w:rsidRPr="00362D5C">
        <w:rPr>
          <w:lang w:val="en-US"/>
        </w:rPr>
        <w:t xml:space="preserve"> </w:t>
      </w:r>
      <w:r w:rsidRPr="00362D5C">
        <w:rPr>
          <w:lang w:val="en-US"/>
        </w:rPr>
        <w:t>This value is the Request duration, which you can find on the Timings tab.</w:t>
      </w:r>
    </w:p>
    <w:p w:rsidR="008547F4" w:rsidRPr="00362D5C" w:rsidRDefault="008547F4" w:rsidP="00DA06CB">
      <w:pPr>
        <w:pStyle w:val="Listeafsnit"/>
        <w:numPr>
          <w:ilvl w:val="0"/>
          <w:numId w:val="131"/>
        </w:numPr>
        <w:rPr>
          <w:lang w:val="en-US"/>
        </w:rPr>
      </w:pPr>
      <w:r w:rsidRPr="00362D5C">
        <w:rPr>
          <w:lang w:val="en-US"/>
        </w:rPr>
        <w:t>Clear the first network capture, and capture a second request to the All Photos page.</w:t>
      </w:r>
    </w:p>
    <w:p w:rsidR="008547F4" w:rsidRPr="00362D5C" w:rsidRDefault="008547F4" w:rsidP="00DA06CB">
      <w:pPr>
        <w:pStyle w:val="Listeafsnit"/>
        <w:numPr>
          <w:ilvl w:val="0"/>
          <w:numId w:val="131"/>
        </w:numPr>
        <w:rPr>
          <w:lang w:val="en-US"/>
        </w:rPr>
      </w:pPr>
      <w:r w:rsidRPr="00362D5C">
        <w:rPr>
          <w:lang w:val="en-US"/>
        </w:rPr>
        <w:t>Record the second instance of time taken by the server to render the /Photo page and return the</w:t>
      </w:r>
      <w:r w:rsidR="00362D5C" w:rsidRPr="00362D5C">
        <w:rPr>
          <w:lang w:val="en-US"/>
        </w:rPr>
        <w:t xml:space="preserve"> </w:t>
      </w:r>
      <w:r w:rsidRPr="00362D5C">
        <w:rPr>
          <w:lang w:val="en-US"/>
        </w:rPr>
        <w:t>page to the browser. Observe if the duration is more or less than the first instance.</w:t>
      </w:r>
    </w:p>
    <w:p w:rsidR="008547F4" w:rsidRPr="00362D5C" w:rsidRDefault="008547F4" w:rsidP="00DA06CB">
      <w:pPr>
        <w:pStyle w:val="Listeafsnit"/>
        <w:numPr>
          <w:ilvl w:val="0"/>
          <w:numId w:val="131"/>
        </w:numPr>
        <w:rPr>
          <w:lang w:val="en-US"/>
        </w:rPr>
      </w:pPr>
      <w:r w:rsidRPr="00362D5C">
        <w:rPr>
          <w:lang w:val="en-US"/>
        </w:rPr>
        <w:t>Stop debugging.</w:t>
      </w:r>
    </w:p>
    <w:p w:rsidR="008547F4" w:rsidRPr="008547F4" w:rsidRDefault="008547F4" w:rsidP="00362D5C">
      <w:pPr>
        <w:pStyle w:val="Overskrift3"/>
        <w:rPr>
          <w:lang w:val="en-US"/>
        </w:rPr>
      </w:pPr>
      <w:r w:rsidRPr="008547F4">
        <w:rPr>
          <w:lang w:val="en-US"/>
        </w:rPr>
        <w:t>Task 2: Configure caching for the Index action.</w:t>
      </w:r>
    </w:p>
    <w:p w:rsidR="008547F4" w:rsidRPr="00362D5C" w:rsidRDefault="008547F4" w:rsidP="00DA06CB">
      <w:pPr>
        <w:pStyle w:val="Listeafsnit"/>
        <w:numPr>
          <w:ilvl w:val="0"/>
          <w:numId w:val="132"/>
        </w:numPr>
        <w:rPr>
          <w:lang w:val="en-US"/>
        </w:rPr>
      </w:pPr>
      <w:r w:rsidRPr="00362D5C">
        <w:rPr>
          <w:lang w:val="en-US"/>
        </w:rPr>
        <w:t>Open the PhotoController.cs code file, and add a using statement for the following namespace:</w:t>
      </w:r>
    </w:p>
    <w:p w:rsidR="008547F4" w:rsidRPr="00362D5C" w:rsidRDefault="008547F4" w:rsidP="00DA06CB">
      <w:pPr>
        <w:pStyle w:val="Listeafsnit"/>
        <w:numPr>
          <w:ilvl w:val="0"/>
          <w:numId w:val="132"/>
        </w:numPr>
        <w:rPr>
          <w:lang w:val="en-US"/>
        </w:rPr>
      </w:pPr>
      <w:r w:rsidRPr="00362D5C">
        <w:rPr>
          <w:lang w:val="en-US"/>
        </w:rPr>
        <w:t>System.Web.UI</w:t>
      </w:r>
    </w:p>
    <w:p w:rsidR="008547F4" w:rsidRPr="00362D5C" w:rsidRDefault="008547F4" w:rsidP="00DA06CB">
      <w:pPr>
        <w:pStyle w:val="Listeafsnit"/>
        <w:numPr>
          <w:ilvl w:val="0"/>
          <w:numId w:val="132"/>
        </w:numPr>
        <w:rPr>
          <w:lang w:val="en-US"/>
        </w:rPr>
      </w:pPr>
      <w:r w:rsidRPr="00362D5C">
        <w:rPr>
          <w:lang w:val="en-US"/>
        </w:rPr>
        <w:t>Configure the Index action to use the output cache by using the following information:</w:t>
      </w:r>
    </w:p>
    <w:p w:rsidR="008547F4" w:rsidRPr="00362D5C" w:rsidRDefault="008547F4" w:rsidP="00DA06CB">
      <w:pPr>
        <w:pStyle w:val="Listeafsnit"/>
        <w:numPr>
          <w:ilvl w:val="1"/>
          <w:numId w:val="118"/>
        </w:numPr>
        <w:rPr>
          <w:lang w:val="en-US"/>
        </w:rPr>
      </w:pPr>
      <w:r w:rsidRPr="00362D5C">
        <w:rPr>
          <w:lang w:val="en-US"/>
        </w:rPr>
        <w:t>Duration: 10 minutes</w:t>
      </w:r>
    </w:p>
    <w:p w:rsidR="008547F4" w:rsidRPr="00362D5C" w:rsidRDefault="008547F4" w:rsidP="00DA06CB">
      <w:pPr>
        <w:pStyle w:val="Listeafsnit"/>
        <w:numPr>
          <w:ilvl w:val="1"/>
          <w:numId w:val="118"/>
        </w:numPr>
        <w:rPr>
          <w:lang w:val="en-US"/>
        </w:rPr>
      </w:pPr>
      <w:r w:rsidRPr="00362D5C">
        <w:rPr>
          <w:lang w:val="en-US"/>
        </w:rPr>
        <w:t>Location: Server</w:t>
      </w:r>
    </w:p>
    <w:p w:rsidR="008547F4" w:rsidRPr="00362D5C" w:rsidRDefault="008547F4" w:rsidP="00DA06CB">
      <w:pPr>
        <w:pStyle w:val="Listeafsnit"/>
        <w:numPr>
          <w:ilvl w:val="1"/>
          <w:numId w:val="118"/>
        </w:numPr>
        <w:rPr>
          <w:lang w:val="en-US"/>
        </w:rPr>
      </w:pPr>
      <w:r w:rsidRPr="00362D5C">
        <w:rPr>
          <w:lang w:val="en-US"/>
        </w:rPr>
        <w:t>Vary by parameters: None</w:t>
      </w:r>
    </w:p>
    <w:p w:rsidR="008547F4" w:rsidRPr="00362D5C" w:rsidRDefault="008547F4" w:rsidP="00DA06CB">
      <w:pPr>
        <w:pStyle w:val="Listeafsnit"/>
        <w:numPr>
          <w:ilvl w:val="0"/>
          <w:numId w:val="132"/>
        </w:numPr>
        <w:rPr>
          <w:lang w:val="en-US"/>
        </w:rPr>
      </w:pPr>
      <w:r w:rsidRPr="00362D5C">
        <w:rPr>
          <w:lang w:val="en-US"/>
        </w:rPr>
        <w:t>Save all your changes.</w:t>
      </w:r>
    </w:p>
    <w:p w:rsidR="008547F4" w:rsidRPr="008547F4" w:rsidRDefault="008547F4" w:rsidP="00362D5C">
      <w:pPr>
        <w:pStyle w:val="Overskrift3"/>
        <w:rPr>
          <w:lang w:val="en-US"/>
        </w:rPr>
      </w:pPr>
      <w:r w:rsidRPr="008547F4">
        <w:rPr>
          <w:lang w:val="en-US"/>
        </w:rPr>
        <w:t>Task 3: Retest the All Photos page with Index caching.</w:t>
      </w:r>
    </w:p>
    <w:p w:rsidR="008547F4" w:rsidRPr="00362D5C" w:rsidRDefault="008547F4" w:rsidP="00DA06CB">
      <w:pPr>
        <w:pStyle w:val="Listeafsnit"/>
        <w:numPr>
          <w:ilvl w:val="0"/>
          <w:numId w:val="133"/>
        </w:numPr>
        <w:rPr>
          <w:lang w:val="en-US"/>
        </w:rPr>
      </w:pPr>
      <w:r w:rsidRPr="00362D5C">
        <w:rPr>
          <w:lang w:val="en-US"/>
        </w:rPr>
        <w:t>Start the application in debugging mode, and configure the browser to always refresh the page from</w:t>
      </w:r>
      <w:r w:rsidR="00362D5C" w:rsidRPr="00362D5C">
        <w:rPr>
          <w:lang w:val="en-US"/>
        </w:rPr>
        <w:t xml:space="preserve"> </w:t>
      </w:r>
      <w:r w:rsidRPr="00362D5C">
        <w:rPr>
          <w:lang w:val="en-US"/>
        </w:rPr>
        <w:t>the server, by using the Internet Explorer developer tools.</w:t>
      </w:r>
    </w:p>
    <w:p w:rsidR="008547F4" w:rsidRPr="00362D5C" w:rsidRDefault="008547F4" w:rsidP="00DA06CB">
      <w:pPr>
        <w:pStyle w:val="Listeafsnit"/>
        <w:numPr>
          <w:ilvl w:val="0"/>
          <w:numId w:val="133"/>
        </w:numPr>
        <w:rPr>
          <w:lang w:val="en-US"/>
        </w:rPr>
      </w:pPr>
      <w:r w:rsidRPr="00362D5C">
        <w:rPr>
          <w:lang w:val="en-US"/>
        </w:rPr>
        <w:t>Capture the traffic between the browser and the server when the All Photos page is loaded, by using</w:t>
      </w:r>
      <w:r w:rsidR="00362D5C" w:rsidRPr="00362D5C">
        <w:rPr>
          <w:lang w:val="en-US"/>
        </w:rPr>
        <w:t xml:space="preserve"> </w:t>
      </w:r>
      <w:r w:rsidRPr="00362D5C">
        <w:rPr>
          <w:lang w:val="en-US"/>
        </w:rPr>
        <w:t>the Network tools.</w:t>
      </w:r>
    </w:p>
    <w:p w:rsidR="008547F4" w:rsidRPr="00362D5C" w:rsidRDefault="008547F4" w:rsidP="00DA06CB">
      <w:pPr>
        <w:pStyle w:val="Listeafsnit"/>
        <w:numPr>
          <w:ilvl w:val="0"/>
          <w:numId w:val="133"/>
        </w:numPr>
        <w:rPr>
          <w:lang w:val="en-US"/>
        </w:rPr>
      </w:pPr>
      <w:r w:rsidRPr="00362D5C">
        <w:rPr>
          <w:lang w:val="en-US"/>
        </w:rPr>
        <w:t>Record the time taken by the server to render the /Photo page and return the page to the browser.</w:t>
      </w:r>
      <w:r w:rsidR="00362D5C" w:rsidRPr="00362D5C">
        <w:rPr>
          <w:lang w:val="en-US"/>
        </w:rPr>
        <w:t xml:space="preserve"> </w:t>
      </w:r>
      <w:r w:rsidRPr="00362D5C">
        <w:rPr>
          <w:lang w:val="en-US"/>
        </w:rPr>
        <w:t>This value is the Request duration, which you can find on the Timings tab.</w:t>
      </w:r>
    </w:p>
    <w:p w:rsidR="008547F4" w:rsidRPr="00362D5C" w:rsidRDefault="008547F4" w:rsidP="00DA06CB">
      <w:pPr>
        <w:pStyle w:val="Listeafsnit"/>
        <w:numPr>
          <w:ilvl w:val="0"/>
          <w:numId w:val="133"/>
        </w:numPr>
        <w:rPr>
          <w:lang w:val="en-US"/>
        </w:rPr>
      </w:pPr>
      <w:r w:rsidRPr="00362D5C">
        <w:rPr>
          <w:lang w:val="en-US"/>
        </w:rPr>
        <w:t>Clear the first network capture, and capture a second request to the All Photos page.</w:t>
      </w:r>
    </w:p>
    <w:p w:rsidR="008547F4" w:rsidRPr="00362D5C" w:rsidRDefault="008547F4" w:rsidP="00DA06CB">
      <w:pPr>
        <w:pStyle w:val="Listeafsnit"/>
        <w:numPr>
          <w:ilvl w:val="0"/>
          <w:numId w:val="133"/>
        </w:numPr>
        <w:rPr>
          <w:lang w:val="en-US"/>
        </w:rPr>
      </w:pPr>
      <w:r w:rsidRPr="00362D5C">
        <w:rPr>
          <w:lang w:val="en-US"/>
        </w:rPr>
        <w:t>Record the second instance of the time taken by the server to render the /Photo page and return the</w:t>
      </w:r>
      <w:r w:rsidR="00362D5C" w:rsidRPr="00362D5C">
        <w:rPr>
          <w:lang w:val="en-US"/>
        </w:rPr>
        <w:t xml:space="preserve"> </w:t>
      </w:r>
      <w:r w:rsidRPr="00362D5C">
        <w:rPr>
          <w:lang w:val="en-US"/>
        </w:rPr>
        <w:t>page to the browser. Observe if the duration is more or less than the first instance.</w:t>
      </w:r>
    </w:p>
    <w:p w:rsidR="008547F4" w:rsidRPr="00362D5C" w:rsidRDefault="008547F4" w:rsidP="00DA06CB">
      <w:pPr>
        <w:pStyle w:val="Listeafsnit"/>
        <w:numPr>
          <w:ilvl w:val="0"/>
          <w:numId w:val="133"/>
        </w:numPr>
        <w:rPr>
          <w:lang w:val="en-US"/>
        </w:rPr>
      </w:pPr>
      <w:r w:rsidRPr="00362D5C">
        <w:rPr>
          <w:lang w:val="en-US"/>
        </w:rPr>
        <w:t>Record the time taken by the server to render the /Photo/GetImage/1 request.</w:t>
      </w:r>
    </w:p>
    <w:p w:rsidR="008547F4" w:rsidRPr="00362D5C" w:rsidRDefault="008547F4" w:rsidP="00DA06CB">
      <w:pPr>
        <w:pStyle w:val="Listeafsnit"/>
        <w:numPr>
          <w:ilvl w:val="0"/>
          <w:numId w:val="133"/>
        </w:numPr>
        <w:rPr>
          <w:lang w:val="en-US"/>
        </w:rPr>
      </w:pPr>
      <w:r w:rsidRPr="00362D5C">
        <w:rPr>
          <w:lang w:val="en-US"/>
        </w:rPr>
        <w:t>Stop debugging.</w:t>
      </w:r>
    </w:p>
    <w:p w:rsidR="008547F4" w:rsidRPr="008547F4" w:rsidRDefault="008547F4" w:rsidP="00362D5C">
      <w:pPr>
        <w:pStyle w:val="Overskrift3"/>
        <w:rPr>
          <w:lang w:val="en-US"/>
        </w:rPr>
      </w:pPr>
      <w:r w:rsidRPr="008547F4">
        <w:rPr>
          <w:lang w:val="en-US"/>
        </w:rPr>
        <w:t>Task 4: Configure caching for the GetImage action.</w:t>
      </w:r>
    </w:p>
    <w:p w:rsidR="008547F4" w:rsidRPr="00362D5C" w:rsidRDefault="008547F4" w:rsidP="00DA06CB">
      <w:pPr>
        <w:pStyle w:val="Listeafsnit"/>
        <w:numPr>
          <w:ilvl w:val="0"/>
          <w:numId w:val="134"/>
        </w:numPr>
        <w:rPr>
          <w:lang w:val="en-US"/>
        </w:rPr>
      </w:pPr>
      <w:r w:rsidRPr="00362D5C">
        <w:rPr>
          <w:lang w:val="en-US"/>
        </w:rPr>
        <w:t>In the PhotoController, configure the GetImage action to use the output cache, by using thefo</w:t>
      </w:r>
      <w:r w:rsidR="00362D5C" w:rsidRPr="00362D5C">
        <w:rPr>
          <w:lang w:val="en-US"/>
        </w:rPr>
        <w:t xml:space="preserve"> </w:t>
      </w:r>
      <w:r w:rsidRPr="00362D5C">
        <w:rPr>
          <w:lang w:val="en-US"/>
        </w:rPr>
        <w:t>llowing information:</w:t>
      </w:r>
    </w:p>
    <w:p w:rsidR="008547F4" w:rsidRPr="00362D5C" w:rsidRDefault="008547F4" w:rsidP="00DA06CB">
      <w:pPr>
        <w:pStyle w:val="Listeafsnit"/>
        <w:numPr>
          <w:ilvl w:val="1"/>
          <w:numId w:val="118"/>
        </w:numPr>
        <w:rPr>
          <w:lang w:val="en-US"/>
        </w:rPr>
      </w:pPr>
      <w:r w:rsidRPr="00362D5C">
        <w:rPr>
          <w:lang w:val="en-US"/>
        </w:rPr>
        <w:t>Duration: 10 minutes.</w:t>
      </w:r>
    </w:p>
    <w:p w:rsidR="008547F4" w:rsidRPr="00362D5C" w:rsidRDefault="008547F4" w:rsidP="00DA06CB">
      <w:pPr>
        <w:pStyle w:val="Listeafsnit"/>
        <w:numPr>
          <w:ilvl w:val="1"/>
          <w:numId w:val="118"/>
        </w:numPr>
        <w:rPr>
          <w:lang w:val="en-US"/>
        </w:rPr>
      </w:pPr>
      <w:r w:rsidRPr="00362D5C">
        <w:rPr>
          <w:lang w:val="en-US"/>
        </w:rPr>
        <w:t>Location: Server</w:t>
      </w:r>
    </w:p>
    <w:p w:rsidR="008547F4" w:rsidRPr="00362D5C" w:rsidRDefault="008547F4" w:rsidP="00DA06CB">
      <w:pPr>
        <w:pStyle w:val="Listeafsnit"/>
        <w:numPr>
          <w:ilvl w:val="0"/>
          <w:numId w:val="134"/>
        </w:numPr>
        <w:rPr>
          <w:lang w:val="en-US"/>
        </w:rPr>
      </w:pPr>
      <w:r w:rsidRPr="00362D5C">
        <w:rPr>
          <w:lang w:val="en-US"/>
        </w:rPr>
        <w:t>Vary by parameters: id</w:t>
      </w:r>
    </w:p>
    <w:p w:rsidR="008547F4" w:rsidRPr="00362D5C" w:rsidRDefault="008547F4" w:rsidP="00DA06CB">
      <w:pPr>
        <w:pStyle w:val="Listeafsnit"/>
        <w:numPr>
          <w:ilvl w:val="0"/>
          <w:numId w:val="134"/>
        </w:numPr>
        <w:rPr>
          <w:lang w:val="en-US"/>
        </w:rPr>
      </w:pPr>
      <w:r w:rsidRPr="00362D5C">
        <w:rPr>
          <w:lang w:val="en-US"/>
        </w:rPr>
        <w:t>Save all your changes.</w:t>
      </w:r>
    </w:p>
    <w:p w:rsidR="008547F4" w:rsidRPr="008547F4" w:rsidRDefault="008547F4" w:rsidP="00362D5C">
      <w:pPr>
        <w:pStyle w:val="Overskrift3"/>
        <w:rPr>
          <w:lang w:val="en-US"/>
        </w:rPr>
      </w:pPr>
      <w:r w:rsidRPr="008547F4">
        <w:rPr>
          <w:lang w:val="en-US"/>
        </w:rPr>
        <w:lastRenderedPageBreak/>
        <w:t>Task 5: Retest the All Photo page with GetImage caching.</w:t>
      </w:r>
    </w:p>
    <w:p w:rsidR="008547F4" w:rsidRPr="00213E80" w:rsidRDefault="008547F4" w:rsidP="00DA06CB">
      <w:pPr>
        <w:pStyle w:val="Listeafsnit"/>
        <w:numPr>
          <w:ilvl w:val="0"/>
          <w:numId w:val="135"/>
        </w:numPr>
        <w:rPr>
          <w:lang w:val="en-US"/>
        </w:rPr>
      </w:pPr>
      <w:r w:rsidRPr="00213E80">
        <w:rPr>
          <w:lang w:val="en-US"/>
        </w:rPr>
        <w:t>Start the application in debugging mode and configure the browser to always refresh the page from</w:t>
      </w:r>
      <w:r w:rsidR="00920783" w:rsidRPr="00213E80">
        <w:rPr>
          <w:lang w:val="en-US"/>
        </w:rPr>
        <w:t xml:space="preserve"> </w:t>
      </w:r>
      <w:r w:rsidRPr="00213E80">
        <w:rPr>
          <w:lang w:val="en-US"/>
        </w:rPr>
        <w:t>the server, by using the Internet Explorer developer tools.</w:t>
      </w:r>
    </w:p>
    <w:p w:rsidR="008547F4" w:rsidRPr="00213E80" w:rsidRDefault="008547F4" w:rsidP="00DA06CB">
      <w:pPr>
        <w:pStyle w:val="Listeafsnit"/>
        <w:numPr>
          <w:ilvl w:val="0"/>
          <w:numId w:val="135"/>
        </w:numPr>
        <w:rPr>
          <w:lang w:val="en-US"/>
        </w:rPr>
      </w:pPr>
      <w:r w:rsidRPr="00213E80">
        <w:rPr>
          <w:lang w:val="en-US"/>
        </w:rPr>
        <w:t xml:space="preserve">Capture the traffic between the browser and the server when the All </w:t>
      </w:r>
      <w:r w:rsidR="00920783" w:rsidRPr="00213E80">
        <w:rPr>
          <w:lang w:val="en-US"/>
        </w:rPr>
        <w:t xml:space="preserve">Photos page is loaded, by using </w:t>
      </w:r>
      <w:r w:rsidRPr="00213E80">
        <w:rPr>
          <w:lang w:val="en-US"/>
        </w:rPr>
        <w:t>the Network tools.</w:t>
      </w:r>
    </w:p>
    <w:p w:rsidR="008547F4" w:rsidRPr="00213E80" w:rsidRDefault="008547F4" w:rsidP="00DA06CB">
      <w:pPr>
        <w:pStyle w:val="Listeafsnit"/>
        <w:numPr>
          <w:ilvl w:val="0"/>
          <w:numId w:val="135"/>
        </w:numPr>
        <w:rPr>
          <w:lang w:val="en-US"/>
        </w:rPr>
      </w:pPr>
      <w:r w:rsidRPr="00213E80">
        <w:rPr>
          <w:lang w:val="en-US"/>
        </w:rPr>
        <w:t>Record the time taken by the server to render the /Photo/GetImage/1 request.</w:t>
      </w:r>
    </w:p>
    <w:p w:rsidR="008547F4" w:rsidRPr="00213E80" w:rsidRDefault="008547F4" w:rsidP="00DA06CB">
      <w:pPr>
        <w:pStyle w:val="Listeafsnit"/>
        <w:numPr>
          <w:ilvl w:val="0"/>
          <w:numId w:val="135"/>
        </w:numPr>
        <w:rPr>
          <w:lang w:val="en-US"/>
        </w:rPr>
      </w:pPr>
      <w:r w:rsidRPr="00213E80">
        <w:rPr>
          <w:lang w:val="en-US"/>
        </w:rPr>
        <w:t>Clear the first network capture, and capture a second request to the All Photos page.</w:t>
      </w:r>
    </w:p>
    <w:p w:rsidR="008547F4" w:rsidRPr="00213E80" w:rsidRDefault="008547F4" w:rsidP="00DA06CB">
      <w:pPr>
        <w:pStyle w:val="Listeafsnit"/>
        <w:numPr>
          <w:ilvl w:val="0"/>
          <w:numId w:val="135"/>
        </w:numPr>
        <w:rPr>
          <w:lang w:val="en-US"/>
        </w:rPr>
      </w:pPr>
      <w:r w:rsidRPr="00213E80">
        <w:rPr>
          <w:lang w:val="en-US"/>
        </w:rPr>
        <w:t>Record the second instance of the time taken by the server to render the /Photo/GetImage/1</w:t>
      </w:r>
      <w:r w:rsidR="00920783" w:rsidRPr="00213E80">
        <w:rPr>
          <w:lang w:val="en-US"/>
        </w:rPr>
        <w:t xml:space="preserve"> </w:t>
      </w:r>
      <w:r w:rsidRPr="00213E80">
        <w:rPr>
          <w:lang w:val="en-US"/>
        </w:rPr>
        <w:t>request and return the page to the browser.</w:t>
      </w:r>
    </w:p>
    <w:p w:rsidR="008547F4" w:rsidRPr="00213E80" w:rsidRDefault="008547F4" w:rsidP="00DA06CB">
      <w:pPr>
        <w:pStyle w:val="Listeafsnit"/>
        <w:numPr>
          <w:ilvl w:val="0"/>
          <w:numId w:val="135"/>
        </w:numPr>
        <w:rPr>
          <w:lang w:val="en-US"/>
        </w:rPr>
      </w:pPr>
      <w:r w:rsidRPr="00213E80">
        <w:rPr>
          <w:lang w:val="en-US"/>
        </w:rPr>
        <w:t>Close the developer tools, stop debugging, and close Visual Studio.</w:t>
      </w:r>
    </w:p>
    <w:p w:rsidR="008547F4" w:rsidRPr="008547F4" w:rsidRDefault="008547F4" w:rsidP="00D54332">
      <w:pPr>
        <w:pStyle w:val="Code"/>
      </w:pPr>
      <w:r w:rsidRPr="00B02C1A">
        <w:rPr>
          <w:rStyle w:val="CodeChar"/>
        </w:rPr>
        <w:t>Results: At the end of this exercise, you will create a Photo Sharing application with the Output Cache</w:t>
      </w:r>
      <w:r w:rsidR="00920783" w:rsidRPr="00B02C1A">
        <w:rPr>
          <w:rStyle w:val="CodeChar"/>
        </w:rPr>
        <w:t xml:space="preserve"> </w:t>
      </w:r>
      <w:r w:rsidRPr="00B02C1A">
        <w:rPr>
          <w:rStyle w:val="CodeChar"/>
        </w:rPr>
        <w:t>configured</w:t>
      </w:r>
      <w:r w:rsidRPr="008547F4">
        <w:t xml:space="preserve"> for caching photos.</w:t>
      </w:r>
    </w:p>
    <w:p w:rsidR="00213E80" w:rsidRDefault="008547F4" w:rsidP="00213E80">
      <w:pPr>
        <w:pStyle w:val="Overskrift3"/>
        <w:rPr>
          <w:lang w:val="en-US"/>
        </w:rPr>
      </w:pPr>
      <w:r w:rsidRPr="00D93E0D">
        <w:rPr>
          <w:rStyle w:val="Overskrift4Tegn"/>
          <w:lang w:val="en-US"/>
        </w:rPr>
        <w:t>Question</w:t>
      </w:r>
      <w:r w:rsidRPr="008547F4">
        <w:rPr>
          <w:lang w:val="en-US"/>
        </w:rPr>
        <w:t xml:space="preserve">: </w:t>
      </w:r>
    </w:p>
    <w:p w:rsidR="008547F4" w:rsidRPr="008547F4" w:rsidRDefault="008547F4" w:rsidP="008547F4">
      <w:pPr>
        <w:rPr>
          <w:lang w:val="en-US"/>
        </w:rPr>
      </w:pPr>
      <w:r w:rsidRPr="008547F4">
        <w:rPr>
          <w:lang w:val="en-US"/>
        </w:rPr>
        <w:t>In Exercise 2, why was the Request timing for /Photo not reduced for the first</w:t>
      </w:r>
      <w:r w:rsidR="00920783">
        <w:rPr>
          <w:lang w:val="en-US"/>
        </w:rPr>
        <w:t xml:space="preserve"> </w:t>
      </w:r>
      <w:r w:rsidRPr="008547F4">
        <w:rPr>
          <w:lang w:val="en-US"/>
        </w:rPr>
        <w:t>request when you configured the output cache for the index action?</w:t>
      </w:r>
    </w:p>
    <w:p w:rsidR="00213E80" w:rsidRDefault="008547F4" w:rsidP="00631217">
      <w:pPr>
        <w:pStyle w:val="Overskrift4"/>
        <w:rPr>
          <w:lang w:val="en-US"/>
        </w:rPr>
      </w:pPr>
      <w:r w:rsidRPr="008547F4">
        <w:rPr>
          <w:lang w:val="en-US"/>
        </w:rPr>
        <w:t xml:space="preserve">Question: </w:t>
      </w:r>
    </w:p>
    <w:p w:rsidR="008547F4" w:rsidRPr="008547F4" w:rsidRDefault="008547F4" w:rsidP="008547F4">
      <w:pPr>
        <w:rPr>
          <w:lang w:val="en-US"/>
        </w:rPr>
      </w:pPr>
      <w:r w:rsidRPr="008547F4">
        <w:rPr>
          <w:lang w:val="en-US"/>
        </w:rPr>
        <w:t xml:space="preserve">In Exercise 2, when you configured the output cache for the </w:t>
      </w:r>
      <w:proofErr w:type="gramStart"/>
      <w:r w:rsidRPr="008547F4">
        <w:rPr>
          <w:lang w:val="en-US"/>
        </w:rPr>
        <w:t>GetImage(</w:t>
      </w:r>
      <w:proofErr w:type="gramEnd"/>
      <w:r w:rsidRPr="008547F4">
        <w:rPr>
          <w:lang w:val="en-US"/>
        </w:rPr>
        <w:t>) action,</w:t>
      </w:r>
      <w:r w:rsidR="00920783">
        <w:rPr>
          <w:lang w:val="en-US"/>
        </w:rPr>
        <w:t xml:space="preserve"> </w:t>
      </w:r>
      <w:r w:rsidRPr="008547F4">
        <w:rPr>
          <w:lang w:val="en-US"/>
        </w:rPr>
        <w:t>why was it necessary to set VaryByParam="id"?</w:t>
      </w:r>
    </w:p>
    <w:p w:rsidR="00920783" w:rsidRDefault="00920783" w:rsidP="008547F4">
      <w:pPr>
        <w:rPr>
          <w:lang w:val="en-US"/>
        </w:rPr>
        <w:sectPr w:rsidR="00920783" w:rsidSect="00750E6A">
          <w:headerReference w:type="default" r:id="rId42"/>
          <w:headerReference w:type="first" r:id="rId43"/>
          <w:pgSz w:w="11906" w:h="16838"/>
          <w:pgMar w:top="1701" w:right="1134" w:bottom="1701" w:left="1134" w:header="708" w:footer="708" w:gutter="0"/>
          <w:cols w:space="708"/>
          <w:titlePg/>
          <w:docGrid w:linePitch="360"/>
        </w:sectPr>
      </w:pPr>
    </w:p>
    <w:p w:rsidR="008547F4" w:rsidRPr="008547F4" w:rsidRDefault="008547F4" w:rsidP="00C765E4">
      <w:pPr>
        <w:pStyle w:val="Overskrift2"/>
        <w:rPr>
          <w:lang w:val="en-US"/>
        </w:rPr>
      </w:pPr>
      <w:bookmarkStart w:id="63" w:name="_Toc401515499"/>
      <w:r w:rsidRPr="008547F4">
        <w:rPr>
          <w:lang w:val="en-US"/>
        </w:rPr>
        <w:lastRenderedPageBreak/>
        <w:t>Module Review and Takeaways</w:t>
      </w:r>
      <w:bookmarkEnd w:id="63"/>
    </w:p>
    <w:p w:rsidR="008547F4" w:rsidRPr="008547F4" w:rsidRDefault="008547F4" w:rsidP="008547F4">
      <w:pPr>
        <w:rPr>
          <w:lang w:val="en-US"/>
        </w:rPr>
      </w:pPr>
      <w:r w:rsidRPr="008547F4">
        <w:rPr>
          <w:lang w:val="en-US"/>
        </w:rPr>
        <w:t>In this module, you used AJAX and partial page updates in MVC applications. AJAX and partial page</w:t>
      </w:r>
      <w:r w:rsidR="00684436">
        <w:rPr>
          <w:lang w:val="en-US"/>
        </w:rPr>
        <w:t xml:space="preserve"> </w:t>
      </w:r>
      <w:r w:rsidRPr="008547F4">
        <w:rPr>
          <w:lang w:val="en-US"/>
        </w:rPr>
        <w:t>updates help reduce the need for reloading the entire page, when a user places a request. Partial page</w:t>
      </w:r>
      <w:r w:rsidR="00684436">
        <w:rPr>
          <w:lang w:val="en-US"/>
        </w:rPr>
        <w:t xml:space="preserve"> </w:t>
      </w:r>
      <w:r w:rsidRPr="008547F4">
        <w:rPr>
          <w:lang w:val="en-US"/>
        </w:rPr>
        <w:t>updates also reduce the need for writing multiple lines of code, to update specific portions of a webpage.</w:t>
      </w:r>
    </w:p>
    <w:p w:rsidR="008547F4" w:rsidRPr="008547F4" w:rsidRDefault="008547F4" w:rsidP="008547F4">
      <w:pPr>
        <w:rPr>
          <w:lang w:val="en-US"/>
        </w:rPr>
      </w:pPr>
      <w:r w:rsidRPr="008547F4">
        <w:rPr>
          <w:lang w:val="en-US"/>
        </w:rPr>
        <w:t>You also used caching to increase the performance of a web application.</w:t>
      </w:r>
    </w:p>
    <w:p w:rsidR="008547F4" w:rsidRPr="008547F4" w:rsidRDefault="008547F4" w:rsidP="00C765E4">
      <w:pPr>
        <w:pStyle w:val="Overskrift3"/>
        <w:rPr>
          <w:lang w:val="en-US"/>
        </w:rPr>
      </w:pPr>
      <w:r w:rsidRPr="008547F4">
        <w:rPr>
          <w:lang w:val="en-US"/>
        </w:rPr>
        <w:t>Real-world Issues and Scenarios</w:t>
      </w:r>
    </w:p>
    <w:p w:rsidR="008547F4" w:rsidRPr="008547F4" w:rsidRDefault="008547F4" w:rsidP="008547F4">
      <w:pPr>
        <w:rPr>
          <w:lang w:val="en-US"/>
        </w:rPr>
      </w:pPr>
      <w:r w:rsidRPr="008547F4">
        <w:rPr>
          <w:lang w:val="en-US"/>
        </w:rPr>
        <w:t>Web applications usually run multiple queries to retrieve information from a database and render content</w:t>
      </w:r>
      <w:r w:rsidR="00684436">
        <w:rPr>
          <w:lang w:val="en-US"/>
        </w:rPr>
        <w:t xml:space="preserve"> </w:t>
      </w:r>
      <w:r w:rsidRPr="008547F4">
        <w:rPr>
          <w:lang w:val="en-US"/>
        </w:rPr>
        <w:t>on the webpages. Users sometimes complain that webpages take longer to load. Therefore, developers</w:t>
      </w:r>
      <w:r w:rsidR="00684436">
        <w:rPr>
          <w:lang w:val="en-US"/>
        </w:rPr>
        <w:t xml:space="preserve"> </w:t>
      </w:r>
      <w:r w:rsidRPr="008547F4">
        <w:rPr>
          <w:lang w:val="en-US"/>
        </w:rPr>
        <w:t>implement caching in the web application, to reduce the need to load data from a database, every time a</w:t>
      </w:r>
      <w:r w:rsidR="00684436">
        <w:rPr>
          <w:lang w:val="en-US"/>
        </w:rPr>
        <w:t xml:space="preserve"> </w:t>
      </w:r>
      <w:r w:rsidRPr="008547F4">
        <w:rPr>
          <w:lang w:val="en-US"/>
        </w:rPr>
        <w:t>user places a request. Caching helps webpages load faster, thereby increasing the performance of the</w:t>
      </w:r>
      <w:r w:rsidR="00684436">
        <w:rPr>
          <w:lang w:val="en-US"/>
        </w:rPr>
        <w:t xml:space="preserve"> </w:t>
      </w:r>
      <w:r w:rsidRPr="008547F4">
        <w:rPr>
          <w:lang w:val="en-US"/>
        </w:rPr>
        <w:t>application.</w:t>
      </w:r>
    </w:p>
    <w:p w:rsidR="008547F4" w:rsidRPr="008547F4" w:rsidRDefault="008547F4" w:rsidP="00C765E4">
      <w:pPr>
        <w:pStyle w:val="Overskrift3"/>
        <w:rPr>
          <w:lang w:val="en-US"/>
        </w:rPr>
      </w:pPr>
      <w:r w:rsidRPr="008547F4">
        <w:rPr>
          <w:lang w:val="en-US"/>
        </w:rPr>
        <w:t>Review Question(s)</w:t>
      </w:r>
    </w:p>
    <w:p w:rsidR="00684436" w:rsidRDefault="008547F4" w:rsidP="00C765E4">
      <w:pPr>
        <w:pStyle w:val="Overskrift4"/>
        <w:rPr>
          <w:lang w:val="en-US"/>
        </w:rPr>
      </w:pPr>
      <w:r w:rsidRPr="008547F4">
        <w:rPr>
          <w:lang w:val="en-US"/>
        </w:rPr>
        <w:t xml:space="preserve">Question: </w:t>
      </w:r>
    </w:p>
    <w:p w:rsidR="00902F5C" w:rsidRDefault="008547F4" w:rsidP="008547F4">
      <w:pPr>
        <w:rPr>
          <w:lang w:val="en-US"/>
        </w:rPr>
        <w:sectPr w:rsidR="00902F5C" w:rsidSect="00750E6A">
          <w:headerReference w:type="first" r:id="rId44"/>
          <w:pgSz w:w="11906" w:h="16838"/>
          <w:pgMar w:top="1701" w:right="1134" w:bottom="1701" w:left="1134" w:header="708" w:footer="708" w:gutter="0"/>
          <w:cols w:space="708"/>
          <w:titlePg/>
          <w:docGrid w:linePitch="360"/>
        </w:sectPr>
      </w:pPr>
      <w:r w:rsidRPr="008547F4">
        <w:rPr>
          <w:lang w:val="en-US"/>
        </w:rPr>
        <w:t>An application is refreshing the content every 10 seconds for the updated</w:t>
      </w:r>
      <w:r w:rsidR="00684436">
        <w:rPr>
          <w:lang w:val="en-US"/>
        </w:rPr>
        <w:t xml:space="preserve"> </w:t>
      </w:r>
      <w:r w:rsidRPr="008547F4">
        <w:rPr>
          <w:lang w:val="en-US"/>
        </w:rPr>
        <w:t>information from database. User complaints that this is impacting their work and has caused</w:t>
      </w:r>
      <w:r w:rsidR="00684436">
        <w:rPr>
          <w:lang w:val="en-US"/>
        </w:rPr>
        <w:t xml:space="preserve"> </w:t>
      </w:r>
      <w:r w:rsidRPr="008547F4">
        <w:rPr>
          <w:lang w:val="en-US"/>
        </w:rPr>
        <w:t>data loss. How would you propose to help resolve this issue?</w:t>
      </w:r>
    </w:p>
    <w:p w:rsidR="00902F5C" w:rsidRPr="00902F5C" w:rsidRDefault="006922DC" w:rsidP="006922DC">
      <w:pPr>
        <w:pStyle w:val="Overskrift1"/>
        <w:rPr>
          <w:lang w:val="en-US"/>
        </w:rPr>
      </w:pPr>
      <w:bookmarkStart w:id="64" w:name="_Toc401515500"/>
      <w:r w:rsidRPr="006922DC">
        <w:rPr>
          <w:lang w:val="en-US"/>
        </w:rPr>
        <w:lastRenderedPageBreak/>
        <w:t>Module 10 - Using JavaScript and jQuery for Responsive MVC 4</w:t>
      </w:r>
      <w:r>
        <w:rPr>
          <w:lang w:val="en-US"/>
        </w:rPr>
        <w:t xml:space="preserve"> </w:t>
      </w:r>
      <w:r w:rsidR="00902F5C" w:rsidRPr="00902F5C">
        <w:rPr>
          <w:lang w:val="en-US"/>
        </w:rPr>
        <w:t>Web Applications</w:t>
      </w:r>
      <w:bookmarkEnd w:id="64"/>
    </w:p>
    <w:p w:rsidR="00902F5C" w:rsidRPr="00902F5C" w:rsidRDefault="00902F5C" w:rsidP="00774655">
      <w:pPr>
        <w:pStyle w:val="Overskrift2"/>
        <w:rPr>
          <w:lang w:val="en-US"/>
        </w:rPr>
      </w:pPr>
      <w:bookmarkStart w:id="65" w:name="_Toc401515501"/>
      <w:r w:rsidRPr="00902F5C">
        <w:rPr>
          <w:lang w:val="en-US"/>
        </w:rPr>
        <w:t>Scenario</w:t>
      </w:r>
      <w:bookmarkEnd w:id="65"/>
    </w:p>
    <w:p w:rsidR="00902F5C" w:rsidRPr="00902F5C" w:rsidRDefault="00902F5C" w:rsidP="00902F5C">
      <w:pPr>
        <w:rPr>
          <w:lang w:val="en-US"/>
        </w:rPr>
      </w:pPr>
      <w:r w:rsidRPr="00902F5C">
        <w:rPr>
          <w:lang w:val="en-US"/>
        </w:rPr>
        <w:t>You have been asked to add a slideshow page to the web application that will show all the photos in the</w:t>
      </w:r>
      <w:r w:rsidR="00774655">
        <w:rPr>
          <w:lang w:val="en-US"/>
        </w:rPr>
        <w:t xml:space="preserve"> </w:t>
      </w:r>
      <w:r w:rsidRPr="00902F5C">
        <w:rPr>
          <w:lang w:val="en-US"/>
        </w:rPr>
        <w:t xml:space="preserve">database. Unlike the All Photos gallery, which shows thumbnail images, </w:t>
      </w:r>
      <w:r w:rsidR="00774655">
        <w:rPr>
          <w:lang w:val="en-US"/>
        </w:rPr>
        <w:t xml:space="preserve">the slideshow will display each </w:t>
      </w:r>
      <w:r w:rsidRPr="00902F5C">
        <w:rPr>
          <w:lang w:val="en-US"/>
        </w:rPr>
        <w:t>photo in a large size. However, the slideshow will display only one photo at a time, and cycle through all</w:t>
      </w:r>
      <w:r w:rsidR="00774655">
        <w:rPr>
          <w:lang w:val="en-US"/>
        </w:rPr>
        <w:t xml:space="preserve"> </w:t>
      </w:r>
      <w:r w:rsidRPr="00902F5C">
        <w:rPr>
          <w:lang w:val="en-US"/>
        </w:rPr>
        <w:t>the photos in the order of ID.</w:t>
      </w:r>
    </w:p>
    <w:p w:rsidR="00902F5C" w:rsidRPr="00902F5C" w:rsidRDefault="00902F5C" w:rsidP="00902F5C">
      <w:pPr>
        <w:rPr>
          <w:lang w:val="en-US"/>
        </w:rPr>
      </w:pPr>
      <w:r w:rsidRPr="00902F5C">
        <w:rPr>
          <w:lang w:val="en-US"/>
        </w:rPr>
        <w:t>You want to use jQuery to create this slideshow because you want to cycle through the photos in the</w:t>
      </w:r>
      <w:r w:rsidR="00774655">
        <w:rPr>
          <w:lang w:val="en-US"/>
        </w:rPr>
        <w:t xml:space="preserve"> </w:t>
      </w:r>
      <w:r w:rsidRPr="00902F5C">
        <w:rPr>
          <w:lang w:val="en-US"/>
        </w:rPr>
        <w:t>browser, without reloading the page each time. You also want to animate slide transitions and show a</w:t>
      </w:r>
      <w:r w:rsidR="00774655">
        <w:rPr>
          <w:lang w:val="en-US"/>
        </w:rPr>
        <w:t xml:space="preserve"> </w:t>
      </w:r>
      <w:r w:rsidRPr="00902F5C">
        <w:rPr>
          <w:lang w:val="en-US"/>
        </w:rPr>
        <w:t>progress bar that illustrates the position of the current photo in the complete list. You will use jQueryUI to</w:t>
      </w:r>
      <w:r w:rsidR="00774655">
        <w:rPr>
          <w:lang w:val="en-US"/>
        </w:rPr>
        <w:t xml:space="preserve"> </w:t>
      </w:r>
      <w:r w:rsidRPr="00902F5C">
        <w:rPr>
          <w:lang w:val="en-US"/>
        </w:rPr>
        <w:t>generate the progress bar.</w:t>
      </w:r>
    </w:p>
    <w:p w:rsidR="00902F5C" w:rsidRPr="00902F5C" w:rsidRDefault="00902F5C" w:rsidP="00902F5C">
      <w:pPr>
        <w:rPr>
          <w:lang w:val="en-US"/>
        </w:rPr>
      </w:pPr>
      <w:r w:rsidRPr="00902F5C">
        <w:rPr>
          <w:lang w:val="en-US"/>
        </w:rPr>
        <w:t>Begin by importing a partially complete view that will display all photos simultaneously in the correct</w:t>
      </w:r>
      <w:r w:rsidR="00774655">
        <w:rPr>
          <w:lang w:val="en-US"/>
        </w:rPr>
        <w:t xml:space="preserve"> </w:t>
      </w:r>
      <w:r w:rsidRPr="00902F5C">
        <w:rPr>
          <w:lang w:val="en-US"/>
        </w:rPr>
        <w:t>format. Then, change styles and add jQuery code to the application to create your slideshow.</w:t>
      </w:r>
    </w:p>
    <w:p w:rsidR="00902F5C" w:rsidRPr="00902F5C" w:rsidRDefault="00902F5C" w:rsidP="00774655">
      <w:pPr>
        <w:pStyle w:val="Overskrift2"/>
        <w:rPr>
          <w:lang w:val="en-US"/>
        </w:rPr>
      </w:pPr>
      <w:bookmarkStart w:id="66" w:name="_Toc401515502"/>
      <w:r w:rsidRPr="00902F5C">
        <w:rPr>
          <w:lang w:val="en-US"/>
        </w:rPr>
        <w:t>Objectives</w:t>
      </w:r>
      <w:bookmarkEnd w:id="66"/>
    </w:p>
    <w:p w:rsidR="00902F5C" w:rsidRPr="00902F5C" w:rsidRDefault="00902F5C" w:rsidP="00902F5C">
      <w:pPr>
        <w:rPr>
          <w:lang w:val="en-US"/>
        </w:rPr>
      </w:pPr>
      <w:r w:rsidRPr="00902F5C">
        <w:rPr>
          <w:lang w:val="en-US"/>
        </w:rPr>
        <w:t>After completing this lab, you will be able to:</w:t>
      </w:r>
    </w:p>
    <w:p w:rsidR="00902F5C" w:rsidRPr="00774655" w:rsidRDefault="00902F5C" w:rsidP="00774655">
      <w:pPr>
        <w:pStyle w:val="Listeafsnit"/>
        <w:numPr>
          <w:ilvl w:val="0"/>
          <w:numId w:val="118"/>
        </w:numPr>
        <w:rPr>
          <w:lang w:val="en-US"/>
        </w:rPr>
      </w:pPr>
      <w:r w:rsidRPr="00774655">
        <w:rPr>
          <w:lang w:val="en-US"/>
        </w:rPr>
        <w:t>Render and execute JavaScript code in the browser.</w:t>
      </w:r>
    </w:p>
    <w:p w:rsidR="00902F5C" w:rsidRPr="00774655" w:rsidRDefault="00902F5C" w:rsidP="00774655">
      <w:pPr>
        <w:pStyle w:val="Listeafsnit"/>
        <w:numPr>
          <w:ilvl w:val="0"/>
          <w:numId w:val="118"/>
        </w:numPr>
        <w:rPr>
          <w:lang w:val="en-US"/>
        </w:rPr>
      </w:pPr>
      <w:r w:rsidRPr="00774655">
        <w:rPr>
          <w:lang w:val="en-US"/>
        </w:rPr>
        <w:t>Use the jQuery script library to update and animate page components.</w:t>
      </w:r>
    </w:p>
    <w:p w:rsidR="00902F5C" w:rsidRPr="00774655" w:rsidRDefault="00902F5C" w:rsidP="00774655">
      <w:pPr>
        <w:pStyle w:val="Listeafsnit"/>
        <w:numPr>
          <w:ilvl w:val="0"/>
          <w:numId w:val="118"/>
        </w:numPr>
        <w:rPr>
          <w:lang w:val="en-US"/>
        </w:rPr>
      </w:pPr>
      <w:r w:rsidRPr="00774655">
        <w:rPr>
          <w:lang w:val="en-US"/>
        </w:rPr>
        <w:t>Use jQueryUI widgets in an MVC application.</w:t>
      </w:r>
    </w:p>
    <w:p w:rsidR="00902F5C" w:rsidRPr="00902F5C" w:rsidRDefault="00902F5C" w:rsidP="00902F5C">
      <w:pPr>
        <w:rPr>
          <w:lang w:val="en-US"/>
        </w:rPr>
      </w:pPr>
      <w:r w:rsidRPr="00902F5C">
        <w:rPr>
          <w:lang w:val="en-US"/>
        </w:rPr>
        <w:t>Lab Setup</w:t>
      </w:r>
    </w:p>
    <w:p w:rsidR="00902F5C" w:rsidRPr="00902F5C" w:rsidRDefault="00902F5C" w:rsidP="00902F5C">
      <w:pPr>
        <w:rPr>
          <w:lang w:val="en-US"/>
        </w:rPr>
      </w:pPr>
      <w:r w:rsidRPr="00902F5C">
        <w:rPr>
          <w:lang w:val="en-US"/>
        </w:rPr>
        <w:t>Estimated Time: 40 minutes</w:t>
      </w:r>
    </w:p>
    <w:p w:rsidR="00902F5C" w:rsidRPr="00902F5C" w:rsidRDefault="00902F5C" w:rsidP="00774655">
      <w:pPr>
        <w:pStyle w:val="Overskrift2"/>
        <w:rPr>
          <w:lang w:val="en-US"/>
        </w:rPr>
      </w:pPr>
      <w:bookmarkStart w:id="67" w:name="_Toc401515503"/>
      <w:r w:rsidRPr="00902F5C">
        <w:rPr>
          <w:lang w:val="en-US"/>
        </w:rPr>
        <w:t>Exercise 1: Creating and Animating the Slideshow View</w:t>
      </w:r>
      <w:bookmarkEnd w:id="67"/>
    </w:p>
    <w:p w:rsidR="00902F5C" w:rsidRPr="00902F5C" w:rsidRDefault="00902F5C" w:rsidP="00774655">
      <w:pPr>
        <w:pStyle w:val="Overskrift3"/>
        <w:rPr>
          <w:lang w:val="en-US"/>
        </w:rPr>
      </w:pPr>
      <w:r w:rsidRPr="00902F5C">
        <w:rPr>
          <w:lang w:val="en-US"/>
        </w:rPr>
        <w:t>Scenario</w:t>
      </w:r>
    </w:p>
    <w:p w:rsidR="00902F5C" w:rsidRPr="00902F5C" w:rsidRDefault="00902F5C" w:rsidP="00902F5C">
      <w:pPr>
        <w:rPr>
          <w:lang w:val="en-US"/>
        </w:rPr>
      </w:pPr>
      <w:r w:rsidRPr="00902F5C">
        <w:rPr>
          <w:lang w:val="en-US"/>
        </w:rPr>
        <w:t>Your team has created a view that displays photos of the right size and format. However, the view displays</w:t>
      </w:r>
      <w:r w:rsidR="00774655">
        <w:rPr>
          <w:lang w:val="en-US"/>
        </w:rPr>
        <w:t xml:space="preserve"> </w:t>
      </w:r>
      <w:r w:rsidRPr="00902F5C">
        <w:rPr>
          <w:lang w:val="en-US"/>
        </w:rPr>
        <w:t>all photos simultaneously, one below the other.</w:t>
      </w:r>
    </w:p>
    <w:p w:rsidR="00902F5C" w:rsidRPr="00902F5C" w:rsidRDefault="00902F5C" w:rsidP="00902F5C">
      <w:pPr>
        <w:rPr>
          <w:lang w:val="en-US"/>
        </w:rPr>
      </w:pPr>
      <w:r w:rsidRPr="00902F5C">
        <w:rPr>
          <w:lang w:val="en-US"/>
        </w:rPr>
        <w:t>In this exercise, you will:</w:t>
      </w:r>
    </w:p>
    <w:p w:rsidR="00902F5C" w:rsidRPr="00774655" w:rsidRDefault="00902F5C" w:rsidP="00774655">
      <w:pPr>
        <w:pStyle w:val="Listeafsnit"/>
        <w:numPr>
          <w:ilvl w:val="0"/>
          <w:numId w:val="118"/>
        </w:numPr>
        <w:rPr>
          <w:lang w:val="en-US"/>
        </w:rPr>
      </w:pPr>
      <w:r w:rsidRPr="00774655">
        <w:rPr>
          <w:lang w:val="en-US"/>
        </w:rPr>
        <w:t>Import the view and modify the style sheet so that the photos are displayed on top of each other.</w:t>
      </w:r>
    </w:p>
    <w:p w:rsidR="00902F5C" w:rsidRPr="00774655" w:rsidRDefault="00902F5C" w:rsidP="00774655">
      <w:pPr>
        <w:pStyle w:val="Listeafsnit"/>
        <w:numPr>
          <w:ilvl w:val="0"/>
          <w:numId w:val="118"/>
        </w:numPr>
        <w:rPr>
          <w:lang w:val="en-US"/>
        </w:rPr>
      </w:pPr>
      <w:r w:rsidRPr="00774655">
        <w:rPr>
          <w:lang w:val="en-US"/>
        </w:rPr>
        <w:t>Using jQuery, set the order for each photo so that each photo is displayed sequentially.</w:t>
      </w:r>
    </w:p>
    <w:p w:rsidR="00902F5C" w:rsidRPr="00902F5C" w:rsidRDefault="00902F5C" w:rsidP="00902F5C">
      <w:pPr>
        <w:rPr>
          <w:lang w:val="en-US"/>
        </w:rPr>
      </w:pPr>
      <w:r w:rsidRPr="00902F5C">
        <w:rPr>
          <w:lang w:val="en-US"/>
        </w:rPr>
        <w:t>The main tasks for this exercise are as follows:</w:t>
      </w:r>
    </w:p>
    <w:p w:rsidR="00902F5C" w:rsidRPr="00774655" w:rsidRDefault="00902F5C" w:rsidP="00AB7AA0">
      <w:pPr>
        <w:pStyle w:val="Listeafsnit"/>
        <w:numPr>
          <w:ilvl w:val="0"/>
          <w:numId w:val="136"/>
        </w:numPr>
        <w:rPr>
          <w:lang w:val="en-US"/>
        </w:rPr>
      </w:pPr>
      <w:r w:rsidRPr="00774655">
        <w:rPr>
          <w:lang w:val="en-US"/>
        </w:rPr>
        <w:t>Import and test the slideshow view.</w:t>
      </w:r>
    </w:p>
    <w:p w:rsidR="00902F5C" w:rsidRPr="00774655" w:rsidRDefault="00902F5C" w:rsidP="00AB7AA0">
      <w:pPr>
        <w:pStyle w:val="Listeafsnit"/>
        <w:numPr>
          <w:ilvl w:val="0"/>
          <w:numId w:val="136"/>
        </w:numPr>
        <w:rPr>
          <w:lang w:val="en-US"/>
        </w:rPr>
      </w:pPr>
      <w:r w:rsidRPr="00774655">
        <w:rPr>
          <w:lang w:val="en-US"/>
        </w:rPr>
        <w:t>Modify the style sheet.</w:t>
      </w:r>
    </w:p>
    <w:p w:rsidR="00902F5C" w:rsidRPr="00774655" w:rsidRDefault="00902F5C" w:rsidP="00AB7AA0">
      <w:pPr>
        <w:pStyle w:val="Listeafsnit"/>
        <w:numPr>
          <w:ilvl w:val="0"/>
          <w:numId w:val="136"/>
        </w:numPr>
        <w:rPr>
          <w:lang w:val="en-US"/>
        </w:rPr>
      </w:pPr>
      <w:r w:rsidRPr="00774655">
        <w:rPr>
          <w:lang w:val="en-US"/>
        </w:rPr>
        <w:t>Animate the photo cards in the slideshow.</w:t>
      </w:r>
    </w:p>
    <w:p w:rsidR="00902F5C" w:rsidRPr="00774655" w:rsidRDefault="00902F5C" w:rsidP="00AB7AA0">
      <w:pPr>
        <w:pStyle w:val="Listeafsnit"/>
        <w:numPr>
          <w:ilvl w:val="0"/>
          <w:numId w:val="136"/>
        </w:numPr>
        <w:rPr>
          <w:lang w:val="en-US"/>
        </w:rPr>
      </w:pPr>
      <w:r w:rsidRPr="00774655">
        <w:rPr>
          <w:lang w:val="en-US"/>
        </w:rPr>
        <w:t>Link to the script and test the animation.</w:t>
      </w:r>
    </w:p>
    <w:p w:rsidR="00902F5C" w:rsidRPr="00902F5C" w:rsidRDefault="00902F5C" w:rsidP="00774655">
      <w:pPr>
        <w:pStyle w:val="Overskrift3"/>
        <w:rPr>
          <w:lang w:val="en-US"/>
        </w:rPr>
      </w:pPr>
      <w:r w:rsidRPr="00902F5C">
        <w:rPr>
          <w:lang w:val="en-US"/>
        </w:rPr>
        <w:t>Task 1: Import and test the slideshow view.</w:t>
      </w:r>
    </w:p>
    <w:p w:rsidR="00902F5C" w:rsidRPr="00774655" w:rsidRDefault="00902F5C" w:rsidP="00AB7AA0">
      <w:pPr>
        <w:pStyle w:val="Listeafsnit"/>
        <w:numPr>
          <w:ilvl w:val="0"/>
          <w:numId w:val="137"/>
        </w:numPr>
        <w:rPr>
          <w:lang w:val="en-US"/>
        </w:rPr>
      </w:pPr>
      <w:r w:rsidRPr="00774655">
        <w:rPr>
          <w:lang w:val="en-US"/>
        </w:rPr>
        <w:t>Open the PhotoSharingApplication.sln file from the following location:</w:t>
      </w:r>
    </w:p>
    <w:p w:rsidR="00902F5C" w:rsidRPr="00774655" w:rsidRDefault="00902F5C" w:rsidP="00774655">
      <w:pPr>
        <w:pStyle w:val="Listeafsnit"/>
        <w:numPr>
          <w:ilvl w:val="1"/>
          <w:numId w:val="118"/>
        </w:numPr>
        <w:rPr>
          <w:lang w:val="en-US"/>
        </w:rPr>
      </w:pPr>
      <w:r w:rsidRPr="00774655">
        <w:rPr>
          <w:lang w:val="en-US"/>
        </w:rPr>
        <w:t>File location: Lab\Starter\PhotoSharingApplication</w:t>
      </w:r>
    </w:p>
    <w:p w:rsidR="00902F5C" w:rsidRPr="00774655" w:rsidRDefault="00902F5C" w:rsidP="00AB7AA0">
      <w:pPr>
        <w:pStyle w:val="Listeafsnit"/>
        <w:numPr>
          <w:ilvl w:val="0"/>
          <w:numId w:val="137"/>
        </w:numPr>
        <w:rPr>
          <w:lang w:val="en-US"/>
        </w:rPr>
      </w:pPr>
      <w:r w:rsidRPr="00774655">
        <w:rPr>
          <w:lang w:val="en-US"/>
        </w:rPr>
        <w:t>Add the SlideShow.cshtml view file to the Photo folder, from the following location:</w:t>
      </w:r>
    </w:p>
    <w:p w:rsidR="00902F5C" w:rsidRPr="00774655" w:rsidRDefault="00902F5C" w:rsidP="00774655">
      <w:pPr>
        <w:pStyle w:val="Listeafsnit"/>
        <w:numPr>
          <w:ilvl w:val="1"/>
          <w:numId w:val="118"/>
        </w:numPr>
        <w:rPr>
          <w:lang w:val="en-US"/>
        </w:rPr>
      </w:pPr>
      <w:r w:rsidRPr="00774655">
        <w:rPr>
          <w:lang w:val="en-US"/>
        </w:rPr>
        <w:t>File location: Lab</w:t>
      </w:r>
      <w:r w:rsidR="00774655" w:rsidRPr="00774655">
        <w:rPr>
          <w:lang w:val="en-US"/>
        </w:rPr>
        <w:t xml:space="preserve"> </w:t>
      </w:r>
      <w:r w:rsidRPr="00774655">
        <w:rPr>
          <w:lang w:val="en-US"/>
        </w:rPr>
        <w:t>\Slide Show View</w:t>
      </w:r>
    </w:p>
    <w:p w:rsidR="00902F5C" w:rsidRPr="00774655" w:rsidRDefault="00902F5C" w:rsidP="00AB7AA0">
      <w:pPr>
        <w:pStyle w:val="Listeafsnit"/>
        <w:numPr>
          <w:ilvl w:val="0"/>
          <w:numId w:val="137"/>
        </w:numPr>
        <w:rPr>
          <w:lang w:val="en-US"/>
        </w:rPr>
      </w:pPr>
      <w:r w:rsidRPr="00774655">
        <w:rPr>
          <w:lang w:val="en-US"/>
        </w:rPr>
        <w:lastRenderedPageBreak/>
        <w:t>In the PhotoController.cs file, edit the SlideShow action method. Instead of throwing an exception,</w:t>
      </w:r>
      <w:r w:rsidR="00774655" w:rsidRPr="00774655">
        <w:rPr>
          <w:lang w:val="en-US"/>
        </w:rPr>
        <w:t xml:space="preserve"> </w:t>
      </w:r>
      <w:r w:rsidRPr="00774655">
        <w:rPr>
          <w:lang w:val="en-US"/>
        </w:rPr>
        <w:t>return the SlideShow view you just added. Pass a list of all the photos in the context object as the</w:t>
      </w:r>
      <w:r w:rsidR="00774655" w:rsidRPr="00774655">
        <w:rPr>
          <w:lang w:val="en-US"/>
        </w:rPr>
        <w:t xml:space="preserve"> </w:t>
      </w:r>
      <w:r w:rsidRPr="00774655">
        <w:rPr>
          <w:lang w:val="en-US"/>
        </w:rPr>
        <w:t>model.</w:t>
      </w:r>
    </w:p>
    <w:p w:rsidR="00902F5C" w:rsidRPr="00774655" w:rsidRDefault="00902F5C" w:rsidP="00AB7AA0">
      <w:pPr>
        <w:pStyle w:val="Listeafsnit"/>
        <w:numPr>
          <w:ilvl w:val="0"/>
          <w:numId w:val="137"/>
        </w:numPr>
        <w:rPr>
          <w:lang w:val="en-US"/>
        </w:rPr>
      </w:pPr>
      <w:r w:rsidRPr="00774655">
        <w:rPr>
          <w:lang w:val="en-US"/>
        </w:rPr>
        <w:t>Add a new site map node to the Mvc.sitemap file to link to the SlideShow action by using the</w:t>
      </w:r>
      <w:r w:rsidR="00774655" w:rsidRPr="00774655">
        <w:rPr>
          <w:lang w:val="en-US"/>
        </w:rPr>
        <w:t xml:space="preserve"> </w:t>
      </w:r>
      <w:r w:rsidRPr="00774655">
        <w:rPr>
          <w:lang w:val="en-US"/>
        </w:rPr>
        <w:t>following information:</w:t>
      </w:r>
    </w:p>
    <w:p w:rsidR="00902F5C" w:rsidRPr="00774655" w:rsidRDefault="00902F5C" w:rsidP="00774655">
      <w:pPr>
        <w:pStyle w:val="Listeafsnit"/>
        <w:numPr>
          <w:ilvl w:val="1"/>
          <w:numId w:val="118"/>
        </w:numPr>
        <w:rPr>
          <w:lang w:val="en-US"/>
        </w:rPr>
      </w:pPr>
      <w:r w:rsidRPr="00774655">
        <w:rPr>
          <w:lang w:val="en-US"/>
        </w:rPr>
        <w:t>Tag: &lt;mvcSiteMapNode&gt;</w:t>
      </w:r>
    </w:p>
    <w:p w:rsidR="00902F5C" w:rsidRPr="00774655" w:rsidRDefault="00902F5C" w:rsidP="00774655">
      <w:pPr>
        <w:pStyle w:val="Listeafsnit"/>
        <w:numPr>
          <w:ilvl w:val="1"/>
          <w:numId w:val="118"/>
        </w:numPr>
        <w:rPr>
          <w:lang w:val="en-US"/>
        </w:rPr>
      </w:pPr>
      <w:r w:rsidRPr="00774655">
        <w:rPr>
          <w:lang w:val="en-US"/>
        </w:rPr>
        <w:t>Title: Slideshow</w:t>
      </w:r>
    </w:p>
    <w:p w:rsidR="00902F5C" w:rsidRPr="00774655" w:rsidRDefault="00902F5C" w:rsidP="00774655">
      <w:pPr>
        <w:pStyle w:val="Listeafsnit"/>
        <w:numPr>
          <w:ilvl w:val="1"/>
          <w:numId w:val="118"/>
        </w:numPr>
        <w:rPr>
          <w:lang w:val="en-US"/>
        </w:rPr>
      </w:pPr>
      <w:r w:rsidRPr="00774655">
        <w:rPr>
          <w:lang w:val="en-US"/>
        </w:rPr>
        <w:t>Visibility: *</w:t>
      </w:r>
    </w:p>
    <w:p w:rsidR="00902F5C" w:rsidRPr="00774655" w:rsidRDefault="00902F5C" w:rsidP="00774655">
      <w:pPr>
        <w:pStyle w:val="Listeafsnit"/>
        <w:numPr>
          <w:ilvl w:val="1"/>
          <w:numId w:val="118"/>
        </w:numPr>
        <w:rPr>
          <w:lang w:val="en-US"/>
        </w:rPr>
      </w:pPr>
      <w:r w:rsidRPr="00774655">
        <w:rPr>
          <w:lang w:val="en-US"/>
        </w:rPr>
        <w:t>Controller: Photo</w:t>
      </w:r>
    </w:p>
    <w:p w:rsidR="00902F5C" w:rsidRPr="00774655" w:rsidRDefault="00902F5C" w:rsidP="00774655">
      <w:pPr>
        <w:pStyle w:val="Listeafsnit"/>
        <w:numPr>
          <w:ilvl w:val="1"/>
          <w:numId w:val="118"/>
        </w:numPr>
        <w:rPr>
          <w:lang w:val="en-US"/>
        </w:rPr>
      </w:pPr>
      <w:r w:rsidRPr="00774655">
        <w:rPr>
          <w:lang w:val="en-US"/>
        </w:rPr>
        <w:t>Action: SlideShow</w:t>
      </w:r>
    </w:p>
    <w:p w:rsidR="00902F5C" w:rsidRPr="00774655" w:rsidRDefault="00902F5C" w:rsidP="00AB7AA0">
      <w:pPr>
        <w:pStyle w:val="Listeafsnit"/>
        <w:numPr>
          <w:ilvl w:val="0"/>
          <w:numId w:val="137"/>
        </w:numPr>
        <w:rPr>
          <w:lang w:val="en-US"/>
        </w:rPr>
      </w:pPr>
      <w:r w:rsidRPr="00774655">
        <w:rPr>
          <w:lang w:val="en-US"/>
        </w:rPr>
        <w:t>Start the web application in debugging mode, clear the browser cache, and then browse to the</w:t>
      </w:r>
      <w:r w:rsidR="00774655" w:rsidRPr="00774655">
        <w:rPr>
          <w:lang w:val="en-US"/>
        </w:rPr>
        <w:t xml:space="preserve"> </w:t>
      </w:r>
      <w:r w:rsidRPr="00774655">
        <w:rPr>
          <w:lang w:val="en-US"/>
        </w:rPr>
        <w:t>Slideshow view to examine the results.</w:t>
      </w:r>
    </w:p>
    <w:p w:rsidR="00902F5C" w:rsidRPr="00774655" w:rsidRDefault="00902F5C" w:rsidP="00AB7AA0">
      <w:pPr>
        <w:pStyle w:val="Listeafsnit"/>
        <w:numPr>
          <w:ilvl w:val="0"/>
          <w:numId w:val="137"/>
        </w:numPr>
        <w:rPr>
          <w:lang w:val="en-US"/>
        </w:rPr>
      </w:pPr>
      <w:r w:rsidRPr="00774655">
        <w:rPr>
          <w:lang w:val="en-US"/>
        </w:rPr>
        <w:t>Stop debugging.</w:t>
      </w:r>
    </w:p>
    <w:p w:rsidR="00902F5C" w:rsidRPr="00902F5C" w:rsidRDefault="00902F5C" w:rsidP="00774655">
      <w:pPr>
        <w:pStyle w:val="Overskrift3"/>
        <w:rPr>
          <w:lang w:val="en-US"/>
        </w:rPr>
      </w:pPr>
      <w:r w:rsidRPr="00902F5C">
        <w:rPr>
          <w:lang w:val="en-US"/>
        </w:rPr>
        <w:t>Task 2: Modify the style sheet.</w:t>
      </w:r>
    </w:p>
    <w:p w:rsidR="00902F5C" w:rsidRPr="00774655" w:rsidRDefault="00902F5C" w:rsidP="00AB7AA0">
      <w:pPr>
        <w:pStyle w:val="Listeafsnit"/>
        <w:numPr>
          <w:ilvl w:val="0"/>
          <w:numId w:val="138"/>
        </w:numPr>
        <w:rPr>
          <w:lang w:val="en-US"/>
        </w:rPr>
      </w:pPr>
      <w:r w:rsidRPr="00774655">
        <w:rPr>
          <w:lang w:val="en-US"/>
        </w:rPr>
        <w:t>In the Content folder, open the PhotoSharingStyles.css style sheet. Add the following properties to</w:t>
      </w:r>
      <w:r w:rsidR="00774655" w:rsidRPr="00774655">
        <w:rPr>
          <w:lang w:val="en-US"/>
        </w:rPr>
        <w:t xml:space="preserve"> </w:t>
      </w:r>
      <w:r w:rsidRPr="00774655">
        <w:rPr>
          <w:lang w:val="en-US"/>
        </w:rPr>
        <w:t>the style that selects &lt;div&gt; tags with the slide-show-card class:</w:t>
      </w:r>
    </w:p>
    <w:p w:rsidR="00902F5C" w:rsidRPr="00774655" w:rsidRDefault="00902F5C" w:rsidP="00774655">
      <w:pPr>
        <w:pStyle w:val="Listeafsnit"/>
        <w:numPr>
          <w:ilvl w:val="1"/>
          <w:numId w:val="118"/>
        </w:numPr>
        <w:rPr>
          <w:lang w:val="en-US"/>
        </w:rPr>
      </w:pPr>
      <w:r w:rsidRPr="00774655">
        <w:rPr>
          <w:lang w:val="en-US"/>
        </w:rPr>
        <w:t>position: absolute</w:t>
      </w:r>
    </w:p>
    <w:p w:rsidR="00902F5C" w:rsidRPr="00774655" w:rsidRDefault="00902F5C" w:rsidP="00774655">
      <w:pPr>
        <w:pStyle w:val="Listeafsnit"/>
        <w:numPr>
          <w:ilvl w:val="1"/>
          <w:numId w:val="118"/>
        </w:numPr>
        <w:rPr>
          <w:lang w:val="en-US"/>
        </w:rPr>
      </w:pPr>
      <w:r w:rsidRPr="00774655">
        <w:rPr>
          <w:lang w:val="en-US"/>
        </w:rPr>
        <w:t>top: 0</w:t>
      </w:r>
    </w:p>
    <w:p w:rsidR="00902F5C" w:rsidRPr="00774655" w:rsidRDefault="00902F5C" w:rsidP="00774655">
      <w:pPr>
        <w:pStyle w:val="Listeafsnit"/>
        <w:numPr>
          <w:ilvl w:val="1"/>
          <w:numId w:val="118"/>
        </w:numPr>
        <w:rPr>
          <w:lang w:val="en-US"/>
        </w:rPr>
      </w:pPr>
      <w:r w:rsidRPr="00774655">
        <w:rPr>
          <w:lang w:val="en-US"/>
        </w:rPr>
        <w:t>left: 0</w:t>
      </w:r>
    </w:p>
    <w:p w:rsidR="00902F5C" w:rsidRPr="00774655" w:rsidRDefault="00902F5C" w:rsidP="00774655">
      <w:pPr>
        <w:pStyle w:val="Listeafsnit"/>
        <w:numPr>
          <w:ilvl w:val="1"/>
          <w:numId w:val="118"/>
        </w:numPr>
        <w:rPr>
          <w:lang w:val="en-US"/>
        </w:rPr>
      </w:pPr>
      <w:r w:rsidRPr="00774655">
        <w:rPr>
          <w:lang w:val="en-US"/>
        </w:rPr>
        <w:t>z-index: 8</w:t>
      </w:r>
    </w:p>
    <w:p w:rsidR="00902F5C" w:rsidRPr="00774655" w:rsidRDefault="00902F5C" w:rsidP="00AB7AA0">
      <w:pPr>
        <w:pStyle w:val="Listeafsnit"/>
        <w:numPr>
          <w:ilvl w:val="0"/>
          <w:numId w:val="138"/>
        </w:numPr>
        <w:rPr>
          <w:lang w:val="en-US"/>
        </w:rPr>
      </w:pPr>
      <w:r w:rsidRPr="00774655">
        <w:rPr>
          <w:lang w:val="en-US"/>
        </w:rPr>
        <w:t>Add a new style to the PhotoSharingStyles.css style sheet by using the following information:</w:t>
      </w:r>
    </w:p>
    <w:p w:rsidR="00902F5C" w:rsidRPr="00774655" w:rsidRDefault="00902F5C" w:rsidP="00774655">
      <w:pPr>
        <w:pStyle w:val="Listeafsnit"/>
        <w:numPr>
          <w:ilvl w:val="1"/>
          <w:numId w:val="118"/>
        </w:numPr>
        <w:rPr>
          <w:lang w:val="en-US"/>
        </w:rPr>
      </w:pPr>
      <w:r w:rsidRPr="00774655">
        <w:rPr>
          <w:lang w:val="en-US"/>
        </w:rPr>
        <w:t>Selector: #slide-show DIV.active-card</w:t>
      </w:r>
    </w:p>
    <w:p w:rsidR="00902F5C" w:rsidRPr="00774655" w:rsidRDefault="00902F5C" w:rsidP="00774655">
      <w:pPr>
        <w:pStyle w:val="Listeafsnit"/>
        <w:numPr>
          <w:ilvl w:val="1"/>
          <w:numId w:val="118"/>
        </w:numPr>
        <w:rPr>
          <w:lang w:val="en-US"/>
        </w:rPr>
      </w:pPr>
      <w:r w:rsidRPr="00774655">
        <w:rPr>
          <w:lang w:val="en-US"/>
        </w:rPr>
        <w:t>z-index: 10</w:t>
      </w:r>
    </w:p>
    <w:p w:rsidR="00902F5C" w:rsidRPr="00774655" w:rsidRDefault="00902F5C" w:rsidP="00AB7AA0">
      <w:pPr>
        <w:pStyle w:val="Listeafsnit"/>
        <w:numPr>
          <w:ilvl w:val="0"/>
          <w:numId w:val="138"/>
        </w:numPr>
        <w:rPr>
          <w:lang w:val="en-US"/>
        </w:rPr>
      </w:pPr>
      <w:r w:rsidRPr="00774655">
        <w:rPr>
          <w:lang w:val="en-US"/>
        </w:rPr>
        <w:t>Add a new style to the PhotoSharingStyles.css style sheet by using the following information:</w:t>
      </w:r>
    </w:p>
    <w:p w:rsidR="00902F5C" w:rsidRPr="00774655" w:rsidRDefault="00902F5C" w:rsidP="00774655">
      <w:pPr>
        <w:pStyle w:val="Listeafsnit"/>
        <w:numPr>
          <w:ilvl w:val="1"/>
          <w:numId w:val="118"/>
        </w:numPr>
        <w:rPr>
          <w:lang w:val="en-US"/>
        </w:rPr>
      </w:pPr>
      <w:r w:rsidRPr="00774655">
        <w:rPr>
          <w:lang w:val="en-US"/>
        </w:rPr>
        <w:t>Selector: #slide-show DIV.last-active-card</w:t>
      </w:r>
    </w:p>
    <w:p w:rsidR="00902F5C" w:rsidRPr="00774655" w:rsidRDefault="00902F5C" w:rsidP="00774655">
      <w:pPr>
        <w:pStyle w:val="Listeafsnit"/>
        <w:numPr>
          <w:ilvl w:val="1"/>
          <w:numId w:val="118"/>
        </w:numPr>
        <w:rPr>
          <w:lang w:val="en-US"/>
        </w:rPr>
      </w:pPr>
      <w:r w:rsidRPr="00774655">
        <w:rPr>
          <w:lang w:val="en-US"/>
        </w:rPr>
        <w:t>z-index: 9</w:t>
      </w:r>
    </w:p>
    <w:p w:rsidR="00902F5C" w:rsidRPr="00774655" w:rsidRDefault="00902F5C" w:rsidP="00AB7AA0">
      <w:pPr>
        <w:pStyle w:val="Listeafsnit"/>
        <w:numPr>
          <w:ilvl w:val="0"/>
          <w:numId w:val="138"/>
        </w:numPr>
        <w:rPr>
          <w:lang w:val="en-US"/>
        </w:rPr>
      </w:pPr>
      <w:r w:rsidRPr="00774655">
        <w:rPr>
          <w:lang w:val="en-US"/>
        </w:rPr>
        <w:t>Start debugging, and then clear the Internet Explorer browser cache to ensure that the style sheet is</w:t>
      </w:r>
      <w:r w:rsidR="00774655" w:rsidRPr="00774655">
        <w:rPr>
          <w:lang w:val="en-US"/>
        </w:rPr>
        <w:t xml:space="preserve"> </w:t>
      </w:r>
      <w:r w:rsidRPr="00774655">
        <w:rPr>
          <w:lang w:val="en-US"/>
        </w:rPr>
        <w:t>reloaded.</w:t>
      </w:r>
    </w:p>
    <w:p w:rsidR="00902F5C" w:rsidRPr="00774655" w:rsidRDefault="00902F5C" w:rsidP="00AB7AA0">
      <w:pPr>
        <w:pStyle w:val="Listeafsnit"/>
        <w:numPr>
          <w:ilvl w:val="0"/>
          <w:numId w:val="138"/>
        </w:numPr>
        <w:rPr>
          <w:lang w:val="en-US"/>
        </w:rPr>
      </w:pPr>
      <w:r w:rsidRPr="00774655">
        <w:rPr>
          <w:lang w:val="en-US"/>
        </w:rPr>
        <w:t>Navigate to the Slideshow view and examine the results.</w:t>
      </w:r>
    </w:p>
    <w:p w:rsidR="00902F5C" w:rsidRPr="00774655" w:rsidRDefault="00902F5C" w:rsidP="00AB7AA0">
      <w:pPr>
        <w:pStyle w:val="Listeafsnit"/>
        <w:numPr>
          <w:ilvl w:val="0"/>
          <w:numId w:val="138"/>
        </w:numPr>
        <w:rPr>
          <w:lang w:val="en-US"/>
        </w:rPr>
      </w:pPr>
      <w:r w:rsidRPr="00774655">
        <w:rPr>
          <w:lang w:val="en-US"/>
        </w:rPr>
        <w:t>Stop debugging.</w:t>
      </w:r>
    </w:p>
    <w:p w:rsidR="00902F5C" w:rsidRPr="00902F5C" w:rsidRDefault="00902F5C" w:rsidP="00774655">
      <w:pPr>
        <w:pStyle w:val="Overskrift3"/>
        <w:rPr>
          <w:lang w:val="en-US"/>
        </w:rPr>
      </w:pPr>
      <w:r w:rsidRPr="00902F5C">
        <w:rPr>
          <w:lang w:val="en-US"/>
        </w:rPr>
        <w:t>Task 3: Animate the photo cards in the slideshow.</w:t>
      </w:r>
    </w:p>
    <w:p w:rsidR="00902F5C" w:rsidRPr="00774655" w:rsidRDefault="00902F5C" w:rsidP="00AB7AA0">
      <w:pPr>
        <w:pStyle w:val="Listeafsnit"/>
        <w:numPr>
          <w:ilvl w:val="0"/>
          <w:numId w:val="139"/>
        </w:numPr>
        <w:rPr>
          <w:lang w:val="en-US"/>
        </w:rPr>
      </w:pPr>
      <w:r w:rsidRPr="00774655">
        <w:rPr>
          <w:lang w:val="en-US"/>
        </w:rPr>
        <w:t>Add a new top-level folder, named Scripts, to the Photo Sharing application.</w:t>
      </w:r>
    </w:p>
    <w:p w:rsidR="00902F5C" w:rsidRPr="00774655" w:rsidRDefault="00902F5C" w:rsidP="00AB7AA0">
      <w:pPr>
        <w:pStyle w:val="Listeafsnit"/>
        <w:numPr>
          <w:ilvl w:val="0"/>
          <w:numId w:val="139"/>
        </w:numPr>
        <w:rPr>
          <w:lang w:val="en-US"/>
        </w:rPr>
      </w:pPr>
      <w:r w:rsidRPr="00774655">
        <w:rPr>
          <w:lang w:val="en-US"/>
        </w:rPr>
        <w:t>Add a new JavaScript file, SlideShow.js, to the Scripts folder.</w:t>
      </w:r>
    </w:p>
    <w:p w:rsidR="00902F5C" w:rsidRPr="00774655" w:rsidRDefault="00902F5C" w:rsidP="00AB7AA0">
      <w:pPr>
        <w:pStyle w:val="Listeafsnit"/>
        <w:numPr>
          <w:ilvl w:val="0"/>
          <w:numId w:val="139"/>
        </w:numPr>
        <w:rPr>
          <w:lang w:val="en-US"/>
        </w:rPr>
      </w:pPr>
      <w:r w:rsidRPr="00774655">
        <w:rPr>
          <w:lang w:val="en-US"/>
        </w:rPr>
        <w:t>In the SlideShow.js file, create the following global variables:</w:t>
      </w:r>
    </w:p>
    <w:p w:rsidR="00902F5C" w:rsidRPr="00774655" w:rsidRDefault="00902F5C" w:rsidP="00774655">
      <w:pPr>
        <w:pStyle w:val="Listeafsnit"/>
        <w:numPr>
          <w:ilvl w:val="1"/>
          <w:numId w:val="118"/>
        </w:numPr>
        <w:rPr>
          <w:lang w:val="en-US"/>
        </w:rPr>
      </w:pPr>
      <w:r w:rsidRPr="00774655">
        <w:rPr>
          <w:lang w:val="en-US"/>
        </w:rPr>
        <w:t>percentIncrement</w:t>
      </w:r>
    </w:p>
    <w:p w:rsidR="00902F5C" w:rsidRPr="00774655" w:rsidRDefault="00902F5C" w:rsidP="00774655">
      <w:pPr>
        <w:pStyle w:val="Listeafsnit"/>
        <w:numPr>
          <w:ilvl w:val="1"/>
          <w:numId w:val="118"/>
        </w:numPr>
        <w:rPr>
          <w:lang w:val="en-US"/>
        </w:rPr>
      </w:pPr>
      <w:r w:rsidRPr="00774655">
        <w:rPr>
          <w:lang w:val="en-US"/>
        </w:rPr>
        <w:t>percentCurrent</w:t>
      </w:r>
      <w:r w:rsidR="00774655" w:rsidRPr="00774655">
        <w:rPr>
          <w:lang w:val="en-US"/>
        </w:rPr>
        <w:br/>
      </w:r>
      <w:r w:rsidRPr="00774655">
        <w:rPr>
          <w:lang w:val="en-US"/>
        </w:rPr>
        <w:t>Set the percentCurrent value to 100.</w:t>
      </w:r>
    </w:p>
    <w:p w:rsidR="00902F5C" w:rsidRPr="005B6E3F" w:rsidRDefault="00902F5C" w:rsidP="00AB7AA0">
      <w:pPr>
        <w:pStyle w:val="Listeafsnit"/>
        <w:numPr>
          <w:ilvl w:val="0"/>
          <w:numId w:val="139"/>
        </w:numPr>
        <w:rPr>
          <w:lang w:val="en-US"/>
        </w:rPr>
      </w:pPr>
      <w:r w:rsidRPr="005B6E3F">
        <w:rPr>
          <w:lang w:val="en-US"/>
        </w:rPr>
        <w:t>Create a new function named slideSwitch with no parameters.</w:t>
      </w:r>
    </w:p>
    <w:p w:rsidR="00902F5C" w:rsidRPr="005B6E3F" w:rsidRDefault="00902F5C" w:rsidP="00AB7AA0">
      <w:pPr>
        <w:pStyle w:val="Listeafsnit"/>
        <w:numPr>
          <w:ilvl w:val="0"/>
          <w:numId w:val="139"/>
        </w:numPr>
        <w:rPr>
          <w:lang w:val="en-US"/>
        </w:rPr>
      </w:pPr>
      <w:r w:rsidRPr="005B6E3F">
        <w:rPr>
          <w:lang w:val="en-US"/>
        </w:rPr>
        <w:t>Within the slideSwitch function, add a line of code that selects the first &lt;div&gt; element with activecard</w:t>
      </w:r>
      <w:r w:rsidR="00774655" w:rsidRPr="005B6E3F">
        <w:rPr>
          <w:lang w:val="en-US"/>
        </w:rPr>
        <w:t xml:space="preserve"> </w:t>
      </w:r>
      <w:r w:rsidRPr="005B6E3F">
        <w:rPr>
          <w:lang w:val="en-US"/>
        </w:rPr>
        <w:t>class that is a child of the element with an ID of slide-show. Store this element in a new variable</w:t>
      </w:r>
      <w:r w:rsidR="00774655" w:rsidRPr="005B6E3F">
        <w:rPr>
          <w:lang w:val="en-US"/>
        </w:rPr>
        <w:t xml:space="preserve"> </w:t>
      </w:r>
      <w:r w:rsidRPr="005B6E3F">
        <w:rPr>
          <w:lang w:val="en-US"/>
        </w:rPr>
        <w:t>named $activeCard.</w:t>
      </w:r>
    </w:p>
    <w:p w:rsidR="00902F5C" w:rsidRPr="005B6E3F" w:rsidRDefault="00902F5C" w:rsidP="00AB7AA0">
      <w:pPr>
        <w:pStyle w:val="Listeafsnit"/>
        <w:numPr>
          <w:ilvl w:val="0"/>
          <w:numId w:val="139"/>
        </w:numPr>
        <w:rPr>
          <w:lang w:val="en-US"/>
        </w:rPr>
      </w:pPr>
      <w:r w:rsidRPr="005B6E3F">
        <w:rPr>
          <w:lang w:val="en-US"/>
        </w:rPr>
        <w:t>Add an if statement stating that if the $activeCard contains no elements, use the last DIV element</w:t>
      </w:r>
      <w:r w:rsidR="00774655" w:rsidRPr="005B6E3F">
        <w:rPr>
          <w:lang w:val="en-US"/>
        </w:rPr>
        <w:t xml:space="preserve"> </w:t>
      </w:r>
      <w:r w:rsidRPr="005B6E3F">
        <w:rPr>
          <w:lang w:val="en-US"/>
        </w:rPr>
        <w:t>with slide-show-card class that is a child of the element with an ID of slide-show.</w:t>
      </w:r>
    </w:p>
    <w:p w:rsidR="00902F5C" w:rsidRPr="005B6E3F" w:rsidRDefault="00902F5C" w:rsidP="00AB7AA0">
      <w:pPr>
        <w:pStyle w:val="Listeafsnit"/>
        <w:numPr>
          <w:ilvl w:val="0"/>
          <w:numId w:val="139"/>
        </w:numPr>
        <w:rPr>
          <w:lang w:val="en-US"/>
        </w:rPr>
      </w:pPr>
      <w:r w:rsidRPr="005B6E3F">
        <w:rPr>
          <w:lang w:val="en-US"/>
        </w:rPr>
        <w:t>Add a line of code that selects the next element after $activeCard. Store this element in a new</w:t>
      </w:r>
      <w:r w:rsidR="00774655" w:rsidRPr="005B6E3F">
        <w:rPr>
          <w:lang w:val="en-US"/>
        </w:rPr>
        <w:t xml:space="preserve"> </w:t>
      </w:r>
      <w:r w:rsidRPr="005B6E3F">
        <w:rPr>
          <w:lang w:val="en-US"/>
        </w:rPr>
        <w:t>variable named $nextCard.</w:t>
      </w:r>
    </w:p>
    <w:p w:rsidR="00902F5C" w:rsidRPr="005B6E3F" w:rsidRDefault="00902F5C" w:rsidP="00AB7AA0">
      <w:pPr>
        <w:pStyle w:val="Listeafsnit"/>
        <w:numPr>
          <w:ilvl w:val="0"/>
          <w:numId w:val="139"/>
        </w:numPr>
        <w:rPr>
          <w:lang w:val="en-US"/>
        </w:rPr>
      </w:pPr>
      <w:r w:rsidRPr="005B6E3F">
        <w:rPr>
          <w:lang w:val="en-US"/>
        </w:rPr>
        <w:lastRenderedPageBreak/>
        <w:t>Add an if statement stating that if $nextCard contains no elements</w:t>
      </w:r>
      <w:r w:rsidR="00774655" w:rsidRPr="005B6E3F">
        <w:rPr>
          <w:lang w:val="en-US"/>
        </w:rPr>
        <w:t xml:space="preserve">, use the first DIV element with </w:t>
      </w:r>
      <w:r w:rsidRPr="005B6E3F">
        <w:rPr>
          <w:lang w:val="en-US"/>
        </w:rPr>
        <w:t>slide-show-card class and ID slide-show.</w:t>
      </w:r>
    </w:p>
    <w:p w:rsidR="00902F5C" w:rsidRPr="005B6E3F" w:rsidRDefault="00902F5C" w:rsidP="00AB7AA0">
      <w:pPr>
        <w:pStyle w:val="Listeafsnit"/>
        <w:numPr>
          <w:ilvl w:val="0"/>
          <w:numId w:val="139"/>
        </w:numPr>
        <w:rPr>
          <w:lang w:val="en-US"/>
        </w:rPr>
      </w:pPr>
      <w:r w:rsidRPr="005B6E3F">
        <w:rPr>
          <w:lang w:val="en-US"/>
        </w:rPr>
        <w:t>Add the last-active-card class to the $activeCard element.</w:t>
      </w:r>
    </w:p>
    <w:p w:rsidR="00902F5C" w:rsidRPr="005B6E3F" w:rsidRDefault="00902F5C" w:rsidP="00AB7AA0">
      <w:pPr>
        <w:pStyle w:val="Listeafsnit"/>
        <w:numPr>
          <w:ilvl w:val="0"/>
          <w:numId w:val="139"/>
        </w:numPr>
        <w:rPr>
          <w:lang w:val="en-US"/>
        </w:rPr>
      </w:pPr>
      <w:r w:rsidRPr="005B6E3F">
        <w:rPr>
          <w:lang w:val="en-US"/>
        </w:rPr>
        <w:t xml:space="preserve">Set the opacity of the $nextCard element to 0.0 by using the </w:t>
      </w:r>
      <w:proofErr w:type="gramStart"/>
      <w:r w:rsidRPr="005B6E3F">
        <w:rPr>
          <w:lang w:val="en-US"/>
        </w:rPr>
        <w:t>css(</w:t>
      </w:r>
      <w:proofErr w:type="gramEnd"/>
      <w:r w:rsidRPr="005B6E3F">
        <w:rPr>
          <w:lang w:val="en-US"/>
        </w:rPr>
        <w:t>) jQuery function.</w:t>
      </w:r>
    </w:p>
    <w:p w:rsidR="00902F5C" w:rsidRPr="005B6E3F" w:rsidRDefault="00902F5C" w:rsidP="00AB7AA0">
      <w:pPr>
        <w:pStyle w:val="Listeafsnit"/>
        <w:numPr>
          <w:ilvl w:val="0"/>
          <w:numId w:val="139"/>
        </w:numPr>
        <w:rPr>
          <w:lang w:val="en-US"/>
        </w:rPr>
      </w:pPr>
      <w:r w:rsidRPr="005B6E3F">
        <w:rPr>
          <w:lang w:val="en-US"/>
        </w:rPr>
        <w:t>Add the active-card class to the $nextCard element. This applies</w:t>
      </w:r>
      <w:r w:rsidR="00774655" w:rsidRPr="005B6E3F">
        <w:rPr>
          <w:lang w:val="en-US"/>
        </w:rPr>
        <w:t xml:space="preserve"> the z-order value 10, from the </w:t>
      </w:r>
      <w:r w:rsidRPr="005B6E3F">
        <w:rPr>
          <w:lang w:val="en-US"/>
        </w:rPr>
        <w:t>style sheet.</w:t>
      </w:r>
    </w:p>
    <w:p w:rsidR="00902F5C" w:rsidRPr="005B6E3F" w:rsidRDefault="00902F5C" w:rsidP="00AB7AA0">
      <w:pPr>
        <w:pStyle w:val="Listeafsnit"/>
        <w:numPr>
          <w:ilvl w:val="0"/>
          <w:numId w:val="139"/>
        </w:numPr>
        <w:rPr>
          <w:lang w:val="en-US"/>
        </w:rPr>
      </w:pPr>
      <w:r w:rsidRPr="005B6E3F">
        <w:rPr>
          <w:lang w:val="en-US"/>
        </w:rPr>
        <w:t xml:space="preserve">Use the </w:t>
      </w:r>
      <w:proofErr w:type="gramStart"/>
      <w:r w:rsidRPr="005B6E3F">
        <w:rPr>
          <w:lang w:val="en-US"/>
        </w:rPr>
        <w:t>animate(</w:t>
      </w:r>
      <w:proofErr w:type="gramEnd"/>
      <w:r w:rsidRPr="005B6E3F">
        <w:rPr>
          <w:lang w:val="en-US"/>
        </w:rPr>
        <w:t>) function to fade the $nextCard element to opacity 1.0 over a time period of 1</w:t>
      </w:r>
      <w:r w:rsidR="005B6E3F" w:rsidRPr="005B6E3F">
        <w:rPr>
          <w:lang w:val="en-US"/>
        </w:rPr>
        <w:t xml:space="preserve"> </w:t>
      </w:r>
      <w:r w:rsidRPr="005B6E3F">
        <w:rPr>
          <w:lang w:val="en-US"/>
        </w:rPr>
        <w:t>second. When the animate() function is complete, remove the following classes from the</w:t>
      </w:r>
      <w:r w:rsidR="005B6E3F" w:rsidRPr="005B6E3F">
        <w:rPr>
          <w:lang w:val="en-US"/>
        </w:rPr>
        <w:t xml:space="preserve"> </w:t>
      </w:r>
      <w:r w:rsidRPr="005B6E3F">
        <w:rPr>
          <w:lang w:val="en-US"/>
        </w:rPr>
        <w:t>$activeCard element:</w:t>
      </w:r>
    </w:p>
    <w:p w:rsidR="00902F5C" w:rsidRPr="005B6E3F" w:rsidRDefault="00902F5C" w:rsidP="005B6E3F">
      <w:pPr>
        <w:pStyle w:val="Listeafsnit"/>
        <w:numPr>
          <w:ilvl w:val="1"/>
          <w:numId w:val="118"/>
        </w:numPr>
        <w:rPr>
          <w:lang w:val="en-US"/>
        </w:rPr>
      </w:pPr>
      <w:r w:rsidRPr="005B6E3F">
        <w:rPr>
          <w:lang w:val="en-US"/>
        </w:rPr>
        <w:t>active-card</w:t>
      </w:r>
    </w:p>
    <w:p w:rsidR="00902F5C" w:rsidRPr="005B6E3F" w:rsidRDefault="00902F5C" w:rsidP="005B6E3F">
      <w:pPr>
        <w:pStyle w:val="Listeafsnit"/>
        <w:numPr>
          <w:ilvl w:val="1"/>
          <w:numId w:val="118"/>
        </w:numPr>
        <w:rPr>
          <w:lang w:val="en-US"/>
        </w:rPr>
      </w:pPr>
      <w:r w:rsidRPr="005B6E3F">
        <w:rPr>
          <w:lang w:val="en-US"/>
        </w:rPr>
        <w:t>last-active-card</w:t>
      </w:r>
    </w:p>
    <w:p w:rsidR="00902F5C" w:rsidRPr="005B6E3F" w:rsidRDefault="00902F5C" w:rsidP="00AB7AA0">
      <w:pPr>
        <w:pStyle w:val="Listeafsnit"/>
        <w:numPr>
          <w:ilvl w:val="0"/>
          <w:numId w:val="139"/>
        </w:numPr>
        <w:rPr>
          <w:lang w:val="en-US"/>
        </w:rPr>
      </w:pPr>
      <w:r w:rsidRPr="005B6E3F">
        <w:rPr>
          <w:lang w:val="en-US"/>
        </w:rPr>
        <w:t>Create a new anonymous function that runs when the document is fully loaded.</w:t>
      </w:r>
    </w:p>
    <w:p w:rsidR="00902F5C" w:rsidRPr="005B6E3F" w:rsidRDefault="00902F5C" w:rsidP="00AB7AA0">
      <w:pPr>
        <w:pStyle w:val="Listeafsnit"/>
        <w:numPr>
          <w:ilvl w:val="0"/>
          <w:numId w:val="139"/>
        </w:numPr>
        <w:rPr>
          <w:lang w:val="en-US"/>
        </w:rPr>
      </w:pPr>
      <w:r w:rsidRPr="005B6E3F">
        <w:rPr>
          <w:lang w:val="en-US"/>
        </w:rPr>
        <w:t xml:space="preserve">In the new anonymous function, use the </w:t>
      </w:r>
      <w:proofErr w:type="gramStart"/>
      <w:r w:rsidRPr="005B6E3F">
        <w:rPr>
          <w:lang w:val="en-US"/>
        </w:rPr>
        <w:t>setInterval(</w:t>
      </w:r>
      <w:proofErr w:type="gramEnd"/>
      <w:r w:rsidRPr="005B6E3F">
        <w:rPr>
          <w:lang w:val="en-US"/>
        </w:rPr>
        <w:t>) function to run the slideSwitch() function</w:t>
      </w:r>
      <w:r w:rsidR="005B6E3F" w:rsidRPr="005B6E3F">
        <w:rPr>
          <w:lang w:val="en-US"/>
        </w:rPr>
        <w:t xml:space="preserve"> </w:t>
      </w:r>
      <w:r w:rsidRPr="005B6E3F">
        <w:rPr>
          <w:lang w:val="en-US"/>
        </w:rPr>
        <w:t>every 5 seconds.</w:t>
      </w:r>
    </w:p>
    <w:p w:rsidR="00902F5C" w:rsidRPr="005B6E3F" w:rsidRDefault="00902F5C" w:rsidP="00AB7AA0">
      <w:pPr>
        <w:pStyle w:val="Listeafsnit"/>
        <w:numPr>
          <w:ilvl w:val="0"/>
          <w:numId w:val="139"/>
        </w:numPr>
        <w:rPr>
          <w:lang w:val="en-US"/>
        </w:rPr>
      </w:pPr>
      <w:r w:rsidRPr="005B6E3F">
        <w:rPr>
          <w:lang w:val="en-US"/>
        </w:rPr>
        <w:t>Save all the changes.</w:t>
      </w:r>
    </w:p>
    <w:p w:rsidR="00902F5C" w:rsidRPr="00902F5C" w:rsidRDefault="00902F5C" w:rsidP="005B6E3F">
      <w:pPr>
        <w:pStyle w:val="Overskrift3"/>
        <w:rPr>
          <w:lang w:val="en-US"/>
        </w:rPr>
      </w:pPr>
      <w:r w:rsidRPr="00902F5C">
        <w:rPr>
          <w:lang w:val="en-US"/>
        </w:rPr>
        <w:t>Task 4: Link to the script and test the animation.</w:t>
      </w:r>
    </w:p>
    <w:p w:rsidR="00902F5C" w:rsidRPr="005B6E3F" w:rsidRDefault="00902F5C" w:rsidP="00AB7AA0">
      <w:pPr>
        <w:pStyle w:val="Listeafsnit"/>
        <w:numPr>
          <w:ilvl w:val="0"/>
          <w:numId w:val="140"/>
        </w:numPr>
        <w:rPr>
          <w:lang w:val="en-US"/>
        </w:rPr>
      </w:pPr>
      <w:r w:rsidRPr="005B6E3F">
        <w:rPr>
          <w:lang w:val="en-US"/>
        </w:rPr>
        <w:t>Open the SlideShow.cshtml view file.</w:t>
      </w:r>
    </w:p>
    <w:p w:rsidR="00902F5C" w:rsidRPr="005B6E3F" w:rsidRDefault="00902F5C" w:rsidP="00AB7AA0">
      <w:pPr>
        <w:pStyle w:val="Listeafsnit"/>
        <w:numPr>
          <w:ilvl w:val="0"/>
          <w:numId w:val="140"/>
        </w:numPr>
        <w:rPr>
          <w:lang w:val="en-US"/>
        </w:rPr>
      </w:pPr>
      <w:r w:rsidRPr="005B6E3F">
        <w:rPr>
          <w:lang w:val="en-US"/>
        </w:rPr>
        <w:t>Add a SCRIPT element that links to the SlideShow.js script file.</w:t>
      </w:r>
    </w:p>
    <w:p w:rsidR="00902F5C" w:rsidRPr="005B6E3F" w:rsidRDefault="00902F5C" w:rsidP="00AB7AA0">
      <w:pPr>
        <w:pStyle w:val="Listeafsnit"/>
        <w:numPr>
          <w:ilvl w:val="0"/>
          <w:numId w:val="140"/>
        </w:numPr>
        <w:rPr>
          <w:lang w:val="en-US"/>
        </w:rPr>
      </w:pPr>
      <w:r w:rsidRPr="005B6E3F">
        <w:rPr>
          <w:lang w:val="en-US"/>
        </w:rPr>
        <w:t>Start the application in debugging mode and navigate to the Slideshow view. Observe the fade</w:t>
      </w:r>
      <w:r w:rsidR="005B6E3F" w:rsidRPr="005B6E3F">
        <w:rPr>
          <w:lang w:val="en-US"/>
        </w:rPr>
        <w:t xml:space="preserve"> </w:t>
      </w:r>
      <w:r w:rsidRPr="005B6E3F">
        <w:rPr>
          <w:lang w:val="en-US"/>
        </w:rPr>
        <w:t>effects.</w:t>
      </w:r>
    </w:p>
    <w:p w:rsidR="00902F5C" w:rsidRPr="005B6E3F" w:rsidRDefault="00902F5C" w:rsidP="00AB7AA0">
      <w:pPr>
        <w:pStyle w:val="Listeafsnit"/>
        <w:numPr>
          <w:ilvl w:val="0"/>
          <w:numId w:val="140"/>
        </w:numPr>
        <w:rPr>
          <w:lang w:val="en-US"/>
        </w:rPr>
      </w:pPr>
      <w:r w:rsidRPr="005B6E3F">
        <w:rPr>
          <w:lang w:val="en-US"/>
        </w:rPr>
        <w:t>Stop debugging.</w:t>
      </w:r>
    </w:p>
    <w:p w:rsidR="00902F5C" w:rsidRPr="00902F5C" w:rsidRDefault="00902F5C" w:rsidP="005B6E3F">
      <w:pPr>
        <w:pStyle w:val="Code"/>
      </w:pPr>
      <w:r w:rsidRPr="00902F5C">
        <w:t>Results: At the end of this exercise, you will have created a Photo Sharing application with a slideshow</w:t>
      </w:r>
      <w:r w:rsidR="005B6E3F">
        <w:t xml:space="preserve"> </w:t>
      </w:r>
      <w:r w:rsidRPr="00902F5C">
        <w:t>page that displays all the photos in the application, sequentially.</w:t>
      </w:r>
    </w:p>
    <w:p w:rsidR="00902F5C" w:rsidRPr="00902F5C" w:rsidRDefault="00902F5C" w:rsidP="005B6E3F">
      <w:pPr>
        <w:pStyle w:val="Overskrift2"/>
        <w:rPr>
          <w:lang w:val="en-US"/>
        </w:rPr>
      </w:pPr>
      <w:bookmarkStart w:id="68" w:name="_Toc401515504"/>
      <w:r w:rsidRPr="00902F5C">
        <w:rPr>
          <w:lang w:val="en-US"/>
        </w:rPr>
        <w:t>Exercise 2: Optional—Adding a jQueryUI ProgressBar Widget</w:t>
      </w:r>
      <w:bookmarkEnd w:id="68"/>
    </w:p>
    <w:p w:rsidR="00902F5C" w:rsidRPr="00902F5C" w:rsidRDefault="00902F5C" w:rsidP="005B6E3F">
      <w:pPr>
        <w:pStyle w:val="Overskrift3"/>
        <w:rPr>
          <w:lang w:val="en-US"/>
        </w:rPr>
      </w:pPr>
      <w:r w:rsidRPr="00902F5C">
        <w:rPr>
          <w:lang w:val="en-US"/>
        </w:rPr>
        <w:t>Scenario</w:t>
      </w:r>
    </w:p>
    <w:p w:rsidR="00902F5C" w:rsidRPr="00902F5C" w:rsidRDefault="00902F5C" w:rsidP="00902F5C">
      <w:pPr>
        <w:rPr>
          <w:lang w:val="en-US"/>
        </w:rPr>
      </w:pPr>
      <w:r w:rsidRPr="00902F5C">
        <w:rPr>
          <w:lang w:val="en-US"/>
        </w:rPr>
        <w:t>The slideshow pages you added work well. Now, you have been asked to add some indication of progress</w:t>
      </w:r>
      <w:r w:rsidR="005B6E3F">
        <w:rPr>
          <w:lang w:val="en-US"/>
        </w:rPr>
        <w:t xml:space="preserve"> </w:t>
      </w:r>
      <w:r w:rsidRPr="00902F5C">
        <w:rPr>
          <w:lang w:val="en-US"/>
        </w:rPr>
        <w:t>through the slideshow. You want to use a progress bar to show the position of the current photo in the</w:t>
      </w:r>
      <w:r w:rsidR="005B6E3F">
        <w:rPr>
          <w:lang w:val="en-US"/>
        </w:rPr>
        <w:t xml:space="preserve"> </w:t>
      </w:r>
      <w:r w:rsidRPr="00902F5C">
        <w:rPr>
          <w:lang w:val="en-US"/>
        </w:rPr>
        <w:t>list of photos in the application. In this exercise, you will:</w:t>
      </w:r>
    </w:p>
    <w:p w:rsidR="00902F5C" w:rsidRPr="005B6E3F" w:rsidRDefault="00902F5C" w:rsidP="005B6E3F">
      <w:pPr>
        <w:pStyle w:val="Listeafsnit"/>
        <w:numPr>
          <w:ilvl w:val="0"/>
          <w:numId w:val="118"/>
        </w:numPr>
        <w:rPr>
          <w:lang w:val="en-US"/>
        </w:rPr>
      </w:pPr>
      <w:r w:rsidRPr="005B6E3F">
        <w:rPr>
          <w:lang w:val="en-US"/>
        </w:rPr>
        <w:t>Create a display by using the JQueryUI progress bar.</w:t>
      </w:r>
    </w:p>
    <w:p w:rsidR="00902F5C" w:rsidRPr="005B6E3F" w:rsidRDefault="00902F5C" w:rsidP="005B6E3F">
      <w:pPr>
        <w:pStyle w:val="Listeafsnit"/>
        <w:numPr>
          <w:ilvl w:val="0"/>
          <w:numId w:val="118"/>
        </w:numPr>
        <w:rPr>
          <w:lang w:val="en-US"/>
        </w:rPr>
      </w:pPr>
      <w:r w:rsidRPr="005B6E3F">
        <w:rPr>
          <w:lang w:val="en-US"/>
        </w:rPr>
        <w:t>Test the script that you created.</w:t>
      </w:r>
    </w:p>
    <w:p w:rsidR="00902F5C" w:rsidRPr="00902F5C" w:rsidRDefault="00902F5C" w:rsidP="00902F5C">
      <w:pPr>
        <w:rPr>
          <w:lang w:val="en-US"/>
        </w:rPr>
      </w:pPr>
      <w:r w:rsidRPr="00902F5C">
        <w:rPr>
          <w:lang w:val="en-US"/>
        </w:rPr>
        <w:t>Complete this exercise if time permits.</w:t>
      </w:r>
    </w:p>
    <w:p w:rsidR="00902F5C" w:rsidRPr="00902F5C" w:rsidRDefault="00902F5C" w:rsidP="00902F5C">
      <w:pPr>
        <w:rPr>
          <w:lang w:val="en-US"/>
        </w:rPr>
      </w:pPr>
      <w:r w:rsidRPr="00902F5C">
        <w:rPr>
          <w:lang w:val="en-US"/>
        </w:rPr>
        <w:t>The main tasks for this exercise are as follows:</w:t>
      </w:r>
    </w:p>
    <w:p w:rsidR="00902F5C" w:rsidRPr="005B6E3F" w:rsidRDefault="00902F5C" w:rsidP="00AB7AA0">
      <w:pPr>
        <w:pStyle w:val="Listeafsnit"/>
        <w:numPr>
          <w:ilvl w:val="0"/>
          <w:numId w:val="141"/>
        </w:numPr>
        <w:rPr>
          <w:lang w:val="en-US"/>
        </w:rPr>
      </w:pPr>
      <w:r w:rsidRPr="005B6E3F">
        <w:rPr>
          <w:lang w:val="en-US"/>
        </w:rPr>
        <w:t>Complete the slideshow view and template view.</w:t>
      </w:r>
    </w:p>
    <w:p w:rsidR="00902F5C" w:rsidRPr="005B6E3F" w:rsidRDefault="00902F5C" w:rsidP="00AB7AA0">
      <w:pPr>
        <w:pStyle w:val="Listeafsnit"/>
        <w:numPr>
          <w:ilvl w:val="0"/>
          <w:numId w:val="141"/>
        </w:numPr>
        <w:rPr>
          <w:lang w:val="en-US"/>
        </w:rPr>
      </w:pPr>
      <w:r w:rsidRPr="005B6E3F">
        <w:rPr>
          <w:lang w:val="en-US"/>
        </w:rPr>
        <w:t>Modify the slideshow script.</w:t>
      </w:r>
    </w:p>
    <w:p w:rsidR="00902F5C" w:rsidRPr="005B6E3F" w:rsidRDefault="00902F5C" w:rsidP="00AB7AA0">
      <w:pPr>
        <w:pStyle w:val="Listeafsnit"/>
        <w:numPr>
          <w:ilvl w:val="0"/>
          <w:numId w:val="141"/>
        </w:numPr>
        <w:rPr>
          <w:lang w:val="en-US"/>
        </w:rPr>
      </w:pPr>
      <w:r w:rsidRPr="005B6E3F">
        <w:rPr>
          <w:lang w:val="en-US"/>
        </w:rPr>
        <w:t>Test the slideshow view.</w:t>
      </w:r>
    </w:p>
    <w:p w:rsidR="00902F5C" w:rsidRPr="00902F5C" w:rsidRDefault="00902F5C" w:rsidP="005B6E3F">
      <w:pPr>
        <w:pStyle w:val="Overskrift3"/>
        <w:rPr>
          <w:lang w:val="en-US"/>
        </w:rPr>
      </w:pPr>
      <w:r w:rsidRPr="00902F5C">
        <w:rPr>
          <w:lang w:val="en-US"/>
        </w:rPr>
        <w:t>Task 1: Complete the slideshow view and template view.</w:t>
      </w:r>
    </w:p>
    <w:p w:rsidR="00902F5C" w:rsidRPr="005B6E3F" w:rsidRDefault="00902F5C" w:rsidP="00AB7AA0">
      <w:pPr>
        <w:pStyle w:val="Listeafsnit"/>
        <w:numPr>
          <w:ilvl w:val="0"/>
          <w:numId w:val="142"/>
        </w:numPr>
        <w:rPr>
          <w:lang w:val="en-US"/>
        </w:rPr>
      </w:pPr>
      <w:r w:rsidRPr="005B6E3F">
        <w:rPr>
          <w:lang w:val="en-US"/>
        </w:rPr>
        <w:t>Open the SlideShow.cshtml view file from the Photo folder.</w:t>
      </w:r>
    </w:p>
    <w:p w:rsidR="00902F5C" w:rsidRPr="005B6E3F" w:rsidRDefault="00902F5C" w:rsidP="00AB7AA0">
      <w:pPr>
        <w:pStyle w:val="Listeafsnit"/>
        <w:numPr>
          <w:ilvl w:val="0"/>
          <w:numId w:val="142"/>
        </w:numPr>
        <w:rPr>
          <w:lang w:val="en-US"/>
        </w:rPr>
      </w:pPr>
      <w:r w:rsidRPr="005B6E3F">
        <w:rPr>
          <w:lang w:val="en-US"/>
        </w:rPr>
        <w:t>Within the &lt;div id="slideshow-progress-bar-container"&gt;element, add a new &lt;div&gt; element with</w:t>
      </w:r>
      <w:r w:rsidR="005B6E3F" w:rsidRPr="005B6E3F">
        <w:rPr>
          <w:lang w:val="en-US"/>
        </w:rPr>
        <w:t xml:space="preserve"> </w:t>
      </w:r>
      <w:r w:rsidRPr="005B6E3F">
        <w:rPr>
          <w:lang w:val="en-US"/>
        </w:rPr>
        <w:t>the ID slide-show-progress-bar.</w:t>
      </w:r>
    </w:p>
    <w:p w:rsidR="00902F5C" w:rsidRPr="005B6E3F" w:rsidRDefault="00902F5C" w:rsidP="00AB7AA0">
      <w:pPr>
        <w:pStyle w:val="Listeafsnit"/>
        <w:numPr>
          <w:ilvl w:val="0"/>
          <w:numId w:val="142"/>
        </w:numPr>
        <w:rPr>
          <w:lang w:val="en-US"/>
        </w:rPr>
      </w:pPr>
      <w:r w:rsidRPr="005B6E3F">
        <w:rPr>
          <w:lang w:val="en-US"/>
        </w:rPr>
        <w:t>Add a &lt;script&gt;tag to the Views/Shared/_MainLayout.cshtml view to link the view to jQuery UI.</w:t>
      </w:r>
      <w:r w:rsidR="005B6E3F" w:rsidRPr="005B6E3F">
        <w:rPr>
          <w:lang w:val="en-US"/>
        </w:rPr>
        <w:t xml:space="preserve"> </w:t>
      </w:r>
      <w:r w:rsidRPr="005B6E3F">
        <w:rPr>
          <w:lang w:val="en-US"/>
        </w:rPr>
        <w:t>Ensure the &lt;script&gt; tag appears after the other &lt;script&gt;tags in the HEAD element. Link the view to</w:t>
      </w:r>
      <w:r w:rsidR="005B6E3F" w:rsidRPr="005B6E3F">
        <w:rPr>
          <w:lang w:val="en-US"/>
        </w:rPr>
        <w:t xml:space="preserve"> </w:t>
      </w:r>
      <w:r w:rsidRPr="005B6E3F">
        <w:rPr>
          <w:lang w:val="en-US"/>
        </w:rPr>
        <w:t>the following location: http://ajax.aspnetcdn.com/ajax/jquery.ui/1.10.0/jquery-ui.min.js</w:t>
      </w:r>
    </w:p>
    <w:p w:rsidR="00902F5C" w:rsidRPr="00902F5C" w:rsidRDefault="00902F5C" w:rsidP="005B6E3F">
      <w:pPr>
        <w:pStyle w:val="Code"/>
      </w:pPr>
      <w:r w:rsidRPr="00902F5C">
        <w:lastRenderedPageBreak/>
        <w:t>Note: In the code, note that the version number provided is 1.10.0. When typing the code, replace</w:t>
      </w:r>
      <w:r w:rsidR="005B6E3F">
        <w:t xml:space="preserve"> </w:t>
      </w:r>
      <w:r w:rsidRPr="00902F5C">
        <w:t>the version number 1.10.0 with the latest version number.</w:t>
      </w:r>
    </w:p>
    <w:p w:rsidR="00902F5C" w:rsidRPr="005B6E3F" w:rsidRDefault="00902F5C" w:rsidP="00AB7AA0">
      <w:pPr>
        <w:pStyle w:val="Listeafsnit"/>
        <w:numPr>
          <w:ilvl w:val="0"/>
          <w:numId w:val="142"/>
        </w:numPr>
        <w:rPr>
          <w:lang w:val="en-US"/>
        </w:rPr>
      </w:pPr>
      <w:r w:rsidRPr="005B6E3F">
        <w:rPr>
          <w:lang w:val="en-US"/>
        </w:rPr>
        <w:t>Add a &lt;link&gt; tag to link to the jQuery UI style sheet by using the following information:</w:t>
      </w:r>
    </w:p>
    <w:p w:rsidR="00902F5C" w:rsidRPr="005B6E3F" w:rsidRDefault="00902F5C" w:rsidP="005B6E3F">
      <w:pPr>
        <w:pStyle w:val="Listeafsnit"/>
        <w:numPr>
          <w:ilvl w:val="1"/>
          <w:numId w:val="118"/>
        </w:numPr>
        <w:rPr>
          <w:lang w:val="en-US"/>
        </w:rPr>
      </w:pPr>
      <w:r w:rsidRPr="005B6E3F">
        <w:rPr>
          <w:lang w:val="en-US"/>
        </w:rPr>
        <w:t>Type: text/css</w:t>
      </w:r>
    </w:p>
    <w:p w:rsidR="00902F5C" w:rsidRPr="005B6E3F" w:rsidRDefault="00902F5C" w:rsidP="005B6E3F">
      <w:pPr>
        <w:pStyle w:val="Listeafsnit"/>
        <w:numPr>
          <w:ilvl w:val="1"/>
          <w:numId w:val="118"/>
        </w:numPr>
        <w:rPr>
          <w:lang w:val="en-US"/>
        </w:rPr>
      </w:pPr>
      <w:r w:rsidRPr="005B6E3F">
        <w:rPr>
          <w:lang w:val="en-US"/>
        </w:rPr>
        <w:t>Rel: stylesheet</w:t>
      </w:r>
    </w:p>
    <w:p w:rsidR="00902F5C" w:rsidRPr="005B6E3F" w:rsidRDefault="00902F5C" w:rsidP="005B6E3F">
      <w:pPr>
        <w:pStyle w:val="Listeafsnit"/>
        <w:numPr>
          <w:ilvl w:val="1"/>
          <w:numId w:val="118"/>
        </w:numPr>
        <w:rPr>
          <w:lang w:val="en-US"/>
        </w:rPr>
      </w:pPr>
      <w:r w:rsidRPr="005B6E3F">
        <w:rPr>
          <w:lang w:val="en-US"/>
        </w:rPr>
        <w:t>Href: http://code.jquery.com/ui/1.9.2/themes/base/jquery-ui.css</w:t>
      </w:r>
    </w:p>
    <w:p w:rsidR="00902F5C" w:rsidRPr="00902F5C" w:rsidRDefault="00902F5C" w:rsidP="005B6E3F">
      <w:pPr>
        <w:pStyle w:val="Code"/>
      </w:pPr>
      <w:r w:rsidRPr="00902F5C">
        <w:t>Note: In the code, note that the version number provided is 1.9.2. When typing the code, replace</w:t>
      </w:r>
      <w:r w:rsidR="005B6E3F">
        <w:t xml:space="preserve"> </w:t>
      </w:r>
      <w:r w:rsidRPr="00902F5C">
        <w:t>the version number 1.9.2 with the latest version number.</w:t>
      </w:r>
    </w:p>
    <w:p w:rsidR="00902F5C" w:rsidRPr="005B6E3F" w:rsidRDefault="00902F5C" w:rsidP="00AB7AA0">
      <w:pPr>
        <w:pStyle w:val="Listeafsnit"/>
        <w:numPr>
          <w:ilvl w:val="0"/>
          <w:numId w:val="142"/>
        </w:numPr>
        <w:rPr>
          <w:lang w:val="en-US"/>
        </w:rPr>
      </w:pPr>
      <w:r w:rsidRPr="005B6E3F">
        <w:rPr>
          <w:lang w:val="en-US"/>
        </w:rPr>
        <w:t>Save all the changes.</w:t>
      </w:r>
    </w:p>
    <w:p w:rsidR="00902F5C" w:rsidRPr="00902F5C" w:rsidRDefault="00902F5C" w:rsidP="005B6E3F">
      <w:pPr>
        <w:pStyle w:val="Overskrift3"/>
        <w:rPr>
          <w:lang w:val="en-US"/>
        </w:rPr>
      </w:pPr>
      <w:r w:rsidRPr="00902F5C">
        <w:rPr>
          <w:lang w:val="en-US"/>
        </w:rPr>
        <w:t>Task 2: Modify the slideshow script.</w:t>
      </w:r>
    </w:p>
    <w:p w:rsidR="00902F5C" w:rsidRPr="005B6E3F" w:rsidRDefault="00902F5C" w:rsidP="00AB7AA0">
      <w:pPr>
        <w:pStyle w:val="Listeafsnit"/>
        <w:numPr>
          <w:ilvl w:val="0"/>
          <w:numId w:val="143"/>
        </w:numPr>
        <w:rPr>
          <w:lang w:val="en-US"/>
        </w:rPr>
      </w:pPr>
      <w:r w:rsidRPr="005B6E3F">
        <w:rPr>
          <w:lang w:val="en-US"/>
        </w:rPr>
        <w:t>Open the SlideShow.js JavaScript file.</w:t>
      </w:r>
    </w:p>
    <w:p w:rsidR="00902F5C" w:rsidRPr="005B6E3F" w:rsidRDefault="00902F5C" w:rsidP="00AB7AA0">
      <w:pPr>
        <w:pStyle w:val="Listeafsnit"/>
        <w:numPr>
          <w:ilvl w:val="0"/>
          <w:numId w:val="143"/>
        </w:numPr>
        <w:rPr>
          <w:lang w:val="en-US"/>
        </w:rPr>
      </w:pPr>
      <w:r w:rsidRPr="005B6E3F">
        <w:rPr>
          <w:lang w:val="en-US"/>
        </w:rPr>
        <w:t>Create a new function named calculateIncrement that takes no parameters.</w:t>
      </w:r>
    </w:p>
    <w:p w:rsidR="00902F5C" w:rsidRPr="005B6E3F" w:rsidRDefault="00902F5C" w:rsidP="00AB7AA0">
      <w:pPr>
        <w:pStyle w:val="Listeafsnit"/>
        <w:numPr>
          <w:ilvl w:val="0"/>
          <w:numId w:val="143"/>
        </w:numPr>
        <w:rPr>
          <w:lang w:val="en-US"/>
        </w:rPr>
      </w:pPr>
      <w:r w:rsidRPr="005B6E3F">
        <w:rPr>
          <w:lang w:val="en-US"/>
        </w:rPr>
        <w:t xml:space="preserve">In the new function, create a new variable named cardCount. Use this variable to store the number </w:t>
      </w:r>
      <w:proofErr w:type="gramStart"/>
      <w:r w:rsidRPr="005B6E3F">
        <w:rPr>
          <w:lang w:val="en-US"/>
        </w:rPr>
        <w:t>of</w:t>
      </w:r>
      <w:r w:rsidR="005B6E3F" w:rsidRPr="005B6E3F">
        <w:rPr>
          <w:lang w:val="en-US"/>
        </w:rPr>
        <w:t xml:space="preserve">  </w:t>
      </w:r>
      <w:r w:rsidRPr="005B6E3F">
        <w:rPr>
          <w:lang w:val="en-US"/>
        </w:rPr>
        <w:t>&lt;</w:t>
      </w:r>
      <w:proofErr w:type="gramEnd"/>
      <w:r w:rsidRPr="005B6E3F">
        <w:rPr>
          <w:lang w:val="en-US"/>
        </w:rPr>
        <w:t>div class="slide-show-card"&gt; elements within the &lt;div id="slide-show"&gt; element.</w:t>
      </w:r>
    </w:p>
    <w:p w:rsidR="00902F5C" w:rsidRPr="005B6E3F" w:rsidRDefault="00902F5C" w:rsidP="00AB7AA0">
      <w:pPr>
        <w:pStyle w:val="Listeafsnit"/>
        <w:numPr>
          <w:ilvl w:val="0"/>
          <w:numId w:val="143"/>
        </w:numPr>
        <w:rPr>
          <w:lang w:val="en-US"/>
        </w:rPr>
      </w:pPr>
      <w:r w:rsidRPr="005B6E3F">
        <w:rPr>
          <w:lang w:val="en-US"/>
        </w:rPr>
        <w:t>Divide 100 by the cardCount variable, and store the result in percentIncrement.</w:t>
      </w:r>
    </w:p>
    <w:p w:rsidR="00902F5C" w:rsidRPr="005B6E3F" w:rsidRDefault="00902F5C" w:rsidP="00AB7AA0">
      <w:pPr>
        <w:pStyle w:val="Listeafsnit"/>
        <w:numPr>
          <w:ilvl w:val="0"/>
          <w:numId w:val="143"/>
        </w:numPr>
        <w:rPr>
          <w:lang w:val="en-US"/>
        </w:rPr>
      </w:pPr>
      <w:r w:rsidRPr="005B6E3F">
        <w:rPr>
          <w:lang w:val="en-US"/>
        </w:rPr>
        <w:t xml:space="preserve">Run the jQueryUI </w:t>
      </w:r>
      <w:proofErr w:type="gramStart"/>
      <w:r w:rsidRPr="005B6E3F">
        <w:rPr>
          <w:lang w:val="en-US"/>
        </w:rPr>
        <w:t>progressbar(</w:t>
      </w:r>
      <w:proofErr w:type="gramEnd"/>
      <w:r w:rsidRPr="005B6E3F">
        <w:rPr>
          <w:lang w:val="en-US"/>
        </w:rPr>
        <w:t>) function on the &lt;div id="slidehow-progress-bar"&gt;</w:t>
      </w:r>
      <w:r w:rsidR="005B6E3F" w:rsidRPr="005B6E3F">
        <w:rPr>
          <w:lang w:val="en-US"/>
        </w:rPr>
        <w:t xml:space="preserve"> </w:t>
      </w:r>
      <w:r w:rsidRPr="005B6E3F">
        <w:rPr>
          <w:lang w:val="en-US"/>
        </w:rPr>
        <w:t>element. Set</w:t>
      </w:r>
      <w:r w:rsidR="005B6E3F" w:rsidRPr="005B6E3F">
        <w:rPr>
          <w:lang w:val="en-US"/>
        </w:rPr>
        <w:t xml:space="preserve"> </w:t>
      </w:r>
      <w:r w:rsidRPr="005B6E3F">
        <w:rPr>
          <w:lang w:val="en-US"/>
        </w:rPr>
        <w:t>the value to 100.</w:t>
      </w:r>
    </w:p>
    <w:p w:rsidR="00902F5C" w:rsidRPr="005B6E3F" w:rsidRDefault="00902F5C" w:rsidP="00AB7AA0">
      <w:pPr>
        <w:pStyle w:val="Listeafsnit"/>
        <w:numPr>
          <w:ilvl w:val="0"/>
          <w:numId w:val="143"/>
        </w:numPr>
        <w:rPr>
          <w:lang w:val="en-US"/>
        </w:rPr>
      </w:pPr>
      <w:r w:rsidRPr="005B6E3F">
        <w:rPr>
          <w:lang w:val="en-US"/>
        </w:rPr>
        <w:t xml:space="preserve">Before the call to </w:t>
      </w:r>
      <w:proofErr w:type="gramStart"/>
      <w:r w:rsidRPr="005B6E3F">
        <w:rPr>
          <w:lang w:val="en-US"/>
        </w:rPr>
        <w:t>setInterval(</w:t>
      </w:r>
      <w:proofErr w:type="gramEnd"/>
      <w:r w:rsidRPr="005B6E3F">
        <w:rPr>
          <w:lang w:val="en-US"/>
        </w:rPr>
        <w:t>), insert a call to the new calculateIncrement() function.</w:t>
      </w:r>
    </w:p>
    <w:p w:rsidR="00902F5C" w:rsidRPr="005B6E3F" w:rsidRDefault="00902F5C" w:rsidP="00AB7AA0">
      <w:pPr>
        <w:pStyle w:val="Listeafsnit"/>
        <w:numPr>
          <w:ilvl w:val="0"/>
          <w:numId w:val="143"/>
        </w:numPr>
        <w:rPr>
          <w:lang w:val="en-US"/>
        </w:rPr>
      </w:pPr>
      <w:r w:rsidRPr="005B6E3F">
        <w:rPr>
          <w:lang w:val="en-US"/>
        </w:rPr>
        <w:t xml:space="preserve">At the beginning of the </w:t>
      </w:r>
      <w:proofErr w:type="gramStart"/>
      <w:r w:rsidRPr="005B6E3F">
        <w:rPr>
          <w:lang w:val="en-US"/>
        </w:rPr>
        <w:t>slideSwitch(</w:t>
      </w:r>
      <w:proofErr w:type="gramEnd"/>
      <w:r w:rsidRPr="005B6E3F">
        <w:rPr>
          <w:lang w:val="en-US"/>
        </w:rPr>
        <w:t>) function, add the value of percentIncrement to the value of</w:t>
      </w:r>
      <w:r w:rsidR="005B6E3F" w:rsidRPr="005B6E3F">
        <w:rPr>
          <w:lang w:val="en-US"/>
        </w:rPr>
        <w:t xml:space="preserve"> </w:t>
      </w:r>
      <w:r w:rsidRPr="005B6E3F">
        <w:rPr>
          <w:lang w:val="en-US"/>
        </w:rPr>
        <w:t>percentCurrent.</w:t>
      </w:r>
    </w:p>
    <w:p w:rsidR="00902F5C" w:rsidRPr="005B6E3F" w:rsidRDefault="00902F5C" w:rsidP="00AB7AA0">
      <w:pPr>
        <w:pStyle w:val="Listeafsnit"/>
        <w:numPr>
          <w:ilvl w:val="0"/>
          <w:numId w:val="143"/>
        </w:numPr>
        <w:rPr>
          <w:lang w:val="en-US"/>
        </w:rPr>
      </w:pPr>
      <w:r w:rsidRPr="005B6E3F">
        <w:rPr>
          <w:lang w:val="en-US"/>
        </w:rPr>
        <w:t>Add an if statement stating that if percentCurrent is more than 100, set percentCurrent is to equal</w:t>
      </w:r>
      <w:r w:rsidR="005B6E3F" w:rsidRPr="005B6E3F">
        <w:rPr>
          <w:lang w:val="en-US"/>
        </w:rPr>
        <w:t xml:space="preserve"> </w:t>
      </w:r>
      <w:r w:rsidRPr="005B6E3F">
        <w:rPr>
          <w:lang w:val="en-US"/>
        </w:rPr>
        <w:t>percentIncrement.</w:t>
      </w:r>
    </w:p>
    <w:p w:rsidR="00902F5C" w:rsidRPr="005B6E3F" w:rsidRDefault="00902F5C" w:rsidP="00AB7AA0">
      <w:pPr>
        <w:pStyle w:val="Listeafsnit"/>
        <w:numPr>
          <w:ilvl w:val="0"/>
          <w:numId w:val="143"/>
        </w:numPr>
        <w:rPr>
          <w:lang w:val="en-US"/>
        </w:rPr>
      </w:pPr>
      <w:r w:rsidRPr="005B6E3F">
        <w:rPr>
          <w:lang w:val="en-US"/>
        </w:rPr>
        <w:t xml:space="preserve">Run the jQueryUI </w:t>
      </w:r>
      <w:proofErr w:type="gramStart"/>
      <w:r w:rsidRPr="005B6E3F">
        <w:rPr>
          <w:lang w:val="en-US"/>
        </w:rPr>
        <w:t>progressbar(</w:t>
      </w:r>
      <w:proofErr w:type="gramEnd"/>
      <w:r w:rsidRPr="005B6E3F">
        <w:rPr>
          <w:lang w:val="en-US"/>
        </w:rPr>
        <w:t>) function on the &lt;div id="slides</w:t>
      </w:r>
      <w:r w:rsidR="005B6E3F" w:rsidRPr="005B6E3F">
        <w:rPr>
          <w:lang w:val="en-US"/>
        </w:rPr>
        <w:t xml:space="preserve">how-progress-bar"&gt; element. Set </w:t>
      </w:r>
      <w:r w:rsidRPr="005B6E3F">
        <w:rPr>
          <w:lang w:val="en-US"/>
        </w:rPr>
        <w:t>the value to percentCurrent.</w:t>
      </w:r>
    </w:p>
    <w:p w:rsidR="00902F5C" w:rsidRPr="005B6E3F" w:rsidRDefault="00902F5C" w:rsidP="00AB7AA0">
      <w:pPr>
        <w:pStyle w:val="Listeafsnit"/>
        <w:numPr>
          <w:ilvl w:val="0"/>
          <w:numId w:val="143"/>
        </w:numPr>
        <w:rPr>
          <w:lang w:val="en-US"/>
        </w:rPr>
      </w:pPr>
      <w:r w:rsidRPr="005B6E3F">
        <w:rPr>
          <w:lang w:val="en-US"/>
        </w:rPr>
        <w:t>Save all the changes.</w:t>
      </w:r>
    </w:p>
    <w:p w:rsidR="00902F5C" w:rsidRPr="00902F5C" w:rsidRDefault="00902F5C" w:rsidP="005B6E3F">
      <w:pPr>
        <w:pStyle w:val="Overskrift3"/>
        <w:rPr>
          <w:lang w:val="en-US"/>
        </w:rPr>
      </w:pPr>
      <w:r w:rsidRPr="00902F5C">
        <w:rPr>
          <w:lang w:val="en-US"/>
        </w:rPr>
        <w:t>Task 3: Test the slideshow view.</w:t>
      </w:r>
    </w:p>
    <w:p w:rsidR="00902F5C" w:rsidRPr="00FB7B28" w:rsidRDefault="00902F5C" w:rsidP="00AB7AA0">
      <w:pPr>
        <w:pStyle w:val="Listeafsnit"/>
        <w:numPr>
          <w:ilvl w:val="0"/>
          <w:numId w:val="144"/>
        </w:numPr>
        <w:rPr>
          <w:lang w:val="en-US"/>
        </w:rPr>
      </w:pPr>
      <w:r w:rsidRPr="00FB7B28">
        <w:rPr>
          <w:lang w:val="en-US"/>
        </w:rPr>
        <w:t>Start the web application in debugging mode and clear the browser cache. Navigate to the</w:t>
      </w:r>
      <w:r w:rsidR="005B6E3F" w:rsidRPr="00FB7B28">
        <w:rPr>
          <w:lang w:val="en-US"/>
        </w:rPr>
        <w:t xml:space="preserve"> </w:t>
      </w:r>
      <w:r w:rsidRPr="00FB7B28">
        <w:rPr>
          <w:lang w:val="en-US"/>
        </w:rPr>
        <w:t>Slideshow view and examine the results.</w:t>
      </w:r>
    </w:p>
    <w:p w:rsidR="00902F5C" w:rsidRPr="00FB7B28" w:rsidRDefault="00902F5C" w:rsidP="00AB7AA0">
      <w:pPr>
        <w:pStyle w:val="Listeafsnit"/>
        <w:numPr>
          <w:ilvl w:val="0"/>
          <w:numId w:val="144"/>
        </w:numPr>
        <w:rPr>
          <w:lang w:val="en-US"/>
        </w:rPr>
      </w:pPr>
      <w:r w:rsidRPr="00FB7B28">
        <w:rPr>
          <w:lang w:val="en-US"/>
        </w:rPr>
        <w:t>Stop debugging and close Visual Studio.</w:t>
      </w:r>
    </w:p>
    <w:p w:rsidR="00902F5C" w:rsidRPr="00902F5C" w:rsidRDefault="00902F5C" w:rsidP="00FB7B28">
      <w:pPr>
        <w:pStyle w:val="Code"/>
      </w:pPr>
      <w:r w:rsidRPr="00902F5C">
        <w:t>Results: At the end of this exercise, you will have created a slideshow page with a progress bar that</w:t>
      </w:r>
      <w:r w:rsidR="005B6E3F">
        <w:t xml:space="preserve"> </w:t>
      </w:r>
      <w:r w:rsidRPr="00902F5C">
        <w:t>displays the position of the current photo in the list of photos.</w:t>
      </w:r>
    </w:p>
    <w:p w:rsidR="00FB7B28" w:rsidRDefault="00902F5C" w:rsidP="00FB7B28">
      <w:pPr>
        <w:pStyle w:val="Overskrift4"/>
        <w:rPr>
          <w:lang w:val="en-US"/>
        </w:rPr>
      </w:pPr>
      <w:r w:rsidRPr="00902F5C">
        <w:rPr>
          <w:lang w:val="en-US"/>
        </w:rPr>
        <w:t xml:space="preserve">Question: </w:t>
      </w:r>
    </w:p>
    <w:p w:rsidR="00902F5C" w:rsidRPr="00902F5C" w:rsidRDefault="00902F5C" w:rsidP="00902F5C">
      <w:pPr>
        <w:rPr>
          <w:lang w:val="en-US"/>
        </w:rPr>
      </w:pPr>
      <w:r w:rsidRPr="00902F5C">
        <w:rPr>
          <w:lang w:val="en-US"/>
        </w:rPr>
        <w:t>What is the use of adding the two links to the _MainLayout.cshtml file in Task 1</w:t>
      </w:r>
      <w:r w:rsidR="005B6E3F">
        <w:rPr>
          <w:lang w:val="en-US"/>
        </w:rPr>
        <w:t xml:space="preserve"> </w:t>
      </w:r>
      <w:r w:rsidRPr="00902F5C">
        <w:rPr>
          <w:lang w:val="en-US"/>
        </w:rPr>
        <w:t>of Exercise 2?</w:t>
      </w:r>
    </w:p>
    <w:p w:rsidR="00FB7B28" w:rsidRDefault="00902F5C" w:rsidP="00FB7B28">
      <w:pPr>
        <w:pStyle w:val="Overskrift4"/>
        <w:rPr>
          <w:lang w:val="en-US"/>
        </w:rPr>
      </w:pPr>
      <w:r w:rsidRPr="00902F5C">
        <w:rPr>
          <w:lang w:val="en-US"/>
        </w:rPr>
        <w:t xml:space="preserve">Question: </w:t>
      </w:r>
    </w:p>
    <w:p w:rsidR="00902F5C" w:rsidRPr="00902F5C" w:rsidRDefault="00902F5C" w:rsidP="00902F5C">
      <w:pPr>
        <w:rPr>
          <w:lang w:val="en-US"/>
        </w:rPr>
      </w:pPr>
      <w:r w:rsidRPr="00902F5C">
        <w:rPr>
          <w:lang w:val="en-US"/>
        </w:rPr>
        <w:t>You added &lt;script&gt; tags to the _MainTemplate.cshtml file to enable jQueryUI.</w:t>
      </w:r>
      <w:r w:rsidR="005B6E3F">
        <w:rPr>
          <w:lang w:val="en-US"/>
        </w:rPr>
        <w:t xml:space="preserve"> </w:t>
      </w:r>
      <w:r w:rsidRPr="00902F5C">
        <w:rPr>
          <w:lang w:val="en-US"/>
        </w:rPr>
        <w:t>Is this the optimal location for this link?</w:t>
      </w:r>
    </w:p>
    <w:p w:rsidR="005B6E3F" w:rsidRDefault="005B6E3F" w:rsidP="00902F5C">
      <w:pPr>
        <w:rPr>
          <w:lang w:val="en-US"/>
        </w:rPr>
        <w:sectPr w:rsidR="005B6E3F" w:rsidSect="00750E6A">
          <w:headerReference w:type="default" r:id="rId45"/>
          <w:headerReference w:type="first" r:id="rId46"/>
          <w:pgSz w:w="11906" w:h="16838"/>
          <w:pgMar w:top="1701" w:right="1134" w:bottom="1701" w:left="1134" w:header="708" w:footer="708" w:gutter="0"/>
          <w:cols w:space="708"/>
          <w:titlePg/>
          <w:docGrid w:linePitch="360"/>
        </w:sectPr>
      </w:pPr>
    </w:p>
    <w:p w:rsidR="00902F5C" w:rsidRPr="00902F5C" w:rsidRDefault="00902F5C" w:rsidP="005B6E3F">
      <w:pPr>
        <w:pStyle w:val="Overskrift2"/>
        <w:rPr>
          <w:lang w:val="en-US"/>
        </w:rPr>
      </w:pPr>
      <w:bookmarkStart w:id="69" w:name="_Toc401515505"/>
      <w:r w:rsidRPr="00902F5C">
        <w:rPr>
          <w:lang w:val="en-US"/>
        </w:rPr>
        <w:lastRenderedPageBreak/>
        <w:t>Module Review and Takeaways</w:t>
      </w:r>
      <w:bookmarkEnd w:id="69"/>
    </w:p>
    <w:p w:rsidR="00902F5C" w:rsidRPr="00902F5C" w:rsidRDefault="00902F5C" w:rsidP="00902F5C">
      <w:pPr>
        <w:rPr>
          <w:lang w:val="en-US"/>
        </w:rPr>
      </w:pPr>
      <w:r w:rsidRPr="00902F5C">
        <w:rPr>
          <w:lang w:val="en-US"/>
        </w:rPr>
        <w:t>You have seen how to use JavaScript in a web application. JavaScript helps the application interact with</w:t>
      </w:r>
      <w:r w:rsidR="005B6E3F">
        <w:rPr>
          <w:lang w:val="en-US"/>
        </w:rPr>
        <w:t xml:space="preserve"> </w:t>
      </w:r>
      <w:r w:rsidRPr="00902F5C">
        <w:rPr>
          <w:lang w:val="en-US"/>
        </w:rPr>
        <w:t>the actions of users and provide response to users, without reloading an entire webpage. You also saw</w:t>
      </w:r>
      <w:r w:rsidR="005B6E3F">
        <w:rPr>
          <w:lang w:val="en-US"/>
        </w:rPr>
        <w:t xml:space="preserve"> </w:t>
      </w:r>
      <w:r w:rsidRPr="00902F5C">
        <w:rPr>
          <w:lang w:val="en-US"/>
        </w:rPr>
        <w:t>how to use the jQuery library to access the HTML DOM structure and modify HTML elements. jQueryUI is</w:t>
      </w:r>
      <w:r w:rsidR="005B6E3F">
        <w:rPr>
          <w:lang w:val="en-US"/>
        </w:rPr>
        <w:t xml:space="preserve"> </w:t>
      </w:r>
      <w:r w:rsidRPr="00902F5C">
        <w:rPr>
          <w:lang w:val="en-US"/>
        </w:rPr>
        <w:t>a complement to the jQuery library, which contains functions to build rich user interfaces.</w:t>
      </w:r>
    </w:p>
    <w:p w:rsidR="00902F5C" w:rsidRPr="00902F5C" w:rsidRDefault="00902F5C" w:rsidP="005B6E3F">
      <w:pPr>
        <w:pStyle w:val="Overskrift3"/>
        <w:rPr>
          <w:lang w:val="en-US"/>
        </w:rPr>
      </w:pPr>
      <w:r w:rsidRPr="00902F5C">
        <w:rPr>
          <w:lang w:val="en-US"/>
        </w:rPr>
        <w:t>Review Question(s)</w:t>
      </w:r>
    </w:p>
    <w:p w:rsidR="00565559" w:rsidRDefault="00902F5C" w:rsidP="00565559">
      <w:pPr>
        <w:pStyle w:val="Overskrift4"/>
        <w:rPr>
          <w:lang w:val="en-US"/>
        </w:rPr>
      </w:pPr>
      <w:r w:rsidRPr="00902F5C">
        <w:rPr>
          <w:lang w:val="en-US"/>
        </w:rPr>
        <w:t xml:space="preserve">Question: </w:t>
      </w:r>
    </w:p>
    <w:p w:rsidR="00631217" w:rsidRDefault="00902F5C" w:rsidP="00902F5C">
      <w:pPr>
        <w:rPr>
          <w:lang w:val="en-US"/>
        </w:rPr>
        <w:sectPr w:rsidR="00631217" w:rsidSect="00750E6A">
          <w:headerReference w:type="first" r:id="rId47"/>
          <w:pgSz w:w="11906" w:h="16838"/>
          <w:pgMar w:top="1701" w:right="1134" w:bottom="1701" w:left="1134" w:header="708" w:footer="708" w:gutter="0"/>
          <w:cols w:space="708"/>
          <w:titlePg/>
          <w:docGrid w:linePitch="360"/>
        </w:sectPr>
      </w:pPr>
      <w:r w:rsidRPr="00902F5C">
        <w:rPr>
          <w:lang w:val="en-US"/>
        </w:rPr>
        <w:t>You are building an application that needs to update various parts of the page</w:t>
      </w:r>
      <w:r w:rsidR="005B6E3F">
        <w:rPr>
          <w:lang w:val="en-US"/>
        </w:rPr>
        <w:t xml:space="preserve"> </w:t>
      </w:r>
      <w:r w:rsidRPr="00902F5C">
        <w:rPr>
          <w:lang w:val="en-US"/>
        </w:rPr>
        <w:t>every 10 seconds. Your team is proposing to use IFRAME. But you want to reduce the</w:t>
      </w:r>
      <w:r w:rsidR="005B6E3F">
        <w:rPr>
          <w:lang w:val="en-US"/>
        </w:rPr>
        <w:t xml:space="preserve"> </w:t>
      </w:r>
      <w:r w:rsidRPr="00902F5C">
        <w:rPr>
          <w:lang w:val="en-US"/>
        </w:rPr>
        <w:t>number of pages to be created. What type of technology should you propose to achieve</w:t>
      </w:r>
      <w:r w:rsidR="005B6E3F">
        <w:rPr>
          <w:lang w:val="en-US"/>
        </w:rPr>
        <w:t xml:space="preserve"> </w:t>
      </w:r>
      <w:r w:rsidRPr="00902F5C">
        <w:rPr>
          <w:lang w:val="en-US"/>
        </w:rPr>
        <w:t>this?</w:t>
      </w:r>
    </w:p>
    <w:p w:rsidR="00DF6D89" w:rsidRPr="00DF6D89" w:rsidRDefault="00DF6D89" w:rsidP="00DF6D89">
      <w:pPr>
        <w:pStyle w:val="Overskrift1"/>
        <w:rPr>
          <w:lang w:val="en-US"/>
        </w:rPr>
      </w:pPr>
      <w:bookmarkStart w:id="70" w:name="_Toc401515506"/>
      <w:r>
        <w:rPr>
          <w:lang w:val="en-US"/>
        </w:rPr>
        <w:lastRenderedPageBreak/>
        <w:t xml:space="preserve">Module 11 - </w:t>
      </w:r>
      <w:r w:rsidRPr="00DF6D89">
        <w:rPr>
          <w:lang w:val="en-US"/>
        </w:rPr>
        <w:t>Lab: Controlling Access to ASP.NET MVC 4 Web</w:t>
      </w:r>
      <w:r>
        <w:rPr>
          <w:lang w:val="en-US"/>
        </w:rPr>
        <w:t xml:space="preserve"> </w:t>
      </w:r>
      <w:r w:rsidRPr="00DF6D89">
        <w:rPr>
          <w:lang w:val="en-US"/>
        </w:rPr>
        <w:t>Applications</w:t>
      </w:r>
      <w:bookmarkEnd w:id="70"/>
    </w:p>
    <w:p w:rsidR="00DF6D89" w:rsidRPr="00DF6D89" w:rsidRDefault="00DF6D89" w:rsidP="00DF6D89">
      <w:pPr>
        <w:pStyle w:val="Overskrift2"/>
        <w:rPr>
          <w:lang w:val="en-US"/>
        </w:rPr>
      </w:pPr>
      <w:bookmarkStart w:id="71" w:name="_Toc401515507"/>
      <w:r w:rsidRPr="00DF6D89">
        <w:rPr>
          <w:lang w:val="en-US"/>
        </w:rPr>
        <w:t>Scenario</w:t>
      </w:r>
      <w:bookmarkEnd w:id="71"/>
    </w:p>
    <w:p w:rsidR="00DF6D89" w:rsidRPr="00DF6D89" w:rsidRDefault="00DF6D89" w:rsidP="00DF6D89">
      <w:pPr>
        <w:rPr>
          <w:lang w:val="en-US"/>
        </w:rPr>
      </w:pPr>
      <w:r w:rsidRPr="00DF6D89">
        <w:rPr>
          <w:lang w:val="en-US"/>
        </w:rPr>
        <w:t>A large part of the functionality for your proposed Photo Sharing application is in place. However,</w:t>
      </w:r>
      <w:r>
        <w:rPr>
          <w:lang w:val="en-US"/>
        </w:rPr>
        <w:t xml:space="preserve"> </w:t>
      </w:r>
      <w:r w:rsidRPr="00DF6D89">
        <w:rPr>
          <w:lang w:val="en-US"/>
        </w:rPr>
        <w:t>stakeholders are concerned about security because there are no restrictions on the tasks that users can</w:t>
      </w:r>
      <w:r>
        <w:rPr>
          <w:lang w:val="en-US"/>
        </w:rPr>
        <w:t xml:space="preserve"> </w:t>
      </w:r>
      <w:r w:rsidRPr="00DF6D89">
        <w:rPr>
          <w:lang w:val="en-US"/>
        </w:rPr>
        <w:t>complete. The following restrictions are required:</w:t>
      </w:r>
    </w:p>
    <w:p w:rsidR="00DF6D89" w:rsidRPr="00DF6D89" w:rsidRDefault="00DF6D89" w:rsidP="00DF6D89">
      <w:pPr>
        <w:rPr>
          <w:lang w:val="en-US"/>
        </w:rPr>
      </w:pPr>
      <w:r w:rsidRPr="00DF6D89">
        <w:rPr>
          <w:lang w:val="en-US"/>
        </w:rPr>
        <w:t>o Only site members should be able to add or delete photos.</w:t>
      </w:r>
    </w:p>
    <w:p w:rsidR="00DF6D89" w:rsidRPr="00DF6D89" w:rsidRDefault="00DF6D89" w:rsidP="00DF6D89">
      <w:pPr>
        <w:rPr>
          <w:lang w:val="en-US"/>
        </w:rPr>
      </w:pPr>
      <w:r w:rsidRPr="00DF6D89">
        <w:rPr>
          <w:lang w:val="en-US"/>
        </w:rPr>
        <w:t>o Only site members should be able to add or delete comments.</w:t>
      </w:r>
    </w:p>
    <w:p w:rsidR="00DF6D89" w:rsidRPr="00DF6D89" w:rsidRDefault="00DF6D89" w:rsidP="00DF6D89">
      <w:pPr>
        <w:rPr>
          <w:lang w:val="en-US"/>
        </w:rPr>
      </w:pPr>
      <w:r w:rsidRPr="00DF6D89">
        <w:rPr>
          <w:lang w:val="en-US"/>
        </w:rPr>
        <w:t>You have been asked to resolve these concerns by creating a membership system for the Photo Sharing</w:t>
      </w:r>
      <w:r>
        <w:rPr>
          <w:lang w:val="en-US"/>
        </w:rPr>
        <w:t xml:space="preserve"> </w:t>
      </w:r>
      <w:r w:rsidRPr="00DF6D89">
        <w:rPr>
          <w:lang w:val="en-US"/>
        </w:rPr>
        <w:t>application. Visitors should be able to register as users of the web applicati</w:t>
      </w:r>
      <w:r>
        <w:rPr>
          <w:lang w:val="en-US"/>
        </w:rPr>
        <w:t xml:space="preserve">on and create user accounts for </w:t>
      </w:r>
      <w:r w:rsidRPr="00DF6D89">
        <w:rPr>
          <w:lang w:val="en-US"/>
        </w:rPr>
        <w:t>themselves. After registration, when the users log on to the application, t</w:t>
      </w:r>
      <w:r>
        <w:rPr>
          <w:lang w:val="en-US"/>
        </w:rPr>
        <w:t xml:space="preserve">hey will have access to actions </w:t>
      </w:r>
      <w:r w:rsidRPr="00DF6D89">
        <w:rPr>
          <w:lang w:val="en-US"/>
        </w:rPr>
        <w:t>such as adding and deleting photos and comments. Anonymous users will not have access to perform</w:t>
      </w:r>
      <w:r>
        <w:rPr>
          <w:lang w:val="en-US"/>
        </w:rPr>
        <w:t xml:space="preserve"> </w:t>
      </w:r>
      <w:r w:rsidRPr="00DF6D89">
        <w:rPr>
          <w:lang w:val="en-US"/>
        </w:rPr>
        <w:t>these actions. Additionally, registered users should also be able to reset their own password.</w:t>
      </w:r>
    </w:p>
    <w:p w:rsidR="00DF6D89" w:rsidRPr="00DF6D89" w:rsidRDefault="00DF6D89" w:rsidP="00DF6D89">
      <w:pPr>
        <w:pStyle w:val="Overskrift2"/>
        <w:rPr>
          <w:lang w:val="en-US"/>
        </w:rPr>
      </w:pPr>
      <w:bookmarkStart w:id="72" w:name="_Toc401515508"/>
      <w:r w:rsidRPr="00DF6D89">
        <w:rPr>
          <w:lang w:val="en-US"/>
        </w:rPr>
        <w:t>Objectives</w:t>
      </w:r>
      <w:bookmarkEnd w:id="72"/>
    </w:p>
    <w:p w:rsidR="00DF6D89" w:rsidRPr="00DF6D89" w:rsidRDefault="00DF6D89" w:rsidP="00DF6D89">
      <w:pPr>
        <w:rPr>
          <w:lang w:val="en-US"/>
        </w:rPr>
      </w:pPr>
      <w:r w:rsidRPr="00DF6D89">
        <w:rPr>
          <w:lang w:val="en-US"/>
        </w:rPr>
        <w:t>After completing this lab, you will be able to:</w:t>
      </w:r>
    </w:p>
    <w:p w:rsidR="00DF6D89" w:rsidRPr="00DF6D89" w:rsidRDefault="00DF6D89" w:rsidP="00DF6D89">
      <w:pPr>
        <w:pStyle w:val="Listeafsnit"/>
        <w:numPr>
          <w:ilvl w:val="0"/>
          <w:numId w:val="118"/>
        </w:numPr>
        <w:rPr>
          <w:lang w:val="en-US"/>
        </w:rPr>
      </w:pPr>
      <w:r w:rsidRPr="00DF6D89">
        <w:rPr>
          <w:lang w:val="en-US"/>
        </w:rPr>
        <w:t>Configure a web application to use ASP.NET Form Authentication with accounts stored in Local database.</w:t>
      </w:r>
    </w:p>
    <w:p w:rsidR="00DF6D89" w:rsidRPr="00DF6D89" w:rsidRDefault="00DF6D89" w:rsidP="00DF6D89">
      <w:pPr>
        <w:pStyle w:val="Listeafsnit"/>
        <w:numPr>
          <w:ilvl w:val="0"/>
          <w:numId w:val="118"/>
        </w:numPr>
        <w:rPr>
          <w:lang w:val="en-US"/>
        </w:rPr>
      </w:pPr>
      <w:r w:rsidRPr="00DF6D89">
        <w:rPr>
          <w:lang w:val="en-US"/>
        </w:rPr>
        <w:t>Write models, controllers, and views to authenticate users in a web application.</w:t>
      </w:r>
    </w:p>
    <w:p w:rsidR="00DF6D89" w:rsidRPr="00DF6D89" w:rsidRDefault="00DF6D89" w:rsidP="00DF6D89">
      <w:pPr>
        <w:pStyle w:val="Listeafsnit"/>
        <w:numPr>
          <w:ilvl w:val="0"/>
          <w:numId w:val="118"/>
        </w:numPr>
        <w:rPr>
          <w:lang w:val="en-US"/>
        </w:rPr>
      </w:pPr>
      <w:r w:rsidRPr="00DF6D89">
        <w:rPr>
          <w:lang w:val="en-US"/>
        </w:rPr>
        <w:t>Provide access to resources in a web application.</w:t>
      </w:r>
    </w:p>
    <w:p w:rsidR="00DF6D89" w:rsidRPr="00DF6D89" w:rsidRDefault="00DF6D89" w:rsidP="00DF6D89">
      <w:pPr>
        <w:pStyle w:val="Listeafsnit"/>
        <w:numPr>
          <w:ilvl w:val="0"/>
          <w:numId w:val="118"/>
        </w:numPr>
        <w:rPr>
          <w:lang w:val="en-US"/>
        </w:rPr>
      </w:pPr>
      <w:r w:rsidRPr="00DF6D89">
        <w:rPr>
          <w:lang w:val="en-US"/>
        </w:rPr>
        <w:t>Enable users to reset their own password.</w:t>
      </w:r>
    </w:p>
    <w:p w:rsidR="00DF6D89" w:rsidRPr="00DF6D89" w:rsidRDefault="00DF6D89" w:rsidP="00DF6D89">
      <w:pPr>
        <w:rPr>
          <w:lang w:val="en-US"/>
        </w:rPr>
      </w:pPr>
      <w:r w:rsidRPr="00DF6D89">
        <w:rPr>
          <w:lang w:val="en-US"/>
        </w:rPr>
        <w:t>Estimated Time: 90 minutes</w:t>
      </w:r>
    </w:p>
    <w:p w:rsidR="00DF6D89" w:rsidRPr="00DF6D89" w:rsidRDefault="00DF6D89" w:rsidP="00DF6D89">
      <w:pPr>
        <w:pStyle w:val="Overskrift2"/>
        <w:rPr>
          <w:lang w:val="en-US"/>
        </w:rPr>
      </w:pPr>
      <w:bookmarkStart w:id="73" w:name="_Toc401515509"/>
      <w:r w:rsidRPr="00DF6D89">
        <w:rPr>
          <w:lang w:val="en-US"/>
        </w:rPr>
        <w:t>Exercise 1: Configuring Authentication and Membership Providers</w:t>
      </w:r>
      <w:bookmarkEnd w:id="73"/>
    </w:p>
    <w:p w:rsidR="00DF6D89" w:rsidRPr="00DF6D89" w:rsidRDefault="00DF6D89" w:rsidP="00DF6D89">
      <w:pPr>
        <w:pStyle w:val="Overskrift3"/>
        <w:rPr>
          <w:lang w:val="en-US"/>
        </w:rPr>
      </w:pPr>
      <w:r w:rsidRPr="00DF6D89">
        <w:rPr>
          <w:lang w:val="en-US"/>
        </w:rPr>
        <w:t>Scenario</w:t>
      </w:r>
    </w:p>
    <w:p w:rsidR="00DF6D89" w:rsidRPr="00DF6D89" w:rsidRDefault="00DF6D89" w:rsidP="00DF6D89">
      <w:pPr>
        <w:rPr>
          <w:lang w:val="en-US"/>
        </w:rPr>
      </w:pPr>
      <w:r w:rsidRPr="00DF6D89">
        <w:rPr>
          <w:lang w:val="en-US"/>
        </w:rPr>
        <w:t xml:space="preserve">You want to use a </w:t>
      </w:r>
      <w:r>
        <w:rPr>
          <w:lang w:val="en-US"/>
        </w:rPr>
        <w:t>local</w:t>
      </w:r>
      <w:r w:rsidRPr="00DF6D89">
        <w:rPr>
          <w:lang w:val="en-US"/>
        </w:rPr>
        <w:t xml:space="preserve"> database to store user accounts and membership information.</w:t>
      </w:r>
    </w:p>
    <w:p w:rsidR="00DF6D89" w:rsidRPr="00DF6D89" w:rsidRDefault="00DF6D89" w:rsidP="00DF6D89">
      <w:pPr>
        <w:rPr>
          <w:lang w:val="en-US"/>
        </w:rPr>
      </w:pPr>
      <w:r w:rsidRPr="00DF6D89">
        <w:rPr>
          <w:lang w:val="en-US"/>
        </w:rPr>
        <w:t>In this exercise, you will:</w:t>
      </w:r>
    </w:p>
    <w:p w:rsidR="00DF6D89" w:rsidRPr="00DF6D89" w:rsidRDefault="00DF6D89" w:rsidP="00DF6D89">
      <w:pPr>
        <w:pStyle w:val="Listeafsnit"/>
        <w:numPr>
          <w:ilvl w:val="0"/>
          <w:numId w:val="118"/>
        </w:numPr>
        <w:rPr>
          <w:lang w:val="en-US"/>
        </w:rPr>
      </w:pPr>
      <w:r w:rsidRPr="00DF6D89">
        <w:rPr>
          <w:lang w:val="en-US"/>
        </w:rPr>
        <w:t>Configure a provider to connect to the database.</w:t>
      </w:r>
    </w:p>
    <w:p w:rsidR="00DF6D89" w:rsidRPr="00DF6D89" w:rsidRDefault="00DF6D89" w:rsidP="00DF6D89">
      <w:pPr>
        <w:rPr>
          <w:lang w:val="en-US"/>
        </w:rPr>
      </w:pPr>
      <w:r w:rsidRPr="00DF6D89">
        <w:rPr>
          <w:lang w:val="en-US"/>
        </w:rPr>
        <w:t>The main tasks for this exercise are as follows:</w:t>
      </w:r>
    </w:p>
    <w:p w:rsidR="00DF6D89" w:rsidRPr="00DF6D89" w:rsidRDefault="00DF6D89" w:rsidP="00352878">
      <w:pPr>
        <w:pStyle w:val="Listeafsnit"/>
        <w:numPr>
          <w:ilvl w:val="0"/>
          <w:numId w:val="145"/>
        </w:numPr>
        <w:rPr>
          <w:lang w:val="en-US"/>
        </w:rPr>
      </w:pPr>
      <w:r w:rsidRPr="00DF6D89">
        <w:rPr>
          <w:lang w:val="en-US"/>
        </w:rPr>
        <w:t>Install universal providers.</w:t>
      </w:r>
    </w:p>
    <w:p w:rsidR="00DF6D89" w:rsidRPr="00DF6D89" w:rsidRDefault="00DF6D89" w:rsidP="00352878">
      <w:pPr>
        <w:pStyle w:val="Listeafsnit"/>
        <w:numPr>
          <w:ilvl w:val="0"/>
          <w:numId w:val="145"/>
        </w:numPr>
        <w:rPr>
          <w:lang w:val="en-US"/>
        </w:rPr>
      </w:pPr>
      <w:r w:rsidRPr="00DF6D89">
        <w:rPr>
          <w:lang w:val="en-US"/>
        </w:rPr>
        <w:t>Configure providers in Web.config.</w:t>
      </w:r>
    </w:p>
    <w:p w:rsidR="00DF6D89" w:rsidRPr="00DF6D89" w:rsidRDefault="00DF6D89" w:rsidP="00DF6D89">
      <w:pPr>
        <w:pStyle w:val="Overskrift2"/>
        <w:rPr>
          <w:lang w:val="en-US"/>
        </w:rPr>
      </w:pPr>
      <w:bookmarkStart w:id="74" w:name="_Toc401515510"/>
      <w:r w:rsidRPr="00DF6D89">
        <w:rPr>
          <w:lang w:val="en-US"/>
        </w:rPr>
        <w:t>Task 1: Configure a new Windows Azure SQL database.</w:t>
      </w:r>
      <w:bookmarkEnd w:id="74"/>
    </w:p>
    <w:p w:rsidR="00DF6D89" w:rsidRPr="00DF6D89" w:rsidRDefault="00DF6D89" w:rsidP="00DF6D89">
      <w:pPr>
        <w:pStyle w:val="Overskrift3"/>
        <w:rPr>
          <w:lang w:val="en-US"/>
        </w:rPr>
      </w:pPr>
      <w:r>
        <w:rPr>
          <w:lang w:val="en-US"/>
        </w:rPr>
        <w:t>Task 1</w:t>
      </w:r>
      <w:r w:rsidRPr="00DF6D89">
        <w:rPr>
          <w:lang w:val="en-US"/>
        </w:rPr>
        <w:t>: Install universal providers.</w:t>
      </w:r>
    </w:p>
    <w:p w:rsidR="00DF6D89" w:rsidRPr="00560666" w:rsidRDefault="00DF6D89" w:rsidP="00352878">
      <w:pPr>
        <w:pStyle w:val="Listeafsnit"/>
        <w:numPr>
          <w:ilvl w:val="0"/>
          <w:numId w:val="146"/>
        </w:numPr>
        <w:rPr>
          <w:lang w:val="en-US"/>
        </w:rPr>
      </w:pPr>
      <w:r w:rsidRPr="00560666">
        <w:rPr>
          <w:lang w:val="en-US"/>
        </w:rPr>
        <w:t>Open the PhotoSharingApplication.sln file from the following location:</w:t>
      </w:r>
    </w:p>
    <w:p w:rsidR="00560666" w:rsidRDefault="00DF6D89" w:rsidP="00560666">
      <w:pPr>
        <w:pStyle w:val="Listeafsnit"/>
        <w:numPr>
          <w:ilvl w:val="1"/>
          <w:numId w:val="118"/>
        </w:numPr>
        <w:rPr>
          <w:lang w:val="en-US"/>
        </w:rPr>
      </w:pPr>
      <w:r w:rsidRPr="00560666">
        <w:rPr>
          <w:lang w:val="en-US"/>
        </w:rPr>
        <w:t>File location: Lab \Starter\PhotoSharingApplication</w:t>
      </w:r>
    </w:p>
    <w:p w:rsidR="00560666" w:rsidRPr="00560666" w:rsidRDefault="00560666" w:rsidP="00352878">
      <w:pPr>
        <w:pStyle w:val="Listeafsnit"/>
        <w:numPr>
          <w:ilvl w:val="0"/>
          <w:numId w:val="146"/>
        </w:numPr>
        <w:rPr>
          <w:lang w:val="en-US"/>
        </w:rPr>
      </w:pPr>
      <w:r>
        <w:rPr>
          <w:lang w:val="en-US"/>
        </w:rPr>
        <w:t>Or Continue with your exsisting PhotoSharingApplication</w:t>
      </w:r>
    </w:p>
    <w:p w:rsidR="00DF6D89" w:rsidRPr="00560666" w:rsidRDefault="00DF6D89" w:rsidP="00352878">
      <w:pPr>
        <w:pStyle w:val="Listeafsnit"/>
        <w:numPr>
          <w:ilvl w:val="0"/>
          <w:numId w:val="146"/>
        </w:numPr>
        <w:rPr>
          <w:lang w:val="en-US"/>
        </w:rPr>
      </w:pPr>
      <w:r w:rsidRPr="00560666">
        <w:rPr>
          <w:lang w:val="en-US"/>
        </w:rPr>
        <w:t>Install the Microsoft ASP.NET Universal Providers package in the PhotoSharingApplication</w:t>
      </w:r>
      <w:r w:rsidR="00560666">
        <w:rPr>
          <w:lang w:val="en-US"/>
        </w:rPr>
        <w:t xml:space="preserve"> </w:t>
      </w:r>
      <w:r w:rsidRPr="00560666">
        <w:rPr>
          <w:lang w:val="en-US"/>
        </w:rPr>
        <w:t>project by using the NuGet Package Manager.</w:t>
      </w:r>
    </w:p>
    <w:p w:rsidR="00DF6D89" w:rsidRPr="00DF6D89" w:rsidRDefault="00DF6D89" w:rsidP="00560666">
      <w:pPr>
        <w:pStyle w:val="Overskrift3"/>
        <w:rPr>
          <w:lang w:val="en-US"/>
        </w:rPr>
      </w:pPr>
      <w:r w:rsidRPr="00DF6D89">
        <w:rPr>
          <w:lang w:val="en-US"/>
        </w:rPr>
        <w:lastRenderedPageBreak/>
        <w:t>Task 3: Configure providers in Web.config.</w:t>
      </w:r>
    </w:p>
    <w:p w:rsidR="00DF6D89" w:rsidRPr="00231065" w:rsidRDefault="00DF6D89" w:rsidP="00352878">
      <w:pPr>
        <w:pStyle w:val="Listeafsnit"/>
        <w:numPr>
          <w:ilvl w:val="0"/>
          <w:numId w:val="147"/>
        </w:numPr>
        <w:rPr>
          <w:lang w:val="en-US"/>
        </w:rPr>
      </w:pPr>
      <w:r w:rsidRPr="00231065">
        <w:rPr>
          <w:lang w:val="en-US"/>
        </w:rPr>
        <w:t>Remove the connection string named DefaultConnection from the top-level Web.config file.</w:t>
      </w:r>
    </w:p>
    <w:p w:rsidR="00DF6D89" w:rsidRPr="00231065" w:rsidRDefault="00DF6D89" w:rsidP="00352878">
      <w:pPr>
        <w:pStyle w:val="Listeafsnit"/>
        <w:numPr>
          <w:ilvl w:val="0"/>
          <w:numId w:val="147"/>
        </w:numPr>
        <w:rPr>
          <w:lang w:val="en-US"/>
        </w:rPr>
      </w:pPr>
      <w:r w:rsidRPr="00231065">
        <w:rPr>
          <w:lang w:val="en-US"/>
        </w:rPr>
        <w:t>Obtain the connection string for the PhotoAppServices database and add it to the Web.config file.</w:t>
      </w:r>
    </w:p>
    <w:p w:rsidR="00DF6D89" w:rsidRPr="00231065" w:rsidRDefault="00DF6D89" w:rsidP="00352878">
      <w:pPr>
        <w:pStyle w:val="Listeafsnit"/>
        <w:numPr>
          <w:ilvl w:val="0"/>
          <w:numId w:val="147"/>
        </w:numPr>
        <w:rPr>
          <w:lang w:val="en-US"/>
        </w:rPr>
      </w:pPr>
      <w:r w:rsidRPr="00231065">
        <w:rPr>
          <w:lang w:val="en-US"/>
        </w:rPr>
        <w:t>Configure the web application to use Forms authentication in Web.config, by using the following</w:t>
      </w:r>
      <w:r w:rsidR="00560666" w:rsidRPr="00231065">
        <w:rPr>
          <w:lang w:val="en-US"/>
        </w:rPr>
        <w:t xml:space="preserve"> </w:t>
      </w:r>
      <w:r w:rsidRPr="00231065">
        <w:rPr>
          <w:lang w:val="en-US"/>
        </w:rPr>
        <w:t>information:</w:t>
      </w:r>
    </w:p>
    <w:p w:rsidR="00DF6D89" w:rsidRPr="00231065" w:rsidRDefault="00DF6D89" w:rsidP="00231065">
      <w:pPr>
        <w:pStyle w:val="Listeafsnit"/>
        <w:numPr>
          <w:ilvl w:val="1"/>
          <w:numId w:val="118"/>
        </w:numPr>
        <w:rPr>
          <w:lang w:val="en-US"/>
        </w:rPr>
      </w:pPr>
      <w:r w:rsidRPr="00231065">
        <w:rPr>
          <w:lang w:val="en-US"/>
        </w:rPr>
        <w:t>Parent element: &lt;system.web&gt;</w:t>
      </w:r>
    </w:p>
    <w:p w:rsidR="00DF6D89" w:rsidRPr="00231065" w:rsidRDefault="00DF6D89" w:rsidP="00231065">
      <w:pPr>
        <w:pStyle w:val="Listeafsnit"/>
        <w:numPr>
          <w:ilvl w:val="1"/>
          <w:numId w:val="118"/>
        </w:numPr>
        <w:rPr>
          <w:lang w:val="en-US"/>
        </w:rPr>
      </w:pPr>
      <w:r w:rsidRPr="00231065">
        <w:rPr>
          <w:lang w:val="en-US"/>
        </w:rPr>
        <w:t>Element: &lt;authentication&gt;</w:t>
      </w:r>
    </w:p>
    <w:p w:rsidR="00DF6D89" w:rsidRPr="00231065" w:rsidRDefault="00DF6D89" w:rsidP="00231065">
      <w:pPr>
        <w:pStyle w:val="Listeafsnit"/>
        <w:numPr>
          <w:ilvl w:val="1"/>
          <w:numId w:val="118"/>
        </w:numPr>
        <w:rPr>
          <w:lang w:val="en-US"/>
        </w:rPr>
      </w:pPr>
      <w:r w:rsidRPr="00231065">
        <w:rPr>
          <w:lang w:val="en-US"/>
        </w:rPr>
        <w:t>Mode: Forms</w:t>
      </w:r>
    </w:p>
    <w:p w:rsidR="00DF6D89" w:rsidRPr="00231065" w:rsidRDefault="00DF6D89" w:rsidP="00352878">
      <w:pPr>
        <w:pStyle w:val="Listeafsnit"/>
        <w:numPr>
          <w:ilvl w:val="0"/>
          <w:numId w:val="147"/>
        </w:numPr>
        <w:rPr>
          <w:lang w:val="en-US"/>
        </w:rPr>
      </w:pPr>
      <w:r w:rsidRPr="00231065">
        <w:rPr>
          <w:lang w:val="en-US"/>
        </w:rPr>
        <w:t>Configure the logon page for the web application by using the following information:</w:t>
      </w:r>
    </w:p>
    <w:p w:rsidR="00DF6D89" w:rsidRPr="00231065" w:rsidRDefault="00DF6D89" w:rsidP="00231065">
      <w:pPr>
        <w:pStyle w:val="Listeafsnit"/>
        <w:numPr>
          <w:ilvl w:val="1"/>
          <w:numId w:val="118"/>
        </w:numPr>
        <w:rPr>
          <w:lang w:val="en-US"/>
        </w:rPr>
      </w:pPr>
      <w:r w:rsidRPr="00231065">
        <w:rPr>
          <w:lang w:val="en-US"/>
        </w:rPr>
        <w:t>Parent element: &lt;authentication&gt;</w:t>
      </w:r>
    </w:p>
    <w:p w:rsidR="00DF6D89" w:rsidRPr="00231065" w:rsidRDefault="00DF6D89" w:rsidP="00231065">
      <w:pPr>
        <w:pStyle w:val="Listeafsnit"/>
        <w:numPr>
          <w:ilvl w:val="1"/>
          <w:numId w:val="118"/>
        </w:numPr>
        <w:rPr>
          <w:lang w:val="en-US"/>
        </w:rPr>
      </w:pPr>
      <w:r w:rsidRPr="00231065">
        <w:rPr>
          <w:lang w:val="en-US"/>
        </w:rPr>
        <w:t>Element: &lt;forms&gt;</w:t>
      </w:r>
    </w:p>
    <w:p w:rsidR="00DF6D89" w:rsidRPr="00231065" w:rsidRDefault="00DF6D89" w:rsidP="00231065">
      <w:pPr>
        <w:pStyle w:val="Listeafsnit"/>
        <w:numPr>
          <w:ilvl w:val="1"/>
          <w:numId w:val="118"/>
        </w:numPr>
        <w:rPr>
          <w:lang w:val="en-US"/>
        </w:rPr>
      </w:pPr>
      <w:r w:rsidRPr="00231065">
        <w:rPr>
          <w:lang w:val="en-US"/>
        </w:rPr>
        <w:t>Logon URL: ~/Account/Login</w:t>
      </w:r>
    </w:p>
    <w:p w:rsidR="00DF6D89" w:rsidRPr="00231065" w:rsidRDefault="00DF6D89" w:rsidP="00231065">
      <w:pPr>
        <w:pStyle w:val="Listeafsnit"/>
        <w:numPr>
          <w:ilvl w:val="1"/>
          <w:numId w:val="118"/>
        </w:numPr>
        <w:rPr>
          <w:lang w:val="en-US"/>
        </w:rPr>
      </w:pPr>
      <w:r w:rsidRPr="00231065">
        <w:rPr>
          <w:lang w:val="en-US"/>
        </w:rPr>
        <w:t>Timeout: 2880</w:t>
      </w:r>
    </w:p>
    <w:p w:rsidR="00DF6D89" w:rsidRPr="00231065" w:rsidRDefault="00DF6D89" w:rsidP="00352878">
      <w:pPr>
        <w:pStyle w:val="Listeafsnit"/>
        <w:numPr>
          <w:ilvl w:val="0"/>
          <w:numId w:val="147"/>
        </w:numPr>
        <w:rPr>
          <w:lang w:val="en-US"/>
        </w:rPr>
      </w:pPr>
      <w:r w:rsidRPr="00231065">
        <w:rPr>
          <w:lang w:val="en-US"/>
        </w:rPr>
        <w:t>Configure the default profile provider to use the connection string named PhotoAppServices.</w:t>
      </w:r>
    </w:p>
    <w:p w:rsidR="00DF6D89" w:rsidRPr="00231065" w:rsidRDefault="00DF6D89" w:rsidP="00352878">
      <w:pPr>
        <w:pStyle w:val="Listeafsnit"/>
        <w:numPr>
          <w:ilvl w:val="0"/>
          <w:numId w:val="147"/>
        </w:numPr>
        <w:rPr>
          <w:lang w:val="en-US"/>
        </w:rPr>
      </w:pPr>
      <w:r w:rsidRPr="00231065">
        <w:rPr>
          <w:lang w:val="en-US"/>
        </w:rPr>
        <w:t>Configure the Default Membership Provider to use the connection string named PhotoAppServices.</w:t>
      </w:r>
    </w:p>
    <w:p w:rsidR="00DF6D89" w:rsidRPr="00231065" w:rsidRDefault="00DF6D89" w:rsidP="00352878">
      <w:pPr>
        <w:pStyle w:val="Listeafsnit"/>
        <w:numPr>
          <w:ilvl w:val="0"/>
          <w:numId w:val="147"/>
        </w:numPr>
        <w:rPr>
          <w:lang w:val="en-US"/>
        </w:rPr>
      </w:pPr>
      <w:r w:rsidRPr="00231065">
        <w:rPr>
          <w:lang w:val="en-US"/>
        </w:rPr>
        <w:t>Configure the Default Role Provider to use the connection string named PhotoAppServices.</w:t>
      </w:r>
    </w:p>
    <w:p w:rsidR="00DF6D89" w:rsidRPr="00231065" w:rsidRDefault="00DF6D89" w:rsidP="00352878">
      <w:pPr>
        <w:pStyle w:val="Listeafsnit"/>
        <w:numPr>
          <w:ilvl w:val="0"/>
          <w:numId w:val="147"/>
        </w:numPr>
        <w:rPr>
          <w:lang w:val="en-US"/>
        </w:rPr>
      </w:pPr>
      <w:r w:rsidRPr="00231065">
        <w:rPr>
          <w:lang w:val="en-US"/>
        </w:rPr>
        <w:t>Configure the Default Session Provider to use the connection string named PhotoAppServices.</w:t>
      </w:r>
    </w:p>
    <w:p w:rsidR="00DF6D89" w:rsidRPr="00231065" w:rsidRDefault="00DF6D89" w:rsidP="00352878">
      <w:pPr>
        <w:pStyle w:val="Listeafsnit"/>
        <w:numPr>
          <w:ilvl w:val="0"/>
          <w:numId w:val="147"/>
        </w:numPr>
        <w:rPr>
          <w:lang w:val="en-US"/>
        </w:rPr>
      </w:pPr>
      <w:r w:rsidRPr="00231065">
        <w:rPr>
          <w:lang w:val="en-US"/>
        </w:rPr>
        <w:t>Save all the changes.</w:t>
      </w:r>
    </w:p>
    <w:p w:rsidR="00DF6D89" w:rsidRPr="00DF6D89" w:rsidRDefault="00DF6D89" w:rsidP="0027577B">
      <w:pPr>
        <w:pStyle w:val="Code"/>
      </w:pPr>
      <w:r w:rsidRPr="00DF6D89">
        <w:t>Results: At the end of this exercise, you will have created a Photo Sharing application that is configured to</w:t>
      </w:r>
      <w:r w:rsidR="00231065">
        <w:t xml:space="preserve"> </w:t>
      </w:r>
      <w:r w:rsidRPr="00DF6D89">
        <w:t>use Windows Azure SQL database for user accounts and membership information. In subsequent</w:t>
      </w:r>
      <w:r w:rsidR="00231065">
        <w:t xml:space="preserve"> </w:t>
      </w:r>
      <w:r w:rsidRPr="00DF6D89">
        <w:t>exercises, you will add model classes, actions, and views to implement authentication for this database.</w:t>
      </w:r>
    </w:p>
    <w:p w:rsidR="00DF6D89" w:rsidRPr="00DF6D89" w:rsidRDefault="00DF6D89" w:rsidP="00231065">
      <w:pPr>
        <w:pStyle w:val="Overskrift2"/>
        <w:rPr>
          <w:lang w:val="en-US"/>
        </w:rPr>
      </w:pPr>
      <w:bookmarkStart w:id="75" w:name="_Toc401515511"/>
      <w:r w:rsidRPr="00DF6D89">
        <w:rPr>
          <w:lang w:val="en-US"/>
        </w:rPr>
        <w:t>Exercise 2: Building the Logon and Register Views</w:t>
      </w:r>
      <w:bookmarkEnd w:id="75"/>
    </w:p>
    <w:p w:rsidR="00DF6D89" w:rsidRPr="00DF6D89" w:rsidRDefault="00DF6D89" w:rsidP="0027577B">
      <w:pPr>
        <w:pStyle w:val="Overskrift3"/>
        <w:rPr>
          <w:lang w:val="en-US"/>
        </w:rPr>
      </w:pPr>
      <w:r w:rsidRPr="00DF6D89">
        <w:rPr>
          <w:lang w:val="en-US"/>
        </w:rPr>
        <w:t>Scenario</w:t>
      </w:r>
    </w:p>
    <w:p w:rsidR="00DF6D89" w:rsidRPr="00DF6D89" w:rsidRDefault="00DF6D89" w:rsidP="00DF6D89">
      <w:pPr>
        <w:rPr>
          <w:lang w:val="en-US"/>
        </w:rPr>
      </w:pPr>
      <w:r w:rsidRPr="00DF6D89">
        <w:rPr>
          <w:lang w:val="en-US"/>
        </w:rPr>
        <w:t>You have configured the Photo Sharing application to connect to Windows Azure SQL database for</w:t>
      </w:r>
      <w:r w:rsidR="0027577B">
        <w:rPr>
          <w:lang w:val="en-US"/>
        </w:rPr>
        <w:t xml:space="preserve"> </w:t>
      </w:r>
      <w:r w:rsidRPr="00DF6D89">
        <w:rPr>
          <w:lang w:val="en-US"/>
        </w:rPr>
        <w:t>authentication and membership services. However, to use forms authentication in an MVC application,</w:t>
      </w:r>
      <w:r w:rsidR="0027577B">
        <w:rPr>
          <w:lang w:val="en-US"/>
        </w:rPr>
        <w:t xml:space="preserve"> </w:t>
      </w:r>
      <w:r w:rsidRPr="00DF6D89">
        <w:rPr>
          <w:lang w:val="en-US"/>
        </w:rPr>
        <w:t>you need to build model classes, controllers, and views that enable users to log on, log off, and register</w:t>
      </w:r>
      <w:r w:rsidR="0027577B">
        <w:rPr>
          <w:lang w:val="en-US"/>
        </w:rPr>
        <w:t xml:space="preserve"> </w:t>
      </w:r>
      <w:r w:rsidRPr="00DF6D89">
        <w:rPr>
          <w:lang w:val="en-US"/>
        </w:rPr>
        <w:t>for an account.</w:t>
      </w:r>
    </w:p>
    <w:p w:rsidR="00DF6D89" w:rsidRPr="00DF6D89" w:rsidRDefault="00DF6D89" w:rsidP="00DF6D89">
      <w:pPr>
        <w:rPr>
          <w:lang w:val="en-US"/>
        </w:rPr>
      </w:pPr>
      <w:r w:rsidRPr="00DF6D89">
        <w:rPr>
          <w:lang w:val="en-US"/>
        </w:rPr>
        <w:t>In this exercise, you will:</w:t>
      </w:r>
    </w:p>
    <w:p w:rsidR="00DF6D89" w:rsidRPr="0027577B" w:rsidRDefault="00DF6D89" w:rsidP="0027577B">
      <w:pPr>
        <w:pStyle w:val="Listeafsnit"/>
        <w:numPr>
          <w:ilvl w:val="0"/>
          <w:numId w:val="118"/>
        </w:numPr>
        <w:rPr>
          <w:lang w:val="en-US"/>
        </w:rPr>
      </w:pPr>
      <w:r w:rsidRPr="0027577B">
        <w:rPr>
          <w:lang w:val="en-US"/>
        </w:rPr>
        <w:t>Add model classes.</w:t>
      </w:r>
    </w:p>
    <w:p w:rsidR="00DF6D89" w:rsidRPr="0027577B" w:rsidRDefault="00DF6D89" w:rsidP="0027577B">
      <w:pPr>
        <w:pStyle w:val="Listeafsnit"/>
        <w:numPr>
          <w:ilvl w:val="0"/>
          <w:numId w:val="118"/>
        </w:numPr>
        <w:rPr>
          <w:lang w:val="en-US"/>
        </w:rPr>
      </w:pPr>
      <w:r w:rsidRPr="0027577B">
        <w:rPr>
          <w:lang w:val="en-US"/>
        </w:rPr>
        <w:t>Add controllers.</w:t>
      </w:r>
    </w:p>
    <w:p w:rsidR="00DF6D89" w:rsidRPr="0027577B" w:rsidRDefault="00DF6D89" w:rsidP="0027577B">
      <w:pPr>
        <w:pStyle w:val="Listeafsnit"/>
        <w:numPr>
          <w:ilvl w:val="0"/>
          <w:numId w:val="118"/>
        </w:numPr>
        <w:rPr>
          <w:lang w:val="en-US"/>
        </w:rPr>
      </w:pPr>
      <w:r w:rsidRPr="0027577B">
        <w:rPr>
          <w:lang w:val="en-US"/>
        </w:rPr>
        <w:t>Import logon and register views.</w:t>
      </w:r>
    </w:p>
    <w:p w:rsidR="00DF6D89" w:rsidRPr="0027577B" w:rsidRDefault="00DF6D89" w:rsidP="0027577B">
      <w:pPr>
        <w:pStyle w:val="Listeafsnit"/>
        <w:numPr>
          <w:ilvl w:val="0"/>
          <w:numId w:val="118"/>
        </w:numPr>
        <w:rPr>
          <w:lang w:val="en-US"/>
        </w:rPr>
      </w:pPr>
      <w:r w:rsidRPr="0027577B">
        <w:rPr>
          <w:lang w:val="en-US"/>
        </w:rPr>
        <w:t>Test the developed components.</w:t>
      </w:r>
    </w:p>
    <w:p w:rsidR="00DF6D89" w:rsidRPr="00DF6D89" w:rsidRDefault="00DF6D89" w:rsidP="00DF6D89">
      <w:pPr>
        <w:rPr>
          <w:lang w:val="en-US"/>
        </w:rPr>
      </w:pPr>
      <w:r w:rsidRPr="00DF6D89">
        <w:rPr>
          <w:lang w:val="en-US"/>
        </w:rPr>
        <w:t>The main tasks for this exercise are as follows:</w:t>
      </w:r>
    </w:p>
    <w:p w:rsidR="00DF6D89" w:rsidRPr="0027577B" w:rsidRDefault="00DF6D89" w:rsidP="00352878">
      <w:pPr>
        <w:pStyle w:val="Listeafsnit"/>
        <w:numPr>
          <w:ilvl w:val="0"/>
          <w:numId w:val="148"/>
        </w:numPr>
        <w:rPr>
          <w:lang w:val="en-US"/>
        </w:rPr>
      </w:pPr>
      <w:r w:rsidRPr="0027577B">
        <w:rPr>
          <w:lang w:val="en-US"/>
        </w:rPr>
        <w:t>Add account model classes.</w:t>
      </w:r>
    </w:p>
    <w:p w:rsidR="00DF6D89" w:rsidRPr="0027577B" w:rsidRDefault="00DF6D89" w:rsidP="00352878">
      <w:pPr>
        <w:pStyle w:val="Listeafsnit"/>
        <w:numPr>
          <w:ilvl w:val="0"/>
          <w:numId w:val="148"/>
        </w:numPr>
        <w:rPr>
          <w:lang w:val="en-US"/>
        </w:rPr>
      </w:pPr>
      <w:r w:rsidRPr="0027577B">
        <w:rPr>
          <w:lang w:val="en-US"/>
        </w:rPr>
        <w:t>Add an account controller.</w:t>
      </w:r>
    </w:p>
    <w:p w:rsidR="00DF6D89" w:rsidRPr="0027577B" w:rsidRDefault="00DF6D89" w:rsidP="00352878">
      <w:pPr>
        <w:pStyle w:val="Listeafsnit"/>
        <w:numPr>
          <w:ilvl w:val="0"/>
          <w:numId w:val="148"/>
        </w:numPr>
        <w:rPr>
          <w:lang w:val="en-US"/>
        </w:rPr>
      </w:pPr>
      <w:r w:rsidRPr="0027577B">
        <w:rPr>
          <w:lang w:val="en-US"/>
        </w:rPr>
        <w:t>Import Logon and Register views.</w:t>
      </w:r>
    </w:p>
    <w:p w:rsidR="00DF6D89" w:rsidRPr="0027577B" w:rsidRDefault="00DF6D89" w:rsidP="00352878">
      <w:pPr>
        <w:pStyle w:val="Listeafsnit"/>
        <w:numPr>
          <w:ilvl w:val="0"/>
          <w:numId w:val="148"/>
        </w:numPr>
        <w:rPr>
          <w:lang w:val="en-US"/>
        </w:rPr>
      </w:pPr>
      <w:r w:rsidRPr="0027577B">
        <w:rPr>
          <w:lang w:val="en-US"/>
        </w:rPr>
        <w:t>Add authentication controls to the Template view.</w:t>
      </w:r>
    </w:p>
    <w:p w:rsidR="00DF6D89" w:rsidRPr="0027577B" w:rsidRDefault="00DF6D89" w:rsidP="00352878">
      <w:pPr>
        <w:pStyle w:val="Listeafsnit"/>
        <w:numPr>
          <w:ilvl w:val="0"/>
          <w:numId w:val="148"/>
        </w:numPr>
        <w:rPr>
          <w:lang w:val="en-US"/>
        </w:rPr>
      </w:pPr>
      <w:r w:rsidRPr="0027577B">
        <w:rPr>
          <w:lang w:val="en-US"/>
        </w:rPr>
        <w:t>Test registration, log on, and log off.</w:t>
      </w:r>
    </w:p>
    <w:p w:rsidR="00DF6D89" w:rsidRPr="00DF6D89" w:rsidRDefault="00DF6D89" w:rsidP="0027577B">
      <w:pPr>
        <w:pStyle w:val="Overskrift3"/>
        <w:rPr>
          <w:lang w:val="en-US"/>
        </w:rPr>
      </w:pPr>
      <w:r w:rsidRPr="00DF6D89">
        <w:rPr>
          <w:lang w:val="en-US"/>
        </w:rPr>
        <w:t>Task 1: Add account model classes.</w:t>
      </w:r>
    </w:p>
    <w:p w:rsidR="00DF6D89" w:rsidRPr="0027577B" w:rsidRDefault="00DF6D89" w:rsidP="00352878">
      <w:pPr>
        <w:pStyle w:val="Listeafsnit"/>
        <w:numPr>
          <w:ilvl w:val="0"/>
          <w:numId w:val="149"/>
        </w:numPr>
        <w:rPr>
          <w:lang w:val="en-US"/>
        </w:rPr>
      </w:pPr>
      <w:r w:rsidRPr="0027577B">
        <w:rPr>
          <w:lang w:val="en-US"/>
        </w:rPr>
        <w:t>Add a new Class file named AccountModelClasses.cs to the Models folder.</w:t>
      </w:r>
    </w:p>
    <w:p w:rsidR="00DF6D89" w:rsidRPr="0027577B" w:rsidRDefault="00DF6D89" w:rsidP="00352878">
      <w:pPr>
        <w:pStyle w:val="Listeafsnit"/>
        <w:numPr>
          <w:ilvl w:val="0"/>
          <w:numId w:val="149"/>
        </w:numPr>
        <w:rPr>
          <w:lang w:val="en-US"/>
        </w:rPr>
      </w:pPr>
      <w:r w:rsidRPr="0027577B">
        <w:rPr>
          <w:lang w:val="en-US"/>
        </w:rPr>
        <w:t>Add references to the following namespaces, to the new class file:</w:t>
      </w:r>
    </w:p>
    <w:p w:rsidR="00DF6D89" w:rsidRPr="0027577B" w:rsidRDefault="00DF6D89" w:rsidP="0027577B">
      <w:pPr>
        <w:pStyle w:val="Listeafsnit"/>
        <w:numPr>
          <w:ilvl w:val="1"/>
          <w:numId w:val="118"/>
        </w:numPr>
        <w:rPr>
          <w:lang w:val="en-US"/>
        </w:rPr>
      </w:pPr>
      <w:r w:rsidRPr="0027577B">
        <w:rPr>
          <w:lang w:val="en-US"/>
        </w:rPr>
        <w:t>System.ComponentModel.DataAnnotations</w:t>
      </w:r>
    </w:p>
    <w:p w:rsidR="00DF6D89" w:rsidRPr="0027577B" w:rsidRDefault="00DF6D89" w:rsidP="0027577B">
      <w:pPr>
        <w:pStyle w:val="Listeafsnit"/>
        <w:numPr>
          <w:ilvl w:val="1"/>
          <w:numId w:val="118"/>
        </w:numPr>
        <w:rPr>
          <w:lang w:val="en-US"/>
        </w:rPr>
      </w:pPr>
      <w:r w:rsidRPr="0027577B">
        <w:rPr>
          <w:lang w:val="en-US"/>
        </w:rPr>
        <w:t>System.Data.Entity</w:t>
      </w:r>
    </w:p>
    <w:p w:rsidR="00DF6D89" w:rsidRPr="0027577B" w:rsidRDefault="00DF6D89" w:rsidP="00352878">
      <w:pPr>
        <w:pStyle w:val="Listeafsnit"/>
        <w:numPr>
          <w:ilvl w:val="0"/>
          <w:numId w:val="149"/>
        </w:numPr>
        <w:rPr>
          <w:lang w:val="en-US"/>
        </w:rPr>
      </w:pPr>
      <w:r w:rsidRPr="0027577B">
        <w:rPr>
          <w:lang w:val="en-US"/>
        </w:rPr>
        <w:lastRenderedPageBreak/>
        <w:t>Remove the AccountModelClasses class and add a new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Name: UsersContext</w:t>
      </w:r>
    </w:p>
    <w:p w:rsidR="00DF6D89" w:rsidRPr="0027577B" w:rsidRDefault="00DF6D89" w:rsidP="0027577B">
      <w:pPr>
        <w:pStyle w:val="Listeafsnit"/>
        <w:numPr>
          <w:ilvl w:val="1"/>
          <w:numId w:val="118"/>
        </w:numPr>
        <w:rPr>
          <w:lang w:val="en-US"/>
        </w:rPr>
      </w:pPr>
      <w:r w:rsidRPr="0027577B">
        <w:rPr>
          <w:lang w:val="en-US"/>
        </w:rPr>
        <w:t>Inherit: DbContext</w:t>
      </w:r>
    </w:p>
    <w:p w:rsidR="00DF6D89" w:rsidRPr="0027577B" w:rsidRDefault="00DF6D89" w:rsidP="00352878">
      <w:pPr>
        <w:pStyle w:val="Listeafsnit"/>
        <w:numPr>
          <w:ilvl w:val="0"/>
          <w:numId w:val="149"/>
        </w:numPr>
        <w:rPr>
          <w:lang w:val="en-US"/>
        </w:rPr>
      </w:pPr>
      <w:r w:rsidRPr="0027577B">
        <w:rPr>
          <w:lang w:val="en-US"/>
        </w:rPr>
        <w:t>In the UsersContext class, create a constructor that passes the PhotoAppServices connection string</w:t>
      </w:r>
      <w:r w:rsidR="0027577B">
        <w:rPr>
          <w:lang w:val="en-US"/>
        </w:rPr>
        <w:t xml:space="preserve"> </w:t>
      </w:r>
      <w:r w:rsidRPr="0027577B">
        <w:rPr>
          <w:lang w:val="en-US"/>
        </w:rPr>
        <w:t>to the base class constructor.</w:t>
      </w:r>
    </w:p>
    <w:p w:rsidR="00DF6D89" w:rsidRPr="0027577B" w:rsidRDefault="00DF6D89" w:rsidP="00352878">
      <w:pPr>
        <w:pStyle w:val="Listeafsnit"/>
        <w:numPr>
          <w:ilvl w:val="0"/>
          <w:numId w:val="149"/>
        </w:numPr>
        <w:rPr>
          <w:lang w:val="en-US"/>
        </w:rPr>
      </w:pPr>
      <w:r w:rsidRPr="0027577B">
        <w:rPr>
          <w:lang w:val="en-US"/>
        </w:rPr>
        <w:t>In the AccountModelClasses.cs code file, add a new public class named Login.</w:t>
      </w:r>
    </w:p>
    <w:p w:rsidR="00DF6D89" w:rsidRPr="0027577B" w:rsidRDefault="00DF6D89" w:rsidP="00352878">
      <w:pPr>
        <w:pStyle w:val="Listeafsnit"/>
        <w:numPr>
          <w:ilvl w:val="0"/>
          <w:numId w:val="149"/>
        </w:numPr>
        <w:rPr>
          <w:lang w:val="en-US"/>
        </w:rPr>
      </w:pPr>
      <w:r w:rsidRPr="0027577B">
        <w:rPr>
          <w:lang w:val="en-US"/>
        </w:rPr>
        <w:t>Add a new property to the Login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UserName</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Display name: User name</w:t>
      </w:r>
    </w:p>
    <w:p w:rsidR="00DF6D89" w:rsidRPr="0027577B" w:rsidRDefault="00DF6D89" w:rsidP="0027577B">
      <w:pPr>
        <w:pStyle w:val="Listeafsnit"/>
        <w:numPr>
          <w:ilvl w:val="1"/>
          <w:numId w:val="118"/>
        </w:numPr>
        <w:rPr>
          <w:lang w:val="en-US"/>
        </w:rPr>
      </w:pPr>
      <w:r w:rsidRPr="0027577B">
        <w:rPr>
          <w:lang w:val="en-US"/>
        </w:rPr>
        <w:t>Use the Required annotation.</w:t>
      </w:r>
    </w:p>
    <w:p w:rsidR="00DF6D89" w:rsidRPr="0027577B" w:rsidRDefault="00DF6D89" w:rsidP="00352878">
      <w:pPr>
        <w:pStyle w:val="Listeafsnit"/>
        <w:numPr>
          <w:ilvl w:val="0"/>
          <w:numId w:val="149"/>
        </w:numPr>
        <w:rPr>
          <w:lang w:val="en-US"/>
        </w:rPr>
      </w:pPr>
      <w:r w:rsidRPr="0027577B">
        <w:rPr>
          <w:lang w:val="en-US"/>
        </w:rPr>
        <w:t>Add a new property to the Login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Password</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Data type: Password</w:t>
      </w:r>
    </w:p>
    <w:p w:rsidR="00DF6D89" w:rsidRPr="0027577B" w:rsidRDefault="00DF6D89" w:rsidP="0027577B">
      <w:pPr>
        <w:pStyle w:val="Listeafsnit"/>
        <w:numPr>
          <w:ilvl w:val="1"/>
          <w:numId w:val="118"/>
        </w:numPr>
        <w:rPr>
          <w:lang w:val="en-US"/>
        </w:rPr>
      </w:pPr>
      <w:r w:rsidRPr="0027577B">
        <w:rPr>
          <w:lang w:val="en-US"/>
        </w:rPr>
        <w:t>Use the Required annotation.</w:t>
      </w:r>
    </w:p>
    <w:p w:rsidR="00DF6D89" w:rsidRPr="0027577B" w:rsidRDefault="00DF6D89" w:rsidP="00352878">
      <w:pPr>
        <w:pStyle w:val="Listeafsnit"/>
        <w:numPr>
          <w:ilvl w:val="0"/>
          <w:numId w:val="149"/>
        </w:numPr>
        <w:rPr>
          <w:lang w:val="en-US"/>
        </w:rPr>
      </w:pPr>
      <w:r w:rsidRPr="0027577B">
        <w:rPr>
          <w:lang w:val="en-US"/>
        </w:rPr>
        <w:t>Add a new property to the Login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bool</w:t>
      </w:r>
    </w:p>
    <w:p w:rsidR="00DF6D89" w:rsidRPr="0027577B" w:rsidRDefault="00DF6D89" w:rsidP="0027577B">
      <w:pPr>
        <w:pStyle w:val="Listeafsnit"/>
        <w:numPr>
          <w:ilvl w:val="1"/>
          <w:numId w:val="118"/>
        </w:numPr>
        <w:rPr>
          <w:lang w:val="en-US"/>
        </w:rPr>
      </w:pPr>
      <w:r w:rsidRPr="0027577B">
        <w:rPr>
          <w:lang w:val="en-US"/>
        </w:rPr>
        <w:t>Name: RememberMe</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Display name: Remember me?</w:t>
      </w:r>
    </w:p>
    <w:p w:rsidR="00DF6D89" w:rsidRPr="0027577B" w:rsidRDefault="00DF6D89" w:rsidP="00352878">
      <w:pPr>
        <w:pStyle w:val="Listeafsnit"/>
        <w:numPr>
          <w:ilvl w:val="0"/>
          <w:numId w:val="149"/>
        </w:numPr>
        <w:rPr>
          <w:lang w:val="en-US"/>
        </w:rPr>
      </w:pPr>
      <w:r w:rsidRPr="0027577B">
        <w:rPr>
          <w:lang w:val="en-US"/>
        </w:rPr>
        <w:t>In the AccountModelClasses.cs code file, add a new public class named Register.</w:t>
      </w:r>
    </w:p>
    <w:p w:rsidR="00DF6D89" w:rsidRPr="0027577B" w:rsidRDefault="00DF6D89" w:rsidP="00352878">
      <w:pPr>
        <w:pStyle w:val="Listeafsnit"/>
        <w:numPr>
          <w:ilvl w:val="0"/>
          <w:numId w:val="149"/>
        </w:numPr>
        <w:rPr>
          <w:lang w:val="en-US"/>
        </w:rPr>
      </w:pPr>
      <w:r w:rsidRPr="0027577B">
        <w:rPr>
          <w:lang w:val="en-US"/>
        </w:rPr>
        <w:t>Add a new property to the Register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UserName</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Display name: User name</w:t>
      </w:r>
    </w:p>
    <w:p w:rsidR="00DF6D89" w:rsidRPr="0027577B" w:rsidRDefault="00DF6D89" w:rsidP="0027577B">
      <w:pPr>
        <w:pStyle w:val="Listeafsnit"/>
        <w:numPr>
          <w:ilvl w:val="1"/>
          <w:numId w:val="118"/>
        </w:numPr>
        <w:rPr>
          <w:lang w:val="en-US"/>
        </w:rPr>
      </w:pPr>
      <w:r w:rsidRPr="0027577B">
        <w:rPr>
          <w:lang w:val="en-US"/>
        </w:rPr>
        <w:t>Use the Required annotation.</w:t>
      </w:r>
    </w:p>
    <w:p w:rsidR="00DF6D89" w:rsidRPr="0027577B" w:rsidRDefault="00DF6D89" w:rsidP="00352878">
      <w:pPr>
        <w:pStyle w:val="Listeafsnit"/>
        <w:numPr>
          <w:ilvl w:val="0"/>
          <w:numId w:val="149"/>
        </w:numPr>
        <w:rPr>
          <w:lang w:val="en-US"/>
        </w:rPr>
      </w:pPr>
      <w:r w:rsidRPr="0027577B">
        <w:rPr>
          <w:lang w:val="en-US"/>
        </w:rPr>
        <w:t>Add a new property to the Register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Password</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t>Data type: Password</w:t>
      </w:r>
    </w:p>
    <w:p w:rsidR="00DF6D89" w:rsidRPr="0027577B" w:rsidRDefault="00DF6D89" w:rsidP="0027577B">
      <w:pPr>
        <w:pStyle w:val="Listeafsnit"/>
        <w:numPr>
          <w:ilvl w:val="1"/>
          <w:numId w:val="118"/>
        </w:numPr>
        <w:rPr>
          <w:lang w:val="en-US"/>
        </w:rPr>
      </w:pPr>
      <w:r w:rsidRPr="0027577B">
        <w:rPr>
          <w:lang w:val="en-US"/>
        </w:rPr>
        <w:t>Use the Required annotation.</w:t>
      </w:r>
    </w:p>
    <w:p w:rsidR="00DF6D89" w:rsidRPr="0027577B" w:rsidRDefault="00DF6D89" w:rsidP="00352878">
      <w:pPr>
        <w:pStyle w:val="Listeafsnit"/>
        <w:numPr>
          <w:ilvl w:val="0"/>
          <w:numId w:val="149"/>
        </w:numPr>
        <w:rPr>
          <w:lang w:val="en-US"/>
        </w:rPr>
      </w:pPr>
      <w:r w:rsidRPr="0027577B">
        <w:rPr>
          <w:lang w:val="en-US"/>
        </w:rPr>
        <w:t>Add a new property to the Register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Type: string</w:t>
      </w:r>
    </w:p>
    <w:p w:rsidR="00DF6D89" w:rsidRPr="0027577B" w:rsidRDefault="00DF6D89" w:rsidP="0027577B">
      <w:pPr>
        <w:pStyle w:val="Listeafsnit"/>
        <w:numPr>
          <w:ilvl w:val="1"/>
          <w:numId w:val="118"/>
        </w:numPr>
        <w:rPr>
          <w:lang w:val="en-US"/>
        </w:rPr>
      </w:pPr>
      <w:r w:rsidRPr="0027577B">
        <w:rPr>
          <w:lang w:val="en-US"/>
        </w:rPr>
        <w:t>Name: ConfirmPassword</w:t>
      </w:r>
    </w:p>
    <w:p w:rsidR="00DF6D89" w:rsidRPr="0027577B" w:rsidRDefault="00DF6D89" w:rsidP="0027577B">
      <w:pPr>
        <w:pStyle w:val="Listeafsnit"/>
        <w:numPr>
          <w:ilvl w:val="1"/>
          <w:numId w:val="118"/>
        </w:numPr>
        <w:rPr>
          <w:lang w:val="en-US"/>
        </w:rPr>
      </w:pPr>
      <w:r w:rsidRPr="0027577B">
        <w:rPr>
          <w:lang w:val="en-US"/>
        </w:rPr>
        <w:t>Access: Read/Write</w:t>
      </w:r>
    </w:p>
    <w:p w:rsidR="00DF6D89" w:rsidRPr="0027577B" w:rsidRDefault="00DF6D89" w:rsidP="0027577B">
      <w:pPr>
        <w:pStyle w:val="Listeafsnit"/>
        <w:numPr>
          <w:ilvl w:val="1"/>
          <w:numId w:val="118"/>
        </w:numPr>
        <w:rPr>
          <w:lang w:val="en-US"/>
        </w:rPr>
      </w:pPr>
      <w:r w:rsidRPr="0027577B">
        <w:rPr>
          <w:lang w:val="en-US"/>
        </w:rPr>
        <w:lastRenderedPageBreak/>
        <w:t>Data type: Password</w:t>
      </w:r>
    </w:p>
    <w:p w:rsidR="00DF6D89" w:rsidRPr="0027577B" w:rsidRDefault="00DF6D89" w:rsidP="0027577B">
      <w:pPr>
        <w:pStyle w:val="Listeafsnit"/>
        <w:numPr>
          <w:ilvl w:val="1"/>
          <w:numId w:val="118"/>
        </w:numPr>
        <w:rPr>
          <w:lang w:val="en-US"/>
        </w:rPr>
      </w:pPr>
      <w:r w:rsidRPr="0027577B">
        <w:rPr>
          <w:lang w:val="en-US"/>
        </w:rPr>
        <w:t>Display name: Confirm password</w:t>
      </w:r>
    </w:p>
    <w:p w:rsidR="00DF6D89" w:rsidRPr="0027577B" w:rsidRDefault="00DF6D89" w:rsidP="0027577B">
      <w:pPr>
        <w:pStyle w:val="Listeafsnit"/>
        <w:numPr>
          <w:ilvl w:val="1"/>
          <w:numId w:val="118"/>
        </w:numPr>
        <w:rPr>
          <w:lang w:val="en-US"/>
        </w:rPr>
      </w:pPr>
      <w:r w:rsidRPr="0027577B">
        <w:rPr>
          <w:lang w:val="en-US"/>
        </w:rPr>
        <w:t>Ensure that this property matches the Password property by using the Compare annotation.</w:t>
      </w:r>
    </w:p>
    <w:p w:rsidR="00DF6D89" w:rsidRPr="0027577B" w:rsidRDefault="00DF6D89" w:rsidP="00352878">
      <w:pPr>
        <w:pStyle w:val="Listeafsnit"/>
        <w:numPr>
          <w:ilvl w:val="0"/>
          <w:numId w:val="149"/>
        </w:numPr>
        <w:rPr>
          <w:lang w:val="en-US"/>
        </w:rPr>
      </w:pPr>
      <w:r w:rsidRPr="0027577B">
        <w:rPr>
          <w:lang w:val="en-US"/>
        </w:rPr>
        <w:t>Save all the changes.</w:t>
      </w:r>
    </w:p>
    <w:p w:rsidR="00DF6D89" w:rsidRPr="00DF6D89" w:rsidRDefault="00DF6D89" w:rsidP="0027577B">
      <w:pPr>
        <w:pStyle w:val="Overskrift3"/>
        <w:rPr>
          <w:lang w:val="en-US"/>
        </w:rPr>
      </w:pPr>
      <w:r w:rsidRPr="00DF6D89">
        <w:rPr>
          <w:lang w:val="en-US"/>
        </w:rPr>
        <w:t>Task 2: Add an account controller.</w:t>
      </w:r>
    </w:p>
    <w:p w:rsidR="00DF6D89" w:rsidRPr="0027577B" w:rsidRDefault="00DF6D89" w:rsidP="00352878">
      <w:pPr>
        <w:pStyle w:val="Listeafsnit"/>
        <w:numPr>
          <w:ilvl w:val="0"/>
          <w:numId w:val="150"/>
        </w:numPr>
        <w:rPr>
          <w:lang w:val="en-US"/>
        </w:rPr>
      </w:pPr>
      <w:r w:rsidRPr="0027577B">
        <w:rPr>
          <w:lang w:val="en-US"/>
        </w:rPr>
        <w:t>Add a new controller named AccountController to the MVC web application by using the Empty</w:t>
      </w:r>
      <w:r w:rsidR="0027577B" w:rsidRPr="0027577B">
        <w:rPr>
          <w:lang w:val="en-US"/>
        </w:rPr>
        <w:t xml:space="preserve"> </w:t>
      </w:r>
      <w:r w:rsidRPr="0027577B">
        <w:rPr>
          <w:lang w:val="en-US"/>
        </w:rPr>
        <w:t>MVC controller template.</w:t>
      </w:r>
    </w:p>
    <w:p w:rsidR="00DF6D89" w:rsidRPr="0027577B" w:rsidRDefault="00DF6D89" w:rsidP="00352878">
      <w:pPr>
        <w:pStyle w:val="Listeafsnit"/>
        <w:numPr>
          <w:ilvl w:val="0"/>
          <w:numId w:val="150"/>
        </w:numPr>
        <w:rPr>
          <w:lang w:val="en-US"/>
        </w:rPr>
      </w:pPr>
      <w:r w:rsidRPr="0027577B">
        <w:rPr>
          <w:lang w:val="en-US"/>
        </w:rPr>
        <w:t>Delete the default Index action from the AccountController file and add using statement references</w:t>
      </w:r>
      <w:r w:rsidR="0027577B" w:rsidRPr="0027577B">
        <w:rPr>
          <w:lang w:val="en-US"/>
        </w:rPr>
        <w:t xml:space="preserve"> </w:t>
      </w:r>
      <w:r w:rsidRPr="0027577B">
        <w:rPr>
          <w:lang w:val="en-US"/>
        </w:rPr>
        <w:t>for the following namespaces:</w:t>
      </w:r>
    </w:p>
    <w:p w:rsidR="00DF6D89" w:rsidRPr="0027577B" w:rsidRDefault="00DF6D89" w:rsidP="0027577B">
      <w:pPr>
        <w:pStyle w:val="Listeafsnit"/>
        <w:numPr>
          <w:ilvl w:val="1"/>
          <w:numId w:val="118"/>
        </w:numPr>
        <w:rPr>
          <w:lang w:val="en-US"/>
        </w:rPr>
      </w:pPr>
      <w:r w:rsidRPr="0027577B">
        <w:rPr>
          <w:lang w:val="en-US"/>
        </w:rPr>
        <w:t>System.Web.Security</w:t>
      </w:r>
    </w:p>
    <w:p w:rsidR="00DF6D89" w:rsidRPr="0027577B" w:rsidRDefault="00DF6D89" w:rsidP="0027577B">
      <w:pPr>
        <w:pStyle w:val="Listeafsnit"/>
        <w:numPr>
          <w:ilvl w:val="1"/>
          <w:numId w:val="118"/>
        </w:numPr>
        <w:rPr>
          <w:lang w:val="en-US"/>
        </w:rPr>
      </w:pPr>
      <w:r w:rsidRPr="0027577B">
        <w:rPr>
          <w:lang w:val="en-US"/>
        </w:rPr>
        <w:t>PhotoSharingApplication.Models</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Login</w:t>
      </w:r>
    </w:p>
    <w:p w:rsidR="00DF6D89" w:rsidRPr="0027577B" w:rsidRDefault="00DF6D89" w:rsidP="0027577B">
      <w:pPr>
        <w:pStyle w:val="Listeafsnit"/>
        <w:numPr>
          <w:ilvl w:val="1"/>
          <w:numId w:val="118"/>
        </w:numPr>
        <w:rPr>
          <w:lang w:val="en-US"/>
        </w:rPr>
      </w:pPr>
      <w:r w:rsidRPr="0027577B">
        <w:rPr>
          <w:lang w:val="en-US"/>
        </w:rPr>
        <w:t>Parameter: a string named returnUrl</w:t>
      </w:r>
    </w:p>
    <w:p w:rsidR="00DF6D89" w:rsidRPr="0027577B" w:rsidRDefault="00DF6D89" w:rsidP="00352878">
      <w:pPr>
        <w:pStyle w:val="Listeafsnit"/>
        <w:numPr>
          <w:ilvl w:val="0"/>
          <w:numId w:val="150"/>
        </w:numPr>
        <w:rPr>
          <w:lang w:val="en-US"/>
        </w:rPr>
      </w:pPr>
      <w:r w:rsidRPr="0027577B">
        <w:rPr>
          <w:lang w:val="en-US"/>
        </w:rPr>
        <w:t>In the Login action, store the returnUrl value in the ViewBag collection, and then return a view</w:t>
      </w:r>
      <w:r w:rsidR="0027577B" w:rsidRPr="0027577B">
        <w:rPr>
          <w:lang w:val="en-US"/>
        </w:rPr>
        <w:t xml:space="preserve"> </w:t>
      </w:r>
      <w:r w:rsidRPr="0027577B">
        <w:rPr>
          <w:lang w:val="en-US"/>
        </w:rPr>
        <w:t>named Login.</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HTTP verb: POST</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Login</w:t>
      </w:r>
    </w:p>
    <w:p w:rsidR="00DF6D89" w:rsidRPr="0027577B" w:rsidRDefault="00DF6D89" w:rsidP="0027577B">
      <w:pPr>
        <w:pStyle w:val="Listeafsnit"/>
        <w:numPr>
          <w:ilvl w:val="1"/>
          <w:numId w:val="118"/>
        </w:numPr>
        <w:rPr>
          <w:lang w:val="en-US"/>
        </w:rPr>
      </w:pPr>
      <w:r w:rsidRPr="0027577B">
        <w:rPr>
          <w:lang w:val="en-US"/>
        </w:rPr>
        <w:t>Parameters: a Login object named model and a string named returnUrl</w:t>
      </w:r>
    </w:p>
    <w:p w:rsidR="00DF6D89" w:rsidRPr="0027577B" w:rsidRDefault="00DF6D89" w:rsidP="00352878">
      <w:pPr>
        <w:pStyle w:val="Listeafsnit"/>
        <w:numPr>
          <w:ilvl w:val="0"/>
          <w:numId w:val="150"/>
        </w:numPr>
        <w:rPr>
          <w:lang w:val="en-US"/>
        </w:rPr>
      </w:pPr>
      <w:r w:rsidRPr="0027577B">
        <w:rPr>
          <w:lang w:val="en-US"/>
        </w:rPr>
        <w:t>Within the Login action method code block for the HTTP POST v</w:t>
      </w:r>
      <w:r w:rsidR="0027577B" w:rsidRPr="0027577B">
        <w:rPr>
          <w:lang w:val="en-US"/>
        </w:rPr>
        <w:t xml:space="preserve">erb, check if the ModelState is </w:t>
      </w:r>
      <w:r w:rsidRPr="0027577B">
        <w:rPr>
          <w:lang w:val="en-US"/>
        </w:rPr>
        <w:t>valid.</w:t>
      </w:r>
    </w:p>
    <w:p w:rsidR="00DF6D89" w:rsidRPr="0027577B" w:rsidRDefault="00DF6D89" w:rsidP="00352878">
      <w:pPr>
        <w:pStyle w:val="Listeafsnit"/>
        <w:numPr>
          <w:ilvl w:val="0"/>
          <w:numId w:val="150"/>
        </w:numPr>
        <w:rPr>
          <w:lang w:val="en-US"/>
        </w:rPr>
      </w:pPr>
      <w:r w:rsidRPr="0027577B">
        <w:rPr>
          <w:lang w:val="en-US"/>
        </w:rPr>
        <w:t>Add an if…else statement to check the user’s credentials by using the following information:</w:t>
      </w:r>
    </w:p>
    <w:p w:rsidR="00DF6D89" w:rsidRPr="0027577B" w:rsidRDefault="00DF6D89" w:rsidP="0027577B">
      <w:pPr>
        <w:pStyle w:val="Listeafsnit"/>
        <w:numPr>
          <w:ilvl w:val="1"/>
          <w:numId w:val="118"/>
        </w:numPr>
        <w:rPr>
          <w:lang w:val="en-US"/>
        </w:rPr>
      </w:pPr>
      <w:r w:rsidRPr="0027577B">
        <w:rPr>
          <w:lang w:val="en-US"/>
        </w:rPr>
        <w:t>Method: Membership.ValidateUser</w:t>
      </w:r>
    </w:p>
    <w:p w:rsidR="00DF6D89" w:rsidRPr="0027577B" w:rsidRDefault="00DF6D89" w:rsidP="0027577B">
      <w:pPr>
        <w:pStyle w:val="Listeafsnit"/>
        <w:numPr>
          <w:ilvl w:val="1"/>
          <w:numId w:val="118"/>
        </w:numPr>
        <w:rPr>
          <w:lang w:val="en-US"/>
        </w:rPr>
      </w:pPr>
      <w:r w:rsidRPr="0027577B">
        <w:rPr>
          <w:lang w:val="en-US"/>
        </w:rPr>
        <w:t>User name: model.UserName</w:t>
      </w:r>
    </w:p>
    <w:p w:rsidR="00DF6D89" w:rsidRPr="0027577B" w:rsidRDefault="00DF6D89" w:rsidP="0027577B">
      <w:pPr>
        <w:pStyle w:val="Listeafsnit"/>
        <w:numPr>
          <w:ilvl w:val="1"/>
          <w:numId w:val="118"/>
        </w:numPr>
        <w:rPr>
          <w:lang w:val="en-US"/>
        </w:rPr>
      </w:pPr>
      <w:r w:rsidRPr="0027577B">
        <w:rPr>
          <w:lang w:val="en-US"/>
        </w:rPr>
        <w:t>Password: model.Password</w:t>
      </w:r>
    </w:p>
    <w:p w:rsidR="00DF6D89" w:rsidRPr="0027577B" w:rsidRDefault="00DF6D89" w:rsidP="00352878">
      <w:pPr>
        <w:pStyle w:val="Listeafsnit"/>
        <w:numPr>
          <w:ilvl w:val="0"/>
          <w:numId w:val="150"/>
        </w:numPr>
        <w:rPr>
          <w:lang w:val="en-US"/>
        </w:rPr>
      </w:pPr>
      <w:r w:rsidRPr="0027577B">
        <w:rPr>
          <w:lang w:val="en-US"/>
        </w:rPr>
        <w:t>If the user’s credentials are correct, authenticate the user by using the following information:</w:t>
      </w:r>
    </w:p>
    <w:p w:rsidR="00DF6D89" w:rsidRPr="0027577B" w:rsidRDefault="00DF6D89" w:rsidP="0027577B">
      <w:pPr>
        <w:pStyle w:val="Listeafsnit"/>
        <w:numPr>
          <w:ilvl w:val="1"/>
          <w:numId w:val="118"/>
        </w:numPr>
        <w:rPr>
          <w:lang w:val="en-US"/>
        </w:rPr>
      </w:pPr>
      <w:r w:rsidRPr="0027577B">
        <w:rPr>
          <w:lang w:val="en-US"/>
        </w:rPr>
        <w:t>Method: FormsAuthentication.SetAuthCookie</w:t>
      </w:r>
    </w:p>
    <w:p w:rsidR="00DF6D89" w:rsidRPr="0027577B" w:rsidRDefault="00DF6D89" w:rsidP="0027577B">
      <w:pPr>
        <w:pStyle w:val="Listeafsnit"/>
        <w:numPr>
          <w:ilvl w:val="1"/>
          <w:numId w:val="118"/>
        </w:numPr>
        <w:rPr>
          <w:lang w:val="en-US"/>
        </w:rPr>
      </w:pPr>
      <w:r w:rsidRPr="0027577B">
        <w:rPr>
          <w:lang w:val="en-US"/>
        </w:rPr>
        <w:t>User name: model.UserName</w:t>
      </w:r>
    </w:p>
    <w:p w:rsidR="00DF6D89" w:rsidRPr="0027577B" w:rsidRDefault="00DF6D89" w:rsidP="0027577B">
      <w:pPr>
        <w:pStyle w:val="Listeafsnit"/>
        <w:numPr>
          <w:ilvl w:val="1"/>
          <w:numId w:val="118"/>
        </w:numPr>
        <w:rPr>
          <w:lang w:val="en-US"/>
        </w:rPr>
      </w:pPr>
      <w:r w:rsidRPr="0027577B">
        <w:rPr>
          <w:lang w:val="en-US"/>
        </w:rPr>
        <w:t>Create persistent cookie: model.RememberMe</w:t>
      </w:r>
    </w:p>
    <w:p w:rsidR="00DF6D89" w:rsidRPr="0027577B" w:rsidRDefault="00DF6D89" w:rsidP="00352878">
      <w:pPr>
        <w:pStyle w:val="Listeafsnit"/>
        <w:numPr>
          <w:ilvl w:val="0"/>
          <w:numId w:val="150"/>
        </w:numPr>
        <w:rPr>
          <w:lang w:val="en-US"/>
        </w:rPr>
      </w:pPr>
      <w:r w:rsidRPr="0027577B">
        <w:rPr>
          <w:lang w:val="en-US"/>
        </w:rPr>
        <w:t>If returnUrl is a local URL, redirect the user to the returnUrl. Otherwise, redirect the user to the</w:t>
      </w:r>
      <w:r w:rsidR="0027577B" w:rsidRPr="0027577B">
        <w:rPr>
          <w:lang w:val="en-US"/>
        </w:rPr>
        <w:t xml:space="preserve"> </w:t>
      </w:r>
      <w:r w:rsidRPr="0027577B">
        <w:rPr>
          <w:lang w:val="en-US"/>
        </w:rPr>
        <w:t>Index action of the Home controller.</w:t>
      </w:r>
    </w:p>
    <w:p w:rsidR="00DF6D89" w:rsidRPr="0027577B" w:rsidRDefault="00DF6D89" w:rsidP="00352878">
      <w:pPr>
        <w:pStyle w:val="Listeafsnit"/>
        <w:numPr>
          <w:ilvl w:val="0"/>
          <w:numId w:val="150"/>
        </w:numPr>
        <w:rPr>
          <w:lang w:val="en-US"/>
        </w:rPr>
      </w:pPr>
      <w:r w:rsidRPr="0027577B">
        <w:rPr>
          <w:lang w:val="en-US"/>
        </w:rPr>
        <w:t>If the user’s credentials are incorrect, add a model error to the ModelState object by using the</w:t>
      </w:r>
      <w:r w:rsidR="0027577B" w:rsidRPr="0027577B">
        <w:rPr>
          <w:lang w:val="en-US"/>
        </w:rPr>
        <w:t xml:space="preserve"> </w:t>
      </w:r>
      <w:r w:rsidRPr="0027577B">
        <w:rPr>
          <w:lang w:val="en-US"/>
        </w:rPr>
        <w:t>following information:</w:t>
      </w:r>
    </w:p>
    <w:p w:rsidR="00DF6D89" w:rsidRPr="0027577B" w:rsidRDefault="00DF6D89" w:rsidP="0027577B">
      <w:pPr>
        <w:pStyle w:val="Listeafsnit"/>
        <w:numPr>
          <w:ilvl w:val="1"/>
          <w:numId w:val="118"/>
        </w:numPr>
        <w:rPr>
          <w:lang w:val="en-US"/>
        </w:rPr>
      </w:pPr>
      <w:r w:rsidRPr="0027577B">
        <w:rPr>
          <w:lang w:val="en-US"/>
        </w:rPr>
        <w:t>Key: An empty string</w:t>
      </w:r>
    </w:p>
    <w:p w:rsidR="00DF6D89" w:rsidRPr="0027577B" w:rsidRDefault="00DF6D89" w:rsidP="0027577B">
      <w:pPr>
        <w:pStyle w:val="Listeafsnit"/>
        <w:numPr>
          <w:ilvl w:val="1"/>
          <w:numId w:val="118"/>
        </w:numPr>
        <w:rPr>
          <w:lang w:val="en-US"/>
        </w:rPr>
      </w:pPr>
      <w:r w:rsidRPr="0027577B">
        <w:rPr>
          <w:lang w:val="en-US"/>
        </w:rPr>
        <w:t>Error message: The username or password is incorrect</w:t>
      </w:r>
    </w:p>
    <w:p w:rsidR="00DF6D89" w:rsidRPr="0027577B" w:rsidRDefault="00DF6D89" w:rsidP="00352878">
      <w:pPr>
        <w:pStyle w:val="Listeafsnit"/>
        <w:numPr>
          <w:ilvl w:val="0"/>
          <w:numId w:val="150"/>
        </w:numPr>
        <w:rPr>
          <w:lang w:val="en-US"/>
        </w:rPr>
      </w:pPr>
      <w:r w:rsidRPr="0027577B">
        <w:rPr>
          <w:lang w:val="en-US"/>
        </w:rPr>
        <w:t>If the ModelState is not valid, return the current view and pass the model object so that the user can</w:t>
      </w:r>
      <w:r w:rsidR="0027577B" w:rsidRPr="0027577B">
        <w:rPr>
          <w:lang w:val="en-US"/>
        </w:rPr>
        <w:t xml:space="preserve"> </w:t>
      </w:r>
      <w:r w:rsidRPr="0027577B">
        <w:rPr>
          <w:lang w:val="en-US"/>
        </w:rPr>
        <w:t>correct errors.</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LogOff</w:t>
      </w:r>
    </w:p>
    <w:p w:rsidR="00DF6D89" w:rsidRPr="0027577B" w:rsidRDefault="00DF6D89" w:rsidP="0027577B">
      <w:pPr>
        <w:pStyle w:val="Listeafsnit"/>
        <w:numPr>
          <w:ilvl w:val="1"/>
          <w:numId w:val="118"/>
        </w:numPr>
        <w:rPr>
          <w:lang w:val="en-US"/>
        </w:rPr>
      </w:pPr>
      <w:r w:rsidRPr="0027577B">
        <w:rPr>
          <w:lang w:val="en-US"/>
        </w:rPr>
        <w:t>Parameters: None</w:t>
      </w:r>
    </w:p>
    <w:p w:rsidR="00DF6D89" w:rsidRPr="0027577B" w:rsidRDefault="00DF6D89" w:rsidP="00352878">
      <w:pPr>
        <w:pStyle w:val="Listeafsnit"/>
        <w:numPr>
          <w:ilvl w:val="0"/>
          <w:numId w:val="150"/>
        </w:numPr>
        <w:rPr>
          <w:lang w:val="en-US"/>
        </w:rPr>
      </w:pPr>
      <w:r w:rsidRPr="0027577B">
        <w:rPr>
          <w:lang w:val="en-US"/>
        </w:rPr>
        <w:lastRenderedPageBreak/>
        <w:t>In the LogOff action, log off the user, and then redirect to the Index action of the Home controller</w:t>
      </w:r>
      <w:r w:rsidR="0027577B" w:rsidRPr="0027577B">
        <w:rPr>
          <w:lang w:val="en-US"/>
        </w:rPr>
        <w:t xml:space="preserve"> </w:t>
      </w:r>
      <w:r w:rsidRPr="0027577B">
        <w:rPr>
          <w:lang w:val="en-US"/>
        </w:rPr>
        <w:t>by using the FormsAuthentication.SignOut() method.</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Register</w:t>
      </w:r>
    </w:p>
    <w:p w:rsidR="00DF6D89" w:rsidRPr="0027577B" w:rsidRDefault="00DF6D89" w:rsidP="0027577B">
      <w:pPr>
        <w:pStyle w:val="Listeafsnit"/>
        <w:numPr>
          <w:ilvl w:val="1"/>
          <w:numId w:val="118"/>
        </w:numPr>
        <w:rPr>
          <w:lang w:val="en-US"/>
        </w:rPr>
      </w:pPr>
      <w:r w:rsidRPr="0027577B">
        <w:rPr>
          <w:lang w:val="en-US"/>
        </w:rPr>
        <w:t>Parameters: None</w:t>
      </w:r>
    </w:p>
    <w:p w:rsidR="00DF6D89" w:rsidRPr="0027577B" w:rsidRDefault="00DF6D89" w:rsidP="00352878">
      <w:pPr>
        <w:pStyle w:val="Listeafsnit"/>
        <w:numPr>
          <w:ilvl w:val="0"/>
          <w:numId w:val="150"/>
        </w:numPr>
        <w:rPr>
          <w:lang w:val="en-US"/>
        </w:rPr>
      </w:pPr>
      <w:r w:rsidRPr="0027577B">
        <w:rPr>
          <w:lang w:val="en-US"/>
        </w:rPr>
        <w:t>In the Register action, return the Register view.</w:t>
      </w:r>
    </w:p>
    <w:p w:rsidR="00DF6D89" w:rsidRPr="0027577B" w:rsidRDefault="00DF6D89" w:rsidP="00352878">
      <w:pPr>
        <w:pStyle w:val="Listeafsnit"/>
        <w:numPr>
          <w:ilvl w:val="0"/>
          <w:numId w:val="150"/>
        </w:numPr>
        <w:rPr>
          <w:lang w:val="en-US"/>
        </w:rPr>
      </w:pPr>
      <w:r w:rsidRPr="0027577B">
        <w:rPr>
          <w:lang w:val="en-US"/>
        </w:rPr>
        <w:t>Create a new action method in the AccountController class by using the following information:</w:t>
      </w:r>
    </w:p>
    <w:p w:rsidR="00DF6D89" w:rsidRPr="0027577B" w:rsidRDefault="00DF6D89" w:rsidP="0027577B">
      <w:pPr>
        <w:pStyle w:val="Listeafsnit"/>
        <w:numPr>
          <w:ilvl w:val="1"/>
          <w:numId w:val="118"/>
        </w:numPr>
        <w:rPr>
          <w:lang w:val="en-US"/>
        </w:rPr>
      </w:pPr>
      <w:r w:rsidRPr="0027577B">
        <w:rPr>
          <w:lang w:val="en-US"/>
        </w:rPr>
        <w:t>HTTP verb: POST</w:t>
      </w:r>
    </w:p>
    <w:p w:rsidR="00DF6D89" w:rsidRPr="0027577B" w:rsidRDefault="00DF6D89" w:rsidP="0027577B">
      <w:pPr>
        <w:pStyle w:val="Listeafsnit"/>
        <w:numPr>
          <w:ilvl w:val="1"/>
          <w:numId w:val="118"/>
        </w:numPr>
        <w:rPr>
          <w:lang w:val="en-US"/>
        </w:rPr>
      </w:pPr>
      <w:r w:rsidRPr="0027577B">
        <w:rPr>
          <w:lang w:val="en-US"/>
        </w:rPr>
        <w:t>Scope: public</w:t>
      </w:r>
    </w:p>
    <w:p w:rsidR="00DF6D89" w:rsidRPr="0027577B" w:rsidRDefault="00DF6D89" w:rsidP="0027577B">
      <w:pPr>
        <w:pStyle w:val="Listeafsnit"/>
        <w:numPr>
          <w:ilvl w:val="1"/>
          <w:numId w:val="118"/>
        </w:numPr>
        <w:rPr>
          <w:lang w:val="en-US"/>
        </w:rPr>
      </w:pPr>
      <w:r w:rsidRPr="0027577B">
        <w:rPr>
          <w:lang w:val="en-US"/>
        </w:rPr>
        <w:t>Return type: ActionResult</w:t>
      </w:r>
    </w:p>
    <w:p w:rsidR="00DF6D89" w:rsidRPr="0027577B" w:rsidRDefault="00DF6D89" w:rsidP="0027577B">
      <w:pPr>
        <w:pStyle w:val="Listeafsnit"/>
        <w:numPr>
          <w:ilvl w:val="1"/>
          <w:numId w:val="118"/>
        </w:numPr>
        <w:rPr>
          <w:lang w:val="en-US"/>
        </w:rPr>
      </w:pPr>
      <w:r w:rsidRPr="0027577B">
        <w:rPr>
          <w:lang w:val="en-US"/>
        </w:rPr>
        <w:t>Name: Register</w:t>
      </w:r>
    </w:p>
    <w:p w:rsidR="00DF6D89" w:rsidRPr="0027577B" w:rsidRDefault="00DF6D89" w:rsidP="0027577B">
      <w:pPr>
        <w:pStyle w:val="Listeafsnit"/>
        <w:numPr>
          <w:ilvl w:val="1"/>
          <w:numId w:val="118"/>
        </w:numPr>
        <w:rPr>
          <w:lang w:val="en-US"/>
        </w:rPr>
      </w:pPr>
      <w:r w:rsidRPr="0027577B">
        <w:rPr>
          <w:lang w:val="en-US"/>
        </w:rPr>
        <w:t>Parameter: a Register object named model.</w:t>
      </w:r>
    </w:p>
    <w:p w:rsidR="00DF6D89" w:rsidRPr="0027577B" w:rsidRDefault="00DF6D89" w:rsidP="00352878">
      <w:pPr>
        <w:pStyle w:val="Listeafsnit"/>
        <w:numPr>
          <w:ilvl w:val="0"/>
          <w:numId w:val="150"/>
        </w:numPr>
        <w:rPr>
          <w:lang w:val="en-US"/>
        </w:rPr>
      </w:pPr>
      <w:r w:rsidRPr="0027577B">
        <w:rPr>
          <w:lang w:val="en-US"/>
        </w:rPr>
        <w:t xml:space="preserve">Within the Register action method code block for the HTTP POST verb, check if </w:t>
      </w:r>
      <w:r w:rsidR="0027577B" w:rsidRPr="0027577B">
        <w:rPr>
          <w:lang w:val="en-US"/>
        </w:rPr>
        <w:t xml:space="preserve">the ModelState is </w:t>
      </w:r>
      <w:r w:rsidRPr="0027577B">
        <w:rPr>
          <w:lang w:val="en-US"/>
        </w:rPr>
        <w:t>valid.</w:t>
      </w:r>
    </w:p>
    <w:p w:rsidR="00DF6D89" w:rsidRPr="0027577B" w:rsidRDefault="00DF6D89" w:rsidP="00352878">
      <w:pPr>
        <w:pStyle w:val="Listeafsnit"/>
        <w:numPr>
          <w:ilvl w:val="0"/>
          <w:numId w:val="150"/>
        </w:numPr>
        <w:rPr>
          <w:lang w:val="en-US"/>
        </w:rPr>
      </w:pPr>
      <w:r w:rsidRPr="0027577B">
        <w:rPr>
          <w:lang w:val="en-US"/>
        </w:rPr>
        <w:t>If the ModelState is valid, create a try…catch block that catches exceptions of the type</w:t>
      </w:r>
      <w:r w:rsidR="0027577B" w:rsidRPr="0027577B">
        <w:rPr>
          <w:lang w:val="en-US"/>
        </w:rPr>
        <w:t xml:space="preserve"> </w:t>
      </w:r>
      <w:r w:rsidRPr="0027577B">
        <w:rPr>
          <w:lang w:val="en-US"/>
        </w:rPr>
        <w:t>MembershipCreateUserException e.</w:t>
      </w:r>
    </w:p>
    <w:p w:rsidR="00DF6D89" w:rsidRPr="0027577B" w:rsidRDefault="00DF6D89" w:rsidP="00352878">
      <w:pPr>
        <w:pStyle w:val="Listeafsnit"/>
        <w:numPr>
          <w:ilvl w:val="0"/>
          <w:numId w:val="150"/>
        </w:numPr>
        <w:rPr>
          <w:lang w:val="en-US"/>
        </w:rPr>
      </w:pPr>
      <w:r w:rsidRPr="0027577B">
        <w:rPr>
          <w:lang w:val="en-US"/>
        </w:rPr>
        <w:t>In the try block, create a new user with the right user</w:t>
      </w:r>
      <w:r w:rsidR="0027577B" w:rsidRPr="0027577B">
        <w:rPr>
          <w:lang w:val="en-US"/>
        </w:rPr>
        <w:t xml:space="preserve"> name and password by using the </w:t>
      </w:r>
      <w:r w:rsidRPr="0027577B">
        <w:rPr>
          <w:lang w:val="en-US"/>
        </w:rPr>
        <w:t>Membership.CreateUser method. Store the result in a MembershipUser object named NewUser.</w:t>
      </w:r>
    </w:p>
    <w:p w:rsidR="00DF6D89" w:rsidRPr="0027577B" w:rsidRDefault="00DF6D89" w:rsidP="00352878">
      <w:pPr>
        <w:pStyle w:val="Listeafsnit"/>
        <w:numPr>
          <w:ilvl w:val="0"/>
          <w:numId w:val="150"/>
        </w:numPr>
        <w:rPr>
          <w:lang w:val="en-US"/>
        </w:rPr>
      </w:pPr>
      <w:r w:rsidRPr="0027577B">
        <w:rPr>
          <w:lang w:val="en-US"/>
        </w:rPr>
        <w:t>Authenticate the new user and redirect the browser to the Index action of the Home controller.</w:t>
      </w:r>
    </w:p>
    <w:p w:rsidR="00DF6D89" w:rsidRPr="0027577B" w:rsidRDefault="00DF6D89" w:rsidP="00352878">
      <w:pPr>
        <w:pStyle w:val="Listeafsnit"/>
        <w:numPr>
          <w:ilvl w:val="0"/>
          <w:numId w:val="150"/>
        </w:numPr>
        <w:rPr>
          <w:lang w:val="en-US"/>
        </w:rPr>
      </w:pPr>
      <w:r w:rsidRPr="0027577B">
        <w:rPr>
          <w:lang w:val="en-US"/>
        </w:rPr>
        <w:t>In the catch block, add a model error to the ModelState object by using the following information:</w:t>
      </w:r>
    </w:p>
    <w:p w:rsidR="00DF6D89" w:rsidRPr="0027577B" w:rsidRDefault="00DF6D89" w:rsidP="0027577B">
      <w:pPr>
        <w:pStyle w:val="Listeafsnit"/>
        <w:numPr>
          <w:ilvl w:val="1"/>
          <w:numId w:val="118"/>
        </w:numPr>
        <w:rPr>
          <w:lang w:val="en-US"/>
        </w:rPr>
      </w:pPr>
      <w:r w:rsidRPr="0027577B">
        <w:rPr>
          <w:lang w:val="en-US"/>
        </w:rPr>
        <w:t>Key: Registration Error</w:t>
      </w:r>
    </w:p>
    <w:p w:rsidR="00DF6D89" w:rsidRPr="0027577B" w:rsidRDefault="00DF6D89" w:rsidP="0027577B">
      <w:pPr>
        <w:pStyle w:val="Listeafsnit"/>
        <w:numPr>
          <w:ilvl w:val="1"/>
          <w:numId w:val="118"/>
        </w:numPr>
        <w:rPr>
          <w:lang w:val="en-US"/>
        </w:rPr>
      </w:pPr>
      <w:r w:rsidRPr="0027577B">
        <w:rPr>
          <w:lang w:val="en-US"/>
        </w:rPr>
        <w:t>Error message: Report the error status code as a string</w:t>
      </w:r>
    </w:p>
    <w:p w:rsidR="00DF6D89" w:rsidRPr="0027577B" w:rsidRDefault="00DF6D89" w:rsidP="00352878">
      <w:pPr>
        <w:pStyle w:val="Listeafsnit"/>
        <w:numPr>
          <w:ilvl w:val="0"/>
          <w:numId w:val="150"/>
        </w:numPr>
        <w:rPr>
          <w:lang w:val="en-US"/>
        </w:rPr>
      </w:pPr>
      <w:r w:rsidRPr="0027577B">
        <w:rPr>
          <w:lang w:val="en-US"/>
        </w:rPr>
        <w:t>If the ModelState is not valid, return the current view and pass the model object so that the user can</w:t>
      </w:r>
      <w:r w:rsidR="0027577B" w:rsidRPr="0027577B">
        <w:rPr>
          <w:lang w:val="en-US"/>
        </w:rPr>
        <w:t xml:space="preserve"> </w:t>
      </w:r>
      <w:r w:rsidRPr="0027577B">
        <w:rPr>
          <w:lang w:val="en-US"/>
        </w:rPr>
        <w:t>correct errors.</w:t>
      </w:r>
    </w:p>
    <w:p w:rsidR="00DF6D89" w:rsidRPr="0027577B" w:rsidRDefault="00DF6D89" w:rsidP="00352878">
      <w:pPr>
        <w:pStyle w:val="Listeafsnit"/>
        <w:numPr>
          <w:ilvl w:val="0"/>
          <w:numId w:val="150"/>
        </w:numPr>
        <w:rPr>
          <w:lang w:val="en-US"/>
        </w:rPr>
      </w:pPr>
      <w:r w:rsidRPr="0027577B">
        <w:rPr>
          <w:lang w:val="en-US"/>
        </w:rPr>
        <w:t>Save all the changes.</w:t>
      </w:r>
    </w:p>
    <w:p w:rsidR="00DF6D89" w:rsidRPr="00DF6D89" w:rsidRDefault="00DF6D89" w:rsidP="0027577B">
      <w:pPr>
        <w:pStyle w:val="Overskrift3"/>
        <w:rPr>
          <w:lang w:val="en-US"/>
        </w:rPr>
      </w:pPr>
      <w:r w:rsidRPr="00DF6D89">
        <w:rPr>
          <w:lang w:val="en-US"/>
        </w:rPr>
        <w:t>Task 3: Import Logon and Register views.</w:t>
      </w:r>
    </w:p>
    <w:p w:rsidR="00DF6D89" w:rsidRPr="0027577B" w:rsidRDefault="00DF6D89" w:rsidP="00352878">
      <w:pPr>
        <w:pStyle w:val="Listeafsnit"/>
        <w:numPr>
          <w:ilvl w:val="0"/>
          <w:numId w:val="151"/>
        </w:numPr>
        <w:rPr>
          <w:lang w:val="en-US"/>
        </w:rPr>
      </w:pPr>
      <w:r w:rsidRPr="0027577B">
        <w:rPr>
          <w:lang w:val="en-US"/>
        </w:rPr>
        <w:t>Add a new folder named Account to the Views folder.</w:t>
      </w:r>
    </w:p>
    <w:p w:rsidR="00DF6D89" w:rsidRPr="0027577B" w:rsidRDefault="00DF6D89" w:rsidP="00352878">
      <w:pPr>
        <w:pStyle w:val="Listeafsnit"/>
        <w:numPr>
          <w:ilvl w:val="0"/>
          <w:numId w:val="151"/>
        </w:numPr>
        <w:rPr>
          <w:lang w:val="en-US"/>
        </w:rPr>
      </w:pPr>
      <w:r w:rsidRPr="0027577B">
        <w:rPr>
          <w:lang w:val="en-US"/>
        </w:rPr>
        <w:t>Add the Login.cshtml file to the Account folder from the following location:</w:t>
      </w:r>
    </w:p>
    <w:p w:rsidR="00DF6D89" w:rsidRPr="0027577B" w:rsidRDefault="00DF6D89" w:rsidP="0027577B">
      <w:pPr>
        <w:pStyle w:val="Listeafsnit"/>
        <w:numPr>
          <w:ilvl w:val="1"/>
          <w:numId w:val="118"/>
        </w:numPr>
        <w:rPr>
          <w:lang w:val="en-US"/>
        </w:rPr>
      </w:pPr>
      <w:r w:rsidRPr="0027577B">
        <w:rPr>
          <w:lang w:val="en-US"/>
        </w:rPr>
        <w:t>File location: Allfiles (D):\Labfiles\Mod11\Account Views</w:t>
      </w:r>
    </w:p>
    <w:p w:rsidR="00DF6D89" w:rsidRPr="0027577B" w:rsidRDefault="00DF6D89" w:rsidP="00352878">
      <w:pPr>
        <w:pStyle w:val="Listeafsnit"/>
        <w:numPr>
          <w:ilvl w:val="0"/>
          <w:numId w:val="151"/>
        </w:numPr>
        <w:rPr>
          <w:lang w:val="en-US"/>
        </w:rPr>
      </w:pPr>
      <w:r w:rsidRPr="0027577B">
        <w:rPr>
          <w:lang w:val="en-US"/>
        </w:rPr>
        <w:t>Add the Register.cshtml file to the Account folder from the following location:</w:t>
      </w:r>
    </w:p>
    <w:p w:rsidR="00DF6D89" w:rsidRPr="0027577B" w:rsidRDefault="00DF6D89" w:rsidP="0027577B">
      <w:pPr>
        <w:pStyle w:val="Listeafsnit"/>
        <w:numPr>
          <w:ilvl w:val="1"/>
          <w:numId w:val="118"/>
        </w:numPr>
        <w:rPr>
          <w:lang w:val="en-US"/>
        </w:rPr>
      </w:pPr>
      <w:r w:rsidRPr="0027577B">
        <w:rPr>
          <w:lang w:val="en-US"/>
        </w:rPr>
        <w:t>File location: Allfiles (D):\Labfiles\Mod11\Account Views</w:t>
      </w:r>
    </w:p>
    <w:p w:rsidR="00DF6D89" w:rsidRPr="00DF6D89" w:rsidRDefault="00DF6D89" w:rsidP="0027577B">
      <w:pPr>
        <w:pStyle w:val="Overskrift3"/>
        <w:rPr>
          <w:lang w:val="en-US"/>
        </w:rPr>
      </w:pPr>
      <w:r w:rsidRPr="00DF6D89">
        <w:rPr>
          <w:lang w:val="en-US"/>
        </w:rPr>
        <w:t>Task 4: Add authentication controls to the Template view.</w:t>
      </w:r>
    </w:p>
    <w:p w:rsidR="00DF6D89" w:rsidRPr="0027577B" w:rsidRDefault="00DF6D89" w:rsidP="00352878">
      <w:pPr>
        <w:pStyle w:val="Listeafsnit"/>
        <w:numPr>
          <w:ilvl w:val="0"/>
          <w:numId w:val="152"/>
        </w:numPr>
        <w:rPr>
          <w:lang w:val="en-US"/>
        </w:rPr>
      </w:pPr>
      <w:r w:rsidRPr="0027577B">
        <w:rPr>
          <w:lang w:val="en-US"/>
        </w:rPr>
        <w:t>Open the _MainLayout.cshtml page for editing.</w:t>
      </w:r>
    </w:p>
    <w:p w:rsidR="00DF6D89" w:rsidRPr="0027577B" w:rsidRDefault="00DF6D89" w:rsidP="00352878">
      <w:pPr>
        <w:pStyle w:val="Listeafsnit"/>
        <w:numPr>
          <w:ilvl w:val="0"/>
          <w:numId w:val="152"/>
        </w:numPr>
        <w:rPr>
          <w:lang w:val="en-US"/>
        </w:rPr>
      </w:pPr>
      <w:r w:rsidRPr="0027577B">
        <w:rPr>
          <w:lang w:val="en-US"/>
        </w:rPr>
        <w:t>Immediately before the DIV element with clear-floats class, insert a DIV element with logincontrols</w:t>
      </w:r>
      <w:r w:rsidR="0027577B" w:rsidRPr="0027577B">
        <w:rPr>
          <w:lang w:val="en-US"/>
        </w:rPr>
        <w:t xml:space="preserve"> </w:t>
      </w:r>
      <w:r w:rsidRPr="0027577B">
        <w:rPr>
          <w:lang w:val="en-US"/>
        </w:rPr>
        <w:t>class.</w:t>
      </w:r>
    </w:p>
    <w:p w:rsidR="00DF6D89" w:rsidRPr="0027577B" w:rsidRDefault="00DF6D89" w:rsidP="00352878">
      <w:pPr>
        <w:pStyle w:val="Listeafsnit"/>
        <w:numPr>
          <w:ilvl w:val="0"/>
          <w:numId w:val="152"/>
        </w:numPr>
        <w:rPr>
          <w:lang w:val="en-US"/>
        </w:rPr>
      </w:pPr>
      <w:r w:rsidRPr="0027577B">
        <w:rPr>
          <w:lang w:val="en-US"/>
        </w:rPr>
        <w:t>In the new DIV element, write a Razor if… else code block that checks whether the current request is</w:t>
      </w:r>
      <w:r w:rsidR="0027577B" w:rsidRPr="0027577B">
        <w:rPr>
          <w:lang w:val="en-US"/>
        </w:rPr>
        <w:t xml:space="preserve"> </w:t>
      </w:r>
      <w:r w:rsidRPr="0027577B">
        <w:rPr>
          <w:lang w:val="en-US"/>
        </w:rPr>
        <w:t>from an authenticated user.</w:t>
      </w:r>
    </w:p>
    <w:p w:rsidR="00DF6D89" w:rsidRPr="0027577B" w:rsidRDefault="00DF6D89" w:rsidP="00352878">
      <w:pPr>
        <w:pStyle w:val="Listeafsnit"/>
        <w:numPr>
          <w:ilvl w:val="0"/>
          <w:numId w:val="152"/>
        </w:numPr>
        <w:rPr>
          <w:lang w:val="en-US"/>
        </w:rPr>
      </w:pPr>
      <w:r w:rsidRPr="0027577B">
        <w:rPr>
          <w:lang w:val="en-US"/>
        </w:rPr>
        <w:t>If the request is from an authenticated user, render a greeting message that includes the</w:t>
      </w:r>
      <w:r w:rsidR="0027577B" w:rsidRPr="0027577B">
        <w:rPr>
          <w:lang w:val="en-US"/>
        </w:rPr>
        <w:t xml:space="preserve"> </w:t>
      </w:r>
      <w:r w:rsidRPr="0027577B">
        <w:rPr>
          <w:lang w:val="en-US"/>
        </w:rPr>
        <w:t>authenticated user’s name.</w:t>
      </w:r>
    </w:p>
    <w:p w:rsidR="00DF6D89" w:rsidRPr="0027577B" w:rsidRDefault="00DF6D89" w:rsidP="00352878">
      <w:pPr>
        <w:pStyle w:val="Listeafsnit"/>
        <w:numPr>
          <w:ilvl w:val="0"/>
          <w:numId w:val="152"/>
        </w:numPr>
        <w:rPr>
          <w:lang w:val="en-US"/>
        </w:rPr>
      </w:pPr>
      <w:r w:rsidRPr="0027577B">
        <w:rPr>
          <w:lang w:val="en-US"/>
        </w:rPr>
        <w:t>After the greeting message, render a link to the LogOff action by using the following information:</w:t>
      </w:r>
    </w:p>
    <w:p w:rsidR="00DF6D89" w:rsidRPr="0027577B" w:rsidRDefault="00DF6D89" w:rsidP="0027577B">
      <w:pPr>
        <w:pStyle w:val="Listeafsnit"/>
        <w:numPr>
          <w:ilvl w:val="1"/>
          <w:numId w:val="118"/>
        </w:numPr>
        <w:rPr>
          <w:lang w:val="en-US"/>
        </w:rPr>
      </w:pPr>
      <w:r w:rsidRPr="0027577B">
        <w:rPr>
          <w:lang w:val="en-US"/>
        </w:rPr>
        <w:t>Helper: Html.ActionLink()</w:t>
      </w:r>
    </w:p>
    <w:p w:rsidR="00DF6D89" w:rsidRPr="0027577B" w:rsidRDefault="00DF6D89" w:rsidP="0027577B">
      <w:pPr>
        <w:pStyle w:val="Listeafsnit"/>
        <w:numPr>
          <w:ilvl w:val="1"/>
          <w:numId w:val="118"/>
        </w:numPr>
        <w:rPr>
          <w:lang w:val="en-US"/>
        </w:rPr>
      </w:pPr>
      <w:r w:rsidRPr="0027577B">
        <w:rPr>
          <w:lang w:val="en-US"/>
        </w:rPr>
        <w:t>Link text: Log Off</w:t>
      </w:r>
    </w:p>
    <w:p w:rsidR="00DF6D89" w:rsidRPr="0027577B" w:rsidRDefault="00DF6D89" w:rsidP="0027577B">
      <w:pPr>
        <w:pStyle w:val="Listeafsnit"/>
        <w:numPr>
          <w:ilvl w:val="1"/>
          <w:numId w:val="118"/>
        </w:numPr>
        <w:rPr>
          <w:lang w:val="en-US"/>
        </w:rPr>
      </w:pPr>
      <w:r w:rsidRPr="0027577B">
        <w:rPr>
          <w:lang w:val="en-US"/>
        </w:rPr>
        <w:t>Action name: LogOff</w:t>
      </w:r>
    </w:p>
    <w:p w:rsidR="00DF6D89" w:rsidRPr="0027577B" w:rsidRDefault="00DF6D89" w:rsidP="0027577B">
      <w:pPr>
        <w:pStyle w:val="Listeafsnit"/>
        <w:numPr>
          <w:ilvl w:val="1"/>
          <w:numId w:val="118"/>
        </w:numPr>
        <w:rPr>
          <w:lang w:val="en-US"/>
        </w:rPr>
      </w:pPr>
      <w:r w:rsidRPr="0027577B">
        <w:rPr>
          <w:lang w:val="en-US"/>
        </w:rPr>
        <w:t>Controller name: Account</w:t>
      </w:r>
    </w:p>
    <w:p w:rsidR="00DF6D89" w:rsidRPr="0027577B" w:rsidRDefault="00DF6D89" w:rsidP="00352878">
      <w:pPr>
        <w:pStyle w:val="Listeafsnit"/>
        <w:numPr>
          <w:ilvl w:val="0"/>
          <w:numId w:val="152"/>
        </w:numPr>
        <w:rPr>
          <w:lang w:val="en-US"/>
        </w:rPr>
      </w:pPr>
      <w:r w:rsidRPr="0027577B">
        <w:rPr>
          <w:lang w:val="en-US"/>
        </w:rPr>
        <w:lastRenderedPageBreak/>
        <w:t>If the request is from an anonymous user, render a link to the Login action by using the following</w:t>
      </w:r>
      <w:r w:rsidR="0027577B" w:rsidRPr="0027577B">
        <w:rPr>
          <w:lang w:val="en-US"/>
        </w:rPr>
        <w:t xml:space="preserve"> </w:t>
      </w:r>
      <w:r w:rsidRPr="0027577B">
        <w:rPr>
          <w:lang w:val="en-US"/>
        </w:rPr>
        <w:t>Information:</w:t>
      </w:r>
    </w:p>
    <w:p w:rsidR="00DF6D89" w:rsidRPr="0027577B" w:rsidRDefault="00DF6D89" w:rsidP="0027577B">
      <w:pPr>
        <w:pStyle w:val="Listeafsnit"/>
        <w:numPr>
          <w:ilvl w:val="1"/>
          <w:numId w:val="118"/>
        </w:numPr>
        <w:rPr>
          <w:lang w:val="en-US"/>
        </w:rPr>
      </w:pPr>
      <w:r w:rsidRPr="0027577B">
        <w:rPr>
          <w:lang w:val="en-US"/>
        </w:rPr>
        <w:t>Helper: Html.ActionLink()</w:t>
      </w:r>
    </w:p>
    <w:p w:rsidR="00DF6D89" w:rsidRPr="0027577B" w:rsidRDefault="00DF6D89" w:rsidP="0027577B">
      <w:pPr>
        <w:pStyle w:val="Listeafsnit"/>
        <w:numPr>
          <w:ilvl w:val="1"/>
          <w:numId w:val="118"/>
        </w:numPr>
        <w:rPr>
          <w:lang w:val="en-US"/>
        </w:rPr>
      </w:pPr>
      <w:r w:rsidRPr="0027577B">
        <w:rPr>
          <w:lang w:val="en-US"/>
        </w:rPr>
        <w:t>Link text: Log In</w:t>
      </w:r>
    </w:p>
    <w:p w:rsidR="00DF6D89" w:rsidRPr="0027577B" w:rsidRDefault="00DF6D89" w:rsidP="0027577B">
      <w:pPr>
        <w:pStyle w:val="Listeafsnit"/>
        <w:numPr>
          <w:ilvl w:val="1"/>
          <w:numId w:val="118"/>
        </w:numPr>
        <w:rPr>
          <w:lang w:val="en-US"/>
        </w:rPr>
      </w:pPr>
      <w:r w:rsidRPr="0027577B">
        <w:rPr>
          <w:lang w:val="en-US"/>
        </w:rPr>
        <w:t>Action name: Login</w:t>
      </w:r>
    </w:p>
    <w:p w:rsidR="00DF6D89" w:rsidRPr="0027577B" w:rsidRDefault="00DF6D89" w:rsidP="0027577B">
      <w:pPr>
        <w:pStyle w:val="Listeafsnit"/>
        <w:numPr>
          <w:ilvl w:val="1"/>
          <w:numId w:val="118"/>
        </w:numPr>
        <w:rPr>
          <w:lang w:val="en-US"/>
        </w:rPr>
      </w:pPr>
      <w:r w:rsidRPr="0027577B">
        <w:rPr>
          <w:lang w:val="en-US"/>
        </w:rPr>
        <w:t>Controller name: Account</w:t>
      </w:r>
    </w:p>
    <w:p w:rsidR="00DF6D89" w:rsidRPr="0027577B" w:rsidRDefault="00DF6D89" w:rsidP="00352878">
      <w:pPr>
        <w:pStyle w:val="Listeafsnit"/>
        <w:numPr>
          <w:ilvl w:val="0"/>
          <w:numId w:val="152"/>
        </w:numPr>
        <w:rPr>
          <w:lang w:val="en-US"/>
        </w:rPr>
      </w:pPr>
      <w:r w:rsidRPr="0027577B">
        <w:rPr>
          <w:lang w:val="en-US"/>
        </w:rPr>
        <w:t>After the Log In link, render a link to the Register action by using the following Information:</w:t>
      </w:r>
    </w:p>
    <w:p w:rsidR="00DF6D89" w:rsidRPr="0027577B" w:rsidRDefault="00DF6D89" w:rsidP="0027577B">
      <w:pPr>
        <w:pStyle w:val="Listeafsnit"/>
        <w:numPr>
          <w:ilvl w:val="1"/>
          <w:numId w:val="118"/>
        </w:numPr>
        <w:rPr>
          <w:lang w:val="en-US"/>
        </w:rPr>
      </w:pPr>
      <w:r w:rsidRPr="0027577B">
        <w:rPr>
          <w:lang w:val="en-US"/>
        </w:rPr>
        <w:t>Helper: Html.ActionLink()</w:t>
      </w:r>
    </w:p>
    <w:p w:rsidR="00DF6D89" w:rsidRPr="0027577B" w:rsidRDefault="00DF6D89" w:rsidP="0027577B">
      <w:pPr>
        <w:pStyle w:val="Listeafsnit"/>
        <w:numPr>
          <w:ilvl w:val="1"/>
          <w:numId w:val="118"/>
        </w:numPr>
        <w:rPr>
          <w:lang w:val="en-US"/>
        </w:rPr>
      </w:pPr>
      <w:r w:rsidRPr="0027577B">
        <w:rPr>
          <w:lang w:val="en-US"/>
        </w:rPr>
        <w:t>Link text: Register</w:t>
      </w:r>
    </w:p>
    <w:p w:rsidR="00DF6D89" w:rsidRPr="0027577B" w:rsidRDefault="00DF6D89" w:rsidP="0027577B">
      <w:pPr>
        <w:pStyle w:val="Listeafsnit"/>
        <w:numPr>
          <w:ilvl w:val="1"/>
          <w:numId w:val="118"/>
        </w:numPr>
        <w:rPr>
          <w:lang w:val="en-US"/>
        </w:rPr>
      </w:pPr>
      <w:r w:rsidRPr="0027577B">
        <w:rPr>
          <w:lang w:val="en-US"/>
        </w:rPr>
        <w:t>Action name: Register</w:t>
      </w:r>
    </w:p>
    <w:p w:rsidR="00DF6D89" w:rsidRPr="0027577B" w:rsidRDefault="00DF6D89" w:rsidP="0027577B">
      <w:pPr>
        <w:pStyle w:val="Listeafsnit"/>
        <w:numPr>
          <w:ilvl w:val="1"/>
          <w:numId w:val="118"/>
        </w:numPr>
        <w:rPr>
          <w:lang w:val="en-US"/>
        </w:rPr>
      </w:pPr>
      <w:r w:rsidRPr="0027577B">
        <w:rPr>
          <w:lang w:val="en-US"/>
        </w:rPr>
        <w:t>Controller name: Account</w:t>
      </w:r>
    </w:p>
    <w:p w:rsidR="00DF6D89" w:rsidRPr="0027577B" w:rsidRDefault="00DF6D89" w:rsidP="00352878">
      <w:pPr>
        <w:pStyle w:val="Listeafsnit"/>
        <w:numPr>
          <w:ilvl w:val="0"/>
          <w:numId w:val="152"/>
        </w:numPr>
        <w:rPr>
          <w:lang w:val="en-US"/>
        </w:rPr>
      </w:pPr>
      <w:r w:rsidRPr="0027577B">
        <w:rPr>
          <w:lang w:val="en-US"/>
        </w:rPr>
        <w:t>Save all the changes.</w:t>
      </w:r>
    </w:p>
    <w:p w:rsidR="00DF6D89" w:rsidRPr="00DF6D89" w:rsidRDefault="00DF6D89" w:rsidP="0027577B">
      <w:pPr>
        <w:pStyle w:val="Overskrift3"/>
        <w:rPr>
          <w:lang w:val="en-US"/>
        </w:rPr>
      </w:pPr>
      <w:r w:rsidRPr="00DF6D89">
        <w:rPr>
          <w:lang w:val="en-US"/>
        </w:rPr>
        <w:t>Task 5: Test registration, log on, and log off.</w:t>
      </w:r>
    </w:p>
    <w:p w:rsidR="00DF6D89" w:rsidRPr="00434180" w:rsidRDefault="00DF6D89" w:rsidP="00352878">
      <w:pPr>
        <w:pStyle w:val="Listeafsnit"/>
        <w:numPr>
          <w:ilvl w:val="0"/>
          <w:numId w:val="153"/>
        </w:numPr>
        <w:rPr>
          <w:lang w:val="en-US"/>
        </w:rPr>
      </w:pPr>
      <w:r w:rsidRPr="00434180">
        <w:rPr>
          <w:lang w:val="en-US"/>
        </w:rPr>
        <w:t>Start the web application in debugging mode and register a user account by using the following</w:t>
      </w:r>
      <w:r w:rsidR="00434180" w:rsidRPr="00434180">
        <w:rPr>
          <w:lang w:val="en-US"/>
        </w:rPr>
        <w:t xml:space="preserve"> </w:t>
      </w:r>
      <w:r w:rsidRPr="00434180">
        <w:rPr>
          <w:lang w:val="en-US"/>
        </w:rPr>
        <w:t>information:</w:t>
      </w:r>
    </w:p>
    <w:p w:rsidR="00DF6D89" w:rsidRPr="00434180" w:rsidRDefault="00DF6D89" w:rsidP="00434180">
      <w:pPr>
        <w:pStyle w:val="Listeafsnit"/>
        <w:numPr>
          <w:ilvl w:val="1"/>
          <w:numId w:val="118"/>
        </w:numPr>
        <w:rPr>
          <w:lang w:val="en-US"/>
        </w:rPr>
      </w:pPr>
      <w:r w:rsidRPr="00434180">
        <w:rPr>
          <w:lang w:val="en-US"/>
        </w:rPr>
        <w:t>User name: David Johnson</w:t>
      </w:r>
    </w:p>
    <w:p w:rsidR="00DF6D89" w:rsidRPr="00434180" w:rsidRDefault="00DF6D89" w:rsidP="00434180">
      <w:pPr>
        <w:pStyle w:val="Listeafsnit"/>
        <w:numPr>
          <w:ilvl w:val="1"/>
          <w:numId w:val="118"/>
        </w:numPr>
        <w:rPr>
          <w:lang w:val="en-US"/>
        </w:rPr>
      </w:pPr>
      <w:r w:rsidRPr="00434180">
        <w:rPr>
          <w:lang w:val="en-US"/>
        </w:rPr>
        <w:t>Password: Pa$$w0rd</w:t>
      </w:r>
    </w:p>
    <w:p w:rsidR="00DF6D89" w:rsidRPr="00434180" w:rsidRDefault="00DF6D89" w:rsidP="00352878">
      <w:pPr>
        <w:pStyle w:val="Listeafsnit"/>
        <w:numPr>
          <w:ilvl w:val="0"/>
          <w:numId w:val="153"/>
        </w:numPr>
        <w:rPr>
          <w:lang w:val="en-US"/>
        </w:rPr>
      </w:pPr>
      <w:r w:rsidRPr="00434180">
        <w:rPr>
          <w:lang w:val="en-US"/>
        </w:rPr>
        <w:t>Log off and then log on with the credentials you just created.</w:t>
      </w:r>
    </w:p>
    <w:p w:rsidR="00DF6D89" w:rsidRPr="00434180" w:rsidRDefault="00DF6D89" w:rsidP="00352878">
      <w:pPr>
        <w:pStyle w:val="Listeafsnit"/>
        <w:numPr>
          <w:ilvl w:val="0"/>
          <w:numId w:val="153"/>
        </w:numPr>
        <w:rPr>
          <w:lang w:val="en-US"/>
        </w:rPr>
      </w:pPr>
      <w:r w:rsidRPr="00434180">
        <w:rPr>
          <w:lang w:val="en-US"/>
        </w:rPr>
        <w:t>Stop debugging.</w:t>
      </w:r>
    </w:p>
    <w:p w:rsidR="00DF6D89" w:rsidRPr="00DF6D89" w:rsidRDefault="00DF6D89" w:rsidP="00434180">
      <w:pPr>
        <w:pStyle w:val="Code"/>
      </w:pPr>
      <w:r w:rsidRPr="00434180">
        <w:rPr>
          <w:rStyle w:val="CodeChar"/>
        </w:rPr>
        <w:t>Results: At the end of this exercise, you will create a Photo Sharing application in which users can register</w:t>
      </w:r>
      <w:r w:rsidR="00434180" w:rsidRPr="00434180">
        <w:rPr>
          <w:rStyle w:val="CodeChar"/>
        </w:rPr>
        <w:t xml:space="preserve"> </w:t>
      </w:r>
      <w:r w:rsidRPr="00434180">
        <w:rPr>
          <w:rStyle w:val="CodeChar"/>
        </w:rPr>
        <w:t>for an account, log on, and log off</w:t>
      </w:r>
      <w:r w:rsidRPr="00DF6D89">
        <w:t>.</w:t>
      </w:r>
    </w:p>
    <w:p w:rsidR="00DF6D89" w:rsidRPr="00DF6D89" w:rsidRDefault="00DF6D89" w:rsidP="00434180">
      <w:pPr>
        <w:pStyle w:val="Overskrift2"/>
        <w:rPr>
          <w:lang w:val="en-US"/>
        </w:rPr>
      </w:pPr>
      <w:bookmarkStart w:id="76" w:name="_Toc401515512"/>
      <w:r w:rsidRPr="00DF6D89">
        <w:rPr>
          <w:lang w:val="en-US"/>
        </w:rPr>
        <w:t>Exercise 3: Authorizing Access to Resources</w:t>
      </w:r>
      <w:bookmarkEnd w:id="76"/>
    </w:p>
    <w:p w:rsidR="00DF6D89" w:rsidRPr="00DF6D89" w:rsidRDefault="00DF6D89" w:rsidP="00434180">
      <w:pPr>
        <w:pStyle w:val="Overskrift3"/>
        <w:rPr>
          <w:lang w:val="en-US"/>
        </w:rPr>
      </w:pPr>
      <w:r w:rsidRPr="00DF6D89">
        <w:rPr>
          <w:lang w:val="en-US"/>
        </w:rPr>
        <w:t>Scenario</w:t>
      </w:r>
    </w:p>
    <w:p w:rsidR="00DF6D89" w:rsidRPr="00DF6D89" w:rsidRDefault="00DF6D89" w:rsidP="00DF6D89">
      <w:pPr>
        <w:rPr>
          <w:lang w:val="en-US"/>
        </w:rPr>
      </w:pPr>
      <w:r w:rsidRPr="00DF6D89">
        <w:rPr>
          <w:lang w:val="en-US"/>
        </w:rPr>
        <w:t>Now that you have enabled and tested authentication, you can authorize access to resources for both</w:t>
      </w:r>
      <w:r w:rsidR="00434180">
        <w:rPr>
          <w:lang w:val="en-US"/>
        </w:rPr>
        <w:t xml:space="preserve"> </w:t>
      </w:r>
      <w:r w:rsidRPr="00DF6D89">
        <w:rPr>
          <w:lang w:val="en-US"/>
        </w:rPr>
        <w:t>anonymous and authenticated users.</w:t>
      </w:r>
    </w:p>
    <w:p w:rsidR="00DF6D89" w:rsidRPr="00DF6D89" w:rsidRDefault="00DF6D89" w:rsidP="00DF6D89">
      <w:pPr>
        <w:rPr>
          <w:lang w:val="en-US"/>
        </w:rPr>
      </w:pPr>
      <w:r w:rsidRPr="00DF6D89">
        <w:rPr>
          <w:lang w:val="en-US"/>
        </w:rPr>
        <w:t>You should ensure that:</w:t>
      </w:r>
    </w:p>
    <w:p w:rsidR="00DF6D89" w:rsidRPr="00434180" w:rsidRDefault="00DF6D89" w:rsidP="00434180">
      <w:pPr>
        <w:pStyle w:val="Listeafsnit"/>
        <w:numPr>
          <w:ilvl w:val="0"/>
          <w:numId w:val="118"/>
        </w:numPr>
        <w:rPr>
          <w:lang w:val="en-US"/>
        </w:rPr>
      </w:pPr>
      <w:r w:rsidRPr="00434180">
        <w:rPr>
          <w:lang w:val="en-US"/>
        </w:rPr>
        <w:t>Only site members can add or delete photos.</w:t>
      </w:r>
    </w:p>
    <w:p w:rsidR="00DF6D89" w:rsidRPr="00434180" w:rsidRDefault="00DF6D89" w:rsidP="00434180">
      <w:pPr>
        <w:pStyle w:val="Listeafsnit"/>
        <w:numPr>
          <w:ilvl w:val="0"/>
          <w:numId w:val="118"/>
        </w:numPr>
        <w:rPr>
          <w:lang w:val="en-US"/>
        </w:rPr>
      </w:pPr>
      <w:r w:rsidRPr="00434180">
        <w:rPr>
          <w:lang w:val="en-US"/>
        </w:rPr>
        <w:t>Only site members can add or delete comments.</w:t>
      </w:r>
    </w:p>
    <w:p w:rsidR="00DF6D89" w:rsidRPr="00434180" w:rsidRDefault="00DF6D89" w:rsidP="00434180">
      <w:pPr>
        <w:pStyle w:val="Listeafsnit"/>
        <w:numPr>
          <w:ilvl w:val="0"/>
          <w:numId w:val="118"/>
        </w:numPr>
        <w:rPr>
          <w:lang w:val="en-US"/>
        </w:rPr>
      </w:pPr>
      <w:r w:rsidRPr="00434180">
        <w:rPr>
          <w:lang w:val="en-US"/>
        </w:rPr>
        <w:t>The account controller actions are authorized properly.</w:t>
      </w:r>
    </w:p>
    <w:p w:rsidR="00DF6D89" w:rsidRPr="00434180" w:rsidRDefault="00DF6D89" w:rsidP="00434180">
      <w:pPr>
        <w:pStyle w:val="Listeafsnit"/>
        <w:numPr>
          <w:ilvl w:val="0"/>
          <w:numId w:val="118"/>
        </w:numPr>
        <w:rPr>
          <w:lang w:val="en-US"/>
        </w:rPr>
      </w:pPr>
      <w:r w:rsidRPr="00434180">
        <w:rPr>
          <w:lang w:val="en-US"/>
        </w:rPr>
        <w:t>Only authenticated users see the_Create view for comments in the Display view.</w:t>
      </w:r>
    </w:p>
    <w:p w:rsidR="00DF6D89" w:rsidRPr="00DF6D89" w:rsidRDefault="00DF6D89" w:rsidP="00DF6D89">
      <w:pPr>
        <w:rPr>
          <w:lang w:val="en-US"/>
        </w:rPr>
      </w:pPr>
      <w:r w:rsidRPr="00DF6D89">
        <w:rPr>
          <w:lang w:val="en-US"/>
        </w:rPr>
        <w:t>The main tasks for this exercise are as follows:</w:t>
      </w:r>
    </w:p>
    <w:p w:rsidR="00DF6D89" w:rsidRPr="00434180" w:rsidRDefault="00DF6D89" w:rsidP="00352878">
      <w:pPr>
        <w:pStyle w:val="Listeafsnit"/>
        <w:numPr>
          <w:ilvl w:val="0"/>
          <w:numId w:val="154"/>
        </w:numPr>
        <w:rPr>
          <w:lang w:val="en-US"/>
        </w:rPr>
      </w:pPr>
      <w:r w:rsidRPr="00434180">
        <w:rPr>
          <w:lang w:val="en-US"/>
        </w:rPr>
        <w:t>Restrict access to Photo actions.</w:t>
      </w:r>
    </w:p>
    <w:p w:rsidR="00DF6D89" w:rsidRPr="00434180" w:rsidRDefault="00DF6D89" w:rsidP="00352878">
      <w:pPr>
        <w:pStyle w:val="Listeafsnit"/>
        <w:numPr>
          <w:ilvl w:val="0"/>
          <w:numId w:val="154"/>
        </w:numPr>
        <w:rPr>
          <w:lang w:val="en-US"/>
        </w:rPr>
      </w:pPr>
      <w:r w:rsidRPr="00434180">
        <w:rPr>
          <w:lang w:val="en-US"/>
        </w:rPr>
        <w:t>Restrict access to the Comment actions.</w:t>
      </w:r>
    </w:p>
    <w:p w:rsidR="00DF6D89" w:rsidRPr="00434180" w:rsidRDefault="00DF6D89" w:rsidP="00352878">
      <w:pPr>
        <w:pStyle w:val="Listeafsnit"/>
        <w:numPr>
          <w:ilvl w:val="0"/>
          <w:numId w:val="154"/>
        </w:numPr>
        <w:rPr>
          <w:lang w:val="en-US"/>
        </w:rPr>
      </w:pPr>
      <w:r w:rsidRPr="00434180">
        <w:rPr>
          <w:lang w:val="en-US"/>
        </w:rPr>
        <w:t>Restrict access to the Account actions.</w:t>
      </w:r>
    </w:p>
    <w:p w:rsidR="00DF6D89" w:rsidRPr="00434180" w:rsidRDefault="00DF6D89" w:rsidP="00352878">
      <w:pPr>
        <w:pStyle w:val="Listeafsnit"/>
        <w:numPr>
          <w:ilvl w:val="0"/>
          <w:numId w:val="154"/>
        </w:numPr>
        <w:rPr>
          <w:lang w:val="en-US"/>
        </w:rPr>
      </w:pPr>
      <w:r w:rsidRPr="00434180">
        <w:rPr>
          <w:lang w:val="en-US"/>
        </w:rPr>
        <w:t>Check authentication status in a view.</w:t>
      </w:r>
    </w:p>
    <w:p w:rsidR="00DF6D89" w:rsidRPr="00434180" w:rsidRDefault="00DF6D89" w:rsidP="00352878">
      <w:pPr>
        <w:pStyle w:val="Listeafsnit"/>
        <w:numPr>
          <w:ilvl w:val="0"/>
          <w:numId w:val="154"/>
        </w:numPr>
        <w:rPr>
          <w:lang w:val="en-US"/>
        </w:rPr>
      </w:pPr>
      <w:r w:rsidRPr="00434180">
        <w:rPr>
          <w:lang w:val="en-US"/>
        </w:rPr>
        <w:t>Test authorization.</w:t>
      </w:r>
    </w:p>
    <w:p w:rsidR="00DF6D89" w:rsidRPr="00DF6D89" w:rsidRDefault="00DF6D89" w:rsidP="00434180">
      <w:pPr>
        <w:pStyle w:val="Overskrift3"/>
        <w:rPr>
          <w:lang w:val="en-US"/>
        </w:rPr>
      </w:pPr>
      <w:r w:rsidRPr="00DF6D89">
        <w:rPr>
          <w:lang w:val="en-US"/>
        </w:rPr>
        <w:t>Task 1: Restrict access to Photo actions.</w:t>
      </w:r>
    </w:p>
    <w:p w:rsidR="00DF6D89" w:rsidRPr="00434180" w:rsidRDefault="00DF6D89" w:rsidP="00352878">
      <w:pPr>
        <w:pStyle w:val="Listeafsnit"/>
        <w:numPr>
          <w:ilvl w:val="0"/>
          <w:numId w:val="155"/>
        </w:numPr>
        <w:rPr>
          <w:lang w:val="en-US"/>
        </w:rPr>
      </w:pPr>
      <w:r w:rsidRPr="00434180">
        <w:rPr>
          <w:lang w:val="en-US"/>
        </w:rPr>
        <w:t>In the PhotoController.cs file, add the [Authorize] annotation to ensure that only authenticated</w:t>
      </w:r>
      <w:r w:rsidR="00434180" w:rsidRPr="00434180">
        <w:rPr>
          <w:lang w:val="en-US"/>
        </w:rPr>
        <w:t xml:space="preserve"> </w:t>
      </w:r>
      <w:r w:rsidRPr="00434180">
        <w:rPr>
          <w:lang w:val="en-US"/>
        </w:rPr>
        <w:t>users can access the Create action for the GET requests.</w:t>
      </w:r>
    </w:p>
    <w:p w:rsidR="00DF6D89" w:rsidRPr="00434180" w:rsidRDefault="00DF6D89" w:rsidP="00352878">
      <w:pPr>
        <w:pStyle w:val="Listeafsnit"/>
        <w:numPr>
          <w:ilvl w:val="0"/>
          <w:numId w:val="155"/>
        </w:numPr>
        <w:rPr>
          <w:lang w:val="en-US"/>
        </w:rPr>
      </w:pPr>
      <w:r w:rsidRPr="00434180">
        <w:rPr>
          <w:lang w:val="en-US"/>
        </w:rPr>
        <w:t>Add the [Authorize] annotation to ensure that only authenticated users can access the Create action</w:t>
      </w:r>
      <w:r w:rsidR="00434180" w:rsidRPr="00434180">
        <w:rPr>
          <w:lang w:val="en-US"/>
        </w:rPr>
        <w:t xml:space="preserve"> </w:t>
      </w:r>
      <w:r w:rsidRPr="00434180">
        <w:rPr>
          <w:lang w:val="en-US"/>
        </w:rPr>
        <w:t>for the HTTP POST verb.</w:t>
      </w:r>
    </w:p>
    <w:p w:rsidR="00DF6D89" w:rsidRPr="00434180" w:rsidRDefault="00DF6D89" w:rsidP="00352878">
      <w:pPr>
        <w:pStyle w:val="Listeafsnit"/>
        <w:numPr>
          <w:ilvl w:val="0"/>
          <w:numId w:val="155"/>
        </w:numPr>
        <w:rPr>
          <w:lang w:val="en-US"/>
        </w:rPr>
      </w:pPr>
      <w:r w:rsidRPr="00434180">
        <w:rPr>
          <w:lang w:val="en-US"/>
        </w:rPr>
        <w:lastRenderedPageBreak/>
        <w:t>Add the [Authorize] annotation to ensure that only authentic</w:t>
      </w:r>
      <w:r w:rsidR="00434180" w:rsidRPr="00434180">
        <w:rPr>
          <w:lang w:val="en-US"/>
        </w:rPr>
        <w:t xml:space="preserve">ated users can access the Delete </w:t>
      </w:r>
      <w:r w:rsidRPr="00434180">
        <w:rPr>
          <w:lang w:val="en-US"/>
        </w:rPr>
        <w:t>action.</w:t>
      </w:r>
    </w:p>
    <w:p w:rsidR="00DF6D89" w:rsidRPr="00434180" w:rsidRDefault="00DF6D89" w:rsidP="00352878">
      <w:pPr>
        <w:pStyle w:val="Listeafsnit"/>
        <w:numPr>
          <w:ilvl w:val="0"/>
          <w:numId w:val="155"/>
        </w:numPr>
        <w:rPr>
          <w:lang w:val="en-US"/>
        </w:rPr>
      </w:pPr>
      <w:r w:rsidRPr="00434180">
        <w:rPr>
          <w:lang w:val="en-US"/>
        </w:rPr>
        <w:t>Add the [Authorize] annotation to ensure that only authenticated users can access the</w:t>
      </w:r>
      <w:r w:rsidR="00434180" w:rsidRPr="00434180">
        <w:rPr>
          <w:lang w:val="en-US"/>
        </w:rPr>
        <w:t xml:space="preserve"> </w:t>
      </w:r>
      <w:r w:rsidRPr="00434180">
        <w:rPr>
          <w:lang w:val="en-US"/>
        </w:rPr>
        <w:t>DeleteConfirmed action for the HTTP POST verb.</w:t>
      </w:r>
    </w:p>
    <w:p w:rsidR="00DF6D89" w:rsidRPr="00434180" w:rsidRDefault="00DF6D89" w:rsidP="00352878">
      <w:pPr>
        <w:pStyle w:val="Listeafsnit"/>
        <w:numPr>
          <w:ilvl w:val="0"/>
          <w:numId w:val="155"/>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2: Restrict access to the Comment actions.</w:t>
      </w:r>
    </w:p>
    <w:p w:rsidR="00DF6D89" w:rsidRPr="00434180" w:rsidRDefault="00DF6D89" w:rsidP="00352878">
      <w:pPr>
        <w:pStyle w:val="Listeafsnit"/>
        <w:numPr>
          <w:ilvl w:val="0"/>
          <w:numId w:val="156"/>
        </w:numPr>
        <w:rPr>
          <w:lang w:val="en-US"/>
        </w:rPr>
      </w:pPr>
      <w:r w:rsidRPr="00434180">
        <w:rPr>
          <w:lang w:val="en-US"/>
        </w:rPr>
        <w:t>In the CommentController.cs file, add the [Authorize] annotation to ensure that only authenticated</w:t>
      </w:r>
      <w:r w:rsidR="00434180" w:rsidRPr="00434180">
        <w:rPr>
          <w:lang w:val="en-US"/>
        </w:rPr>
        <w:t xml:space="preserve"> </w:t>
      </w:r>
      <w:r w:rsidRPr="00434180">
        <w:rPr>
          <w:lang w:val="en-US"/>
        </w:rPr>
        <w:t>users can access the _Create action.</w:t>
      </w:r>
    </w:p>
    <w:p w:rsidR="00DF6D89" w:rsidRPr="00434180" w:rsidRDefault="00DF6D89" w:rsidP="00352878">
      <w:pPr>
        <w:pStyle w:val="Listeafsnit"/>
        <w:numPr>
          <w:ilvl w:val="0"/>
          <w:numId w:val="156"/>
        </w:numPr>
        <w:rPr>
          <w:lang w:val="en-US"/>
        </w:rPr>
      </w:pPr>
      <w:r w:rsidRPr="00434180">
        <w:rPr>
          <w:lang w:val="en-US"/>
        </w:rPr>
        <w:t>Add the [Authorize] annotation to ensure that only authenticated users can access the Delete</w:t>
      </w:r>
      <w:r w:rsidR="00434180" w:rsidRPr="00434180">
        <w:rPr>
          <w:lang w:val="en-US"/>
        </w:rPr>
        <w:t xml:space="preserve"> </w:t>
      </w:r>
      <w:r w:rsidRPr="00434180">
        <w:rPr>
          <w:lang w:val="en-US"/>
        </w:rPr>
        <w:t>action.</w:t>
      </w:r>
    </w:p>
    <w:p w:rsidR="00DF6D89" w:rsidRPr="00434180" w:rsidRDefault="00DF6D89" w:rsidP="00352878">
      <w:pPr>
        <w:pStyle w:val="Listeafsnit"/>
        <w:numPr>
          <w:ilvl w:val="0"/>
          <w:numId w:val="156"/>
        </w:numPr>
        <w:rPr>
          <w:lang w:val="en-US"/>
        </w:rPr>
      </w:pPr>
      <w:r w:rsidRPr="00434180">
        <w:rPr>
          <w:lang w:val="en-US"/>
        </w:rPr>
        <w:t>Add the [Authorize] annotation to ensure that only authenticated users can access the</w:t>
      </w:r>
      <w:r w:rsidR="00434180" w:rsidRPr="00434180">
        <w:rPr>
          <w:lang w:val="en-US"/>
        </w:rPr>
        <w:t xml:space="preserve"> </w:t>
      </w:r>
      <w:r w:rsidRPr="00434180">
        <w:rPr>
          <w:lang w:val="en-US"/>
        </w:rPr>
        <w:t>DeleteConfirmed action for the HTTP POST verb.</w:t>
      </w:r>
    </w:p>
    <w:p w:rsidR="00DF6D89" w:rsidRPr="00434180" w:rsidRDefault="00DF6D89" w:rsidP="00352878">
      <w:pPr>
        <w:pStyle w:val="Listeafsnit"/>
        <w:numPr>
          <w:ilvl w:val="0"/>
          <w:numId w:val="156"/>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3: Restrict access to the Account actions.</w:t>
      </w:r>
    </w:p>
    <w:p w:rsidR="00DF6D89" w:rsidRPr="00434180" w:rsidRDefault="00DF6D89" w:rsidP="00352878">
      <w:pPr>
        <w:pStyle w:val="Listeafsnit"/>
        <w:numPr>
          <w:ilvl w:val="0"/>
          <w:numId w:val="157"/>
        </w:numPr>
        <w:rPr>
          <w:lang w:val="en-US"/>
        </w:rPr>
      </w:pPr>
      <w:r w:rsidRPr="00434180">
        <w:rPr>
          <w:lang w:val="en-US"/>
        </w:rPr>
        <w:t>In the AccountController.cs file, add the [Authorize] annotation to ensure that only authenticated</w:t>
      </w:r>
      <w:r w:rsidR="00434180" w:rsidRPr="00434180">
        <w:rPr>
          <w:lang w:val="en-US"/>
        </w:rPr>
        <w:t xml:space="preserve"> </w:t>
      </w:r>
      <w:r w:rsidRPr="00434180">
        <w:rPr>
          <w:lang w:val="en-US"/>
        </w:rPr>
        <w:t>users can access all actions by default.</w:t>
      </w:r>
    </w:p>
    <w:p w:rsidR="00DF6D89" w:rsidRPr="00434180" w:rsidRDefault="00DF6D89" w:rsidP="00352878">
      <w:pPr>
        <w:pStyle w:val="Listeafsnit"/>
        <w:numPr>
          <w:ilvl w:val="0"/>
          <w:numId w:val="157"/>
        </w:numPr>
        <w:rPr>
          <w:lang w:val="en-US"/>
        </w:rPr>
      </w:pPr>
      <w:r w:rsidRPr="00434180">
        <w:rPr>
          <w:lang w:val="en-US"/>
        </w:rPr>
        <w:t>Add the [AllowAnonymous] annotation to ensure that anonymous users can access the Login</w:t>
      </w:r>
      <w:r w:rsidR="00434180" w:rsidRPr="00434180">
        <w:rPr>
          <w:lang w:val="en-US"/>
        </w:rPr>
        <w:t xml:space="preserve"> </w:t>
      </w:r>
      <w:r w:rsidRPr="00434180">
        <w:rPr>
          <w:lang w:val="en-US"/>
        </w:rPr>
        <w:t>action.</w:t>
      </w:r>
    </w:p>
    <w:p w:rsidR="00DF6D89" w:rsidRPr="00434180" w:rsidRDefault="00DF6D89" w:rsidP="00352878">
      <w:pPr>
        <w:pStyle w:val="Listeafsnit"/>
        <w:numPr>
          <w:ilvl w:val="0"/>
          <w:numId w:val="157"/>
        </w:numPr>
        <w:rPr>
          <w:lang w:val="en-US"/>
        </w:rPr>
      </w:pPr>
      <w:r w:rsidRPr="00434180">
        <w:rPr>
          <w:lang w:val="en-US"/>
        </w:rPr>
        <w:t>Add the [AllowAnonymous] annotation to ensure that anonymous users can access the Login action</w:t>
      </w:r>
      <w:r w:rsidR="00434180" w:rsidRPr="00434180">
        <w:rPr>
          <w:lang w:val="en-US"/>
        </w:rPr>
        <w:t xml:space="preserve"> </w:t>
      </w:r>
      <w:r w:rsidRPr="00434180">
        <w:rPr>
          <w:lang w:val="en-US"/>
        </w:rPr>
        <w:t>for the HTTP POST verb.</w:t>
      </w:r>
    </w:p>
    <w:p w:rsidR="00DF6D89" w:rsidRPr="00434180" w:rsidRDefault="00DF6D89" w:rsidP="00352878">
      <w:pPr>
        <w:pStyle w:val="Listeafsnit"/>
        <w:numPr>
          <w:ilvl w:val="0"/>
          <w:numId w:val="157"/>
        </w:numPr>
        <w:rPr>
          <w:lang w:val="en-US"/>
        </w:rPr>
      </w:pPr>
      <w:r w:rsidRPr="00434180">
        <w:rPr>
          <w:lang w:val="en-US"/>
        </w:rPr>
        <w:t>Add the [AllowAnonymous] annotation to ensure that anonymous users can access the Register</w:t>
      </w:r>
      <w:r w:rsidR="00434180" w:rsidRPr="00434180">
        <w:rPr>
          <w:lang w:val="en-US"/>
        </w:rPr>
        <w:t xml:space="preserve"> </w:t>
      </w:r>
      <w:r w:rsidRPr="00434180">
        <w:rPr>
          <w:lang w:val="en-US"/>
        </w:rPr>
        <w:t>action.</w:t>
      </w:r>
    </w:p>
    <w:p w:rsidR="00DF6D89" w:rsidRPr="00434180" w:rsidRDefault="00DF6D89" w:rsidP="00352878">
      <w:pPr>
        <w:pStyle w:val="Listeafsnit"/>
        <w:numPr>
          <w:ilvl w:val="0"/>
          <w:numId w:val="157"/>
        </w:numPr>
        <w:rPr>
          <w:lang w:val="en-US"/>
        </w:rPr>
      </w:pPr>
      <w:r w:rsidRPr="00434180">
        <w:rPr>
          <w:lang w:val="en-US"/>
        </w:rPr>
        <w:t>Add the [AllowAnonymous] annotation to ensure that anonymous users can access the Register</w:t>
      </w:r>
      <w:r w:rsidR="00434180" w:rsidRPr="00434180">
        <w:rPr>
          <w:lang w:val="en-US"/>
        </w:rPr>
        <w:t xml:space="preserve"> </w:t>
      </w:r>
      <w:r w:rsidRPr="00434180">
        <w:rPr>
          <w:lang w:val="en-US"/>
        </w:rPr>
        <w:t>action for the HTTP POST verb.</w:t>
      </w:r>
    </w:p>
    <w:p w:rsidR="00DF6D89" w:rsidRPr="00434180" w:rsidRDefault="00DF6D89" w:rsidP="00352878">
      <w:pPr>
        <w:pStyle w:val="Listeafsnit"/>
        <w:numPr>
          <w:ilvl w:val="0"/>
          <w:numId w:val="157"/>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4: Check authentication status in a view.</w:t>
      </w:r>
    </w:p>
    <w:p w:rsidR="00DF6D89" w:rsidRPr="00434180" w:rsidRDefault="00DF6D89" w:rsidP="00352878">
      <w:pPr>
        <w:pStyle w:val="Listeafsnit"/>
        <w:numPr>
          <w:ilvl w:val="0"/>
          <w:numId w:val="158"/>
        </w:numPr>
        <w:rPr>
          <w:lang w:val="en-US"/>
        </w:rPr>
      </w:pPr>
      <w:r w:rsidRPr="00434180">
        <w:rPr>
          <w:lang w:val="en-US"/>
        </w:rPr>
        <w:t>Open the _CommentsForPhoto.cshtml partial view.</w:t>
      </w:r>
    </w:p>
    <w:p w:rsidR="00DF6D89" w:rsidRPr="00434180" w:rsidRDefault="00DF6D89" w:rsidP="00352878">
      <w:pPr>
        <w:pStyle w:val="Listeafsnit"/>
        <w:numPr>
          <w:ilvl w:val="0"/>
          <w:numId w:val="158"/>
        </w:numPr>
        <w:rPr>
          <w:lang w:val="en-US"/>
        </w:rPr>
      </w:pPr>
      <w:r w:rsidRPr="00434180">
        <w:rPr>
          <w:lang w:val="en-US"/>
        </w:rPr>
        <w:t>In the _CommentsForPhoto.cshtml partial view, add an if statement to ensure that the _Create</w:t>
      </w:r>
      <w:r w:rsidR="00434180" w:rsidRPr="00434180">
        <w:rPr>
          <w:lang w:val="en-US"/>
        </w:rPr>
        <w:t xml:space="preserve"> </w:t>
      </w:r>
      <w:r w:rsidRPr="00434180">
        <w:rPr>
          <w:lang w:val="en-US"/>
        </w:rPr>
        <w:t>partial view is only displayed if the request is authenticated.</w:t>
      </w:r>
    </w:p>
    <w:p w:rsidR="00DF6D89" w:rsidRPr="00434180" w:rsidRDefault="00DF6D89" w:rsidP="00352878">
      <w:pPr>
        <w:pStyle w:val="Listeafsnit"/>
        <w:numPr>
          <w:ilvl w:val="0"/>
          <w:numId w:val="158"/>
        </w:numPr>
        <w:rPr>
          <w:lang w:val="en-US"/>
        </w:rPr>
      </w:pPr>
      <w:r w:rsidRPr="00434180">
        <w:rPr>
          <w:lang w:val="en-US"/>
        </w:rPr>
        <w:t>If the request is not authenticated, render a link to the Login action of the Account controller to</w:t>
      </w:r>
      <w:r w:rsidR="00434180" w:rsidRPr="00434180">
        <w:rPr>
          <w:lang w:val="en-US"/>
        </w:rPr>
        <w:t xml:space="preserve"> </w:t>
      </w:r>
      <w:r w:rsidRPr="00434180">
        <w:rPr>
          <w:lang w:val="en-US"/>
        </w:rPr>
        <w:t xml:space="preserve">display the text </w:t>
      </w:r>
      <w:proofErr w:type="gramStart"/>
      <w:r w:rsidRPr="00434180">
        <w:rPr>
          <w:lang w:val="en-US"/>
        </w:rPr>
        <w:t>To</w:t>
      </w:r>
      <w:proofErr w:type="gramEnd"/>
      <w:r w:rsidRPr="00434180">
        <w:rPr>
          <w:lang w:val="en-US"/>
        </w:rPr>
        <w:t xml:space="preserve"> comment you must log in.</w:t>
      </w:r>
    </w:p>
    <w:p w:rsidR="00DF6D89" w:rsidRPr="00434180" w:rsidRDefault="00DF6D89" w:rsidP="00352878">
      <w:pPr>
        <w:pStyle w:val="Listeafsnit"/>
        <w:numPr>
          <w:ilvl w:val="0"/>
          <w:numId w:val="158"/>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5: Test authorization.</w:t>
      </w:r>
    </w:p>
    <w:p w:rsidR="00DF6D89" w:rsidRPr="00434180" w:rsidRDefault="00DF6D89" w:rsidP="00352878">
      <w:pPr>
        <w:pStyle w:val="Listeafsnit"/>
        <w:numPr>
          <w:ilvl w:val="0"/>
          <w:numId w:val="159"/>
        </w:numPr>
        <w:rPr>
          <w:lang w:val="en-US"/>
        </w:rPr>
      </w:pPr>
      <w:r w:rsidRPr="00434180">
        <w:rPr>
          <w:lang w:val="en-US"/>
        </w:rPr>
        <w:t>Start the web application in debugging mode and then attempt to add a new photo to the web</w:t>
      </w:r>
      <w:r w:rsidR="00434180" w:rsidRPr="00434180">
        <w:rPr>
          <w:lang w:val="en-US"/>
        </w:rPr>
        <w:t xml:space="preserve"> </w:t>
      </w:r>
      <w:r w:rsidRPr="00434180">
        <w:rPr>
          <w:lang w:val="en-US"/>
        </w:rPr>
        <w:t>application, without logging on to the application.</w:t>
      </w:r>
    </w:p>
    <w:p w:rsidR="00DF6D89" w:rsidRPr="00434180" w:rsidRDefault="00DF6D89" w:rsidP="00352878">
      <w:pPr>
        <w:pStyle w:val="Listeafsnit"/>
        <w:numPr>
          <w:ilvl w:val="0"/>
          <w:numId w:val="159"/>
        </w:numPr>
        <w:rPr>
          <w:lang w:val="en-US"/>
        </w:rPr>
      </w:pPr>
      <w:r w:rsidRPr="00434180">
        <w:rPr>
          <w:lang w:val="en-US"/>
        </w:rPr>
        <w:t>Without logging on to the application, view any photo in the application and attempt to add a</w:t>
      </w:r>
      <w:r w:rsidR="00434180" w:rsidRPr="00434180">
        <w:rPr>
          <w:lang w:val="en-US"/>
        </w:rPr>
        <w:t xml:space="preserve"> </w:t>
      </w:r>
      <w:r w:rsidRPr="00434180">
        <w:rPr>
          <w:lang w:val="en-US"/>
        </w:rPr>
        <w:t>comment.</w:t>
      </w:r>
    </w:p>
    <w:p w:rsidR="00DF6D89" w:rsidRPr="00434180" w:rsidRDefault="00DF6D89" w:rsidP="00352878">
      <w:pPr>
        <w:pStyle w:val="Listeafsnit"/>
        <w:numPr>
          <w:ilvl w:val="0"/>
          <w:numId w:val="159"/>
        </w:numPr>
        <w:rPr>
          <w:lang w:val="en-US"/>
        </w:rPr>
      </w:pPr>
      <w:r w:rsidRPr="00434180">
        <w:rPr>
          <w:lang w:val="en-US"/>
        </w:rPr>
        <w:t>Log on to the web application by using the following credentials:</w:t>
      </w:r>
    </w:p>
    <w:p w:rsidR="00DF6D89" w:rsidRPr="00434180" w:rsidRDefault="00DF6D89" w:rsidP="00434180">
      <w:pPr>
        <w:pStyle w:val="Listeafsnit"/>
        <w:numPr>
          <w:ilvl w:val="1"/>
          <w:numId w:val="118"/>
        </w:numPr>
        <w:rPr>
          <w:lang w:val="en-US"/>
        </w:rPr>
      </w:pPr>
      <w:r w:rsidRPr="00434180">
        <w:rPr>
          <w:lang w:val="en-US"/>
        </w:rPr>
        <w:t>User name: David Johnson</w:t>
      </w:r>
    </w:p>
    <w:p w:rsidR="00DF6D89" w:rsidRPr="00434180" w:rsidRDefault="00DF6D89" w:rsidP="00434180">
      <w:pPr>
        <w:pStyle w:val="Listeafsnit"/>
        <w:numPr>
          <w:ilvl w:val="1"/>
          <w:numId w:val="118"/>
        </w:numPr>
        <w:rPr>
          <w:lang w:val="en-US"/>
        </w:rPr>
      </w:pPr>
      <w:r w:rsidRPr="00434180">
        <w:rPr>
          <w:lang w:val="en-US"/>
        </w:rPr>
        <w:t>Password: Pa$$w0rd</w:t>
      </w:r>
    </w:p>
    <w:p w:rsidR="00DF6D89" w:rsidRPr="00434180" w:rsidRDefault="00DF6D89" w:rsidP="00352878">
      <w:pPr>
        <w:pStyle w:val="Listeafsnit"/>
        <w:numPr>
          <w:ilvl w:val="0"/>
          <w:numId w:val="159"/>
        </w:numPr>
        <w:rPr>
          <w:lang w:val="en-US"/>
        </w:rPr>
      </w:pPr>
      <w:r w:rsidRPr="00434180">
        <w:rPr>
          <w:lang w:val="en-US"/>
        </w:rPr>
        <w:t>Add a comment of your choice to the photo by using the following information:</w:t>
      </w:r>
    </w:p>
    <w:p w:rsidR="00DF6D89" w:rsidRPr="00434180" w:rsidRDefault="00DF6D89" w:rsidP="00434180">
      <w:pPr>
        <w:pStyle w:val="Listeafsnit"/>
        <w:numPr>
          <w:ilvl w:val="1"/>
          <w:numId w:val="118"/>
        </w:numPr>
        <w:rPr>
          <w:lang w:val="en-US"/>
        </w:rPr>
      </w:pPr>
      <w:r w:rsidRPr="00434180">
        <w:rPr>
          <w:lang w:val="en-US"/>
        </w:rPr>
        <w:t>Subject: Authenticated Test Comment</w:t>
      </w:r>
    </w:p>
    <w:p w:rsidR="00DF6D89" w:rsidRPr="00434180" w:rsidRDefault="00DF6D89" w:rsidP="00352878">
      <w:pPr>
        <w:pStyle w:val="Listeafsnit"/>
        <w:numPr>
          <w:ilvl w:val="0"/>
          <w:numId w:val="159"/>
        </w:numPr>
        <w:rPr>
          <w:lang w:val="en-US"/>
        </w:rPr>
      </w:pPr>
      <w:r w:rsidRPr="00434180">
        <w:rPr>
          <w:lang w:val="en-US"/>
        </w:rPr>
        <w:t>Stop debugging.</w:t>
      </w:r>
    </w:p>
    <w:p w:rsidR="00DF6D89" w:rsidRPr="00DF6D89" w:rsidRDefault="00DF6D89" w:rsidP="00434180">
      <w:pPr>
        <w:pStyle w:val="Code"/>
      </w:pPr>
      <w:r w:rsidRPr="00DF6D89">
        <w:t>Results: At the end of this exercise, you will have authorized anonymous and authenticated users to</w:t>
      </w:r>
      <w:r w:rsidR="00434180">
        <w:t xml:space="preserve"> </w:t>
      </w:r>
      <w:r w:rsidRPr="00DF6D89">
        <w:t>access resources in your web application.</w:t>
      </w:r>
    </w:p>
    <w:p w:rsidR="00DF6D89" w:rsidRPr="00DF6D89" w:rsidRDefault="00DF6D89" w:rsidP="00434180">
      <w:pPr>
        <w:pStyle w:val="Overskrift2"/>
        <w:rPr>
          <w:lang w:val="en-US"/>
        </w:rPr>
      </w:pPr>
      <w:bookmarkStart w:id="77" w:name="_Toc401515513"/>
      <w:r w:rsidRPr="00DF6D89">
        <w:rPr>
          <w:lang w:val="en-US"/>
        </w:rPr>
        <w:lastRenderedPageBreak/>
        <w:t>Exercise 4: Optional—Building a Password Reset View</w:t>
      </w:r>
      <w:bookmarkEnd w:id="77"/>
    </w:p>
    <w:p w:rsidR="00DF6D89" w:rsidRPr="00DF6D89" w:rsidRDefault="00DF6D89" w:rsidP="00434180">
      <w:pPr>
        <w:pStyle w:val="Overskrift3"/>
        <w:rPr>
          <w:lang w:val="en-US"/>
        </w:rPr>
      </w:pPr>
      <w:r w:rsidRPr="00DF6D89">
        <w:rPr>
          <w:lang w:val="en-US"/>
        </w:rPr>
        <w:t>Scenario</w:t>
      </w:r>
    </w:p>
    <w:p w:rsidR="00DF6D89" w:rsidRPr="00DF6D89" w:rsidRDefault="00DF6D89" w:rsidP="00DF6D89">
      <w:pPr>
        <w:rPr>
          <w:lang w:val="en-US"/>
        </w:rPr>
      </w:pPr>
      <w:r w:rsidRPr="00DF6D89">
        <w:rPr>
          <w:lang w:val="en-US"/>
        </w:rPr>
        <w:t>Site visitors can now register as users of the Photo Sharing application and log on to the site so that they</w:t>
      </w:r>
      <w:r w:rsidR="00434180">
        <w:rPr>
          <w:lang w:val="en-US"/>
        </w:rPr>
        <w:t xml:space="preserve"> </w:t>
      </w:r>
      <w:r w:rsidRPr="00DF6D89">
        <w:rPr>
          <w:lang w:val="en-US"/>
        </w:rPr>
        <w:t>can add photos and comments. However, they do not have the facility to change their password. In this</w:t>
      </w:r>
      <w:r w:rsidR="00434180">
        <w:rPr>
          <w:lang w:val="en-US"/>
        </w:rPr>
        <w:t xml:space="preserve"> </w:t>
      </w:r>
      <w:r w:rsidRPr="00DF6D89">
        <w:rPr>
          <w:lang w:val="en-US"/>
        </w:rPr>
        <w:t>exercise, you will create a password reset page by using the membership services provider.</w:t>
      </w:r>
    </w:p>
    <w:p w:rsidR="00DF6D89" w:rsidRPr="00DF6D89" w:rsidRDefault="00DF6D89" w:rsidP="00DF6D89">
      <w:pPr>
        <w:rPr>
          <w:lang w:val="en-US"/>
        </w:rPr>
      </w:pPr>
      <w:r w:rsidRPr="00DF6D89">
        <w:rPr>
          <w:lang w:val="en-US"/>
        </w:rPr>
        <w:t>Complete this exercise if time permits.</w:t>
      </w:r>
    </w:p>
    <w:p w:rsidR="00DF6D89" w:rsidRPr="00DF6D89" w:rsidRDefault="00DF6D89" w:rsidP="00DF6D89">
      <w:pPr>
        <w:rPr>
          <w:lang w:val="en-US"/>
        </w:rPr>
      </w:pPr>
      <w:r w:rsidRPr="00DF6D89">
        <w:rPr>
          <w:lang w:val="en-US"/>
        </w:rPr>
        <w:t>The main tasks for this exercise are as follows:</w:t>
      </w:r>
    </w:p>
    <w:p w:rsidR="00DF6D89" w:rsidRPr="00434180" w:rsidRDefault="00DF6D89" w:rsidP="00352878">
      <w:pPr>
        <w:pStyle w:val="Listeafsnit"/>
        <w:numPr>
          <w:ilvl w:val="0"/>
          <w:numId w:val="160"/>
        </w:numPr>
        <w:rPr>
          <w:lang w:val="en-US"/>
        </w:rPr>
      </w:pPr>
      <w:r w:rsidRPr="00434180">
        <w:rPr>
          <w:lang w:val="en-US"/>
        </w:rPr>
        <w:t>Add a local password model class.</w:t>
      </w:r>
    </w:p>
    <w:p w:rsidR="00DF6D89" w:rsidRPr="00434180" w:rsidRDefault="00DF6D89" w:rsidP="00352878">
      <w:pPr>
        <w:pStyle w:val="Listeafsnit"/>
        <w:numPr>
          <w:ilvl w:val="0"/>
          <w:numId w:val="160"/>
        </w:numPr>
        <w:rPr>
          <w:lang w:val="en-US"/>
        </w:rPr>
      </w:pPr>
      <w:r w:rsidRPr="00434180">
        <w:rPr>
          <w:lang w:val="en-US"/>
        </w:rPr>
        <w:t>Add reset password actions.</w:t>
      </w:r>
    </w:p>
    <w:p w:rsidR="00DF6D89" w:rsidRPr="00434180" w:rsidRDefault="00DF6D89" w:rsidP="00352878">
      <w:pPr>
        <w:pStyle w:val="Listeafsnit"/>
        <w:numPr>
          <w:ilvl w:val="0"/>
          <w:numId w:val="160"/>
        </w:numPr>
        <w:rPr>
          <w:lang w:val="en-US"/>
        </w:rPr>
      </w:pPr>
      <w:r w:rsidRPr="00434180">
        <w:rPr>
          <w:lang w:val="en-US"/>
        </w:rPr>
        <w:t>Import the reset password view.</w:t>
      </w:r>
    </w:p>
    <w:p w:rsidR="00DF6D89" w:rsidRPr="00434180" w:rsidRDefault="00DF6D89" w:rsidP="00352878">
      <w:pPr>
        <w:pStyle w:val="Listeafsnit"/>
        <w:numPr>
          <w:ilvl w:val="0"/>
          <w:numId w:val="160"/>
        </w:numPr>
        <w:rPr>
          <w:lang w:val="en-US"/>
        </w:rPr>
      </w:pPr>
      <w:r w:rsidRPr="00434180">
        <w:rPr>
          <w:lang w:val="en-US"/>
        </w:rPr>
        <w:t>Add a link to the reset password view.</w:t>
      </w:r>
    </w:p>
    <w:p w:rsidR="00DF6D89" w:rsidRPr="00434180" w:rsidRDefault="00DF6D89" w:rsidP="00352878">
      <w:pPr>
        <w:pStyle w:val="Listeafsnit"/>
        <w:numPr>
          <w:ilvl w:val="0"/>
          <w:numId w:val="160"/>
        </w:numPr>
        <w:rPr>
          <w:lang w:val="en-US"/>
        </w:rPr>
      </w:pPr>
      <w:r w:rsidRPr="00434180">
        <w:rPr>
          <w:lang w:val="en-US"/>
        </w:rPr>
        <w:t>Test password reset.</w:t>
      </w:r>
    </w:p>
    <w:p w:rsidR="00DF6D89" w:rsidRPr="00DF6D89" w:rsidRDefault="00DF6D89" w:rsidP="00434180">
      <w:pPr>
        <w:pStyle w:val="Overskrift3"/>
        <w:rPr>
          <w:lang w:val="en-US"/>
        </w:rPr>
      </w:pPr>
      <w:r w:rsidRPr="00DF6D89">
        <w:rPr>
          <w:lang w:val="en-US"/>
        </w:rPr>
        <w:t>Task 1: Add a local password model class.</w:t>
      </w:r>
    </w:p>
    <w:p w:rsidR="00DF6D89" w:rsidRPr="00434180" w:rsidRDefault="00DF6D89" w:rsidP="00352878">
      <w:pPr>
        <w:pStyle w:val="Listeafsnit"/>
        <w:numPr>
          <w:ilvl w:val="0"/>
          <w:numId w:val="161"/>
        </w:numPr>
        <w:rPr>
          <w:lang w:val="en-US"/>
        </w:rPr>
      </w:pPr>
      <w:r w:rsidRPr="00434180">
        <w:rPr>
          <w:lang w:val="en-US"/>
        </w:rPr>
        <w:t>Add a new class to the AccountModelClasses.cs file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Name of the class: LocalPassword</w:t>
      </w:r>
    </w:p>
    <w:p w:rsidR="00DF6D89" w:rsidRPr="00434180" w:rsidRDefault="00DF6D89" w:rsidP="00352878">
      <w:pPr>
        <w:pStyle w:val="Listeafsnit"/>
        <w:numPr>
          <w:ilvl w:val="0"/>
          <w:numId w:val="161"/>
        </w:numPr>
        <w:rPr>
          <w:lang w:val="en-US"/>
        </w:rPr>
      </w:pPr>
      <w:r w:rsidRPr="00434180">
        <w:rPr>
          <w:lang w:val="en-US"/>
        </w:rPr>
        <w:t>Add a new property to the LocalPassword class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Type: string</w:t>
      </w:r>
    </w:p>
    <w:p w:rsidR="00DF6D89" w:rsidRPr="00434180" w:rsidRDefault="00DF6D89" w:rsidP="00434180">
      <w:pPr>
        <w:pStyle w:val="Listeafsnit"/>
        <w:numPr>
          <w:ilvl w:val="1"/>
          <w:numId w:val="118"/>
        </w:numPr>
        <w:rPr>
          <w:lang w:val="en-US"/>
        </w:rPr>
      </w:pPr>
      <w:r w:rsidRPr="00434180">
        <w:rPr>
          <w:lang w:val="en-US"/>
        </w:rPr>
        <w:t>Name: OldPassword</w:t>
      </w:r>
    </w:p>
    <w:p w:rsidR="00DF6D89" w:rsidRPr="00434180" w:rsidRDefault="00DF6D89" w:rsidP="00434180">
      <w:pPr>
        <w:pStyle w:val="Listeafsnit"/>
        <w:numPr>
          <w:ilvl w:val="1"/>
          <w:numId w:val="118"/>
        </w:numPr>
        <w:rPr>
          <w:lang w:val="en-US"/>
        </w:rPr>
      </w:pPr>
      <w:r w:rsidRPr="00434180">
        <w:rPr>
          <w:lang w:val="en-US"/>
        </w:rPr>
        <w:t>Access: Read/Write</w:t>
      </w:r>
    </w:p>
    <w:p w:rsidR="00DF6D89" w:rsidRPr="00434180" w:rsidRDefault="00DF6D89" w:rsidP="00434180">
      <w:pPr>
        <w:pStyle w:val="Listeafsnit"/>
        <w:numPr>
          <w:ilvl w:val="1"/>
          <w:numId w:val="118"/>
        </w:numPr>
        <w:rPr>
          <w:lang w:val="en-US"/>
        </w:rPr>
      </w:pPr>
      <w:r w:rsidRPr="00434180">
        <w:rPr>
          <w:lang w:val="en-US"/>
        </w:rPr>
        <w:t>Data type: Password</w:t>
      </w:r>
    </w:p>
    <w:p w:rsidR="00DF6D89" w:rsidRPr="00434180" w:rsidRDefault="00DF6D89" w:rsidP="00434180">
      <w:pPr>
        <w:pStyle w:val="Listeafsnit"/>
        <w:numPr>
          <w:ilvl w:val="1"/>
          <w:numId w:val="118"/>
        </w:numPr>
        <w:rPr>
          <w:lang w:val="en-US"/>
        </w:rPr>
      </w:pPr>
      <w:r w:rsidRPr="00434180">
        <w:rPr>
          <w:lang w:val="en-US"/>
        </w:rPr>
        <w:t>Annotation: [Required]</w:t>
      </w:r>
    </w:p>
    <w:p w:rsidR="00DF6D89" w:rsidRPr="00434180" w:rsidRDefault="00DF6D89" w:rsidP="00434180">
      <w:pPr>
        <w:pStyle w:val="Listeafsnit"/>
        <w:numPr>
          <w:ilvl w:val="1"/>
          <w:numId w:val="118"/>
        </w:numPr>
        <w:rPr>
          <w:lang w:val="en-US"/>
        </w:rPr>
      </w:pPr>
      <w:r w:rsidRPr="00434180">
        <w:rPr>
          <w:lang w:val="en-US"/>
        </w:rPr>
        <w:t>Display name: Current password</w:t>
      </w:r>
    </w:p>
    <w:p w:rsidR="00DF6D89" w:rsidRPr="00434180" w:rsidRDefault="00DF6D89" w:rsidP="00352878">
      <w:pPr>
        <w:pStyle w:val="Listeafsnit"/>
        <w:numPr>
          <w:ilvl w:val="0"/>
          <w:numId w:val="161"/>
        </w:numPr>
        <w:rPr>
          <w:lang w:val="en-US"/>
        </w:rPr>
      </w:pPr>
      <w:r w:rsidRPr="00434180">
        <w:rPr>
          <w:lang w:val="en-US"/>
        </w:rPr>
        <w:t>Add a new property to the LocalPassword class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Type: string</w:t>
      </w:r>
    </w:p>
    <w:p w:rsidR="00DF6D89" w:rsidRPr="00434180" w:rsidRDefault="00DF6D89" w:rsidP="00434180">
      <w:pPr>
        <w:pStyle w:val="Listeafsnit"/>
        <w:numPr>
          <w:ilvl w:val="1"/>
          <w:numId w:val="118"/>
        </w:numPr>
        <w:rPr>
          <w:lang w:val="en-US"/>
        </w:rPr>
      </w:pPr>
      <w:r w:rsidRPr="00434180">
        <w:rPr>
          <w:lang w:val="en-US"/>
        </w:rPr>
        <w:t>Name: NewPassword</w:t>
      </w:r>
    </w:p>
    <w:p w:rsidR="00DF6D89" w:rsidRPr="00434180" w:rsidRDefault="00DF6D89" w:rsidP="00434180">
      <w:pPr>
        <w:pStyle w:val="Listeafsnit"/>
        <w:numPr>
          <w:ilvl w:val="1"/>
          <w:numId w:val="118"/>
        </w:numPr>
        <w:rPr>
          <w:lang w:val="en-US"/>
        </w:rPr>
      </w:pPr>
      <w:r w:rsidRPr="00434180">
        <w:rPr>
          <w:lang w:val="en-US"/>
        </w:rPr>
        <w:t>Access: Read/Write</w:t>
      </w:r>
    </w:p>
    <w:p w:rsidR="00DF6D89" w:rsidRPr="00434180" w:rsidRDefault="00DF6D89" w:rsidP="00434180">
      <w:pPr>
        <w:pStyle w:val="Listeafsnit"/>
        <w:numPr>
          <w:ilvl w:val="1"/>
          <w:numId w:val="118"/>
        </w:numPr>
        <w:rPr>
          <w:lang w:val="en-US"/>
        </w:rPr>
      </w:pPr>
      <w:r w:rsidRPr="00434180">
        <w:rPr>
          <w:lang w:val="en-US"/>
        </w:rPr>
        <w:t>Data type: Password</w:t>
      </w:r>
    </w:p>
    <w:p w:rsidR="00DF6D89" w:rsidRPr="00434180" w:rsidRDefault="00DF6D89" w:rsidP="00434180">
      <w:pPr>
        <w:pStyle w:val="Listeafsnit"/>
        <w:numPr>
          <w:ilvl w:val="1"/>
          <w:numId w:val="118"/>
        </w:numPr>
        <w:rPr>
          <w:lang w:val="en-US"/>
        </w:rPr>
      </w:pPr>
      <w:r w:rsidRPr="00434180">
        <w:rPr>
          <w:lang w:val="en-US"/>
        </w:rPr>
        <w:t>Annotation: [Required]</w:t>
      </w:r>
    </w:p>
    <w:p w:rsidR="00DF6D89" w:rsidRPr="00434180" w:rsidRDefault="00DF6D89" w:rsidP="00434180">
      <w:pPr>
        <w:pStyle w:val="Listeafsnit"/>
        <w:numPr>
          <w:ilvl w:val="1"/>
          <w:numId w:val="118"/>
        </w:numPr>
        <w:rPr>
          <w:lang w:val="en-US"/>
        </w:rPr>
      </w:pPr>
      <w:r w:rsidRPr="00434180">
        <w:rPr>
          <w:lang w:val="en-US"/>
        </w:rPr>
        <w:t>Display name: New password</w:t>
      </w:r>
    </w:p>
    <w:p w:rsidR="00DF6D89" w:rsidRPr="00434180" w:rsidRDefault="00DF6D89" w:rsidP="00352878">
      <w:pPr>
        <w:pStyle w:val="Listeafsnit"/>
        <w:numPr>
          <w:ilvl w:val="0"/>
          <w:numId w:val="161"/>
        </w:numPr>
        <w:rPr>
          <w:lang w:val="en-US"/>
        </w:rPr>
      </w:pPr>
      <w:r w:rsidRPr="00434180">
        <w:rPr>
          <w:lang w:val="en-US"/>
        </w:rPr>
        <w:t>Add a new property to the LocalPassword class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Type: string</w:t>
      </w:r>
    </w:p>
    <w:p w:rsidR="00DF6D89" w:rsidRPr="00434180" w:rsidRDefault="00DF6D89" w:rsidP="00434180">
      <w:pPr>
        <w:pStyle w:val="Listeafsnit"/>
        <w:numPr>
          <w:ilvl w:val="1"/>
          <w:numId w:val="118"/>
        </w:numPr>
        <w:rPr>
          <w:lang w:val="en-US"/>
        </w:rPr>
      </w:pPr>
      <w:r w:rsidRPr="00434180">
        <w:rPr>
          <w:lang w:val="en-US"/>
        </w:rPr>
        <w:t>Name: ConfirmPassword</w:t>
      </w:r>
    </w:p>
    <w:p w:rsidR="00DF6D89" w:rsidRPr="00434180" w:rsidRDefault="00DF6D89" w:rsidP="00434180">
      <w:pPr>
        <w:pStyle w:val="Listeafsnit"/>
        <w:numPr>
          <w:ilvl w:val="1"/>
          <w:numId w:val="118"/>
        </w:numPr>
        <w:rPr>
          <w:lang w:val="en-US"/>
        </w:rPr>
      </w:pPr>
      <w:r w:rsidRPr="00434180">
        <w:rPr>
          <w:lang w:val="en-US"/>
        </w:rPr>
        <w:t>Access: Read/Write</w:t>
      </w:r>
    </w:p>
    <w:p w:rsidR="00DF6D89" w:rsidRPr="00434180" w:rsidRDefault="00DF6D89" w:rsidP="00434180">
      <w:pPr>
        <w:pStyle w:val="Listeafsnit"/>
        <w:numPr>
          <w:ilvl w:val="1"/>
          <w:numId w:val="118"/>
        </w:numPr>
        <w:rPr>
          <w:lang w:val="en-US"/>
        </w:rPr>
      </w:pPr>
      <w:r w:rsidRPr="00434180">
        <w:rPr>
          <w:lang w:val="en-US"/>
        </w:rPr>
        <w:t>Data type: Password</w:t>
      </w:r>
    </w:p>
    <w:p w:rsidR="00DF6D89" w:rsidRPr="00434180" w:rsidRDefault="00DF6D89" w:rsidP="00434180">
      <w:pPr>
        <w:pStyle w:val="Listeafsnit"/>
        <w:numPr>
          <w:ilvl w:val="1"/>
          <w:numId w:val="118"/>
        </w:numPr>
        <w:rPr>
          <w:lang w:val="en-US"/>
        </w:rPr>
      </w:pPr>
      <w:r w:rsidRPr="00434180">
        <w:rPr>
          <w:lang w:val="en-US"/>
        </w:rPr>
        <w:t>Display name: Confirm new password</w:t>
      </w:r>
    </w:p>
    <w:p w:rsidR="00DF6D89" w:rsidRPr="00434180" w:rsidRDefault="00DF6D89" w:rsidP="00434180">
      <w:pPr>
        <w:pStyle w:val="Listeafsnit"/>
        <w:numPr>
          <w:ilvl w:val="1"/>
          <w:numId w:val="118"/>
        </w:numPr>
        <w:rPr>
          <w:lang w:val="en-US"/>
        </w:rPr>
      </w:pPr>
      <w:r w:rsidRPr="00434180">
        <w:rPr>
          <w:lang w:val="en-US"/>
        </w:rPr>
        <w:t>Use the Compare annotation to ensure this property matches the NewPassword property.</w:t>
      </w:r>
    </w:p>
    <w:p w:rsidR="00DF6D89" w:rsidRPr="00434180" w:rsidRDefault="00DF6D89" w:rsidP="00352878">
      <w:pPr>
        <w:pStyle w:val="Listeafsnit"/>
        <w:numPr>
          <w:ilvl w:val="0"/>
          <w:numId w:val="161"/>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2: Add reset password actions.</w:t>
      </w:r>
    </w:p>
    <w:p w:rsidR="00DF6D89" w:rsidRPr="00434180" w:rsidRDefault="00DF6D89" w:rsidP="00352878">
      <w:pPr>
        <w:pStyle w:val="Listeafsnit"/>
        <w:numPr>
          <w:ilvl w:val="0"/>
          <w:numId w:val="162"/>
        </w:numPr>
        <w:rPr>
          <w:lang w:val="en-US"/>
        </w:rPr>
      </w:pPr>
      <w:r w:rsidRPr="00434180">
        <w:rPr>
          <w:lang w:val="en-US"/>
        </w:rPr>
        <w:t>In the AccountController class, add a new enumeration by using the following information:</w:t>
      </w:r>
    </w:p>
    <w:p w:rsidR="00DF6D89" w:rsidRPr="00434180" w:rsidRDefault="00DF6D89" w:rsidP="00434180">
      <w:pPr>
        <w:pStyle w:val="Listeafsnit"/>
        <w:numPr>
          <w:ilvl w:val="1"/>
          <w:numId w:val="118"/>
        </w:numPr>
        <w:rPr>
          <w:lang w:val="en-US"/>
        </w:rPr>
      </w:pPr>
      <w:r w:rsidRPr="00434180">
        <w:rPr>
          <w:lang w:val="en-US"/>
        </w:rPr>
        <w:lastRenderedPageBreak/>
        <w:t>Scope: public</w:t>
      </w:r>
    </w:p>
    <w:p w:rsidR="00DF6D89" w:rsidRPr="00434180" w:rsidRDefault="00DF6D89" w:rsidP="00434180">
      <w:pPr>
        <w:pStyle w:val="Listeafsnit"/>
        <w:numPr>
          <w:ilvl w:val="1"/>
          <w:numId w:val="118"/>
        </w:numPr>
        <w:rPr>
          <w:lang w:val="en-US"/>
        </w:rPr>
      </w:pPr>
      <w:r w:rsidRPr="00434180">
        <w:rPr>
          <w:lang w:val="en-US"/>
        </w:rPr>
        <w:t>Name: ManageMessageId</w:t>
      </w:r>
    </w:p>
    <w:p w:rsidR="00DF6D89" w:rsidRPr="00434180" w:rsidRDefault="00DF6D89" w:rsidP="00434180">
      <w:pPr>
        <w:pStyle w:val="Listeafsnit"/>
        <w:numPr>
          <w:ilvl w:val="1"/>
          <w:numId w:val="118"/>
        </w:numPr>
        <w:rPr>
          <w:lang w:val="en-US"/>
        </w:rPr>
      </w:pPr>
      <w:r w:rsidRPr="00434180">
        <w:rPr>
          <w:lang w:val="en-US"/>
        </w:rPr>
        <w:t>Values: ChangePasswordSuccess, SetPasswordSuccess</w:t>
      </w:r>
    </w:p>
    <w:p w:rsidR="00DF6D89" w:rsidRPr="00434180" w:rsidRDefault="00DF6D89" w:rsidP="00352878">
      <w:pPr>
        <w:pStyle w:val="Listeafsnit"/>
        <w:numPr>
          <w:ilvl w:val="0"/>
          <w:numId w:val="162"/>
        </w:numPr>
        <w:rPr>
          <w:lang w:val="en-US"/>
        </w:rPr>
      </w:pPr>
      <w:r w:rsidRPr="00434180">
        <w:rPr>
          <w:lang w:val="en-US"/>
        </w:rPr>
        <w:t>Add a new action to the AccountController class by using the following information:</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Return type: ActionResult</w:t>
      </w:r>
    </w:p>
    <w:p w:rsidR="00DF6D89" w:rsidRPr="00434180" w:rsidRDefault="00DF6D89" w:rsidP="00434180">
      <w:pPr>
        <w:pStyle w:val="Listeafsnit"/>
        <w:numPr>
          <w:ilvl w:val="1"/>
          <w:numId w:val="118"/>
        </w:numPr>
        <w:rPr>
          <w:lang w:val="en-US"/>
        </w:rPr>
      </w:pPr>
      <w:r w:rsidRPr="00434180">
        <w:rPr>
          <w:lang w:val="en-US"/>
        </w:rPr>
        <w:t>Name: ResetPassword</w:t>
      </w:r>
    </w:p>
    <w:p w:rsidR="00DF6D89" w:rsidRPr="00434180" w:rsidRDefault="00DF6D89" w:rsidP="00434180">
      <w:pPr>
        <w:pStyle w:val="Listeafsnit"/>
        <w:numPr>
          <w:ilvl w:val="1"/>
          <w:numId w:val="118"/>
        </w:numPr>
        <w:rPr>
          <w:lang w:val="en-US"/>
        </w:rPr>
      </w:pPr>
      <w:r w:rsidRPr="00434180">
        <w:rPr>
          <w:lang w:val="en-US"/>
        </w:rPr>
        <w:t>Parameters: an optional ManageMessageId object named message</w:t>
      </w:r>
    </w:p>
    <w:p w:rsidR="00DF6D89" w:rsidRPr="00434180" w:rsidRDefault="00DF6D89" w:rsidP="00352878">
      <w:pPr>
        <w:pStyle w:val="Listeafsnit"/>
        <w:numPr>
          <w:ilvl w:val="0"/>
          <w:numId w:val="162"/>
        </w:numPr>
        <w:rPr>
          <w:lang w:val="en-US"/>
        </w:rPr>
      </w:pPr>
      <w:r w:rsidRPr="00434180">
        <w:rPr>
          <w:lang w:val="en-US"/>
        </w:rPr>
        <w:t>If the message parameter is not null, set the ViewBag.StatusMessage property to Your password</w:t>
      </w:r>
      <w:r w:rsidR="00434180" w:rsidRPr="00434180">
        <w:rPr>
          <w:lang w:val="en-US"/>
        </w:rPr>
        <w:t xml:space="preserve"> </w:t>
      </w:r>
      <w:r w:rsidRPr="00434180">
        <w:rPr>
          <w:lang w:val="en-US"/>
        </w:rPr>
        <w:t>has been changed.</w:t>
      </w:r>
    </w:p>
    <w:p w:rsidR="00DF6D89" w:rsidRPr="00434180" w:rsidRDefault="00DF6D89" w:rsidP="00352878">
      <w:pPr>
        <w:pStyle w:val="Listeafsnit"/>
        <w:numPr>
          <w:ilvl w:val="0"/>
          <w:numId w:val="162"/>
        </w:numPr>
        <w:rPr>
          <w:lang w:val="en-US"/>
        </w:rPr>
      </w:pPr>
      <w:r w:rsidRPr="00434180">
        <w:rPr>
          <w:lang w:val="en-US"/>
        </w:rPr>
        <w:t>Set the ViewBag.ReturnUrl property to the URL of the ResetPassword action.</w:t>
      </w:r>
    </w:p>
    <w:p w:rsidR="00DF6D89" w:rsidRPr="00434180" w:rsidRDefault="00DF6D89" w:rsidP="00352878">
      <w:pPr>
        <w:pStyle w:val="Listeafsnit"/>
        <w:numPr>
          <w:ilvl w:val="0"/>
          <w:numId w:val="162"/>
        </w:numPr>
        <w:rPr>
          <w:lang w:val="en-US"/>
        </w:rPr>
      </w:pPr>
      <w:r w:rsidRPr="00434180">
        <w:rPr>
          <w:lang w:val="en-US"/>
        </w:rPr>
        <w:t>Return a view named ResetPassword.</w:t>
      </w:r>
    </w:p>
    <w:p w:rsidR="00DF6D89" w:rsidRPr="00434180" w:rsidRDefault="00DF6D89" w:rsidP="00352878">
      <w:pPr>
        <w:pStyle w:val="Listeafsnit"/>
        <w:numPr>
          <w:ilvl w:val="0"/>
          <w:numId w:val="162"/>
        </w:numPr>
        <w:rPr>
          <w:lang w:val="en-US"/>
        </w:rPr>
      </w:pPr>
      <w:r w:rsidRPr="00434180">
        <w:rPr>
          <w:lang w:val="en-US"/>
        </w:rPr>
        <w:t>Add a new action to the AccountController class by using the following information:</w:t>
      </w:r>
    </w:p>
    <w:p w:rsidR="00DF6D89" w:rsidRPr="00434180" w:rsidRDefault="00DF6D89" w:rsidP="00434180">
      <w:pPr>
        <w:pStyle w:val="Listeafsnit"/>
        <w:numPr>
          <w:ilvl w:val="1"/>
          <w:numId w:val="118"/>
        </w:numPr>
        <w:rPr>
          <w:lang w:val="en-US"/>
        </w:rPr>
      </w:pPr>
      <w:r w:rsidRPr="00434180">
        <w:rPr>
          <w:lang w:val="en-US"/>
        </w:rPr>
        <w:t>Annotation: HttpPost</w:t>
      </w:r>
    </w:p>
    <w:p w:rsidR="00DF6D89" w:rsidRPr="00434180" w:rsidRDefault="00DF6D89" w:rsidP="00434180">
      <w:pPr>
        <w:pStyle w:val="Listeafsnit"/>
        <w:numPr>
          <w:ilvl w:val="1"/>
          <w:numId w:val="118"/>
        </w:numPr>
        <w:rPr>
          <w:lang w:val="en-US"/>
        </w:rPr>
      </w:pPr>
      <w:r w:rsidRPr="00434180">
        <w:rPr>
          <w:lang w:val="en-US"/>
        </w:rPr>
        <w:t>Scope: public</w:t>
      </w:r>
    </w:p>
    <w:p w:rsidR="00DF6D89" w:rsidRPr="00434180" w:rsidRDefault="00DF6D89" w:rsidP="00434180">
      <w:pPr>
        <w:pStyle w:val="Listeafsnit"/>
        <w:numPr>
          <w:ilvl w:val="1"/>
          <w:numId w:val="118"/>
        </w:numPr>
        <w:rPr>
          <w:lang w:val="en-US"/>
        </w:rPr>
      </w:pPr>
      <w:r w:rsidRPr="00434180">
        <w:rPr>
          <w:lang w:val="en-US"/>
        </w:rPr>
        <w:t>Return type: ActionResult</w:t>
      </w:r>
    </w:p>
    <w:p w:rsidR="00DF6D89" w:rsidRPr="00434180" w:rsidRDefault="00DF6D89" w:rsidP="00434180">
      <w:pPr>
        <w:pStyle w:val="Listeafsnit"/>
        <w:numPr>
          <w:ilvl w:val="1"/>
          <w:numId w:val="118"/>
        </w:numPr>
        <w:rPr>
          <w:lang w:val="en-US"/>
        </w:rPr>
      </w:pPr>
      <w:r w:rsidRPr="00434180">
        <w:rPr>
          <w:lang w:val="en-US"/>
        </w:rPr>
        <w:t>Name: ResetPassword</w:t>
      </w:r>
    </w:p>
    <w:p w:rsidR="00DF6D89" w:rsidRPr="00434180" w:rsidRDefault="00DF6D89" w:rsidP="00434180">
      <w:pPr>
        <w:pStyle w:val="Listeafsnit"/>
        <w:numPr>
          <w:ilvl w:val="1"/>
          <w:numId w:val="118"/>
        </w:numPr>
        <w:rPr>
          <w:lang w:val="en-US"/>
        </w:rPr>
      </w:pPr>
      <w:r w:rsidRPr="00434180">
        <w:rPr>
          <w:lang w:val="en-US"/>
        </w:rPr>
        <w:t>Parameter: a LocalPassword object named model</w:t>
      </w:r>
    </w:p>
    <w:p w:rsidR="00DF6D89" w:rsidRPr="00434180" w:rsidRDefault="00DF6D89" w:rsidP="00352878">
      <w:pPr>
        <w:pStyle w:val="Listeafsnit"/>
        <w:numPr>
          <w:ilvl w:val="0"/>
          <w:numId w:val="162"/>
        </w:numPr>
        <w:rPr>
          <w:lang w:val="en-US"/>
        </w:rPr>
      </w:pPr>
      <w:r w:rsidRPr="00434180">
        <w:rPr>
          <w:lang w:val="en-US"/>
        </w:rPr>
        <w:t>In the new ResetPassword action for the HTTP POST verb, set the ViewB</w:t>
      </w:r>
      <w:r w:rsidR="00434180" w:rsidRPr="00434180">
        <w:rPr>
          <w:lang w:val="en-US"/>
        </w:rPr>
        <w:t xml:space="preserve">ag.ReturnUrl property to </w:t>
      </w:r>
      <w:r w:rsidRPr="00434180">
        <w:rPr>
          <w:lang w:val="en-US"/>
        </w:rPr>
        <w:t>the URL of the ResetPassword action.</w:t>
      </w:r>
    </w:p>
    <w:p w:rsidR="00DF6D89" w:rsidRPr="00434180" w:rsidRDefault="00DF6D89" w:rsidP="00352878">
      <w:pPr>
        <w:pStyle w:val="Listeafsnit"/>
        <w:numPr>
          <w:ilvl w:val="0"/>
          <w:numId w:val="162"/>
        </w:numPr>
        <w:rPr>
          <w:lang w:val="en-US"/>
        </w:rPr>
      </w:pPr>
      <w:r w:rsidRPr="00434180">
        <w:rPr>
          <w:lang w:val="en-US"/>
        </w:rPr>
        <w:t>Include an if statement to check whether the ModelState is valid.</w:t>
      </w:r>
    </w:p>
    <w:p w:rsidR="00DF6D89" w:rsidRPr="00434180" w:rsidRDefault="00DF6D89" w:rsidP="00352878">
      <w:pPr>
        <w:pStyle w:val="Listeafsnit"/>
        <w:numPr>
          <w:ilvl w:val="0"/>
          <w:numId w:val="162"/>
        </w:numPr>
        <w:rPr>
          <w:lang w:val="en-US"/>
        </w:rPr>
      </w:pPr>
      <w:r w:rsidRPr="00434180">
        <w:rPr>
          <w:lang w:val="en-US"/>
        </w:rPr>
        <w:t>If the ModelState is valid, create a new Boolean variable named changePasswordSucceeded, and</w:t>
      </w:r>
      <w:r w:rsidR="00434180" w:rsidRPr="00434180">
        <w:rPr>
          <w:lang w:val="en-US"/>
        </w:rPr>
        <w:t xml:space="preserve"> </w:t>
      </w:r>
      <w:r w:rsidRPr="00434180">
        <w:rPr>
          <w:lang w:val="en-US"/>
        </w:rPr>
        <w:t>then add a try… catch block that catches all exceptions.</w:t>
      </w:r>
    </w:p>
    <w:p w:rsidR="00DF6D89" w:rsidRPr="00434180" w:rsidRDefault="00DF6D89" w:rsidP="00352878">
      <w:pPr>
        <w:pStyle w:val="Listeafsnit"/>
        <w:numPr>
          <w:ilvl w:val="0"/>
          <w:numId w:val="162"/>
        </w:numPr>
        <w:rPr>
          <w:lang w:val="en-US"/>
        </w:rPr>
      </w:pPr>
      <w:r w:rsidRPr="00434180">
        <w:rPr>
          <w:lang w:val="en-US"/>
        </w:rPr>
        <w:t>In the try block, change the user’s password by using the following information:</w:t>
      </w:r>
    </w:p>
    <w:p w:rsidR="00DF6D89" w:rsidRPr="00434180" w:rsidRDefault="00DF6D89" w:rsidP="00434180">
      <w:pPr>
        <w:pStyle w:val="Listeafsnit"/>
        <w:numPr>
          <w:ilvl w:val="1"/>
          <w:numId w:val="118"/>
        </w:numPr>
        <w:rPr>
          <w:lang w:val="en-US"/>
        </w:rPr>
      </w:pPr>
      <w:r w:rsidRPr="00434180">
        <w:rPr>
          <w:lang w:val="en-US"/>
        </w:rPr>
        <w:t>Method: Membership.Provider.ChangePassword</w:t>
      </w:r>
    </w:p>
    <w:p w:rsidR="00DF6D89" w:rsidRPr="00434180" w:rsidRDefault="00DF6D89" w:rsidP="00434180">
      <w:pPr>
        <w:pStyle w:val="Listeafsnit"/>
        <w:numPr>
          <w:ilvl w:val="1"/>
          <w:numId w:val="118"/>
        </w:numPr>
        <w:rPr>
          <w:lang w:val="en-US"/>
        </w:rPr>
      </w:pPr>
      <w:r w:rsidRPr="00434180">
        <w:rPr>
          <w:lang w:val="en-US"/>
        </w:rPr>
        <w:t>User name: User.Identity.Name</w:t>
      </w:r>
    </w:p>
    <w:p w:rsidR="00DF6D89" w:rsidRPr="00434180" w:rsidRDefault="00DF6D89" w:rsidP="00434180">
      <w:pPr>
        <w:pStyle w:val="Listeafsnit"/>
        <w:numPr>
          <w:ilvl w:val="1"/>
          <w:numId w:val="118"/>
        </w:numPr>
        <w:rPr>
          <w:lang w:val="en-US"/>
        </w:rPr>
      </w:pPr>
      <w:r w:rsidRPr="00434180">
        <w:rPr>
          <w:lang w:val="en-US"/>
        </w:rPr>
        <w:t>Old password: model.OldPassword</w:t>
      </w:r>
    </w:p>
    <w:p w:rsidR="00DF6D89" w:rsidRPr="00434180" w:rsidRDefault="00DF6D89" w:rsidP="00434180">
      <w:pPr>
        <w:pStyle w:val="Listeafsnit"/>
        <w:numPr>
          <w:ilvl w:val="1"/>
          <w:numId w:val="118"/>
        </w:numPr>
        <w:rPr>
          <w:lang w:val="en-US"/>
        </w:rPr>
      </w:pPr>
      <w:r w:rsidRPr="00434180">
        <w:rPr>
          <w:lang w:val="en-US"/>
        </w:rPr>
        <w:t>New password: model.NewPassword</w:t>
      </w:r>
    </w:p>
    <w:p w:rsidR="00DF6D89" w:rsidRPr="00434180" w:rsidRDefault="00DF6D89" w:rsidP="00434180">
      <w:pPr>
        <w:pStyle w:val="Listeafsnit"/>
        <w:numPr>
          <w:ilvl w:val="1"/>
          <w:numId w:val="118"/>
        </w:numPr>
        <w:rPr>
          <w:lang w:val="en-US"/>
        </w:rPr>
      </w:pPr>
      <w:r w:rsidRPr="00434180">
        <w:rPr>
          <w:lang w:val="en-US"/>
        </w:rPr>
        <w:t>Store the result in changePasswordSucceeded</w:t>
      </w:r>
    </w:p>
    <w:p w:rsidR="00DF6D89" w:rsidRPr="00434180" w:rsidRDefault="00DF6D89" w:rsidP="00352878">
      <w:pPr>
        <w:pStyle w:val="Listeafsnit"/>
        <w:numPr>
          <w:ilvl w:val="0"/>
          <w:numId w:val="162"/>
        </w:numPr>
        <w:rPr>
          <w:lang w:val="en-US"/>
        </w:rPr>
      </w:pPr>
      <w:r w:rsidRPr="00434180">
        <w:rPr>
          <w:lang w:val="en-US"/>
        </w:rPr>
        <w:t>In the catch block, set the changePasswordSucceeded variable to false.</w:t>
      </w:r>
    </w:p>
    <w:p w:rsidR="00DF6D89" w:rsidRPr="00434180" w:rsidRDefault="00DF6D89" w:rsidP="00352878">
      <w:pPr>
        <w:pStyle w:val="Listeafsnit"/>
        <w:numPr>
          <w:ilvl w:val="0"/>
          <w:numId w:val="162"/>
        </w:numPr>
        <w:rPr>
          <w:lang w:val="en-US"/>
        </w:rPr>
      </w:pPr>
      <w:r w:rsidRPr="00434180">
        <w:rPr>
          <w:lang w:val="en-US"/>
        </w:rPr>
        <w:t>After the try…catch code block, if changePasswordSucceeded is true, redirect to the</w:t>
      </w:r>
      <w:r w:rsidR="00434180" w:rsidRPr="00434180">
        <w:rPr>
          <w:lang w:val="en-US"/>
        </w:rPr>
        <w:t xml:space="preserve"> </w:t>
      </w:r>
      <w:r w:rsidRPr="00434180">
        <w:rPr>
          <w:lang w:val="en-US"/>
        </w:rPr>
        <w:t>ResetPassword action and pass the ManageMessageId.ChangePasswordSucccess value to the</w:t>
      </w:r>
      <w:r w:rsidR="00434180" w:rsidRPr="00434180">
        <w:rPr>
          <w:lang w:val="en-US"/>
        </w:rPr>
        <w:t xml:space="preserve"> </w:t>
      </w:r>
      <w:r w:rsidRPr="00434180">
        <w:rPr>
          <w:lang w:val="en-US"/>
        </w:rPr>
        <w:t>message parameter.</w:t>
      </w:r>
    </w:p>
    <w:p w:rsidR="00DF6D89" w:rsidRPr="00434180" w:rsidRDefault="00DF6D89" w:rsidP="00352878">
      <w:pPr>
        <w:pStyle w:val="Listeafsnit"/>
        <w:numPr>
          <w:ilvl w:val="0"/>
          <w:numId w:val="162"/>
        </w:numPr>
        <w:rPr>
          <w:lang w:val="en-US"/>
        </w:rPr>
      </w:pPr>
      <w:r w:rsidRPr="00434180">
        <w:rPr>
          <w:lang w:val="en-US"/>
        </w:rPr>
        <w:t>If changePasswordSucceeded is false, add a model error to the ModelState object by using the</w:t>
      </w:r>
      <w:r w:rsidR="00434180" w:rsidRPr="00434180">
        <w:rPr>
          <w:lang w:val="en-US"/>
        </w:rPr>
        <w:t xml:space="preserve"> </w:t>
      </w:r>
      <w:r w:rsidRPr="00434180">
        <w:rPr>
          <w:lang w:val="en-US"/>
        </w:rPr>
        <w:t>following information:</w:t>
      </w:r>
    </w:p>
    <w:p w:rsidR="00DF6D89" w:rsidRPr="00434180" w:rsidRDefault="00DF6D89" w:rsidP="00434180">
      <w:pPr>
        <w:pStyle w:val="Listeafsnit"/>
        <w:numPr>
          <w:ilvl w:val="1"/>
          <w:numId w:val="118"/>
        </w:numPr>
        <w:rPr>
          <w:lang w:val="en-US"/>
        </w:rPr>
      </w:pPr>
      <w:r w:rsidRPr="00434180">
        <w:rPr>
          <w:lang w:val="en-US"/>
        </w:rPr>
        <w:t>Key: An empty string</w:t>
      </w:r>
    </w:p>
    <w:p w:rsidR="00DF6D89" w:rsidRPr="00434180" w:rsidRDefault="00DF6D89" w:rsidP="00434180">
      <w:pPr>
        <w:pStyle w:val="Listeafsnit"/>
        <w:numPr>
          <w:ilvl w:val="1"/>
          <w:numId w:val="118"/>
        </w:numPr>
        <w:rPr>
          <w:lang w:val="en-US"/>
        </w:rPr>
      </w:pPr>
      <w:r w:rsidRPr="00434180">
        <w:rPr>
          <w:lang w:val="en-US"/>
        </w:rPr>
        <w:t>Message: The current password is incorrect or the new password is invalid</w:t>
      </w:r>
    </w:p>
    <w:p w:rsidR="00DF6D89" w:rsidRPr="00434180" w:rsidRDefault="00DF6D89" w:rsidP="00352878">
      <w:pPr>
        <w:pStyle w:val="Listeafsnit"/>
        <w:numPr>
          <w:ilvl w:val="0"/>
          <w:numId w:val="162"/>
        </w:numPr>
        <w:rPr>
          <w:lang w:val="en-US"/>
        </w:rPr>
      </w:pPr>
      <w:r w:rsidRPr="00434180">
        <w:rPr>
          <w:lang w:val="en-US"/>
        </w:rPr>
        <w:t>If the ModelState is not valid, return the current view and pass the model object so that the errors</w:t>
      </w:r>
      <w:r w:rsidR="00434180" w:rsidRPr="00434180">
        <w:rPr>
          <w:lang w:val="en-US"/>
        </w:rPr>
        <w:t xml:space="preserve"> </w:t>
      </w:r>
      <w:r w:rsidRPr="00434180">
        <w:rPr>
          <w:lang w:val="en-US"/>
        </w:rPr>
        <w:t>can be corrected.</w:t>
      </w:r>
    </w:p>
    <w:p w:rsidR="00DF6D89" w:rsidRPr="00434180" w:rsidRDefault="00DF6D89" w:rsidP="00352878">
      <w:pPr>
        <w:pStyle w:val="Listeafsnit"/>
        <w:numPr>
          <w:ilvl w:val="0"/>
          <w:numId w:val="162"/>
        </w:numPr>
        <w:rPr>
          <w:lang w:val="en-US"/>
        </w:rPr>
      </w:pPr>
      <w:r w:rsidRPr="00434180">
        <w:rPr>
          <w:lang w:val="en-US"/>
        </w:rPr>
        <w:t>Save all the changes.</w:t>
      </w:r>
    </w:p>
    <w:p w:rsidR="00DF6D89" w:rsidRPr="00DF6D89" w:rsidRDefault="00DF6D89" w:rsidP="00434180">
      <w:pPr>
        <w:pStyle w:val="Overskrift3"/>
        <w:rPr>
          <w:lang w:val="en-US"/>
        </w:rPr>
      </w:pPr>
      <w:r w:rsidRPr="00DF6D89">
        <w:rPr>
          <w:lang w:val="en-US"/>
        </w:rPr>
        <w:t>Task 3: Import the reset password view.</w:t>
      </w:r>
    </w:p>
    <w:p w:rsidR="00DF6D89" w:rsidRPr="00D83D99" w:rsidRDefault="00DF6D89" w:rsidP="00352878">
      <w:pPr>
        <w:pStyle w:val="Listeafsnit"/>
        <w:numPr>
          <w:ilvl w:val="0"/>
          <w:numId w:val="163"/>
        </w:numPr>
        <w:rPr>
          <w:lang w:val="en-US"/>
        </w:rPr>
      </w:pPr>
      <w:r w:rsidRPr="00D83D99">
        <w:rPr>
          <w:lang w:val="en-US"/>
        </w:rPr>
        <w:t>Add the ResetPassword.cshtml file to the Views/Account folder from the following location:</w:t>
      </w:r>
    </w:p>
    <w:p w:rsidR="00DF6D89" w:rsidRPr="00D83D99" w:rsidRDefault="00DF6D89" w:rsidP="00D83D99">
      <w:pPr>
        <w:pStyle w:val="Listeafsnit"/>
        <w:numPr>
          <w:ilvl w:val="1"/>
          <w:numId w:val="118"/>
        </w:numPr>
        <w:rPr>
          <w:lang w:val="en-US"/>
        </w:rPr>
      </w:pPr>
      <w:r w:rsidRPr="00D83D99">
        <w:rPr>
          <w:lang w:val="en-US"/>
        </w:rPr>
        <w:t>Lab\Account Views</w:t>
      </w:r>
    </w:p>
    <w:p w:rsidR="00DF6D89" w:rsidRPr="00DF6D89" w:rsidRDefault="00DF6D89" w:rsidP="00434180">
      <w:pPr>
        <w:pStyle w:val="Overskrift3"/>
        <w:rPr>
          <w:lang w:val="en-US"/>
        </w:rPr>
      </w:pPr>
      <w:r w:rsidRPr="00DF6D89">
        <w:rPr>
          <w:lang w:val="en-US"/>
        </w:rPr>
        <w:t>Task 4: Add a link to the reset password view.</w:t>
      </w:r>
    </w:p>
    <w:p w:rsidR="00DF6D89" w:rsidRPr="0023529D" w:rsidRDefault="00DF6D89" w:rsidP="00352878">
      <w:pPr>
        <w:pStyle w:val="Listeafsnit"/>
        <w:numPr>
          <w:ilvl w:val="0"/>
          <w:numId w:val="164"/>
        </w:numPr>
        <w:rPr>
          <w:lang w:val="en-US"/>
        </w:rPr>
      </w:pPr>
      <w:r w:rsidRPr="0023529D">
        <w:rPr>
          <w:lang w:val="en-US"/>
        </w:rPr>
        <w:t>Add a new link to the _MainLayout.cshmtl template view by using the following information:</w:t>
      </w:r>
    </w:p>
    <w:p w:rsidR="00DF6D89" w:rsidRPr="0023529D" w:rsidRDefault="00DF6D89" w:rsidP="0023529D">
      <w:pPr>
        <w:pStyle w:val="Listeafsnit"/>
        <w:numPr>
          <w:ilvl w:val="1"/>
          <w:numId w:val="118"/>
        </w:numPr>
        <w:rPr>
          <w:lang w:val="en-US"/>
        </w:rPr>
      </w:pPr>
      <w:r w:rsidRPr="0023529D">
        <w:rPr>
          <w:lang w:val="en-US"/>
        </w:rPr>
        <w:t>Position: After the link to the LogOff action</w:t>
      </w:r>
    </w:p>
    <w:p w:rsidR="00DF6D89" w:rsidRPr="0023529D" w:rsidRDefault="00DF6D89" w:rsidP="0023529D">
      <w:pPr>
        <w:pStyle w:val="Listeafsnit"/>
        <w:numPr>
          <w:ilvl w:val="1"/>
          <w:numId w:val="118"/>
        </w:numPr>
        <w:rPr>
          <w:lang w:val="en-US"/>
        </w:rPr>
      </w:pPr>
      <w:r w:rsidRPr="0023529D">
        <w:rPr>
          <w:lang w:val="en-US"/>
        </w:rPr>
        <w:lastRenderedPageBreak/>
        <w:t>Text: Reset</w:t>
      </w:r>
    </w:p>
    <w:p w:rsidR="00DF6D89" w:rsidRPr="0023529D" w:rsidRDefault="00DF6D89" w:rsidP="0023529D">
      <w:pPr>
        <w:pStyle w:val="Listeafsnit"/>
        <w:numPr>
          <w:ilvl w:val="1"/>
          <w:numId w:val="118"/>
        </w:numPr>
        <w:rPr>
          <w:lang w:val="en-US"/>
        </w:rPr>
      </w:pPr>
      <w:r w:rsidRPr="0023529D">
        <w:rPr>
          <w:lang w:val="en-US"/>
        </w:rPr>
        <w:t>Action: ResetPassword</w:t>
      </w:r>
    </w:p>
    <w:p w:rsidR="00DF6D89" w:rsidRPr="0023529D" w:rsidRDefault="00DF6D89" w:rsidP="0023529D">
      <w:pPr>
        <w:pStyle w:val="Listeafsnit"/>
        <w:numPr>
          <w:ilvl w:val="1"/>
          <w:numId w:val="118"/>
        </w:numPr>
        <w:rPr>
          <w:lang w:val="en-US"/>
        </w:rPr>
      </w:pPr>
      <w:r w:rsidRPr="0023529D">
        <w:rPr>
          <w:lang w:val="en-US"/>
        </w:rPr>
        <w:t>Controller: Account</w:t>
      </w:r>
    </w:p>
    <w:p w:rsidR="00DF6D89" w:rsidRPr="0023529D" w:rsidRDefault="00DF6D89" w:rsidP="00352878">
      <w:pPr>
        <w:pStyle w:val="Listeafsnit"/>
        <w:numPr>
          <w:ilvl w:val="0"/>
          <w:numId w:val="164"/>
        </w:numPr>
        <w:rPr>
          <w:lang w:val="en-US"/>
        </w:rPr>
      </w:pPr>
      <w:r w:rsidRPr="0023529D">
        <w:rPr>
          <w:lang w:val="en-US"/>
        </w:rPr>
        <w:t>Save all the changes.</w:t>
      </w:r>
    </w:p>
    <w:p w:rsidR="00DF6D89" w:rsidRPr="00DF6D89" w:rsidRDefault="00DF6D89" w:rsidP="0023529D">
      <w:pPr>
        <w:pStyle w:val="Overskrift3"/>
        <w:rPr>
          <w:lang w:val="en-US"/>
        </w:rPr>
      </w:pPr>
      <w:r w:rsidRPr="00DF6D89">
        <w:rPr>
          <w:lang w:val="en-US"/>
        </w:rPr>
        <w:t>Task 5: Test password reset.</w:t>
      </w:r>
    </w:p>
    <w:p w:rsidR="00DF6D89" w:rsidRPr="0023529D" w:rsidRDefault="00DF6D89" w:rsidP="00352878">
      <w:pPr>
        <w:pStyle w:val="Listeafsnit"/>
        <w:numPr>
          <w:ilvl w:val="0"/>
          <w:numId w:val="165"/>
        </w:numPr>
        <w:rPr>
          <w:lang w:val="en-US"/>
        </w:rPr>
      </w:pPr>
      <w:r w:rsidRPr="0023529D">
        <w:rPr>
          <w:lang w:val="en-US"/>
        </w:rPr>
        <w:t>Start the web application in debugging mode, and then log on with the following credentials:</w:t>
      </w:r>
    </w:p>
    <w:p w:rsidR="00DF6D89" w:rsidRPr="0023529D" w:rsidRDefault="00DF6D89" w:rsidP="0023529D">
      <w:pPr>
        <w:pStyle w:val="Listeafsnit"/>
        <w:numPr>
          <w:ilvl w:val="1"/>
          <w:numId w:val="118"/>
        </w:numPr>
        <w:rPr>
          <w:lang w:val="en-US"/>
        </w:rPr>
      </w:pPr>
      <w:r w:rsidRPr="0023529D">
        <w:rPr>
          <w:lang w:val="en-US"/>
        </w:rPr>
        <w:t>User name: David Johnson</w:t>
      </w:r>
    </w:p>
    <w:p w:rsidR="00DF6D89" w:rsidRPr="0023529D" w:rsidRDefault="00DF6D89" w:rsidP="0023529D">
      <w:pPr>
        <w:pStyle w:val="Listeafsnit"/>
        <w:numPr>
          <w:ilvl w:val="1"/>
          <w:numId w:val="118"/>
        </w:numPr>
        <w:rPr>
          <w:lang w:val="en-US"/>
        </w:rPr>
      </w:pPr>
      <w:r w:rsidRPr="0023529D">
        <w:rPr>
          <w:lang w:val="en-US"/>
        </w:rPr>
        <w:t>Password: Pa$$w0rd</w:t>
      </w:r>
    </w:p>
    <w:p w:rsidR="00DF6D89" w:rsidRPr="0023529D" w:rsidRDefault="00DF6D89" w:rsidP="00352878">
      <w:pPr>
        <w:pStyle w:val="Listeafsnit"/>
        <w:numPr>
          <w:ilvl w:val="0"/>
          <w:numId w:val="165"/>
        </w:numPr>
        <w:rPr>
          <w:lang w:val="en-US"/>
        </w:rPr>
      </w:pPr>
      <w:r w:rsidRPr="0023529D">
        <w:rPr>
          <w:lang w:val="en-US"/>
        </w:rPr>
        <w:t>Change the password from Pa$$w0rd to Pa$$w0rd2.</w:t>
      </w:r>
    </w:p>
    <w:p w:rsidR="00DF6D89" w:rsidRPr="0023529D" w:rsidRDefault="00DF6D89" w:rsidP="00352878">
      <w:pPr>
        <w:pStyle w:val="Listeafsnit"/>
        <w:numPr>
          <w:ilvl w:val="0"/>
          <w:numId w:val="165"/>
        </w:numPr>
        <w:rPr>
          <w:lang w:val="en-US"/>
        </w:rPr>
      </w:pPr>
      <w:r w:rsidRPr="0023529D">
        <w:rPr>
          <w:lang w:val="en-US"/>
        </w:rPr>
        <w:t>Stop debugging and close the open windows.</w:t>
      </w:r>
    </w:p>
    <w:p w:rsidR="0023529D" w:rsidRDefault="00DF6D89" w:rsidP="0023529D">
      <w:pPr>
        <w:pStyle w:val="Overskrift4"/>
        <w:rPr>
          <w:lang w:val="en-US"/>
        </w:rPr>
      </w:pPr>
      <w:r w:rsidRPr="00DF6D89">
        <w:rPr>
          <w:lang w:val="en-US"/>
        </w:rPr>
        <w:t xml:space="preserve">Results: </w:t>
      </w:r>
    </w:p>
    <w:p w:rsidR="00DF6D89" w:rsidRPr="00DF6D89" w:rsidRDefault="00DF6D89" w:rsidP="00DF6D89">
      <w:pPr>
        <w:rPr>
          <w:lang w:val="en-US"/>
        </w:rPr>
      </w:pPr>
      <w:r w:rsidRPr="00DF6D89">
        <w:rPr>
          <w:lang w:val="en-US"/>
        </w:rPr>
        <w:t>At the end of this exercise, you will build a Photo Sharing application in which registered users</w:t>
      </w:r>
      <w:r w:rsidR="0023529D">
        <w:rPr>
          <w:lang w:val="en-US"/>
        </w:rPr>
        <w:t xml:space="preserve"> </w:t>
      </w:r>
      <w:r w:rsidRPr="00DF6D89">
        <w:rPr>
          <w:lang w:val="en-US"/>
        </w:rPr>
        <w:t>can reset their own password.</w:t>
      </w:r>
    </w:p>
    <w:p w:rsidR="0023529D" w:rsidRDefault="00DF6D89" w:rsidP="0023529D">
      <w:pPr>
        <w:pStyle w:val="Overskrift4"/>
        <w:rPr>
          <w:lang w:val="en-US"/>
        </w:rPr>
      </w:pPr>
      <w:r w:rsidRPr="00DF6D89">
        <w:rPr>
          <w:lang w:val="en-US"/>
        </w:rPr>
        <w:t xml:space="preserve">Question: </w:t>
      </w:r>
    </w:p>
    <w:p w:rsidR="00DF6D89" w:rsidRPr="00DF6D89" w:rsidRDefault="00DF6D89" w:rsidP="00DF6D89">
      <w:pPr>
        <w:rPr>
          <w:lang w:val="en-US"/>
        </w:rPr>
      </w:pPr>
      <w:r w:rsidRPr="00DF6D89">
        <w:rPr>
          <w:lang w:val="en-US"/>
        </w:rPr>
        <w:t>In Exercise 3, when you tried to add a photo before logging on to the application,</w:t>
      </w:r>
      <w:r w:rsidR="0023529D">
        <w:rPr>
          <w:lang w:val="en-US"/>
        </w:rPr>
        <w:t xml:space="preserve"> </w:t>
      </w:r>
      <w:r w:rsidRPr="00DF6D89">
        <w:rPr>
          <w:lang w:val="en-US"/>
        </w:rPr>
        <w:t>why did ASP.NET display the Login view?</w:t>
      </w:r>
    </w:p>
    <w:p w:rsidR="0023529D" w:rsidRDefault="00DF6D89" w:rsidP="0023529D">
      <w:pPr>
        <w:pStyle w:val="Overskrift4"/>
        <w:rPr>
          <w:lang w:val="en-US"/>
        </w:rPr>
      </w:pPr>
      <w:r w:rsidRPr="00DF6D89">
        <w:rPr>
          <w:lang w:val="en-US"/>
        </w:rPr>
        <w:t xml:space="preserve">Question: </w:t>
      </w:r>
    </w:p>
    <w:p w:rsidR="00DF6D89" w:rsidRPr="00DF6D89" w:rsidRDefault="00DF6D89" w:rsidP="00DF6D89">
      <w:pPr>
        <w:rPr>
          <w:lang w:val="en-US"/>
        </w:rPr>
      </w:pPr>
      <w:r w:rsidRPr="00DF6D89">
        <w:rPr>
          <w:lang w:val="en-US"/>
        </w:rPr>
        <w:t>How can you ensure that only Adventure Works employees are granted access to</w:t>
      </w:r>
      <w:r w:rsidR="0023529D">
        <w:rPr>
          <w:lang w:val="en-US"/>
        </w:rPr>
        <w:t xml:space="preserve"> </w:t>
      </w:r>
      <w:r w:rsidRPr="00DF6D89">
        <w:rPr>
          <w:lang w:val="en-US"/>
        </w:rPr>
        <w:t>the Delete action of the Photo controller?</w:t>
      </w:r>
    </w:p>
    <w:p w:rsidR="0023529D" w:rsidRDefault="0023529D" w:rsidP="00DF6D89">
      <w:pPr>
        <w:rPr>
          <w:lang w:val="en-US"/>
        </w:rPr>
        <w:sectPr w:rsidR="0023529D" w:rsidSect="00434180">
          <w:headerReference w:type="default" r:id="rId48"/>
          <w:headerReference w:type="first" r:id="rId49"/>
          <w:pgSz w:w="11906" w:h="16838"/>
          <w:pgMar w:top="1701" w:right="1134" w:bottom="1701" w:left="1134" w:header="708" w:footer="708" w:gutter="0"/>
          <w:cols w:space="708"/>
          <w:titlePg/>
          <w:docGrid w:linePitch="360"/>
        </w:sectPr>
      </w:pPr>
    </w:p>
    <w:p w:rsidR="00DF6D89" w:rsidRPr="00DF6D89" w:rsidRDefault="00DF6D89" w:rsidP="00C73B35">
      <w:pPr>
        <w:pStyle w:val="Overskrift2"/>
        <w:rPr>
          <w:lang w:val="en-US"/>
        </w:rPr>
      </w:pPr>
      <w:bookmarkStart w:id="78" w:name="_Toc401515514"/>
      <w:r w:rsidRPr="00DF6D89">
        <w:rPr>
          <w:lang w:val="en-US"/>
        </w:rPr>
        <w:lastRenderedPageBreak/>
        <w:t>Module Review and Takeaways</w:t>
      </w:r>
      <w:bookmarkEnd w:id="78"/>
    </w:p>
    <w:p w:rsidR="00DF6D89" w:rsidRPr="00DF6D89" w:rsidRDefault="00DF6D89" w:rsidP="00DF6D89">
      <w:pPr>
        <w:rPr>
          <w:lang w:val="en-US"/>
        </w:rPr>
      </w:pPr>
      <w:r w:rsidRPr="00DF6D89">
        <w:rPr>
          <w:lang w:val="en-US"/>
        </w:rPr>
        <w:t>In this module, you discussed the various membership and role providers in ASP.NET 4.5. You compared</w:t>
      </w:r>
      <w:r w:rsidR="00C73B35">
        <w:rPr>
          <w:lang w:val="en-US"/>
        </w:rPr>
        <w:t xml:space="preserve"> </w:t>
      </w:r>
      <w:r w:rsidRPr="00DF6D89">
        <w:rPr>
          <w:lang w:val="en-US"/>
        </w:rPr>
        <w:t>the benefits of using SimpleProviders and UniversalProviders with the benefits of using other</w:t>
      </w:r>
      <w:r w:rsidR="00C73B35">
        <w:rPr>
          <w:lang w:val="en-US"/>
        </w:rPr>
        <w:t xml:space="preserve"> </w:t>
      </w:r>
      <w:r w:rsidRPr="00DF6D89">
        <w:rPr>
          <w:lang w:val="en-US"/>
        </w:rPr>
        <w:t>providers, for database-centric applications. However, for applications that need to use Windows for</w:t>
      </w:r>
      <w:r w:rsidR="00C73B35">
        <w:rPr>
          <w:lang w:val="en-US"/>
        </w:rPr>
        <w:t xml:space="preserve"> </w:t>
      </w:r>
      <w:r w:rsidRPr="00DF6D89">
        <w:rPr>
          <w:lang w:val="en-US"/>
        </w:rPr>
        <w:t>authentication and authorization, you can use the existing role and membership providers. You also</w:t>
      </w:r>
      <w:r w:rsidR="00C73B35">
        <w:rPr>
          <w:lang w:val="en-US"/>
        </w:rPr>
        <w:t xml:space="preserve"> </w:t>
      </w:r>
      <w:r w:rsidRPr="00DF6D89">
        <w:rPr>
          <w:lang w:val="en-US"/>
        </w:rPr>
        <w:t>viewed how to implement custom providers, to add functionalities such as password encryption to your</w:t>
      </w:r>
      <w:r w:rsidR="00C73B35">
        <w:rPr>
          <w:lang w:val="en-US"/>
        </w:rPr>
        <w:t xml:space="preserve"> </w:t>
      </w:r>
      <w:r w:rsidRPr="00DF6D89">
        <w:rPr>
          <w:lang w:val="en-US"/>
        </w:rPr>
        <w:t>web application.</w:t>
      </w:r>
    </w:p>
    <w:p w:rsidR="00DF6D89" w:rsidRPr="00DF6D89" w:rsidRDefault="00DF6D89" w:rsidP="00C73B35">
      <w:pPr>
        <w:pStyle w:val="Overskrift3"/>
        <w:rPr>
          <w:lang w:val="en-US"/>
        </w:rPr>
      </w:pPr>
      <w:r w:rsidRPr="00DF6D89">
        <w:rPr>
          <w:lang w:val="en-US"/>
        </w:rPr>
        <w:t>Review Question(s)</w:t>
      </w:r>
    </w:p>
    <w:p w:rsidR="00DF6D89" w:rsidRPr="00DF6D89" w:rsidRDefault="00DF6D89" w:rsidP="00DF6D89">
      <w:pPr>
        <w:rPr>
          <w:lang w:val="en-US"/>
        </w:rPr>
      </w:pPr>
      <w:r w:rsidRPr="00DF6D89">
        <w:rPr>
          <w:lang w:val="en-US"/>
        </w:rPr>
        <w:t>Question: What is the key difference between implementing authentication and</w:t>
      </w:r>
      <w:r w:rsidR="00C73B35">
        <w:rPr>
          <w:lang w:val="en-US"/>
        </w:rPr>
        <w:t xml:space="preserve"> </w:t>
      </w:r>
      <w:r w:rsidRPr="00DF6D89">
        <w:rPr>
          <w:lang w:val="en-US"/>
        </w:rPr>
        <w:t>authorization in ASP.NET 4.5 from implementing the same in the previous versions of</w:t>
      </w:r>
      <w:r w:rsidR="00C73B35">
        <w:rPr>
          <w:lang w:val="en-US"/>
        </w:rPr>
        <w:t xml:space="preserve"> </w:t>
      </w:r>
      <w:r w:rsidRPr="00DF6D89">
        <w:rPr>
          <w:lang w:val="en-US"/>
        </w:rPr>
        <w:t>ASP.NET?</w:t>
      </w:r>
    </w:p>
    <w:p w:rsidR="00DF6D89" w:rsidRPr="00DF6D89" w:rsidRDefault="00DF6D89" w:rsidP="00C73B35">
      <w:pPr>
        <w:pStyle w:val="Overskrift3"/>
        <w:rPr>
          <w:lang w:val="en-US"/>
        </w:rPr>
      </w:pPr>
      <w:r w:rsidRPr="00DF6D89">
        <w:rPr>
          <w:lang w:val="en-US"/>
        </w:rPr>
        <w:t>Real-world Issues and Scenarios</w:t>
      </w:r>
    </w:p>
    <w:p w:rsidR="004D4524" w:rsidRDefault="00DF6D89" w:rsidP="00DF6D89">
      <w:pPr>
        <w:rPr>
          <w:lang w:val="en-US"/>
        </w:rPr>
        <w:sectPr w:rsidR="004D4524" w:rsidSect="00434180">
          <w:pgSz w:w="11906" w:h="16838"/>
          <w:pgMar w:top="1701" w:right="1134" w:bottom="1701" w:left="1134" w:header="708" w:footer="708" w:gutter="0"/>
          <w:cols w:space="708"/>
          <w:titlePg/>
          <w:docGrid w:linePitch="360"/>
        </w:sectPr>
      </w:pPr>
      <w:r w:rsidRPr="00DF6D89">
        <w:rPr>
          <w:lang w:val="en-US"/>
        </w:rPr>
        <w:t>When you create web applications, you may need to create custom providers because you do not want to</w:t>
      </w:r>
      <w:r w:rsidR="00C73B35">
        <w:rPr>
          <w:lang w:val="en-US"/>
        </w:rPr>
        <w:t xml:space="preserve"> </w:t>
      </w:r>
      <w:r w:rsidRPr="00DF6D89">
        <w:rPr>
          <w:lang w:val="en-US"/>
        </w:rPr>
        <w:t>use the schema provided by Microsoft. However, you can use SimpleProviders to remove the need to</w:t>
      </w:r>
      <w:r w:rsidR="00C73B35">
        <w:rPr>
          <w:lang w:val="en-US"/>
        </w:rPr>
        <w:t xml:space="preserve"> </w:t>
      </w:r>
      <w:r w:rsidRPr="00DF6D89">
        <w:rPr>
          <w:lang w:val="en-US"/>
        </w:rPr>
        <w:t>develop custom providers and reduce the effort required for building applications.</w:t>
      </w:r>
    </w:p>
    <w:p w:rsidR="00AB733F" w:rsidRPr="0044681A" w:rsidRDefault="00AB733F" w:rsidP="00DF6D89">
      <w:pPr>
        <w:rPr>
          <w:lang w:val="en-US"/>
        </w:rPr>
      </w:pPr>
    </w:p>
    <w:sectPr w:rsidR="00AB733F" w:rsidRPr="0044681A" w:rsidSect="00434180">
      <w:headerReference w:type="first" r:id="rId5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5CF" w:rsidRDefault="001C35CF" w:rsidP="00C27EE1">
      <w:pPr>
        <w:spacing w:after="0" w:line="240" w:lineRule="auto"/>
      </w:pPr>
      <w:r>
        <w:separator/>
      </w:r>
    </w:p>
  </w:endnote>
  <w:endnote w:type="continuationSeparator" w:id="0">
    <w:p w:rsidR="001C35CF" w:rsidRDefault="001C35CF" w:rsidP="00C2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32366"/>
      <w:docPartObj>
        <w:docPartGallery w:val="Page Numbers (Bottom of Page)"/>
        <w:docPartUnique/>
      </w:docPartObj>
    </w:sdtPr>
    <w:sdtEndPr/>
    <w:sdtContent>
      <w:sdt>
        <w:sdtPr>
          <w:id w:val="1262954054"/>
          <w:docPartObj>
            <w:docPartGallery w:val="Page Numbers (Top of Page)"/>
            <w:docPartUnique/>
          </w:docPartObj>
        </w:sdtPr>
        <w:sdtEndPr/>
        <w:sdtContent>
          <w:p w:rsidR="00127115" w:rsidRDefault="00127115">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86A7F">
              <w:rPr>
                <w:b/>
                <w:bCs/>
                <w:noProof/>
              </w:rPr>
              <w:t>30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6A7F">
              <w:rPr>
                <w:b/>
                <w:bCs/>
                <w:noProof/>
              </w:rPr>
              <w:t>84</w:t>
            </w:r>
            <w:r>
              <w:rPr>
                <w:b/>
                <w:bCs/>
                <w:sz w:val="24"/>
                <w:szCs w:val="24"/>
              </w:rPr>
              <w:fldChar w:fldCharType="end"/>
            </w:r>
          </w:p>
        </w:sdtContent>
      </w:sdt>
    </w:sdtContent>
  </w:sdt>
  <w:p w:rsidR="00127115" w:rsidRDefault="0012711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544043"/>
      <w:docPartObj>
        <w:docPartGallery w:val="Page Numbers (Bottom of Page)"/>
        <w:docPartUnique/>
      </w:docPartObj>
    </w:sdtPr>
    <w:sdtEndPr/>
    <w:sdtContent>
      <w:sdt>
        <w:sdtPr>
          <w:id w:val="687570878"/>
          <w:docPartObj>
            <w:docPartGallery w:val="Page Numbers (Top of Page)"/>
            <w:docPartUnique/>
          </w:docPartObj>
        </w:sdtPr>
        <w:sdtEndPr/>
        <w:sdtContent>
          <w:p w:rsidR="00127115" w:rsidRDefault="00127115">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86A7F">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6A7F">
              <w:rPr>
                <w:b/>
                <w:bCs/>
                <w:noProof/>
              </w:rPr>
              <w:t>84</w:t>
            </w:r>
            <w:r>
              <w:rPr>
                <w:b/>
                <w:bCs/>
                <w:sz w:val="24"/>
                <w:szCs w:val="24"/>
              </w:rPr>
              <w:fldChar w:fldCharType="end"/>
            </w:r>
          </w:p>
        </w:sdtContent>
      </w:sdt>
    </w:sdtContent>
  </w:sdt>
  <w:p w:rsidR="00127115" w:rsidRDefault="0012711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5CF" w:rsidRDefault="001C35CF" w:rsidP="00C27EE1">
      <w:pPr>
        <w:spacing w:after="0" w:line="240" w:lineRule="auto"/>
      </w:pPr>
      <w:r>
        <w:separator/>
      </w:r>
    </w:p>
  </w:footnote>
  <w:footnote w:type="continuationSeparator" w:id="0">
    <w:p w:rsidR="001C35CF" w:rsidRDefault="001C35CF" w:rsidP="00C27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C35CF">
    <w:pPr>
      <w:pStyle w:val="Sidehoved"/>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0172" o:spid="_x0000_s2050" type="#_x0000_t75" style="position:absolute;margin-left:0;margin-top:0;width:481.4pt;height:478.8pt;z-index:-251656192;mso-position-horizontal:center;mso-position-horizontal-relative:margin;mso-position-vertical:center;mso-position-vertical-relative:margin" o:allowincell="f">
          <v:imagedata r:id="rId1" o:title="ItucationWatermark"/>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1C35CF">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0;margin-top:0;width:481.4pt;height:478.8pt;z-index:-251643904;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71552" behindDoc="1" locked="0" layoutInCell="1" allowOverlap="1" wp14:anchorId="5AF21644" wp14:editId="144D1642">
          <wp:simplePos x="0" y="0"/>
          <wp:positionH relativeFrom="margin">
            <wp:align>left</wp:align>
          </wp:positionH>
          <wp:positionV relativeFrom="paragraph">
            <wp:posOffset>7620</wp:posOffset>
          </wp:positionV>
          <wp:extent cx="1981200" cy="478105"/>
          <wp:effectExtent l="0" t="0" r="0" b="0"/>
          <wp:wrapNone/>
          <wp:docPr id="10"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02</w:t>
    </w:r>
    <w:r w:rsidRPr="00F8136B">
      <w:rPr>
        <w:rStyle w:val="Svagfremhvning"/>
        <w:lang w:val="en-US"/>
      </w:rPr>
      <w:t xml:space="preserve">: </w:t>
    </w:r>
    <w:r w:rsidRPr="004D0874">
      <w:rPr>
        <w:rStyle w:val="Svagfremhvning"/>
        <w:lang w:val="en-US"/>
      </w:rPr>
      <w:t>Designing ASP.NET MVC 4 Web Applications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66432" behindDoc="1" locked="0" layoutInCell="1" allowOverlap="1" wp14:anchorId="6C5B9680" wp14:editId="10A99301">
          <wp:simplePos x="0" y="0"/>
          <wp:positionH relativeFrom="margin">
            <wp:align>left</wp:align>
          </wp:positionH>
          <wp:positionV relativeFrom="paragraph">
            <wp:posOffset>11430</wp:posOffset>
          </wp:positionV>
          <wp:extent cx="1981200" cy="478105"/>
          <wp:effectExtent l="0" t="0" r="0" b="0"/>
          <wp:wrapNone/>
          <wp:docPr id="1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02 - Lab</w:t>
    </w:r>
    <w:r w:rsidRPr="00F8136B">
      <w:rPr>
        <w:rStyle w:val="Svagfremhvning"/>
        <w:lang w:val="en-US"/>
      </w:rPr>
      <w:t xml:space="preserve">: </w:t>
    </w:r>
    <w:r w:rsidRPr="004D0874">
      <w:rPr>
        <w:rStyle w:val="Svagfremhvning"/>
        <w:lang w:val="en-US"/>
      </w:rPr>
      <w:t>Designing ASP.NET MVC 4 Web Applications</w:t>
    </w:r>
  </w:p>
  <w:p w:rsidR="00127115" w:rsidRDefault="001C35CF" w:rsidP="00570416">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0;width:481.4pt;height:478.8pt;z-index:-251651072;mso-position-horizontal:center;mso-position-horizontal-relative:margin;mso-position-vertical:center;mso-position-vertical-relative:margin" o:allowincell="f">
          <v:imagedata r:id="rId2" o:title="ItucationWatermark"/>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69504" behindDoc="1" locked="0" layoutInCell="1" allowOverlap="1" wp14:anchorId="5479536C" wp14:editId="4D8229B4">
          <wp:simplePos x="0" y="0"/>
          <wp:positionH relativeFrom="margin">
            <wp:align>left</wp:align>
          </wp:positionH>
          <wp:positionV relativeFrom="paragraph">
            <wp:posOffset>11430</wp:posOffset>
          </wp:positionV>
          <wp:extent cx="1981200" cy="478105"/>
          <wp:effectExtent l="0" t="0" r="0" b="0"/>
          <wp:wrapNone/>
          <wp:docPr id="1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02</w:t>
    </w:r>
    <w:r w:rsidRPr="00F8136B">
      <w:rPr>
        <w:rStyle w:val="Svagfremhvning"/>
        <w:lang w:val="en-US"/>
      </w:rPr>
      <w:t xml:space="preserve">: </w:t>
    </w:r>
    <w:r>
      <w:rPr>
        <w:rStyle w:val="Svagfremhvning"/>
        <w:lang w:val="en-US"/>
      </w:rPr>
      <w:t>Module Review and Takeaway</w:t>
    </w:r>
  </w:p>
  <w:p w:rsidR="00127115" w:rsidRDefault="001C35CF" w:rsidP="00570416">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0;margin-top:0;width:481.4pt;height:478.8pt;z-index:-251648000;mso-position-horizontal:center;mso-position-horizontal-relative:margin;mso-position-vertical:center;mso-position-vertical-relative:margin" o:allowincell="f">
          <v:imagedata r:id="rId2" o:title="ItucationWatermark"/>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1C35CF">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0;margin-top:0;width:481.4pt;height:478.8pt;z-index:-251622400;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93056" behindDoc="1" locked="0" layoutInCell="1" allowOverlap="1" wp14:anchorId="1586C592" wp14:editId="6E562A15">
          <wp:simplePos x="0" y="0"/>
          <wp:positionH relativeFrom="margin">
            <wp:align>left</wp:align>
          </wp:positionH>
          <wp:positionV relativeFrom="paragraph">
            <wp:posOffset>7620</wp:posOffset>
          </wp:positionV>
          <wp:extent cx="1981200" cy="478105"/>
          <wp:effectExtent l="0" t="0" r="0" b="0"/>
          <wp:wrapNone/>
          <wp:docPr id="20"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03 - Lab</w:t>
    </w:r>
    <w:r w:rsidRPr="00F8136B">
      <w:rPr>
        <w:rStyle w:val="Svagfremhvning"/>
        <w:lang w:val="en-US"/>
      </w:rPr>
      <w:t xml:space="preserve">: </w:t>
    </w:r>
    <w:r w:rsidRPr="001057D8">
      <w:rPr>
        <w:rStyle w:val="Svagfremhvning"/>
        <w:lang w:val="en-US"/>
      </w:rPr>
      <w:t>Developing ASP.NET MVC 4 Models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75648" behindDoc="1" locked="0" layoutInCell="1" allowOverlap="1" wp14:anchorId="7A9962BC" wp14:editId="696DB0EB">
          <wp:simplePos x="0" y="0"/>
          <wp:positionH relativeFrom="margin">
            <wp:align>left</wp:align>
          </wp:positionH>
          <wp:positionV relativeFrom="paragraph">
            <wp:posOffset>11430</wp:posOffset>
          </wp:positionV>
          <wp:extent cx="1981200" cy="478105"/>
          <wp:effectExtent l="0" t="0" r="0" b="0"/>
          <wp:wrapNone/>
          <wp:docPr id="23"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03 - Lab</w:t>
    </w:r>
    <w:r w:rsidRPr="00F8136B">
      <w:rPr>
        <w:rStyle w:val="Svagfremhvning"/>
        <w:lang w:val="en-US"/>
      </w:rPr>
      <w:t xml:space="preserve">: </w:t>
    </w:r>
    <w:r w:rsidRPr="001057D8">
      <w:rPr>
        <w:rStyle w:val="Svagfremhvning"/>
        <w:lang w:val="en-US"/>
      </w:rPr>
      <w:t>Developing ASP.NET MVC 4 Models</w:t>
    </w:r>
  </w:p>
  <w:p w:rsidR="00127115" w:rsidRDefault="001C35CF" w:rsidP="00570416">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481.4pt;height:478.8pt;z-index:-251641856;mso-position-horizontal:center;mso-position-horizontal-relative:margin;mso-position-vertical:center;mso-position-vertical-relative:margin" o:allowincell="f">
          <v:imagedata r:id="rId2" o:title="ItucationWatermark"/>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78720" behindDoc="1" locked="0" layoutInCell="1" allowOverlap="1" wp14:anchorId="3029137E" wp14:editId="32DDA6BC">
          <wp:simplePos x="0" y="0"/>
          <wp:positionH relativeFrom="margin">
            <wp:align>left</wp:align>
          </wp:positionH>
          <wp:positionV relativeFrom="paragraph">
            <wp:posOffset>11430</wp:posOffset>
          </wp:positionV>
          <wp:extent cx="1981200" cy="478105"/>
          <wp:effectExtent l="0" t="0" r="0" b="0"/>
          <wp:wrapNone/>
          <wp:docPr id="2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03</w:t>
    </w:r>
    <w:r w:rsidRPr="00F8136B">
      <w:rPr>
        <w:rStyle w:val="Svagfremhvning"/>
        <w:lang w:val="en-US"/>
      </w:rPr>
      <w:t xml:space="preserve">: </w:t>
    </w:r>
    <w:r>
      <w:rPr>
        <w:rStyle w:val="Svagfremhvning"/>
        <w:lang w:val="en-US"/>
      </w:rPr>
      <w:t>Module Review and Takeaway</w:t>
    </w:r>
  </w:p>
  <w:p w:rsidR="00127115" w:rsidRDefault="001C35CF" w:rsidP="00570416">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481.4pt;height:478.8pt;z-index:-251638784;mso-position-horizontal:center;mso-position-horizontal-relative:margin;mso-position-vertical:center;mso-position-vertical-relative:margin" o:allowincell="f">
          <v:imagedata r:id="rId2" o:title="ItucationWatermark"/>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1C35CF">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0;text-align:left;margin-left:0;margin-top:0;width:481.4pt;height:478.8pt;z-index:-251616256;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99200" behindDoc="1" locked="0" layoutInCell="1" allowOverlap="1" wp14:anchorId="7C524B97" wp14:editId="7C2AE320">
          <wp:simplePos x="0" y="0"/>
          <wp:positionH relativeFrom="margin">
            <wp:align>left</wp:align>
          </wp:positionH>
          <wp:positionV relativeFrom="paragraph">
            <wp:posOffset>7620</wp:posOffset>
          </wp:positionV>
          <wp:extent cx="1981200" cy="478105"/>
          <wp:effectExtent l="0" t="0" r="0" b="0"/>
          <wp:wrapNone/>
          <wp:docPr id="5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04</w:t>
    </w:r>
    <w:r w:rsidRPr="00F8136B">
      <w:rPr>
        <w:rStyle w:val="Svagfremhvning"/>
        <w:lang w:val="en-US"/>
      </w:rPr>
      <w:t>:</w:t>
    </w:r>
    <w:r w:rsidRPr="00307FDA">
      <w:rPr>
        <w:lang w:val="en-US"/>
      </w:rPr>
      <w:t xml:space="preserve"> </w:t>
    </w:r>
    <w:r w:rsidRPr="00307FDA">
      <w:rPr>
        <w:rStyle w:val="Svagfremhvning"/>
        <w:lang w:val="en-US"/>
      </w:rPr>
      <w:t>Developing ASP.NET MVC 4 Controllers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97152" behindDoc="1" locked="0" layoutInCell="1" allowOverlap="1" wp14:anchorId="14584BD2" wp14:editId="1A61813F">
          <wp:simplePos x="0" y="0"/>
          <wp:positionH relativeFrom="margin">
            <wp:align>left</wp:align>
          </wp:positionH>
          <wp:positionV relativeFrom="paragraph">
            <wp:posOffset>11430</wp:posOffset>
          </wp:positionV>
          <wp:extent cx="1981200" cy="478105"/>
          <wp:effectExtent l="0" t="0" r="0" b="0"/>
          <wp:wrapNone/>
          <wp:docPr id="5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04 - Lab</w:t>
    </w:r>
    <w:r w:rsidRPr="00F8136B">
      <w:rPr>
        <w:rStyle w:val="Svagfremhvning"/>
        <w:lang w:val="en-US"/>
      </w:rPr>
      <w:t>:</w:t>
    </w:r>
    <w:r w:rsidRPr="00307FDA">
      <w:rPr>
        <w:lang w:val="en-US"/>
      </w:rPr>
      <w:t xml:space="preserve"> </w:t>
    </w:r>
    <w:r w:rsidRPr="00307FDA">
      <w:rPr>
        <w:rStyle w:val="Svagfremhvning"/>
        <w:lang w:val="en-US"/>
      </w:rPr>
      <w:t>Developing ASP.NET MVC 4 Controllers</w:t>
    </w:r>
    <w:r w:rsidRPr="00F8136B">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696128" behindDoc="1" locked="0" layoutInCell="0" allowOverlap="1" wp14:anchorId="29A80C14" wp14:editId="2EE42BF7">
          <wp:simplePos x="0" y="0"/>
          <wp:positionH relativeFrom="margin">
            <wp:align>center</wp:align>
          </wp:positionH>
          <wp:positionV relativeFrom="margin">
            <wp:align>center</wp:align>
          </wp:positionV>
          <wp:extent cx="6113780" cy="6080760"/>
          <wp:effectExtent l="0" t="0" r="1270" b="0"/>
          <wp:wrapNone/>
          <wp:docPr id="59" name="Picture 59"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03296" behindDoc="1" locked="0" layoutInCell="1" allowOverlap="1" wp14:anchorId="02776E43" wp14:editId="3ACDB76A">
          <wp:simplePos x="0" y="0"/>
          <wp:positionH relativeFrom="margin">
            <wp:align>left</wp:align>
          </wp:positionH>
          <wp:positionV relativeFrom="paragraph">
            <wp:posOffset>11430</wp:posOffset>
          </wp:positionV>
          <wp:extent cx="1981200" cy="478105"/>
          <wp:effectExtent l="0" t="0" r="0" b="0"/>
          <wp:wrapNone/>
          <wp:docPr id="60"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04</w:t>
    </w:r>
    <w:r w:rsidRPr="00F8136B">
      <w:rPr>
        <w:rStyle w:val="Svagfremhvning"/>
        <w:lang w:val="en-US"/>
      </w:rPr>
      <w:t>:</w:t>
    </w:r>
    <w:r w:rsidRPr="00307FDA">
      <w:rPr>
        <w:lang w:val="en-US"/>
      </w:rPr>
      <w:t xml:space="preserve"> </w:t>
    </w:r>
    <w:r w:rsidRPr="00B02C1A">
      <w:rPr>
        <w:rStyle w:val="Svagfremhvning"/>
        <w:lang w:val="en-US"/>
      </w:rPr>
      <w:t>Module Review and Takeaways</w:t>
    </w:r>
    <w:r w:rsidRPr="00F8136B">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02272" behindDoc="1" locked="0" layoutInCell="0" allowOverlap="1" wp14:anchorId="01022466" wp14:editId="4A3AFABA">
          <wp:simplePos x="0" y="0"/>
          <wp:positionH relativeFrom="margin">
            <wp:align>center</wp:align>
          </wp:positionH>
          <wp:positionV relativeFrom="margin">
            <wp:align>center</wp:align>
          </wp:positionV>
          <wp:extent cx="6113780" cy="6080760"/>
          <wp:effectExtent l="0" t="0" r="1270" b="0"/>
          <wp:wrapNone/>
          <wp:docPr id="61" name="Picture 61"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1C35CF">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0;text-align:left;margin-left:0;margin-top:0;width:481.4pt;height:478.8pt;z-index:-251557888;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57568" behindDoc="1" locked="0" layoutInCell="1" allowOverlap="1" wp14:anchorId="309AF728" wp14:editId="44087733">
          <wp:simplePos x="0" y="0"/>
          <wp:positionH relativeFrom="margin">
            <wp:align>left</wp:align>
          </wp:positionH>
          <wp:positionV relativeFrom="paragraph">
            <wp:posOffset>7620</wp:posOffset>
          </wp:positionV>
          <wp:extent cx="1981200" cy="478105"/>
          <wp:effectExtent l="0" t="0" r="0" b="0"/>
          <wp:wrapNone/>
          <wp:docPr id="83"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05 - Lab</w:t>
    </w:r>
    <w:r w:rsidRPr="00F8136B">
      <w:rPr>
        <w:rStyle w:val="Svagfremhvning"/>
        <w:lang w:val="en-US"/>
      </w:rPr>
      <w:t>:</w:t>
    </w:r>
    <w:r w:rsidRPr="00307FDA">
      <w:rPr>
        <w:lang w:val="en-US"/>
      </w:rPr>
      <w:t xml:space="preserve"> </w:t>
    </w:r>
    <w:r w:rsidRPr="00812A02">
      <w:rPr>
        <w:rStyle w:val="Svagfremhvning"/>
        <w:lang w:val="en-US"/>
      </w:rPr>
      <w:t>Developing ASP.NET MVC 4 Views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1C35CF">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0173" o:spid="_x0000_s2051" type="#_x0000_t75" style="position:absolute;left:0;text-align:left;margin-left:0;margin-top:0;width:481.4pt;height:478.8pt;z-index:-251655168;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658240" behindDoc="1" locked="0" layoutInCell="1" allowOverlap="1" wp14:anchorId="34C64DDF" wp14:editId="36A62679">
          <wp:simplePos x="0" y="0"/>
          <wp:positionH relativeFrom="margin">
            <wp:align>left</wp:align>
          </wp:positionH>
          <wp:positionV relativeFrom="paragraph">
            <wp:posOffset>7620</wp:posOffset>
          </wp:positionV>
          <wp:extent cx="1981200" cy="478105"/>
          <wp:effectExtent l="0" t="0" r="0" b="0"/>
          <wp:wrapNone/>
          <wp:docPr id="1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sidRPr="00F8136B">
      <w:rPr>
        <w:rStyle w:val="Svagfremhvning"/>
        <w:lang w:val="en-US"/>
      </w:rPr>
      <w:t>Module 01: Exploring ASP.NET MVC 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12512" behindDoc="1" locked="0" layoutInCell="1" allowOverlap="1" wp14:anchorId="53B188B6" wp14:editId="5CD69CEF">
          <wp:simplePos x="0" y="0"/>
          <wp:positionH relativeFrom="margin">
            <wp:align>left</wp:align>
          </wp:positionH>
          <wp:positionV relativeFrom="paragraph">
            <wp:posOffset>11430</wp:posOffset>
          </wp:positionV>
          <wp:extent cx="1981200" cy="478105"/>
          <wp:effectExtent l="0" t="0" r="0" b="0"/>
          <wp:wrapNone/>
          <wp:docPr id="6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05 - Lab</w:t>
    </w:r>
    <w:r w:rsidRPr="00F8136B">
      <w:rPr>
        <w:rStyle w:val="Svagfremhvning"/>
        <w:lang w:val="en-US"/>
      </w:rPr>
      <w:t>:</w:t>
    </w:r>
    <w:r w:rsidRPr="00307FDA">
      <w:rPr>
        <w:lang w:val="en-US"/>
      </w:rPr>
      <w:t xml:space="preserve"> </w:t>
    </w:r>
    <w:r w:rsidRPr="00812A02">
      <w:rPr>
        <w:rStyle w:val="Svagfremhvning"/>
        <w:lang w:val="en-US"/>
      </w:rPr>
      <w:t>Developing ASP.NET MVC 4 Views</w:t>
    </w:r>
    <w:r w:rsidRPr="00F8136B">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11488" behindDoc="1" locked="0" layoutInCell="0" allowOverlap="1" wp14:anchorId="304F6F77" wp14:editId="7273FE9F">
          <wp:simplePos x="0" y="0"/>
          <wp:positionH relativeFrom="margin">
            <wp:align>center</wp:align>
          </wp:positionH>
          <wp:positionV relativeFrom="margin">
            <wp:align>center</wp:align>
          </wp:positionV>
          <wp:extent cx="6113780" cy="6080760"/>
          <wp:effectExtent l="0" t="0" r="1270" b="0"/>
          <wp:wrapNone/>
          <wp:docPr id="63" name="Picture 6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15584" behindDoc="1" locked="0" layoutInCell="1" allowOverlap="1" wp14:anchorId="66FC0428" wp14:editId="6D387009">
          <wp:simplePos x="0" y="0"/>
          <wp:positionH relativeFrom="margin">
            <wp:align>left</wp:align>
          </wp:positionH>
          <wp:positionV relativeFrom="paragraph">
            <wp:posOffset>11430</wp:posOffset>
          </wp:positionV>
          <wp:extent cx="1981200" cy="478105"/>
          <wp:effectExtent l="0" t="0" r="0" b="0"/>
          <wp:wrapNone/>
          <wp:docPr id="6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05</w:t>
    </w:r>
    <w:r w:rsidRPr="00F8136B">
      <w:rPr>
        <w:rStyle w:val="Svagfremhvning"/>
        <w:lang w:val="en-US"/>
      </w:rPr>
      <w:t>:</w:t>
    </w:r>
    <w:r w:rsidRPr="00307FDA">
      <w:rPr>
        <w:lang w:val="en-US"/>
      </w:rPr>
      <w:t xml:space="preserve"> </w:t>
    </w:r>
    <w:r w:rsidRPr="00FA3CC3">
      <w:rPr>
        <w:rStyle w:val="Svagfremhvning"/>
        <w:lang w:val="en-US"/>
      </w:rPr>
      <w:t>Module Review and Takeaways</w:t>
    </w:r>
    <w:r w:rsidRPr="00F8136B">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14560" behindDoc="1" locked="0" layoutInCell="0" allowOverlap="1" wp14:anchorId="292EECA0" wp14:editId="08388A93">
          <wp:simplePos x="0" y="0"/>
          <wp:positionH relativeFrom="margin">
            <wp:align>center</wp:align>
          </wp:positionH>
          <wp:positionV relativeFrom="margin">
            <wp:align>center</wp:align>
          </wp:positionV>
          <wp:extent cx="6113780" cy="6080760"/>
          <wp:effectExtent l="0" t="0" r="1270" b="0"/>
          <wp:wrapNone/>
          <wp:docPr id="65" name="Picture 65"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1C35CF">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0;margin-top:0;width:481.4pt;height:478.8pt;z-index:-251554816;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60640" behindDoc="1" locked="0" layoutInCell="1" allowOverlap="1" wp14:anchorId="04C3FA02" wp14:editId="6D5AC96F">
          <wp:simplePos x="0" y="0"/>
          <wp:positionH relativeFrom="margin">
            <wp:align>left</wp:align>
          </wp:positionH>
          <wp:positionV relativeFrom="paragraph">
            <wp:posOffset>7620</wp:posOffset>
          </wp:positionV>
          <wp:extent cx="1981200" cy="478105"/>
          <wp:effectExtent l="0" t="0" r="0" b="0"/>
          <wp:wrapNone/>
          <wp:docPr id="8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06 - Lab</w:t>
    </w:r>
    <w:r w:rsidRPr="00F8136B">
      <w:rPr>
        <w:rStyle w:val="Svagfremhvning"/>
        <w:lang w:val="en-US"/>
      </w:rPr>
      <w:t>:</w:t>
    </w:r>
    <w:r>
      <w:rPr>
        <w:rStyle w:val="Svagfremhvning"/>
        <w:lang w:val="en-US"/>
      </w:rPr>
      <w:t xml:space="preserve"> </w:t>
    </w:r>
    <w:r w:rsidRPr="00995AF5">
      <w:rPr>
        <w:rStyle w:val="Svagfremhvning"/>
        <w:lang w:val="en-US"/>
      </w:rPr>
      <w:t>Testing and Debugging ASP.NET MVC 4 Web</w:t>
    </w:r>
    <w:r>
      <w:rPr>
        <w:rStyle w:val="Svagfremhvning"/>
        <w:lang w:val="en-US"/>
      </w:rPr>
      <w:t xml:space="preserve"> Applications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18656" behindDoc="1" locked="0" layoutInCell="1" allowOverlap="1" wp14:anchorId="7C28D1B6" wp14:editId="450228AE">
          <wp:simplePos x="0" y="0"/>
          <wp:positionH relativeFrom="margin">
            <wp:align>left</wp:align>
          </wp:positionH>
          <wp:positionV relativeFrom="paragraph">
            <wp:posOffset>11430</wp:posOffset>
          </wp:positionV>
          <wp:extent cx="1981200" cy="478105"/>
          <wp:effectExtent l="0" t="0" r="0" b="0"/>
          <wp:wrapNone/>
          <wp:docPr id="66"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06 - Lab</w:t>
    </w:r>
    <w:r w:rsidRPr="00F8136B">
      <w:rPr>
        <w:rStyle w:val="Svagfremhvning"/>
        <w:lang w:val="en-US"/>
      </w:rPr>
      <w:t>:</w:t>
    </w:r>
    <w:r>
      <w:rPr>
        <w:rStyle w:val="Svagfremhvning"/>
        <w:lang w:val="en-US"/>
      </w:rPr>
      <w:t xml:space="preserve"> </w:t>
    </w:r>
    <w:r w:rsidRPr="00995AF5">
      <w:rPr>
        <w:rStyle w:val="Svagfremhvning"/>
        <w:lang w:val="en-US"/>
      </w:rPr>
      <w:t>Testing and Debugging ASP.NET MVC 4 Web</w:t>
    </w:r>
    <w:r>
      <w:rPr>
        <w:rStyle w:val="Svagfremhvning"/>
        <w:lang w:val="en-US"/>
      </w:rPr>
      <w:t xml:space="preserve"> Applications</w:t>
    </w:r>
    <w:r w:rsidRPr="00307FDA">
      <w:rPr>
        <w:lang w:val="en-US"/>
      </w:rPr>
      <w:t xml:space="preserve"> </w:t>
    </w:r>
  </w:p>
  <w:p w:rsidR="00127115" w:rsidRDefault="00127115" w:rsidP="00570416">
    <w:pPr>
      <w:pStyle w:val="Sidehoved"/>
      <w:jc w:val="right"/>
    </w:pPr>
    <w:r>
      <w:rPr>
        <w:noProof/>
        <w:lang w:eastAsia="da-DK"/>
      </w:rPr>
      <w:drawing>
        <wp:anchor distT="0" distB="0" distL="114300" distR="114300" simplePos="0" relativeHeight="251717632" behindDoc="1" locked="0" layoutInCell="0" allowOverlap="1" wp14:anchorId="7EDF74E6" wp14:editId="5D9485A7">
          <wp:simplePos x="0" y="0"/>
          <wp:positionH relativeFrom="margin">
            <wp:align>center</wp:align>
          </wp:positionH>
          <wp:positionV relativeFrom="margin">
            <wp:align>center</wp:align>
          </wp:positionV>
          <wp:extent cx="6113780" cy="6080760"/>
          <wp:effectExtent l="0" t="0" r="1270" b="0"/>
          <wp:wrapNone/>
          <wp:docPr id="67" name="Picture 67"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1C35CF">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481.4pt;height:478.8pt;z-index:-251591680;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23776" behindDoc="1" locked="0" layoutInCell="1" allowOverlap="1" wp14:anchorId="25D8394D" wp14:editId="731B0C72">
          <wp:simplePos x="0" y="0"/>
          <wp:positionH relativeFrom="margin">
            <wp:align>left</wp:align>
          </wp:positionH>
          <wp:positionV relativeFrom="paragraph">
            <wp:posOffset>7620</wp:posOffset>
          </wp:positionV>
          <wp:extent cx="1981200" cy="478105"/>
          <wp:effectExtent l="0" t="0" r="0" b="0"/>
          <wp:wrapNone/>
          <wp:docPr id="6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06</w:t>
    </w:r>
    <w:r w:rsidRPr="00F8136B">
      <w:rPr>
        <w:rStyle w:val="Svagfremhvning"/>
        <w:lang w:val="en-US"/>
      </w:rPr>
      <w:t>:</w:t>
    </w:r>
    <w:r w:rsidRPr="00307FDA">
      <w:rPr>
        <w:lang w:val="en-US"/>
      </w:rPr>
      <w:t xml:space="preserve"> </w:t>
    </w:r>
    <w:r w:rsidRPr="00681301">
      <w:rPr>
        <w:rStyle w:val="Svagfremhvning"/>
        <w:lang w:val="en-US"/>
      </w:rPr>
      <w:t>Module Review and Takeaways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21728" behindDoc="1" locked="0" layoutInCell="1" allowOverlap="1" wp14:anchorId="6FB96A92" wp14:editId="373A584D">
          <wp:simplePos x="0" y="0"/>
          <wp:positionH relativeFrom="margin">
            <wp:align>left</wp:align>
          </wp:positionH>
          <wp:positionV relativeFrom="paragraph">
            <wp:posOffset>11430</wp:posOffset>
          </wp:positionV>
          <wp:extent cx="1981200" cy="478105"/>
          <wp:effectExtent l="0" t="0" r="0" b="0"/>
          <wp:wrapNone/>
          <wp:docPr id="6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06</w:t>
    </w:r>
    <w:r w:rsidRPr="00F8136B">
      <w:rPr>
        <w:rStyle w:val="Svagfremhvning"/>
        <w:lang w:val="en-US"/>
      </w:rPr>
      <w:t>:</w:t>
    </w:r>
    <w:r>
      <w:rPr>
        <w:rStyle w:val="Svagfremhvning"/>
        <w:lang w:val="en-US"/>
      </w:rPr>
      <w:t xml:space="preserve"> </w:t>
    </w:r>
    <w:r w:rsidRPr="00681301">
      <w:rPr>
        <w:rStyle w:val="Svagfremhvning"/>
        <w:lang w:val="en-US"/>
      </w:rPr>
      <w:t>Module Review and Takeaways</w:t>
    </w:r>
    <w:r w:rsidRPr="00307FDA">
      <w:rPr>
        <w:lang w:val="en-US"/>
      </w:rPr>
      <w:t xml:space="preserve"> </w:t>
    </w:r>
  </w:p>
  <w:p w:rsidR="00127115" w:rsidRDefault="00127115" w:rsidP="00570416">
    <w:pPr>
      <w:pStyle w:val="Sidehoved"/>
      <w:jc w:val="right"/>
    </w:pPr>
    <w:r>
      <w:rPr>
        <w:noProof/>
        <w:lang w:eastAsia="da-DK"/>
      </w:rPr>
      <w:drawing>
        <wp:anchor distT="0" distB="0" distL="114300" distR="114300" simplePos="0" relativeHeight="251720704" behindDoc="1" locked="0" layoutInCell="0" allowOverlap="1" wp14:anchorId="545A6627" wp14:editId="2B0DBA64">
          <wp:simplePos x="0" y="0"/>
          <wp:positionH relativeFrom="margin">
            <wp:align>center</wp:align>
          </wp:positionH>
          <wp:positionV relativeFrom="margin">
            <wp:align>center</wp:align>
          </wp:positionV>
          <wp:extent cx="6113780" cy="6080760"/>
          <wp:effectExtent l="0" t="0" r="1270" b="0"/>
          <wp:wrapNone/>
          <wp:docPr id="70" name="Picture 70"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1C35CF">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0;margin-top:0;width:481.4pt;height:478.8pt;z-index:-251585536;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29920" behindDoc="1" locked="0" layoutInCell="1" allowOverlap="1" wp14:anchorId="48B44819" wp14:editId="473EC2A5">
          <wp:simplePos x="0" y="0"/>
          <wp:positionH relativeFrom="margin">
            <wp:align>left</wp:align>
          </wp:positionH>
          <wp:positionV relativeFrom="paragraph">
            <wp:posOffset>7620</wp:posOffset>
          </wp:positionV>
          <wp:extent cx="1981200" cy="478105"/>
          <wp:effectExtent l="0" t="0" r="0" b="0"/>
          <wp:wrapNone/>
          <wp:docPr id="7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07 - Lab</w:t>
    </w:r>
    <w:r w:rsidRPr="00F8136B">
      <w:rPr>
        <w:rStyle w:val="Svagfremhvning"/>
        <w:lang w:val="en-US"/>
      </w:rPr>
      <w:t>:</w:t>
    </w:r>
    <w:r>
      <w:rPr>
        <w:rStyle w:val="Svagfremhvning"/>
        <w:lang w:val="en-US"/>
      </w:rPr>
      <w:t xml:space="preserve"> </w:t>
    </w:r>
    <w:r w:rsidRPr="00B929C0">
      <w:rPr>
        <w:rStyle w:val="Svagfremhvning"/>
        <w:lang w:val="en-US"/>
      </w:rPr>
      <w:t>Structuring ASP.NET MVC 4 Web Applications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27872" behindDoc="1" locked="0" layoutInCell="1" allowOverlap="1" wp14:anchorId="4DBE0C6E" wp14:editId="0EEFC5A9">
          <wp:simplePos x="0" y="0"/>
          <wp:positionH relativeFrom="margin">
            <wp:align>left</wp:align>
          </wp:positionH>
          <wp:positionV relativeFrom="paragraph">
            <wp:posOffset>11430</wp:posOffset>
          </wp:positionV>
          <wp:extent cx="1981200" cy="478105"/>
          <wp:effectExtent l="0" t="0" r="0" b="0"/>
          <wp:wrapNone/>
          <wp:docPr id="7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07 - Lab</w:t>
    </w:r>
    <w:r w:rsidRPr="00F8136B">
      <w:rPr>
        <w:rStyle w:val="Svagfremhvning"/>
        <w:lang w:val="en-US"/>
      </w:rPr>
      <w:t>:</w:t>
    </w:r>
    <w:r>
      <w:rPr>
        <w:rStyle w:val="Svagfremhvning"/>
        <w:lang w:val="en-US"/>
      </w:rPr>
      <w:t xml:space="preserve"> </w:t>
    </w:r>
    <w:r w:rsidRPr="00B929C0">
      <w:rPr>
        <w:rStyle w:val="Svagfremhvning"/>
        <w:lang w:val="en-US"/>
      </w:rPr>
      <w:t>Structuring ASP.NET MVC 4 Web Applications</w:t>
    </w:r>
  </w:p>
  <w:p w:rsidR="00127115" w:rsidRDefault="00127115" w:rsidP="00570416">
    <w:pPr>
      <w:pStyle w:val="Sidehoved"/>
      <w:jc w:val="right"/>
    </w:pPr>
    <w:r>
      <w:rPr>
        <w:noProof/>
        <w:lang w:eastAsia="da-DK"/>
      </w:rPr>
      <w:drawing>
        <wp:anchor distT="0" distB="0" distL="114300" distR="114300" simplePos="0" relativeHeight="251726848" behindDoc="1" locked="0" layoutInCell="0" allowOverlap="1" wp14:anchorId="1F7E94E0" wp14:editId="56221CDB">
          <wp:simplePos x="0" y="0"/>
          <wp:positionH relativeFrom="margin">
            <wp:align>center</wp:align>
          </wp:positionH>
          <wp:positionV relativeFrom="margin">
            <wp:align>center</wp:align>
          </wp:positionV>
          <wp:extent cx="6113780" cy="6080760"/>
          <wp:effectExtent l="0" t="0" r="1270" b="0"/>
          <wp:wrapNone/>
          <wp:docPr id="73" name="Picture 7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34016" behindDoc="1" locked="0" layoutInCell="1" allowOverlap="1" wp14:anchorId="75B9E256" wp14:editId="772CE2D8">
          <wp:simplePos x="0" y="0"/>
          <wp:positionH relativeFrom="margin">
            <wp:align>left</wp:align>
          </wp:positionH>
          <wp:positionV relativeFrom="paragraph">
            <wp:posOffset>11430</wp:posOffset>
          </wp:positionV>
          <wp:extent cx="1981200" cy="478105"/>
          <wp:effectExtent l="0" t="0" r="0" b="0"/>
          <wp:wrapNone/>
          <wp:docPr id="7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07</w:t>
    </w:r>
    <w:r w:rsidRPr="00F8136B">
      <w:rPr>
        <w:rStyle w:val="Svagfremhvning"/>
        <w:lang w:val="en-US"/>
      </w:rPr>
      <w:t>:</w:t>
    </w:r>
    <w:r>
      <w:rPr>
        <w:rStyle w:val="Svagfremhvning"/>
        <w:lang w:val="en-US"/>
      </w:rPr>
      <w:t xml:space="preserve"> </w:t>
    </w:r>
    <w:r w:rsidRPr="00320FA3">
      <w:rPr>
        <w:rStyle w:val="Svagfremhvning"/>
        <w:lang w:val="en-US"/>
      </w:rPr>
      <w:t>Module Review and Takeaways</w:t>
    </w:r>
  </w:p>
  <w:p w:rsidR="00127115" w:rsidRDefault="00127115" w:rsidP="00570416">
    <w:pPr>
      <w:pStyle w:val="Sidehoved"/>
      <w:jc w:val="right"/>
    </w:pPr>
    <w:r>
      <w:rPr>
        <w:noProof/>
        <w:lang w:eastAsia="da-DK"/>
      </w:rPr>
      <w:drawing>
        <wp:anchor distT="0" distB="0" distL="114300" distR="114300" simplePos="0" relativeHeight="251732992" behindDoc="1" locked="0" layoutInCell="0" allowOverlap="1" wp14:anchorId="10075E00" wp14:editId="05ADDE46">
          <wp:simplePos x="0" y="0"/>
          <wp:positionH relativeFrom="margin">
            <wp:align>center</wp:align>
          </wp:positionH>
          <wp:positionV relativeFrom="margin">
            <wp:align>center</wp:align>
          </wp:positionV>
          <wp:extent cx="6113780" cy="6080760"/>
          <wp:effectExtent l="0" t="0" r="1270" b="0"/>
          <wp:wrapNone/>
          <wp:docPr id="75" name="Picture 75"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1C35CF">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0;text-align:left;margin-left:0;margin-top:0;width:481.4pt;height:478.8pt;z-index:-251576320;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39136" behindDoc="1" locked="0" layoutInCell="1" allowOverlap="1" wp14:anchorId="7A34E6B6" wp14:editId="5A83D8AA">
          <wp:simplePos x="0" y="0"/>
          <wp:positionH relativeFrom="margin">
            <wp:align>left</wp:align>
          </wp:positionH>
          <wp:positionV relativeFrom="paragraph">
            <wp:posOffset>7620</wp:posOffset>
          </wp:positionV>
          <wp:extent cx="1981200" cy="478105"/>
          <wp:effectExtent l="0" t="0" r="0" b="0"/>
          <wp:wrapNone/>
          <wp:docPr id="76"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08 - Lab</w:t>
    </w:r>
    <w:r w:rsidRPr="00F8136B">
      <w:rPr>
        <w:rStyle w:val="Svagfremhvning"/>
        <w:lang w:val="en-US"/>
      </w:rPr>
      <w:t>:</w:t>
    </w:r>
    <w:r w:rsidRPr="00DE1B9B">
      <w:rPr>
        <w:lang w:val="en-US"/>
      </w:rPr>
      <w:t xml:space="preserve"> </w:t>
    </w:r>
    <w:r w:rsidRPr="00DE1B9B">
      <w:rPr>
        <w:rStyle w:val="Svagfremhvning"/>
        <w:lang w:val="en-US"/>
      </w:rPr>
      <w:t>Applying Styles to MVC 4 Web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63360" behindDoc="1" locked="0" layoutInCell="1" allowOverlap="1" wp14:anchorId="1F1ECE38" wp14:editId="7BDA0126">
          <wp:simplePos x="0" y="0"/>
          <wp:positionH relativeFrom="margin">
            <wp:align>left</wp:align>
          </wp:positionH>
          <wp:positionV relativeFrom="paragraph">
            <wp:posOffset>11430</wp:posOffset>
          </wp:positionV>
          <wp:extent cx="1981200" cy="478105"/>
          <wp:effectExtent l="0" t="0" r="0" b="0"/>
          <wp:wrapNone/>
          <wp:docPr id="1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Default="001C35CF" w:rsidP="006D3415">
    <w:pPr>
      <w:pStyle w:val="Sidehoved"/>
      <w:jc w:val="right"/>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0171" o:spid="_x0000_s2049" type="#_x0000_t75" style="position:absolute;left:0;text-align:left;margin-left:0;margin-top:0;width:481.4pt;height:478.8pt;z-index:-251657216;mso-position-horizontal:center;mso-position-horizontal-relative:margin;mso-position-vertical:center;mso-position-vertical-relative:margin" o:allowincell="f">
          <v:imagedata r:id="rId2" o:title="ItucationWatermark"/>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37088" behindDoc="1" locked="0" layoutInCell="1" allowOverlap="1" wp14:anchorId="0F1BD80A" wp14:editId="3A3BA8C9">
          <wp:simplePos x="0" y="0"/>
          <wp:positionH relativeFrom="margin">
            <wp:align>left</wp:align>
          </wp:positionH>
          <wp:positionV relativeFrom="paragraph">
            <wp:posOffset>11430</wp:posOffset>
          </wp:positionV>
          <wp:extent cx="1981200" cy="478105"/>
          <wp:effectExtent l="0" t="0" r="0" b="0"/>
          <wp:wrapNone/>
          <wp:docPr id="7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08 - Lab</w:t>
    </w:r>
    <w:r w:rsidRPr="00F8136B">
      <w:rPr>
        <w:rStyle w:val="Svagfremhvning"/>
        <w:lang w:val="en-US"/>
      </w:rPr>
      <w:t>:</w:t>
    </w:r>
    <w:r w:rsidRPr="00DE1B9B">
      <w:rPr>
        <w:lang w:val="en-US"/>
      </w:rPr>
      <w:t xml:space="preserve"> </w:t>
    </w:r>
    <w:r w:rsidRPr="00DE1B9B">
      <w:rPr>
        <w:rStyle w:val="Svagfremhvning"/>
        <w:lang w:val="en-US"/>
      </w:rPr>
      <w:t>Applying Styles to MVC 4 Web Applications</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36064" behindDoc="1" locked="0" layoutInCell="0" allowOverlap="1" wp14:anchorId="1DC706DB" wp14:editId="775EBF3F">
          <wp:simplePos x="0" y="0"/>
          <wp:positionH relativeFrom="margin">
            <wp:align>center</wp:align>
          </wp:positionH>
          <wp:positionV relativeFrom="margin">
            <wp:align>center</wp:align>
          </wp:positionV>
          <wp:extent cx="6113780" cy="6080760"/>
          <wp:effectExtent l="0" t="0" r="1270" b="0"/>
          <wp:wrapNone/>
          <wp:docPr id="78" name="Picture 78"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43232" behindDoc="1" locked="0" layoutInCell="1" allowOverlap="1" wp14:anchorId="08DBBCDD" wp14:editId="70E93031">
          <wp:simplePos x="0" y="0"/>
          <wp:positionH relativeFrom="margin">
            <wp:align>left</wp:align>
          </wp:positionH>
          <wp:positionV relativeFrom="paragraph">
            <wp:posOffset>11430</wp:posOffset>
          </wp:positionV>
          <wp:extent cx="1981200" cy="478105"/>
          <wp:effectExtent l="0" t="0" r="0" b="0"/>
          <wp:wrapNone/>
          <wp:docPr id="7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08</w:t>
    </w:r>
    <w:r w:rsidRPr="00F8136B">
      <w:rPr>
        <w:rStyle w:val="Svagfremhvning"/>
        <w:lang w:val="en-US"/>
      </w:rPr>
      <w:t>:</w:t>
    </w:r>
    <w:r w:rsidRPr="00DE1B9B">
      <w:rPr>
        <w:lang w:val="en-US"/>
      </w:rPr>
      <w:t xml:space="preserve"> </w:t>
    </w:r>
    <w:r w:rsidRPr="0037471E">
      <w:rPr>
        <w:rStyle w:val="Svagfremhvning"/>
        <w:lang w:val="en-US"/>
      </w:rPr>
      <w:t>Module Review and Takeaways</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42208" behindDoc="1" locked="0" layoutInCell="0" allowOverlap="1" wp14:anchorId="3CEAB3B3" wp14:editId="12FCA316">
          <wp:simplePos x="0" y="0"/>
          <wp:positionH relativeFrom="margin">
            <wp:align>center</wp:align>
          </wp:positionH>
          <wp:positionV relativeFrom="margin">
            <wp:align>center</wp:align>
          </wp:positionV>
          <wp:extent cx="6113780" cy="6080760"/>
          <wp:effectExtent l="0" t="0" r="1270" b="0"/>
          <wp:wrapNone/>
          <wp:docPr id="80" name="Picture 80"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1C35CF">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0;margin-top:0;width:481.4pt;height:478.8pt;z-index:-251567104;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48352" behindDoc="1" locked="0" layoutInCell="1" allowOverlap="1" wp14:anchorId="475756C2" wp14:editId="7CA82B23">
          <wp:simplePos x="0" y="0"/>
          <wp:positionH relativeFrom="margin">
            <wp:align>left</wp:align>
          </wp:positionH>
          <wp:positionV relativeFrom="paragraph">
            <wp:posOffset>7620</wp:posOffset>
          </wp:positionV>
          <wp:extent cx="1981200" cy="478105"/>
          <wp:effectExtent l="0" t="0" r="0" b="0"/>
          <wp:wrapNone/>
          <wp:docPr id="5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Pr>
        <w:rStyle w:val="Svagfremhvning"/>
        <w:lang w:val="en-US"/>
      </w:rPr>
      <w:t>Module 09 - Lab</w:t>
    </w:r>
    <w:r w:rsidRPr="00F8136B">
      <w:rPr>
        <w:rStyle w:val="Svagfremhvning"/>
        <w:lang w:val="en-US"/>
      </w:rPr>
      <w:t>:</w:t>
    </w:r>
    <w:r w:rsidRPr="00DE1B9B">
      <w:rPr>
        <w:lang w:val="en-US"/>
      </w:rPr>
      <w:t xml:space="preserve"> </w:t>
    </w:r>
    <w:r w:rsidRPr="008547F4">
      <w:rPr>
        <w:rStyle w:val="Svagfremhvning"/>
        <w:lang w:val="en-US"/>
      </w:rPr>
      <w:t>Building Responsive Pages in ASP.NET MVC 4 Web</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46304" behindDoc="1" locked="0" layoutInCell="1" allowOverlap="1" wp14:anchorId="6E4BBB6B" wp14:editId="6A61DA79">
          <wp:simplePos x="0" y="0"/>
          <wp:positionH relativeFrom="margin">
            <wp:align>left</wp:align>
          </wp:positionH>
          <wp:positionV relativeFrom="paragraph">
            <wp:posOffset>11430</wp:posOffset>
          </wp:positionV>
          <wp:extent cx="1981200" cy="478105"/>
          <wp:effectExtent l="0" t="0" r="0" b="0"/>
          <wp:wrapNone/>
          <wp:docPr id="5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09 - Lab</w:t>
    </w:r>
    <w:r w:rsidRPr="00F8136B">
      <w:rPr>
        <w:rStyle w:val="Svagfremhvning"/>
        <w:lang w:val="en-US"/>
      </w:rPr>
      <w:t>:</w:t>
    </w:r>
    <w:r w:rsidRPr="00DE1B9B">
      <w:rPr>
        <w:lang w:val="en-US"/>
      </w:rPr>
      <w:t xml:space="preserve"> </w:t>
    </w:r>
    <w:r w:rsidRPr="008547F4">
      <w:rPr>
        <w:rStyle w:val="Svagfremhvning"/>
        <w:lang w:val="en-US"/>
      </w:rPr>
      <w:t>Building Responsive Pages in ASP.NET MVC 4 Web</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45280" behindDoc="1" locked="0" layoutInCell="0" allowOverlap="1" wp14:anchorId="470755A8" wp14:editId="7F6DF7FA">
          <wp:simplePos x="0" y="0"/>
          <wp:positionH relativeFrom="margin">
            <wp:align>center</wp:align>
          </wp:positionH>
          <wp:positionV relativeFrom="margin">
            <wp:align>center</wp:align>
          </wp:positionV>
          <wp:extent cx="6113780" cy="6080760"/>
          <wp:effectExtent l="0" t="0" r="1270" b="0"/>
          <wp:wrapNone/>
          <wp:docPr id="53" name="Picture 5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52448" behindDoc="1" locked="0" layoutInCell="1" allowOverlap="1" wp14:anchorId="5E04BC56" wp14:editId="76BA2686">
          <wp:simplePos x="0" y="0"/>
          <wp:positionH relativeFrom="margin">
            <wp:align>left</wp:align>
          </wp:positionH>
          <wp:positionV relativeFrom="paragraph">
            <wp:posOffset>11430</wp:posOffset>
          </wp:positionV>
          <wp:extent cx="1981200" cy="478105"/>
          <wp:effectExtent l="0" t="0" r="0" b="0"/>
          <wp:wrapNone/>
          <wp:docPr id="5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570416">
    <w:pPr>
      <w:pStyle w:val="Sidehoved"/>
      <w:jc w:val="right"/>
      <w:rPr>
        <w:rStyle w:val="Svagfremhvning"/>
        <w:lang w:val="en-US"/>
      </w:rPr>
    </w:pPr>
    <w:r>
      <w:rPr>
        <w:rStyle w:val="Svagfremhvning"/>
        <w:lang w:val="en-US"/>
      </w:rPr>
      <w:t>Module 09</w:t>
    </w:r>
    <w:r w:rsidRPr="00F8136B">
      <w:rPr>
        <w:rStyle w:val="Svagfremhvning"/>
        <w:lang w:val="en-US"/>
      </w:rPr>
      <w:t>:</w:t>
    </w:r>
    <w:r w:rsidRPr="00DE1B9B">
      <w:rPr>
        <w:lang w:val="en-US"/>
      </w:rPr>
      <w:t xml:space="preserve"> </w:t>
    </w:r>
    <w:r w:rsidRPr="00920783">
      <w:rPr>
        <w:rStyle w:val="Svagfremhvning"/>
        <w:lang w:val="en-US"/>
      </w:rPr>
      <w:t>Module Review and Takeaways</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51424" behindDoc="1" locked="0" layoutInCell="0" allowOverlap="1" wp14:anchorId="5E64E979" wp14:editId="605DBE77">
          <wp:simplePos x="0" y="0"/>
          <wp:positionH relativeFrom="margin">
            <wp:align>center</wp:align>
          </wp:positionH>
          <wp:positionV relativeFrom="margin">
            <wp:align>center</wp:align>
          </wp:positionV>
          <wp:extent cx="6113780" cy="6080760"/>
          <wp:effectExtent l="0" t="0" r="1270" b="0"/>
          <wp:wrapNone/>
          <wp:docPr id="56" name="Picture 56"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Pr>
        <w:i/>
        <w:iCs/>
        <w:noProof/>
        <w:color w:val="C00000"/>
        <w:lang w:eastAsia="da-DK"/>
      </w:rPr>
      <w:drawing>
        <wp:anchor distT="0" distB="0" distL="114300" distR="114300" simplePos="0" relativeHeight="251767808" behindDoc="1" locked="0" layoutInCell="0" allowOverlap="1">
          <wp:simplePos x="0" y="0"/>
          <wp:positionH relativeFrom="margin">
            <wp:align>center</wp:align>
          </wp:positionH>
          <wp:positionV relativeFrom="margin">
            <wp:align>center</wp:align>
          </wp:positionV>
          <wp:extent cx="6113780" cy="6080760"/>
          <wp:effectExtent l="0" t="0" r="1270" b="0"/>
          <wp:wrapNone/>
          <wp:docPr id="88" name="Picture 88"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tucation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r w:rsidRPr="002101B7">
      <w:rPr>
        <w:i/>
        <w:iCs/>
        <w:noProof/>
        <w:color w:val="C00000"/>
        <w:lang w:eastAsia="da-DK"/>
      </w:rPr>
      <w:drawing>
        <wp:anchor distT="0" distB="0" distL="114300" distR="114300" simplePos="0" relativeHeight="251766784" behindDoc="1" locked="0" layoutInCell="1" allowOverlap="1" wp14:anchorId="5C11A3E5" wp14:editId="2BC97CB5">
          <wp:simplePos x="0" y="0"/>
          <wp:positionH relativeFrom="margin">
            <wp:align>left</wp:align>
          </wp:positionH>
          <wp:positionV relativeFrom="paragraph">
            <wp:posOffset>7620</wp:posOffset>
          </wp:positionV>
          <wp:extent cx="1981200" cy="478105"/>
          <wp:effectExtent l="0" t="0" r="0" b="0"/>
          <wp:wrapNone/>
          <wp:docPr id="87"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6922DC">
    <w:pPr>
      <w:pStyle w:val="Sidehoved"/>
      <w:jc w:val="right"/>
      <w:rPr>
        <w:rStyle w:val="Svagfremhvning"/>
        <w:lang w:val="en-US"/>
      </w:rPr>
    </w:pPr>
    <w:r>
      <w:rPr>
        <w:rStyle w:val="Svagfremhvning"/>
        <w:lang w:val="en-US"/>
      </w:rPr>
      <w:t xml:space="preserve">Module 10 - </w:t>
    </w:r>
    <w:r w:rsidRPr="00DD4DD0">
      <w:rPr>
        <w:rStyle w:val="Svagfremhvning"/>
        <w:lang w:val="en-US"/>
      </w:rPr>
      <w:t xml:space="preserve">Using JavaScript and jQuery for </w:t>
    </w:r>
    <w:r>
      <w:rPr>
        <w:rStyle w:val="Svagfremhvning"/>
        <w:lang w:val="en-US"/>
      </w:rPr>
      <w:br/>
    </w:r>
    <w:r w:rsidRPr="00DD4DD0">
      <w:rPr>
        <w:rStyle w:val="Svagfremhvning"/>
        <w:lang w:val="en-US"/>
      </w:rPr>
      <w:t>Responsive MVC 4</w:t>
    </w:r>
    <w:r>
      <w:rPr>
        <w:rStyle w:val="Svagfremhvning"/>
        <w:lang w:val="en-US"/>
      </w:rPr>
      <w:t xml:space="preserve"> Web Applications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64736" behindDoc="1" locked="0" layoutInCell="1" allowOverlap="1" wp14:anchorId="61D3AEBE" wp14:editId="10E38C8A">
          <wp:simplePos x="0" y="0"/>
          <wp:positionH relativeFrom="margin">
            <wp:align>left</wp:align>
          </wp:positionH>
          <wp:positionV relativeFrom="paragraph">
            <wp:posOffset>11430</wp:posOffset>
          </wp:positionV>
          <wp:extent cx="1981200" cy="478105"/>
          <wp:effectExtent l="0" t="0" r="0" b="0"/>
          <wp:wrapNone/>
          <wp:docPr id="8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6922DC">
    <w:pPr>
      <w:pStyle w:val="Sidehoved"/>
      <w:jc w:val="right"/>
      <w:rPr>
        <w:rStyle w:val="Svagfremhvning"/>
        <w:lang w:val="en-US"/>
      </w:rPr>
    </w:pPr>
    <w:r>
      <w:rPr>
        <w:rStyle w:val="Svagfremhvning"/>
        <w:lang w:val="en-US"/>
      </w:rPr>
      <w:t xml:space="preserve">Module 10 - </w:t>
    </w:r>
    <w:r w:rsidRPr="00DD4DD0">
      <w:rPr>
        <w:rStyle w:val="Svagfremhvning"/>
        <w:lang w:val="en-US"/>
      </w:rPr>
      <w:t xml:space="preserve">Using JavaScript and jQuery for </w:t>
    </w:r>
    <w:r>
      <w:rPr>
        <w:rStyle w:val="Svagfremhvning"/>
        <w:lang w:val="en-US"/>
      </w:rPr>
      <w:br/>
    </w:r>
    <w:r w:rsidRPr="00DD4DD0">
      <w:rPr>
        <w:rStyle w:val="Svagfremhvning"/>
        <w:lang w:val="en-US"/>
      </w:rPr>
      <w:t>Responsive MVC 4</w:t>
    </w:r>
    <w:r>
      <w:rPr>
        <w:rStyle w:val="Svagfremhvning"/>
        <w:lang w:val="en-US"/>
      </w:rPr>
      <w:t xml:space="preserve"> Web Applications </w:t>
    </w:r>
  </w:p>
  <w:p w:rsidR="00127115" w:rsidRDefault="00127115" w:rsidP="00570416">
    <w:pPr>
      <w:pStyle w:val="Sidehoved"/>
      <w:jc w:val="right"/>
    </w:pPr>
    <w:r>
      <w:rPr>
        <w:noProof/>
        <w:lang w:eastAsia="da-DK"/>
      </w:rPr>
      <w:drawing>
        <wp:anchor distT="0" distB="0" distL="114300" distR="114300" simplePos="0" relativeHeight="251763712" behindDoc="1" locked="0" layoutInCell="0" allowOverlap="1" wp14:anchorId="049331A0" wp14:editId="1DE3700A">
          <wp:simplePos x="0" y="0"/>
          <wp:positionH relativeFrom="margin">
            <wp:align>center</wp:align>
          </wp:positionH>
          <wp:positionV relativeFrom="margin">
            <wp:align>center</wp:align>
          </wp:positionV>
          <wp:extent cx="6113780" cy="6080760"/>
          <wp:effectExtent l="0" t="0" r="1270" b="0"/>
          <wp:wrapNone/>
          <wp:docPr id="86" name="Picture 86"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70880" behindDoc="1" locked="0" layoutInCell="1" allowOverlap="1" wp14:anchorId="37418EFF" wp14:editId="6917A6C6">
          <wp:simplePos x="0" y="0"/>
          <wp:positionH relativeFrom="margin">
            <wp:align>left</wp:align>
          </wp:positionH>
          <wp:positionV relativeFrom="paragraph">
            <wp:posOffset>11430</wp:posOffset>
          </wp:positionV>
          <wp:extent cx="1981200" cy="478105"/>
          <wp:effectExtent l="0" t="0" r="0" b="0"/>
          <wp:wrapNone/>
          <wp:docPr id="8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6922DC">
    <w:pPr>
      <w:pStyle w:val="Sidehoved"/>
      <w:jc w:val="right"/>
      <w:rPr>
        <w:rStyle w:val="Svagfremhvning"/>
        <w:lang w:val="en-US"/>
      </w:rPr>
    </w:pPr>
    <w:r>
      <w:rPr>
        <w:rStyle w:val="Svagfremhvning"/>
        <w:lang w:val="en-US"/>
      </w:rPr>
      <w:t xml:space="preserve">Module 10 </w:t>
    </w:r>
    <w:r w:rsidRPr="00565559">
      <w:rPr>
        <w:rStyle w:val="Svagfremhvning"/>
        <w:lang w:val="en-US"/>
      </w:rPr>
      <w:t>Module Review and Takeaways</w:t>
    </w:r>
    <w:r>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69856" behindDoc="1" locked="0" layoutInCell="0" allowOverlap="1" wp14:anchorId="4B65E779" wp14:editId="1F6DFC3A">
          <wp:simplePos x="0" y="0"/>
          <wp:positionH relativeFrom="margin">
            <wp:align>center</wp:align>
          </wp:positionH>
          <wp:positionV relativeFrom="margin">
            <wp:align>center</wp:align>
          </wp:positionV>
          <wp:extent cx="6113780" cy="6080760"/>
          <wp:effectExtent l="0" t="0" r="1270" b="0"/>
          <wp:wrapNone/>
          <wp:docPr id="90" name="Picture 90"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5B9" w:rsidRPr="00750E6A" w:rsidRDefault="00DA75B9"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Pr>
        <w:i/>
        <w:iCs/>
        <w:noProof/>
        <w:color w:val="C00000"/>
        <w:lang w:eastAsia="da-DK"/>
      </w:rPr>
      <w:drawing>
        <wp:anchor distT="0" distB="0" distL="114300" distR="114300" simplePos="0" relativeHeight="251777024" behindDoc="1" locked="0" layoutInCell="0" allowOverlap="1" wp14:anchorId="62428EAE" wp14:editId="2E689FE6">
          <wp:simplePos x="0" y="0"/>
          <wp:positionH relativeFrom="margin">
            <wp:align>center</wp:align>
          </wp:positionH>
          <wp:positionV relativeFrom="margin">
            <wp:align>center</wp:align>
          </wp:positionV>
          <wp:extent cx="6113780" cy="6080760"/>
          <wp:effectExtent l="0" t="0" r="1270" b="0"/>
          <wp:wrapNone/>
          <wp:docPr id="2" name="Picture 2"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tucation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r w:rsidRPr="002101B7">
      <w:rPr>
        <w:i/>
        <w:iCs/>
        <w:noProof/>
        <w:color w:val="C00000"/>
        <w:lang w:eastAsia="da-DK"/>
      </w:rPr>
      <w:drawing>
        <wp:anchor distT="0" distB="0" distL="114300" distR="114300" simplePos="0" relativeHeight="251776000" behindDoc="1" locked="0" layoutInCell="1" allowOverlap="1" wp14:anchorId="7ECB099A" wp14:editId="4E3C4AFC">
          <wp:simplePos x="0" y="0"/>
          <wp:positionH relativeFrom="margin">
            <wp:align>left</wp:align>
          </wp:positionH>
          <wp:positionV relativeFrom="paragraph">
            <wp:posOffset>7620</wp:posOffset>
          </wp:positionV>
          <wp:extent cx="1981200" cy="478105"/>
          <wp:effectExtent l="0" t="0" r="0" b="0"/>
          <wp:wrapNone/>
          <wp:docPr id="3"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DA75B9" w:rsidRDefault="00DA75B9" w:rsidP="00DA75B9">
    <w:pPr>
      <w:pStyle w:val="Sidehoved"/>
      <w:jc w:val="right"/>
      <w:rPr>
        <w:rStyle w:val="Svagfremhvning"/>
        <w:lang w:val="en-US"/>
      </w:rPr>
    </w:pPr>
    <w:r>
      <w:rPr>
        <w:rStyle w:val="Svagfremhvning"/>
        <w:lang w:val="en-US"/>
      </w:rPr>
      <w:t xml:space="preserve">Module 11 – </w:t>
    </w:r>
    <w:r w:rsidRPr="00DF6D89">
      <w:rPr>
        <w:rStyle w:val="Svagfremhvning"/>
        <w:lang w:val="en-US"/>
      </w:rPr>
      <w:t xml:space="preserve">Lab: Controlling Access to </w:t>
    </w:r>
  </w:p>
  <w:p w:rsidR="00DA75B9" w:rsidRPr="00750E6A" w:rsidRDefault="00DA75B9" w:rsidP="00DA75B9">
    <w:pPr>
      <w:pStyle w:val="Sidehoved"/>
      <w:jc w:val="right"/>
      <w:rPr>
        <w:rStyle w:val="Svagfremhvning"/>
        <w:lang w:val="en-US"/>
      </w:rPr>
    </w:pPr>
    <w:r w:rsidRPr="00DF6D89">
      <w:rPr>
        <w:rStyle w:val="Svagfremhvning"/>
        <w:lang w:val="en-US"/>
      </w:rPr>
      <w:t>ASP.NET MVC 4 Web</w:t>
    </w:r>
    <w:r>
      <w:rPr>
        <w:rStyle w:val="Svagfremhvning"/>
        <w:lang w:val="en-US"/>
      </w:rPr>
      <w:t xml:space="preserve"> Applications</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73952" behindDoc="1" locked="0" layoutInCell="1" allowOverlap="1" wp14:anchorId="56C96BDF" wp14:editId="083C3E28">
          <wp:simplePos x="0" y="0"/>
          <wp:positionH relativeFrom="margin">
            <wp:align>left</wp:align>
          </wp:positionH>
          <wp:positionV relativeFrom="paragraph">
            <wp:posOffset>11430</wp:posOffset>
          </wp:positionV>
          <wp:extent cx="1981200" cy="478105"/>
          <wp:effectExtent l="0" t="0" r="0" b="0"/>
          <wp:wrapNone/>
          <wp:docPr id="9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DF6D89" w:rsidRDefault="00127115" w:rsidP="006922DC">
    <w:pPr>
      <w:pStyle w:val="Sidehoved"/>
      <w:jc w:val="right"/>
      <w:rPr>
        <w:rStyle w:val="Svagfremhvning"/>
        <w:lang w:val="en-US"/>
      </w:rPr>
    </w:pPr>
    <w:r>
      <w:rPr>
        <w:rStyle w:val="Svagfremhvning"/>
        <w:lang w:val="en-US"/>
      </w:rPr>
      <w:t xml:space="preserve">Module 11 – </w:t>
    </w:r>
    <w:r w:rsidR="00DF6D89" w:rsidRPr="00DF6D89">
      <w:rPr>
        <w:rStyle w:val="Svagfremhvning"/>
        <w:lang w:val="en-US"/>
      </w:rPr>
      <w:t xml:space="preserve">Lab: Controlling Access to </w:t>
    </w:r>
  </w:p>
  <w:p w:rsidR="00127115" w:rsidRPr="00750E6A" w:rsidRDefault="00DF6D89" w:rsidP="006922DC">
    <w:pPr>
      <w:pStyle w:val="Sidehoved"/>
      <w:jc w:val="right"/>
      <w:rPr>
        <w:rStyle w:val="Svagfremhvning"/>
        <w:lang w:val="en-US"/>
      </w:rPr>
    </w:pPr>
    <w:r w:rsidRPr="00DF6D89">
      <w:rPr>
        <w:rStyle w:val="Svagfremhvning"/>
        <w:lang w:val="en-US"/>
      </w:rPr>
      <w:t>ASP.NET MVC 4 Web</w:t>
    </w:r>
    <w:r>
      <w:rPr>
        <w:rStyle w:val="Svagfremhvning"/>
        <w:lang w:val="en-US"/>
      </w:rPr>
      <w:t xml:space="preserve"> Applications</w:t>
    </w:r>
    <w:r w:rsidR="00127115">
      <w:rPr>
        <w:rStyle w:val="Svagfremhvning"/>
        <w:lang w:val="en-US"/>
      </w:rPr>
      <w:t xml:space="preserve"> </w:t>
    </w:r>
  </w:p>
  <w:p w:rsidR="00127115" w:rsidRDefault="00127115" w:rsidP="00570416">
    <w:pPr>
      <w:pStyle w:val="Sidehoved"/>
      <w:jc w:val="right"/>
    </w:pPr>
    <w:r>
      <w:rPr>
        <w:noProof/>
        <w:lang w:eastAsia="da-DK"/>
      </w:rPr>
      <w:drawing>
        <wp:anchor distT="0" distB="0" distL="114300" distR="114300" simplePos="0" relativeHeight="251772928" behindDoc="1" locked="0" layoutInCell="0" allowOverlap="1" wp14:anchorId="0A29267A" wp14:editId="67B5D4A9">
          <wp:simplePos x="0" y="0"/>
          <wp:positionH relativeFrom="margin">
            <wp:align>center</wp:align>
          </wp:positionH>
          <wp:positionV relativeFrom="margin">
            <wp:align>center</wp:align>
          </wp:positionV>
          <wp:extent cx="6113780" cy="6080760"/>
          <wp:effectExtent l="0" t="0" r="1270" b="0"/>
          <wp:wrapNone/>
          <wp:docPr id="92" name="Picture 92"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sidR="001C35CF">
      <w:rPr>
        <w:i/>
        <w:iCs/>
        <w:noProof/>
        <w:color w:val="C00000"/>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0;text-align:left;margin-left:0;margin-top:0;width:481.4pt;height:478.8pt;z-index:-251610112;mso-position-horizontal:center;mso-position-horizontal-relative:margin;mso-position-vertical:center;mso-position-vertical-relative:margin" o:allowincell="f">
          <v:imagedata r:id="rId1" o:title="ItucationWatermark"/>
          <w10:wrap anchorx="margin" anchory="margin"/>
        </v:shape>
      </w:pict>
    </w:r>
    <w:r w:rsidRPr="002101B7">
      <w:rPr>
        <w:i/>
        <w:iCs/>
        <w:noProof/>
        <w:color w:val="C00000"/>
        <w:lang w:eastAsia="da-DK"/>
      </w:rPr>
      <w:drawing>
        <wp:anchor distT="0" distB="0" distL="114300" distR="114300" simplePos="0" relativeHeight="251705344" behindDoc="1" locked="0" layoutInCell="1" allowOverlap="1" wp14:anchorId="7DA54326" wp14:editId="480E15BF">
          <wp:simplePos x="0" y="0"/>
          <wp:positionH relativeFrom="margin">
            <wp:align>left</wp:align>
          </wp:positionH>
          <wp:positionV relativeFrom="paragraph">
            <wp:posOffset>7620</wp:posOffset>
          </wp:positionV>
          <wp:extent cx="1981200" cy="478105"/>
          <wp:effectExtent l="0" t="0" r="0" b="0"/>
          <wp:wrapNone/>
          <wp:docPr id="4"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sidRPr="00762103">
      <w:rPr>
        <w:rStyle w:val="Svagfremhvning"/>
        <w:lang w:val="en-US"/>
      </w:rPr>
      <w:t>Table of Contents</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524" w:rsidRDefault="004D4524"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80096" behindDoc="1" locked="0" layoutInCell="1" allowOverlap="1" wp14:anchorId="519C37D5" wp14:editId="7116C4F0">
          <wp:simplePos x="0" y="0"/>
          <wp:positionH relativeFrom="margin">
            <wp:align>left</wp:align>
          </wp:positionH>
          <wp:positionV relativeFrom="paragraph">
            <wp:posOffset>11430</wp:posOffset>
          </wp:positionV>
          <wp:extent cx="1981200" cy="478105"/>
          <wp:effectExtent l="0" t="0" r="0" b="0"/>
          <wp:wrapNone/>
          <wp:docPr id="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4D4524" w:rsidRDefault="004D4524" w:rsidP="006922DC">
    <w:pPr>
      <w:pStyle w:val="Sidehoved"/>
      <w:jc w:val="right"/>
      <w:rPr>
        <w:rStyle w:val="Svagfremhvning"/>
        <w:lang w:val="en-US"/>
      </w:rPr>
    </w:pPr>
    <w:r>
      <w:rPr>
        <w:rStyle w:val="Svagfremhvning"/>
        <w:lang w:val="en-US"/>
      </w:rPr>
      <w:t xml:space="preserve">Module 12 – </w:t>
    </w:r>
    <w:r w:rsidRPr="00DF6D89">
      <w:rPr>
        <w:rStyle w:val="Svagfremhvning"/>
        <w:lang w:val="en-US"/>
      </w:rPr>
      <w:t>Lab</w:t>
    </w:r>
    <w:r>
      <w:rPr>
        <w:rStyle w:val="Svagfremhvning"/>
        <w:lang w:val="en-US"/>
      </w:rPr>
      <w:t>:</w:t>
    </w:r>
    <w:r w:rsidRPr="00DF6D89">
      <w:rPr>
        <w:rStyle w:val="Svagfremhvning"/>
        <w:lang w:val="en-US"/>
      </w:rPr>
      <w:t xml:space="preserve"> </w:t>
    </w:r>
  </w:p>
  <w:p w:rsidR="004D4524" w:rsidRPr="00750E6A" w:rsidRDefault="004D4524" w:rsidP="006922DC">
    <w:pPr>
      <w:pStyle w:val="Sidehoved"/>
      <w:jc w:val="right"/>
      <w:rPr>
        <w:rStyle w:val="Svagfremhvning"/>
        <w:lang w:val="en-US"/>
      </w:rPr>
    </w:pPr>
    <w:r w:rsidRPr="00DF6D89">
      <w:rPr>
        <w:rStyle w:val="Svagfremhvning"/>
        <w:lang w:val="en-US"/>
      </w:rPr>
      <w:t>ASP.NET MVC 4 Web</w:t>
    </w:r>
    <w:r>
      <w:rPr>
        <w:rStyle w:val="Svagfremhvning"/>
        <w:lang w:val="en-US"/>
      </w:rPr>
      <w:t xml:space="preserve"> Applications </w:t>
    </w:r>
  </w:p>
  <w:p w:rsidR="004D4524" w:rsidRDefault="004D4524" w:rsidP="00570416">
    <w:pPr>
      <w:pStyle w:val="Sidehoved"/>
      <w:jc w:val="right"/>
    </w:pPr>
    <w:r>
      <w:rPr>
        <w:noProof/>
        <w:lang w:eastAsia="da-DK"/>
      </w:rPr>
      <w:drawing>
        <wp:anchor distT="0" distB="0" distL="114300" distR="114300" simplePos="0" relativeHeight="251779072" behindDoc="1" locked="0" layoutInCell="0" allowOverlap="1" wp14:anchorId="118E0DDF" wp14:editId="11B6E008">
          <wp:simplePos x="0" y="0"/>
          <wp:positionH relativeFrom="margin">
            <wp:align>center</wp:align>
          </wp:positionH>
          <wp:positionV relativeFrom="margin">
            <wp:align>center</wp:align>
          </wp:positionV>
          <wp:extent cx="6113780" cy="6080760"/>
          <wp:effectExtent l="0" t="0" r="1270" b="0"/>
          <wp:wrapNone/>
          <wp:docPr id="13" name="Picture 13"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87936" behindDoc="1" locked="0" layoutInCell="1" allowOverlap="1" wp14:anchorId="5F650D7D" wp14:editId="42C34ABA">
          <wp:simplePos x="0" y="0"/>
          <wp:positionH relativeFrom="margin">
            <wp:align>left</wp:align>
          </wp:positionH>
          <wp:positionV relativeFrom="paragraph">
            <wp:posOffset>11430</wp:posOffset>
          </wp:positionV>
          <wp:extent cx="1981200" cy="478105"/>
          <wp:effectExtent l="0" t="0" r="0" b="0"/>
          <wp:wrapNone/>
          <wp:docPr id="5"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62103" w:rsidRDefault="001C35CF" w:rsidP="006D3415">
    <w:pPr>
      <w:pStyle w:val="Sidehoved"/>
      <w:jc w:val="right"/>
      <w:rPr>
        <w:rStyle w:val="Svagfremhvning"/>
        <w:lang w:val="en-US"/>
      </w:rPr>
    </w:pPr>
    <w:r>
      <w:rPr>
        <w:rStyle w:val="Svagfremhvni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0;text-align:left;margin-left:0;margin-top:0;width:481.4pt;height:478.8pt;z-index:-251629568;mso-position-horizontal:center;mso-position-horizontal-relative:margin;mso-position-vertical:center;mso-position-vertical-relative:margin" o:allowincell="f">
          <v:imagedata r:id="rId2" o:title="ItucationWatermark"/>
          <w10:wrap anchorx="margin" anchory="margin"/>
        </v:shape>
      </w:pict>
    </w:r>
    <w:r w:rsidR="00127115" w:rsidRPr="00762103">
      <w:rPr>
        <w:rStyle w:val="Svagfremhvning"/>
        <w:lang w:val="en-US"/>
      </w:rPr>
      <w:t>Table of 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Pr="00750E6A" w:rsidRDefault="00127115" w:rsidP="00C27EE1">
    <w:pPr>
      <w:pStyle w:val="Sidehoved"/>
      <w:jc w:val="right"/>
      <w:rPr>
        <w:rStyle w:val="Svagfremhvning"/>
        <w:lang w:val="en-US"/>
      </w:rPr>
    </w:pPr>
    <w:r>
      <w:rPr>
        <w:rStyle w:val="Svagfremhvning"/>
        <w:lang w:val="en-US"/>
      </w:rPr>
      <w:fldChar w:fldCharType="begin"/>
    </w:r>
    <w:r>
      <w:rPr>
        <w:rStyle w:val="Svagfremhvning"/>
        <w:lang w:val="en-US"/>
      </w:rPr>
      <w:instrText xml:space="preserve"> TITLE  \* Caps  \* MERGEFORMAT </w:instrText>
    </w:r>
    <w:r>
      <w:rPr>
        <w:rStyle w:val="Svagfremhvning"/>
        <w:lang w:val="en-US"/>
      </w:rPr>
      <w:fldChar w:fldCharType="end"/>
    </w:r>
    <w:r>
      <w:rPr>
        <w:i/>
        <w:iCs/>
        <w:noProof/>
        <w:color w:val="C00000"/>
        <w:lang w:eastAsia="da-DK"/>
      </w:rPr>
      <w:drawing>
        <wp:anchor distT="0" distB="0" distL="114300" distR="114300" simplePos="0" relativeHeight="251709440" behindDoc="1" locked="0" layoutInCell="0" allowOverlap="1">
          <wp:simplePos x="0" y="0"/>
          <wp:positionH relativeFrom="margin">
            <wp:align>center</wp:align>
          </wp:positionH>
          <wp:positionV relativeFrom="margin">
            <wp:align>center</wp:align>
          </wp:positionV>
          <wp:extent cx="6113780" cy="6080760"/>
          <wp:effectExtent l="0" t="0" r="1270" b="0"/>
          <wp:wrapNone/>
          <wp:docPr id="7" name="Picture 7"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tucation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r w:rsidRPr="002101B7">
      <w:rPr>
        <w:i/>
        <w:iCs/>
        <w:noProof/>
        <w:color w:val="C00000"/>
        <w:lang w:eastAsia="da-DK"/>
      </w:rPr>
      <w:drawing>
        <wp:anchor distT="0" distB="0" distL="114300" distR="114300" simplePos="0" relativeHeight="251708416" behindDoc="1" locked="0" layoutInCell="1" allowOverlap="1" wp14:anchorId="7F81A693" wp14:editId="2BE04AAB">
          <wp:simplePos x="0" y="0"/>
          <wp:positionH relativeFrom="margin">
            <wp:align>left</wp:align>
          </wp:positionH>
          <wp:positionV relativeFrom="paragraph">
            <wp:posOffset>7620</wp:posOffset>
          </wp:positionV>
          <wp:extent cx="1981200" cy="478105"/>
          <wp:effectExtent l="0" t="0" r="0" b="0"/>
          <wp:wrapNone/>
          <wp:docPr id="32"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750E6A" w:rsidRDefault="00127115" w:rsidP="00C27EE1">
    <w:pPr>
      <w:pStyle w:val="Sidehoved"/>
      <w:jc w:val="right"/>
      <w:rPr>
        <w:rStyle w:val="Svagfremhvning"/>
        <w:lang w:val="en-US"/>
      </w:rPr>
    </w:pPr>
    <w:r w:rsidRPr="00F8136B">
      <w:rPr>
        <w:rStyle w:val="Svagfremhvning"/>
        <w:lang w:val="en-US"/>
      </w:rPr>
      <w:t>Module 01: Exploring ASP.NET MVC 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84864" behindDoc="1" locked="0" layoutInCell="1" allowOverlap="1" wp14:anchorId="6CD5302B" wp14:editId="49A5D9E1">
          <wp:simplePos x="0" y="0"/>
          <wp:positionH relativeFrom="margin">
            <wp:align>left</wp:align>
          </wp:positionH>
          <wp:positionV relativeFrom="paragraph">
            <wp:posOffset>11430</wp:posOffset>
          </wp:positionV>
          <wp:extent cx="1981200" cy="478105"/>
          <wp:effectExtent l="0" t="0" r="0" b="0"/>
          <wp:wrapNone/>
          <wp:docPr id="18"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E41540" w:rsidRDefault="00127115" w:rsidP="006D3415">
    <w:pPr>
      <w:pStyle w:val="Sidehoved"/>
      <w:jc w:val="right"/>
      <w:rPr>
        <w:lang w:val="en-US"/>
      </w:rPr>
    </w:pPr>
    <w:r w:rsidRPr="00361FF9">
      <w:rPr>
        <w:rStyle w:val="Svagfremhvning"/>
        <w:lang w:val="en-US"/>
      </w:rPr>
      <w:t xml:space="preserve">General All Excercises </w:t>
    </w:r>
    <w:r>
      <w:rPr>
        <w:noProof/>
        <w:lang w:eastAsia="da-DK"/>
      </w:rPr>
      <w:drawing>
        <wp:anchor distT="0" distB="0" distL="114300" distR="114300" simplePos="0" relativeHeight="251683840" behindDoc="1" locked="0" layoutInCell="0" allowOverlap="1">
          <wp:simplePos x="0" y="0"/>
          <wp:positionH relativeFrom="margin">
            <wp:align>center</wp:align>
          </wp:positionH>
          <wp:positionV relativeFrom="margin">
            <wp:align>center</wp:align>
          </wp:positionV>
          <wp:extent cx="6113780" cy="6080760"/>
          <wp:effectExtent l="0" t="0" r="1270" b="0"/>
          <wp:wrapNone/>
          <wp:docPr id="6" name="Picture 6"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755520" behindDoc="1" locked="0" layoutInCell="1" allowOverlap="1" wp14:anchorId="77BB2F51" wp14:editId="63133F18">
          <wp:simplePos x="0" y="0"/>
          <wp:positionH relativeFrom="margin">
            <wp:align>left</wp:align>
          </wp:positionH>
          <wp:positionV relativeFrom="paragraph">
            <wp:posOffset>11430</wp:posOffset>
          </wp:positionV>
          <wp:extent cx="1981200" cy="478105"/>
          <wp:effectExtent l="0" t="0" r="0" b="0"/>
          <wp:wrapNone/>
          <wp:docPr id="81"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E41540" w:rsidRDefault="00127115" w:rsidP="006D3415">
    <w:pPr>
      <w:pStyle w:val="Sidehoved"/>
      <w:jc w:val="right"/>
      <w:rPr>
        <w:lang w:val="en-US"/>
      </w:rPr>
    </w:pPr>
    <w:r w:rsidRPr="00F8136B">
      <w:rPr>
        <w:rStyle w:val="Svagfremhvning"/>
        <w:lang w:val="en-US"/>
      </w:rPr>
      <w:t>Module 01</w:t>
    </w:r>
    <w:r>
      <w:rPr>
        <w:rStyle w:val="Svagfremhvning"/>
        <w:lang w:val="en-US"/>
      </w:rPr>
      <w:t xml:space="preserve"> - Lab</w:t>
    </w:r>
    <w:r w:rsidRPr="00F8136B">
      <w:rPr>
        <w:rStyle w:val="Svagfremhvning"/>
        <w:lang w:val="en-US"/>
      </w:rPr>
      <w:t>: Exploring ASP.NET MVC 4</w:t>
    </w:r>
    <w:r>
      <w:rPr>
        <w:noProof/>
        <w:lang w:eastAsia="da-DK"/>
      </w:rPr>
      <w:drawing>
        <wp:anchor distT="0" distB="0" distL="114300" distR="114300" simplePos="0" relativeHeight="251754496" behindDoc="1" locked="0" layoutInCell="0" allowOverlap="1" wp14:anchorId="7468618B" wp14:editId="63730BED">
          <wp:simplePos x="0" y="0"/>
          <wp:positionH relativeFrom="margin">
            <wp:align>center</wp:align>
          </wp:positionH>
          <wp:positionV relativeFrom="margin">
            <wp:align>center</wp:align>
          </wp:positionV>
          <wp:extent cx="6113780" cy="6080760"/>
          <wp:effectExtent l="0" t="0" r="1270" b="0"/>
          <wp:wrapNone/>
          <wp:docPr id="82" name="Picture 82" descr="Ituca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ucation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780" cy="608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115" w:rsidRDefault="00127115" w:rsidP="00570416">
    <w:pPr>
      <w:pStyle w:val="Sidehoved"/>
      <w:jc w:val="right"/>
      <w:rPr>
        <w:rStyle w:val="Svagfremhvning"/>
        <w:lang w:val="en-US"/>
      </w:rPr>
    </w:pPr>
    <w:r w:rsidRPr="002101B7">
      <w:rPr>
        <w:i/>
        <w:iCs/>
        <w:noProof/>
        <w:color w:val="C00000"/>
        <w:lang w:eastAsia="da-DK"/>
      </w:rPr>
      <w:drawing>
        <wp:anchor distT="0" distB="0" distL="114300" distR="114300" simplePos="0" relativeHeight="251691008" behindDoc="1" locked="0" layoutInCell="1" allowOverlap="1" wp14:anchorId="0936E661" wp14:editId="1A30BDE7">
          <wp:simplePos x="0" y="0"/>
          <wp:positionH relativeFrom="margin">
            <wp:align>left</wp:align>
          </wp:positionH>
          <wp:positionV relativeFrom="paragraph">
            <wp:posOffset>11430</wp:posOffset>
          </wp:positionV>
          <wp:extent cx="1981200" cy="478105"/>
          <wp:effectExtent l="0" t="0" r="0" b="0"/>
          <wp:wrapNone/>
          <wp:docPr id="9" name="Billede 6" descr="ituc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6" descr="itucation.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0" cy="478105"/>
                  </a:xfrm>
                  <a:prstGeom prst="rect">
                    <a:avLst/>
                  </a:prstGeom>
                </pic:spPr>
              </pic:pic>
            </a:graphicData>
          </a:graphic>
        </wp:anchor>
      </w:drawing>
    </w:r>
    <w:r w:rsidRPr="00750E6A">
      <w:rPr>
        <w:rStyle w:val="Svagfremhvning"/>
        <w:lang w:val="en-US"/>
      </w:rPr>
      <w:t>ASP.NET MVC 4</w:t>
    </w:r>
  </w:p>
  <w:p w:rsidR="00127115" w:rsidRPr="006517B2" w:rsidRDefault="00127115" w:rsidP="006D3415">
    <w:pPr>
      <w:pStyle w:val="Sidehoved"/>
      <w:jc w:val="right"/>
      <w:rPr>
        <w:lang w:val="en-US"/>
      </w:rPr>
    </w:pPr>
    <w:r w:rsidRPr="00F8136B">
      <w:rPr>
        <w:rStyle w:val="Svagfremhvning"/>
        <w:lang w:val="en-US"/>
      </w:rPr>
      <w:t xml:space="preserve">Module 01: </w:t>
    </w:r>
    <w:r w:rsidR="001C35CF">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0;text-align:left;margin-left:0;margin-top:0;width:481.4pt;height:478.8pt;z-index:-251626496;mso-position-horizontal:center;mso-position-horizontal-relative:margin;mso-position-vertical:center;mso-position-vertical-relative:margin" o:allowincell="f">
          <v:imagedata r:id="rId2" o:title="ItucationWatermark"/>
          <w10:wrap anchorx="margin" anchory="margin"/>
        </v:shape>
      </w:pict>
    </w:r>
    <w:r>
      <w:rPr>
        <w:rStyle w:val="Svagfremhvning"/>
        <w:lang w:val="en-US"/>
      </w:rPr>
      <w:t>Module Review and Takeaway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C03"/>
    <w:multiLevelType w:val="hybridMultilevel"/>
    <w:tmpl w:val="3EB86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491C9D"/>
    <w:multiLevelType w:val="hybridMultilevel"/>
    <w:tmpl w:val="CC94EF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0B675A6"/>
    <w:multiLevelType w:val="hybridMultilevel"/>
    <w:tmpl w:val="EE5AA12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3F157A5"/>
    <w:multiLevelType w:val="hybridMultilevel"/>
    <w:tmpl w:val="C4DA7C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43C29A9"/>
    <w:multiLevelType w:val="hybridMultilevel"/>
    <w:tmpl w:val="B98CAD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56522FF"/>
    <w:multiLevelType w:val="hybridMultilevel"/>
    <w:tmpl w:val="8CB474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5F245A1"/>
    <w:multiLevelType w:val="hybridMultilevel"/>
    <w:tmpl w:val="1FB0218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69D6E41"/>
    <w:multiLevelType w:val="hybridMultilevel"/>
    <w:tmpl w:val="2EAAA5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7DB138A"/>
    <w:multiLevelType w:val="hybridMultilevel"/>
    <w:tmpl w:val="379483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9A81DD5"/>
    <w:multiLevelType w:val="hybridMultilevel"/>
    <w:tmpl w:val="B928AB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A3C6443"/>
    <w:multiLevelType w:val="hybridMultilevel"/>
    <w:tmpl w:val="5D1C7A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AAC1A89"/>
    <w:multiLevelType w:val="hybridMultilevel"/>
    <w:tmpl w:val="34BC7B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AD118DD"/>
    <w:multiLevelType w:val="hybridMultilevel"/>
    <w:tmpl w:val="02667D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0AF21829"/>
    <w:multiLevelType w:val="hybridMultilevel"/>
    <w:tmpl w:val="4F0AB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0B5D23AF"/>
    <w:multiLevelType w:val="hybridMultilevel"/>
    <w:tmpl w:val="6C60FB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0C0439CF"/>
    <w:multiLevelType w:val="hybridMultilevel"/>
    <w:tmpl w:val="E1343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0C486A0A"/>
    <w:multiLevelType w:val="hybridMultilevel"/>
    <w:tmpl w:val="3138A3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0DC0371E"/>
    <w:multiLevelType w:val="hybridMultilevel"/>
    <w:tmpl w:val="2D6E33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0DD84A61"/>
    <w:multiLevelType w:val="hybridMultilevel"/>
    <w:tmpl w:val="08BEC0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0E284BE7"/>
    <w:multiLevelType w:val="hybridMultilevel"/>
    <w:tmpl w:val="AED223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0BE6A8A"/>
    <w:multiLevelType w:val="hybridMultilevel"/>
    <w:tmpl w:val="2550B6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43028F0"/>
    <w:multiLevelType w:val="hybridMultilevel"/>
    <w:tmpl w:val="2AD0F6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4582B68"/>
    <w:multiLevelType w:val="hybridMultilevel"/>
    <w:tmpl w:val="75FA8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4F2427F"/>
    <w:multiLevelType w:val="hybridMultilevel"/>
    <w:tmpl w:val="66EE48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57A2BE6"/>
    <w:multiLevelType w:val="hybridMultilevel"/>
    <w:tmpl w:val="CEEE21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5FE71D5"/>
    <w:multiLevelType w:val="hybridMultilevel"/>
    <w:tmpl w:val="3F6A1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74E4D52"/>
    <w:multiLevelType w:val="hybridMultilevel"/>
    <w:tmpl w:val="2FD210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7E85273"/>
    <w:multiLevelType w:val="hybridMultilevel"/>
    <w:tmpl w:val="512C8D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18023434"/>
    <w:multiLevelType w:val="hybridMultilevel"/>
    <w:tmpl w:val="A656A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19E51D79"/>
    <w:multiLevelType w:val="hybridMultilevel"/>
    <w:tmpl w:val="532EA2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19F57F25"/>
    <w:multiLevelType w:val="hybridMultilevel"/>
    <w:tmpl w:val="E8AA41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1A747DCA"/>
    <w:multiLevelType w:val="hybridMultilevel"/>
    <w:tmpl w:val="E7A65C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1A781F53"/>
    <w:multiLevelType w:val="hybridMultilevel"/>
    <w:tmpl w:val="3B28D8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1B0C410E"/>
    <w:multiLevelType w:val="hybridMultilevel"/>
    <w:tmpl w:val="82A0C0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1CB871E4"/>
    <w:multiLevelType w:val="hybridMultilevel"/>
    <w:tmpl w:val="A54E4A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1D5616A1"/>
    <w:multiLevelType w:val="hybridMultilevel"/>
    <w:tmpl w:val="345AD5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1DB02F29"/>
    <w:multiLevelType w:val="hybridMultilevel"/>
    <w:tmpl w:val="B606B1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1E276C67"/>
    <w:multiLevelType w:val="hybridMultilevel"/>
    <w:tmpl w:val="618829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1ED32933"/>
    <w:multiLevelType w:val="hybridMultilevel"/>
    <w:tmpl w:val="47D8B9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1F554889"/>
    <w:multiLevelType w:val="hybridMultilevel"/>
    <w:tmpl w:val="C5C470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21724684"/>
    <w:multiLevelType w:val="hybridMultilevel"/>
    <w:tmpl w:val="204C4874"/>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21B14D3D"/>
    <w:multiLevelType w:val="hybridMultilevel"/>
    <w:tmpl w:val="9B7ECC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22194570"/>
    <w:multiLevelType w:val="hybridMultilevel"/>
    <w:tmpl w:val="B5CA9C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22583014"/>
    <w:multiLevelType w:val="hybridMultilevel"/>
    <w:tmpl w:val="1730D4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23972337"/>
    <w:multiLevelType w:val="hybridMultilevel"/>
    <w:tmpl w:val="90D6EE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23EA00FE"/>
    <w:multiLevelType w:val="hybridMultilevel"/>
    <w:tmpl w:val="53D449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26DA271F"/>
    <w:multiLevelType w:val="hybridMultilevel"/>
    <w:tmpl w:val="568A7A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270D4CD6"/>
    <w:multiLevelType w:val="hybridMultilevel"/>
    <w:tmpl w:val="AA46B8FC"/>
    <w:lvl w:ilvl="0" w:tplc="3D88E74A">
      <w:start w:val="1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80874E5"/>
    <w:multiLevelType w:val="hybridMultilevel"/>
    <w:tmpl w:val="7690F8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29107A94"/>
    <w:multiLevelType w:val="hybridMultilevel"/>
    <w:tmpl w:val="98A43D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2BAC2F58"/>
    <w:multiLevelType w:val="hybridMultilevel"/>
    <w:tmpl w:val="76CE1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2E5F2266"/>
    <w:multiLevelType w:val="hybridMultilevel"/>
    <w:tmpl w:val="070E0B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2EF06F08"/>
    <w:multiLevelType w:val="hybridMultilevel"/>
    <w:tmpl w:val="F4146D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2F5C0E1D"/>
    <w:multiLevelType w:val="hybridMultilevel"/>
    <w:tmpl w:val="C472E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310E2FCE"/>
    <w:multiLevelType w:val="hybridMultilevel"/>
    <w:tmpl w:val="ED9E44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31EC6E6D"/>
    <w:multiLevelType w:val="hybridMultilevel"/>
    <w:tmpl w:val="250A70B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33975FFC"/>
    <w:multiLevelType w:val="hybridMultilevel"/>
    <w:tmpl w:val="E26AB3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34696164"/>
    <w:multiLevelType w:val="hybridMultilevel"/>
    <w:tmpl w:val="0AC0DBF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34D16A3F"/>
    <w:multiLevelType w:val="hybridMultilevel"/>
    <w:tmpl w:val="C5B8C5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6CD1572"/>
    <w:multiLevelType w:val="hybridMultilevel"/>
    <w:tmpl w:val="6168426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38606A5E"/>
    <w:multiLevelType w:val="hybridMultilevel"/>
    <w:tmpl w:val="C87859F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392E50E2"/>
    <w:multiLevelType w:val="hybridMultilevel"/>
    <w:tmpl w:val="1DC6AA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3AEC38C6"/>
    <w:multiLevelType w:val="hybridMultilevel"/>
    <w:tmpl w:val="90D8486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3B211003"/>
    <w:multiLevelType w:val="hybridMultilevel"/>
    <w:tmpl w:val="A04C35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3B805D5F"/>
    <w:multiLevelType w:val="hybridMultilevel"/>
    <w:tmpl w:val="DCDA2D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3C7C23D2"/>
    <w:multiLevelType w:val="hybridMultilevel"/>
    <w:tmpl w:val="2C5409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3C880036"/>
    <w:multiLevelType w:val="hybridMultilevel"/>
    <w:tmpl w:val="62BAE8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3D4C6056"/>
    <w:multiLevelType w:val="hybridMultilevel"/>
    <w:tmpl w:val="6C74FF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3D620BD9"/>
    <w:multiLevelType w:val="hybridMultilevel"/>
    <w:tmpl w:val="0EA66D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3D99611D"/>
    <w:multiLevelType w:val="hybridMultilevel"/>
    <w:tmpl w:val="84E48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3DB044EF"/>
    <w:multiLevelType w:val="hybridMultilevel"/>
    <w:tmpl w:val="29224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3DCF6A51"/>
    <w:multiLevelType w:val="hybridMultilevel"/>
    <w:tmpl w:val="3B7A3A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3F2815D9"/>
    <w:multiLevelType w:val="hybridMultilevel"/>
    <w:tmpl w:val="885E0B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3FBC5555"/>
    <w:multiLevelType w:val="hybridMultilevel"/>
    <w:tmpl w:val="454AB5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3FDA4554"/>
    <w:multiLevelType w:val="hybridMultilevel"/>
    <w:tmpl w:val="A6244D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3FDE69E7"/>
    <w:multiLevelType w:val="hybridMultilevel"/>
    <w:tmpl w:val="B484B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42550498"/>
    <w:multiLevelType w:val="hybridMultilevel"/>
    <w:tmpl w:val="FBDA7F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3472ADC"/>
    <w:multiLevelType w:val="hybridMultilevel"/>
    <w:tmpl w:val="EB584E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43C06AC8"/>
    <w:multiLevelType w:val="hybridMultilevel"/>
    <w:tmpl w:val="CD2CBA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451F7817"/>
    <w:multiLevelType w:val="hybridMultilevel"/>
    <w:tmpl w:val="DC566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467F27D5"/>
    <w:multiLevelType w:val="hybridMultilevel"/>
    <w:tmpl w:val="DC2048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6CE220E"/>
    <w:multiLevelType w:val="hybridMultilevel"/>
    <w:tmpl w:val="008EA3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47013696"/>
    <w:multiLevelType w:val="hybridMultilevel"/>
    <w:tmpl w:val="AB5ECB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48232ED4"/>
    <w:multiLevelType w:val="hybridMultilevel"/>
    <w:tmpl w:val="266E9BC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485E0D3F"/>
    <w:multiLevelType w:val="hybridMultilevel"/>
    <w:tmpl w:val="9A645A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486918DA"/>
    <w:multiLevelType w:val="hybridMultilevel"/>
    <w:tmpl w:val="8E501E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49DD5A3F"/>
    <w:multiLevelType w:val="hybridMultilevel"/>
    <w:tmpl w:val="DB029F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4AA14F58"/>
    <w:multiLevelType w:val="hybridMultilevel"/>
    <w:tmpl w:val="CBA28B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4B066B42"/>
    <w:multiLevelType w:val="hybridMultilevel"/>
    <w:tmpl w:val="90CA18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4B3D3A41"/>
    <w:multiLevelType w:val="hybridMultilevel"/>
    <w:tmpl w:val="72AE04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4C837924"/>
    <w:multiLevelType w:val="hybridMultilevel"/>
    <w:tmpl w:val="54605D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4CD246EF"/>
    <w:multiLevelType w:val="hybridMultilevel"/>
    <w:tmpl w:val="4A40FB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4D741412"/>
    <w:multiLevelType w:val="hybridMultilevel"/>
    <w:tmpl w:val="2168F9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4DF75144"/>
    <w:multiLevelType w:val="hybridMultilevel"/>
    <w:tmpl w:val="0052BE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4E1708B5"/>
    <w:multiLevelType w:val="hybridMultilevel"/>
    <w:tmpl w:val="A2B201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4EF43F84"/>
    <w:multiLevelType w:val="hybridMultilevel"/>
    <w:tmpl w:val="F76EE1D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4F2507CC"/>
    <w:multiLevelType w:val="hybridMultilevel"/>
    <w:tmpl w:val="4238F2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4F2B7A6F"/>
    <w:multiLevelType w:val="hybridMultilevel"/>
    <w:tmpl w:val="D8F26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4FFB06BB"/>
    <w:multiLevelType w:val="hybridMultilevel"/>
    <w:tmpl w:val="6CF8EF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524D25F2"/>
    <w:multiLevelType w:val="hybridMultilevel"/>
    <w:tmpl w:val="5AACE9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24E401C"/>
    <w:multiLevelType w:val="hybridMultilevel"/>
    <w:tmpl w:val="454E28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52B24AAF"/>
    <w:multiLevelType w:val="hybridMultilevel"/>
    <w:tmpl w:val="F3BE76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5398444C"/>
    <w:multiLevelType w:val="hybridMultilevel"/>
    <w:tmpl w:val="00369774"/>
    <w:lvl w:ilvl="0" w:tplc="3D88E74A">
      <w:start w:val="10"/>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53ED682A"/>
    <w:multiLevelType w:val="hybridMultilevel"/>
    <w:tmpl w:val="721AA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545A49F2"/>
    <w:multiLevelType w:val="hybridMultilevel"/>
    <w:tmpl w:val="CF94F9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545D471A"/>
    <w:multiLevelType w:val="hybridMultilevel"/>
    <w:tmpl w:val="09460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54CC5BDD"/>
    <w:multiLevelType w:val="hybridMultilevel"/>
    <w:tmpl w:val="002E22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54EF2D0A"/>
    <w:multiLevelType w:val="hybridMultilevel"/>
    <w:tmpl w:val="AD3C77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579249C6"/>
    <w:multiLevelType w:val="hybridMultilevel"/>
    <w:tmpl w:val="41FAA1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9" w15:restartNumberingAfterBreak="0">
    <w:nsid w:val="58E357F7"/>
    <w:multiLevelType w:val="hybridMultilevel"/>
    <w:tmpl w:val="EED4D3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0" w15:restartNumberingAfterBreak="0">
    <w:nsid w:val="5B1873F3"/>
    <w:multiLevelType w:val="hybridMultilevel"/>
    <w:tmpl w:val="EC003A0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1" w15:restartNumberingAfterBreak="0">
    <w:nsid w:val="5B3377F3"/>
    <w:multiLevelType w:val="hybridMultilevel"/>
    <w:tmpl w:val="54C2F1E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2" w15:restartNumberingAfterBreak="0">
    <w:nsid w:val="5B5B0DCD"/>
    <w:multiLevelType w:val="hybridMultilevel"/>
    <w:tmpl w:val="27B496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3" w15:restartNumberingAfterBreak="0">
    <w:nsid w:val="5B7276AE"/>
    <w:multiLevelType w:val="hybridMultilevel"/>
    <w:tmpl w:val="CEB6CD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4" w15:restartNumberingAfterBreak="0">
    <w:nsid w:val="5C9925A7"/>
    <w:multiLevelType w:val="hybridMultilevel"/>
    <w:tmpl w:val="F76C85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5" w15:restartNumberingAfterBreak="0">
    <w:nsid w:val="5F2A154D"/>
    <w:multiLevelType w:val="hybridMultilevel"/>
    <w:tmpl w:val="472007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6" w15:restartNumberingAfterBreak="0">
    <w:nsid w:val="606D084E"/>
    <w:multiLevelType w:val="hybridMultilevel"/>
    <w:tmpl w:val="FBE415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08F20AE"/>
    <w:multiLevelType w:val="hybridMultilevel"/>
    <w:tmpl w:val="526E9E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8" w15:restartNumberingAfterBreak="0">
    <w:nsid w:val="60FC7D41"/>
    <w:multiLevelType w:val="hybridMultilevel"/>
    <w:tmpl w:val="456EDF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9" w15:restartNumberingAfterBreak="0">
    <w:nsid w:val="622146A2"/>
    <w:multiLevelType w:val="hybridMultilevel"/>
    <w:tmpl w:val="A686DB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0" w15:restartNumberingAfterBreak="0">
    <w:nsid w:val="62453B52"/>
    <w:multiLevelType w:val="hybridMultilevel"/>
    <w:tmpl w:val="A1C6A0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1" w15:restartNumberingAfterBreak="0">
    <w:nsid w:val="62540701"/>
    <w:multiLevelType w:val="hybridMultilevel"/>
    <w:tmpl w:val="3CE6D1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2" w15:restartNumberingAfterBreak="0">
    <w:nsid w:val="63991DDA"/>
    <w:multiLevelType w:val="hybridMultilevel"/>
    <w:tmpl w:val="F54874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3" w15:restartNumberingAfterBreak="0">
    <w:nsid w:val="643D54E7"/>
    <w:multiLevelType w:val="hybridMultilevel"/>
    <w:tmpl w:val="793EBF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50B2AA7"/>
    <w:multiLevelType w:val="hybridMultilevel"/>
    <w:tmpl w:val="0C0EC9B4"/>
    <w:lvl w:ilvl="0" w:tplc="89FC0F4C">
      <w:start w:val="1"/>
      <w:numFmt w:val="decimal"/>
      <w:pStyle w:val="Commentnotuse"/>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15:restartNumberingAfterBreak="0">
    <w:nsid w:val="673829B3"/>
    <w:multiLevelType w:val="hybridMultilevel"/>
    <w:tmpl w:val="CA7441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6" w15:restartNumberingAfterBreak="0">
    <w:nsid w:val="6968118B"/>
    <w:multiLevelType w:val="hybridMultilevel"/>
    <w:tmpl w:val="4D66CF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7" w15:restartNumberingAfterBreak="0">
    <w:nsid w:val="69AE1377"/>
    <w:multiLevelType w:val="hybridMultilevel"/>
    <w:tmpl w:val="A6FA70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8" w15:restartNumberingAfterBreak="0">
    <w:nsid w:val="69AF3CC3"/>
    <w:multiLevelType w:val="hybridMultilevel"/>
    <w:tmpl w:val="DFDA28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6AB74D6F"/>
    <w:multiLevelType w:val="hybridMultilevel"/>
    <w:tmpl w:val="7EDE71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6CCE7884"/>
    <w:multiLevelType w:val="hybridMultilevel"/>
    <w:tmpl w:val="B02C0A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1" w15:restartNumberingAfterBreak="0">
    <w:nsid w:val="6CFF4632"/>
    <w:multiLevelType w:val="hybridMultilevel"/>
    <w:tmpl w:val="DB60AC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15:restartNumberingAfterBreak="0">
    <w:nsid w:val="6D5C22EC"/>
    <w:multiLevelType w:val="hybridMultilevel"/>
    <w:tmpl w:val="5382F17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3" w15:restartNumberingAfterBreak="0">
    <w:nsid w:val="6ED534E2"/>
    <w:multiLevelType w:val="hybridMultilevel"/>
    <w:tmpl w:val="2EF019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4" w15:restartNumberingAfterBreak="0">
    <w:nsid w:val="70DA3153"/>
    <w:multiLevelType w:val="hybridMultilevel"/>
    <w:tmpl w:val="7A2C5E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5" w15:restartNumberingAfterBreak="0">
    <w:nsid w:val="71867323"/>
    <w:multiLevelType w:val="hybridMultilevel"/>
    <w:tmpl w:val="7B46A2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18E3021"/>
    <w:multiLevelType w:val="hybridMultilevel"/>
    <w:tmpl w:val="FCC6E8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2255546"/>
    <w:multiLevelType w:val="hybridMultilevel"/>
    <w:tmpl w:val="5D6ECD80"/>
    <w:lvl w:ilvl="0" w:tplc="3D88E74A">
      <w:start w:val="10"/>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2404895"/>
    <w:multiLevelType w:val="hybridMultilevel"/>
    <w:tmpl w:val="33664B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9" w15:restartNumberingAfterBreak="0">
    <w:nsid w:val="72404B35"/>
    <w:multiLevelType w:val="hybridMultilevel"/>
    <w:tmpl w:val="DB70DB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0" w15:restartNumberingAfterBreak="0">
    <w:nsid w:val="729A4601"/>
    <w:multiLevelType w:val="hybridMultilevel"/>
    <w:tmpl w:val="D62AC5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1" w15:restartNumberingAfterBreak="0">
    <w:nsid w:val="7381782B"/>
    <w:multiLevelType w:val="hybridMultilevel"/>
    <w:tmpl w:val="76CCE3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422085D"/>
    <w:multiLevelType w:val="hybridMultilevel"/>
    <w:tmpl w:val="FC62C4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3" w15:restartNumberingAfterBreak="0">
    <w:nsid w:val="75157A9E"/>
    <w:multiLevelType w:val="hybridMultilevel"/>
    <w:tmpl w:val="04E8AA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4" w15:restartNumberingAfterBreak="0">
    <w:nsid w:val="761A107A"/>
    <w:multiLevelType w:val="hybridMultilevel"/>
    <w:tmpl w:val="23C0C6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5" w15:restartNumberingAfterBreak="0">
    <w:nsid w:val="76822C61"/>
    <w:multiLevelType w:val="hybridMultilevel"/>
    <w:tmpl w:val="10F4B2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6" w15:restartNumberingAfterBreak="0">
    <w:nsid w:val="76BC51BA"/>
    <w:multiLevelType w:val="hybridMultilevel"/>
    <w:tmpl w:val="29BA3A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7" w15:restartNumberingAfterBreak="0">
    <w:nsid w:val="76FE4355"/>
    <w:multiLevelType w:val="hybridMultilevel"/>
    <w:tmpl w:val="0B482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8" w15:restartNumberingAfterBreak="0">
    <w:nsid w:val="772A532A"/>
    <w:multiLevelType w:val="hybridMultilevel"/>
    <w:tmpl w:val="6CF694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9" w15:restartNumberingAfterBreak="0">
    <w:nsid w:val="77890824"/>
    <w:multiLevelType w:val="hybridMultilevel"/>
    <w:tmpl w:val="42202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0" w15:restartNumberingAfterBreak="0">
    <w:nsid w:val="78C036B2"/>
    <w:multiLevelType w:val="hybridMultilevel"/>
    <w:tmpl w:val="06D2E4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1" w15:restartNumberingAfterBreak="0">
    <w:nsid w:val="78DE3EF1"/>
    <w:multiLevelType w:val="hybridMultilevel"/>
    <w:tmpl w:val="6D7E0A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9F20636"/>
    <w:multiLevelType w:val="hybridMultilevel"/>
    <w:tmpl w:val="43AC6ED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3" w15:restartNumberingAfterBreak="0">
    <w:nsid w:val="7A223806"/>
    <w:multiLevelType w:val="hybridMultilevel"/>
    <w:tmpl w:val="687CF5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4" w15:restartNumberingAfterBreak="0">
    <w:nsid w:val="7A7C3792"/>
    <w:multiLevelType w:val="hybridMultilevel"/>
    <w:tmpl w:val="0DA0EE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5" w15:restartNumberingAfterBreak="0">
    <w:nsid w:val="7AB71B84"/>
    <w:multiLevelType w:val="hybridMultilevel"/>
    <w:tmpl w:val="C1C8CD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6" w15:restartNumberingAfterBreak="0">
    <w:nsid w:val="7B27586D"/>
    <w:multiLevelType w:val="hybridMultilevel"/>
    <w:tmpl w:val="1EAAAF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7" w15:restartNumberingAfterBreak="0">
    <w:nsid w:val="7C383CA0"/>
    <w:multiLevelType w:val="hybridMultilevel"/>
    <w:tmpl w:val="7AAA3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8" w15:restartNumberingAfterBreak="0">
    <w:nsid w:val="7D050C5C"/>
    <w:multiLevelType w:val="hybridMultilevel"/>
    <w:tmpl w:val="A1409338"/>
    <w:lvl w:ilvl="0" w:tplc="3D88E74A">
      <w:start w:val="10"/>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9" w15:restartNumberingAfterBreak="0">
    <w:nsid w:val="7D98095D"/>
    <w:multiLevelType w:val="hybridMultilevel"/>
    <w:tmpl w:val="D6061B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0" w15:restartNumberingAfterBreak="0">
    <w:nsid w:val="7DEF17CA"/>
    <w:multiLevelType w:val="hybridMultilevel"/>
    <w:tmpl w:val="5F76B6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1" w15:restartNumberingAfterBreak="0">
    <w:nsid w:val="7DF02E39"/>
    <w:multiLevelType w:val="hybridMultilevel"/>
    <w:tmpl w:val="BEB256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2" w15:restartNumberingAfterBreak="0">
    <w:nsid w:val="7EB24DB4"/>
    <w:multiLevelType w:val="hybridMultilevel"/>
    <w:tmpl w:val="A83216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3" w15:restartNumberingAfterBreak="0">
    <w:nsid w:val="7F2749DC"/>
    <w:multiLevelType w:val="hybridMultilevel"/>
    <w:tmpl w:val="A52AE3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4" w15:restartNumberingAfterBreak="0">
    <w:nsid w:val="7FBA63FF"/>
    <w:multiLevelType w:val="hybridMultilevel"/>
    <w:tmpl w:val="05D626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7"/>
  </w:num>
  <w:num w:numId="2">
    <w:abstractNumId w:val="137"/>
  </w:num>
  <w:num w:numId="3">
    <w:abstractNumId w:val="120"/>
  </w:num>
  <w:num w:numId="4">
    <w:abstractNumId w:val="128"/>
  </w:num>
  <w:num w:numId="5">
    <w:abstractNumId w:val="147"/>
  </w:num>
  <w:num w:numId="6">
    <w:abstractNumId w:val="157"/>
  </w:num>
  <w:num w:numId="7">
    <w:abstractNumId w:val="103"/>
  </w:num>
  <w:num w:numId="8">
    <w:abstractNumId w:val="136"/>
  </w:num>
  <w:num w:numId="9">
    <w:abstractNumId w:val="131"/>
  </w:num>
  <w:num w:numId="10">
    <w:abstractNumId w:val="81"/>
  </w:num>
  <w:num w:numId="11">
    <w:abstractNumId w:val="155"/>
  </w:num>
  <w:num w:numId="12">
    <w:abstractNumId w:val="52"/>
  </w:num>
  <w:num w:numId="13">
    <w:abstractNumId w:val="87"/>
  </w:num>
  <w:num w:numId="14">
    <w:abstractNumId w:val="68"/>
  </w:num>
  <w:num w:numId="15">
    <w:abstractNumId w:val="2"/>
  </w:num>
  <w:num w:numId="16">
    <w:abstractNumId w:val="84"/>
  </w:num>
  <w:num w:numId="17">
    <w:abstractNumId w:val="48"/>
  </w:num>
  <w:num w:numId="18">
    <w:abstractNumId w:val="162"/>
  </w:num>
  <w:num w:numId="19">
    <w:abstractNumId w:val="142"/>
  </w:num>
  <w:num w:numId="20">
    <w:abstractNumId w:val="85"/>
  </w:num>
  <w:num w:numId="21">
    <w:abstractNumId w:val="11"/>
  </w:num>
  <w:num w:numId="22">
    <w:abstractNumId w:val="110"/>
  </w:num>
  <w:num w:numId="23">
    <w:abstractNumId w:val="26"/>
  </w:num>
  <w:num w:numId="24">
    <w:abstractNumId w:val="65"/>
  </w:num>
  <w:num w:numId="25">
    <w:abstractNumId w:val="144"/>
  </w:num>
  <w:num w:numId="26">
    <w:abstractNumId w:val="86"/>
  </w:num>
  <w:num w:numId="27">
    <w:abstractNumId w:val="119"/>
  </w:num>
  <w:num w:numId="28">
    <w:abstractNumId w:val="13"/>
  </w:num>
  <w:num w:numId="29">
    <w:abstractNumId w:val="130"/>
  </w:num>
  <w:num w:numId="30">
    <w:abstractNumId w:val="76"/>
  </w:num>
  <w:num w:numId="31">
    <w:abstractNumId w:val="118"/>
  </w:num>
  <w:num w:numId="32">
    <w:abstractNumId w:val="150"/>
  </w:num>
  <w:num w:numId="33">
    <w:abstractNumId w:val="38"/>
  </w:num>
  <w:num w:numId="34">
    <w:abstractNumId w:val="34"/>
  </w:num>
  <w:num w:numId="35">
    <w:abstractNumId w:val="78"/>
  </w:num>
  <w:num w:numId="36">
    <w:abstractNumId w:val="126"/>
  </w:num>
  <w:num w:numId="37">
    <w:abstractNumId w:val="24"/>
  </w:num>
  <w:num w:numId="38">
    <w:abstractNumId w:val="143"/>
  </w:num>
  <w:num w:numId="39">
    <w:abstractNumId w:val="125"/>
  </w:num>
  <w:num w:numId="40">
    <w:abstractNumId w:val="61"/>
  </w:num>
  <w:num w:numId="41">
    <w:abstractNumId w:val="161"/>
  </w:num>
  <w:num w:numId="42">
    <w:abstractNumId w:val="8"/>
  </w:num>
  <w:num w:numId="43">
    <w:abstractNumId w:val="20"/>
  </w:num>
  <w:num w:numId="44">
    <w:abstractNumId w:val="88"/>
  </w:num>
  <w:num w:numId="45">
    <w:abstractNumId w:val="80"/>
  </w:num>
  <w:num w:numId="46">
    <w:abstractNumId w:val="41"/>
  </w:num>
  <w:num w:numId="47">
    <w:abstractNumId w:val="40"/>
  </w:num>
  <w:num w:numId="48">
    <w:abstractNumId w:val="82"/>
  </w:num>
  <w:num w:numId="49">
    <w:abstractNumId w:val="124"/>
  </w:num>
  <w:num w:numId="50">
    <w:abstractNumId w:val="43"/>
  </w:num>
  <w:num w:numId="51">
    <w:abstractNumId w:val="69"/>
  </w:num>
  <w:num w:numId="52">
    <w:abstractNumId w:val="15"/>
  </w:num>
  <w:num w:numId="53">
    <w:abstractNumId w:val="63"/>
  </w:num>
  <w:num w:numId="54">
    <w:abstractNumId w:val="112"/>
  </w:num>
  <w:num w:numId="55">
    <w:abstractNumId w:val="59"/>
  </w:num>
  <w:num w:numId="56">
    <w:abstractNumId w:val="66"/>
  </w:num>
  <w:num w:numId="57">
    <w:abstractNumId w:val="160"/>
  </w:num>
  <w:num w:numId="58">
    <w:abstractNumId w:val="79"/>
  </w:num>
  <w:num w:numId="59">
    <w:abstractNumId w:val="140"/>
  </w:num>
  <w:num w:numId="60">
    <w:abstractNumId w:val="99"/>
  </w:num>
  <w:num w:numId="61">
    <w:abstractNumId w:val="141"/>
  </w:num>
  <w:num w:numId="62">
    <w:abstractNumId w:val="98"/>
  </w:num>
  <w:num w:numId="63">
    <w:abstractNumId w:val="94"/>
  </w:num>
  <w:num w:numId="64">
    <w:abstractNumId w:val="37"/>
  </w:num>
  <w:num w:numId="65">
    <w:abstractNumId w:val="54"/>
  </w:num>
  <w:num w:numId="66">
    <w:abstractNumId w:val="31"/>
  </w:num>
  <w:num w:numId="67">
    <w:abstractNumId w:val="12"/>
  </w:num>
  <w:num w:numId="68">
    <w:abstractNumId w:val="18"/>
  </w:num>
  <w:num w:numId="69">
    <w:abstractNumId w:val="104"/>
  </w:num>
  <w:num w:numId="70">
    <w:abstractNumId w:val="51"/>
  </w:num>
  <w:num w:numId="71">
    <w:abstractNumId w:val="113"/>
  </w:num>
  <w:num w:numId="72">
    <w:abstractNumId w:val="102"/>
  </w:num>
  <w:num w:numId="73">
    <w:abstractNumId w:val="127"/>
  </w:num>
  <w:num w:numId="74">
    <w:abstractNumId w:val="23"/>
  </w:num>
  <w:num w:numId="75">
    <w:abstractNumId w:val="42"/>
  </w:num>
  <w:num w:numId="76">
    <w:abstractNumId w:val="77"/>
  </w:num>
  <w:num w:numId="77">
    <w:abstractNumId w:val="132"/>
  </w:num>
  <w:num w:numId="78">
    <w:abstractNumId w:val="114"/>
  </w:num>
  <w:num w:numId="79">
    <w:abstractNumId w:val="35"/>
  </w:num>
  <w:num w:numId="80">
    <w:abstractNumId w:val="89"/>
  </w:num>
  <w:num w:numId="81">
    <w:abstractNumId w:val="133"/>
  </w:num>
  <w:num w:numId="82">
    <w:abstractNumId w:val="100"/>
  </w:num>
  <w:num w:numId="83">
    <w:abstractNumId w:val="10"/>
  </w:num>
  <w:num w:numId="84">
    <w:abstractNumId w:val="19"/>
  </w:num>
  <w:num w:numId="85">
    <w:abstractNumId w:val="129"/>
  </w:num>
  <w:num w:numId="86">
    <w:abstractNumId w:val="39"/>
  </w:num>
  <w:num w:numId="87">
    <w:abstractNumId w:val="33"/>
  </w:num>
  <w:num w:numId="88">
    <w:abstractNumId w:val="153"/>
  </w:num>
  <w:num w:numId="89">
    <w:abstractNumId w:val="139"/>
  </w:num>
  <w:num w:numId="90">
    <w:abstractNumId w:val="14"/>
  </w:num>
  <w:num w:numId="91">
    <w:abstractNumId w:val="72"/>
  </w:num>
  <w:num w:numId="92">
    <w:abstractNumId w:val="5"/>
  </w:num>
  <w:num w:numId="93">
    <w:abstractNumId w:val="116"/>
  </w:num>
  <w:num w:numId="94">
    <w:abstractNumId w:val="17"/>
  </w:num>
  <w:num w:numId="95">
    <w:abstractNumId w:val="96"/>
  </w:num>
  <w:num w:numId="96">
    <w:abstractNumId w:val="16"/>
  </w:num>
  <w:num w:numId="97">
    <w:abstractNumId w:val="22"/>
  </w:num>
  <w:num w:numId="98">
    <w:abstractNumId w:val="57"/>
  </w:num>
  <w:num w:numId="99">
    <w:abstractNumId w:val="53"/>
  </w:num>
  <w:num w:numId="100">
    <w:abstractNumId w:val="134"/>
  </w:num>
  <w:num w:numId="101">
    <w:abstractNumId w:val="45"/>
  </w:num>
  <w:num w:numId="102">
    <w:abstractNumId w:val="123"/>
  </w:num>
  <w:num w:numId="103">
    <w:abstractNumId w:val="101"/>
  </w:num>
  <w:num w:numId="104">
    <w:abstractNumId w:val="146"/>
  </w:num>
  <w:num w:numId="105">
    <w:abstractNumId w:val="111"/>
  </w:num>
  <w:num w:numId="106">
    <w:abstractNumId w:val="97"/>
  </w:num>
  <w:num w:numId="107">
    <w:abstractNumId w:val="29"/>
  </w:num>
  <w:num w:numId="108">
    <w:abstractNumId w:val="159"/>
  </w:num>
  <w:num w:numId="109">
    <w:abstractNumId w:val="50"/>
  </w:num>
  <w:num w:numId="110">
    <w:abstractNumId w:val="109"/>
  </w:num>
  <w:num w:numId="111">
    <w:abstractNumId w:val="95"/>
  </w:num>
  <w:num w:numId="112">
    <w:abstractNumId w:val="108"/>
  </w:num>
  <w:num w:numId="113">
    <w:abstractNumId w:val="28"/>
  </w:num>
  <w:num w:numId="114">
    <w:abstractNumId w:val="121"/>
  </w:num>
  <w:num w:numId="115">
    <w:abstractNumId w:val="0"/>
  </w:num>
  <w:num w:numId="116">
    <w:abstractNumId w:val="6"/>
  </w:num>
  <w:num w:numId="117">
    <w:abstractNumId w:val="93"/>
  </w:num>
  <w:num w:numId="118">
    <w:abstractNumId w:val="158"/>
  </w:num>
  <w:num w:numId="119">
    <w:abstractNumId w:val="32"/>
  </w:num>
  <w:num w:numId="120">
    <w:abstractNumId w:val="105"/>
  </w:num>
  <w:num w:numId="121">
    <w:abstractNumId w:val="115"/>
  </w:num>
  <w:num w:numId="122">
    <w:abstractNumId w:val="145"/>
  </w:num>
  <w:num w:numId="123">
    <w:abstractNumId w:val="164"/>
  </w:num>
  <w:num w:numId="124">
    <w:abstractNumId w:val="27"/>
  </w:num>
  <w:num w:numId="125">
    <w:abstractNumId w:val="36"/>
  </w:num>
  <w:num w:numId="126">
    <w:abstractNumId w:val="30"/>
  </w:num>
  <w:num w:numId="127">
    <w:abstractNumId w:val="92"/>
  </w:num>
  <w:num w:numId="128">
    <w:abstractNumId w:val="152"/>
  </w:num>
  <w:num w:numId="129">
    <w:abstractNumId w:val="148"/>
  </w:num>
  <w:num w:numId="130">
    <w:abstractNumId w:val="149"/>
  </w:num>
  <w:num w:numId="131">
    <w:abstractNumId w:val="3"/>
  </w:num>
  <w:num w:numId="132">
    <w:abstractNumId w:val="1"/>
  </w:num>
  <w:num w:numId="133">
    <w:abstractNumId w:val="71"/>
  </w:num>
  <w:num w:numId="134">
    <w:abstractNumId w:val="64"/>
  </w:num>
  <w:num w:numId="135">
    <w:abstractNumId w:val="46"/>
  </w:num>
  <w:num w:numId="136">
    <w:abstractNumId w:val="122"/>
  </w:num>
  <w:num w:numId="137">
    <w:abstractNumId w:val="56"/>
  </w:num>
  <w:num w:numId="138">
    <w:abstractNumId w:val="4"/>
  </w:num>
  <w:num w:numId="139">
    <w:abstractNumId w:val="49"/>
  </w:num>
  <w:num w:numId="140">
    <w:abstractNumId w:val="58"/>
  </w:num>
  <w:num w:numId="141">
    <w:abstractNumId w:val="25"/>
  </w:num>
  <w:num w:numId="142">
    <w:abstractNumId w:val="75"/>
  </w:num>
  <w:num w:numId="143">
    <w:abstractNumId w:val="135"/>
  </w:num>
  <w:num w:numId="144">
    <w:abstractNumId w:val="107"/>
  </w:num>
  <w:num w:numId="145">
    <w:abstractNumId w:val="70"/>
  </w:num>
  <w:num w:numId="146">
    <w:abstractNumId w:val="106"/>
  </w:num>
  <w:num w:numId="147">
    <w:abstractNumId w:val="156"/>
  </w:num>
  <w:num w:numId="148">
    <w:abstractNumId w:val="44"/>
  </w:num>
  <w:num w:numId="149">
    <w:abstractNumId w:val="7"/>
  </w:num>
  <w:num w:numId="150">
    <w:abstractNumId w:val="55"/>
  </w:num>
  <w:num w:numId="151">
    <w:abstractNumId w:val="163"/>
  </w:num>
  <w:num w:numId="152">
    <w:abstractNumId w:val="83"/>
  </w:num>
  <w:num w:numId="153">
    <w:abstractNumId w:val="67"/>
  </w:num>
  <w:num w:numId="154">
    <w:abstractNumId w:val="9"/>
  </w:num>
  <w:num w:numId="155">
    <w:abstractNumId w:val="151"/>
  </w:num>
  <w:num w:numId="156">
    <w:abstractNumId w:val="60"/>
  </w:num>
  <w:num w:numId="157">
    <w:abstractNumId w:val="90"/>
  </w:num>
  <w:num w:numId="158">
    <w:abstractNumId w:val="138"/>
  </w:num>
  <w:num w:numId="159">
    <w:abstractNumId w:val="62"/>
  </w:num>
  <w:num w:numId="160">
    <w:abstractNumId w:val="74"/>
  </w:num>
  <w:num w:numId="161">
    <w:abstractNumId w:val="21"/>
  </w:num>
  <w:num w:numId="162">
    <w:abstractNumId w:val="154"/>
  </w:num>
  <w:num w:numId="163">
    <w:abstractNumId w:val="73"/>
  </w:num>
  <w:num w:numId="164">
    <w:abstractNumId w:val="117"/>
  </w:num>
  <w:num w:numId="165">
    <w:abstractNumId w:val="91"/>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1304"/>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5B"/>
    <w:rsid w:val="00094A14"/>
    <w:rsid w:val="000B106C"/>
    <w:rsid w:val="000E34BD"/>
    <w:rsid w:val="001057D8"/>
    <w:rsid w:val="001122E8"/>
    <w:rsid w:val="0012614F"/>
    <w:rsid w:val="00127115"/>
    <w:rsid w:val="0013714A"/>
    <w:rsid w:val="001375EA"/>
    <w:rsid w:val="0019705C"/>
    <w:rsid w:val="001A010D"/>
    <w:rsid w:val="001C35CF"/>
    <w:rsid w:val="001C6DEA"/>
    <w:rsid w:val="00200039"/>
    <w:rsid w:val="002101B7"/>
    <w:rsid w:val="00213E80"/>
    <w:rsid w:val="00231065"/>
    <w:rsid w:val="0023529D"/>
    <w:rsid w:val="002620DB"/>
    <w:rsid w:val="0027577B"/>
    <w:rsid w:val="002C1CD3"/>
    <w:rsid w:val="002F0A23"/>
    <w:rsid w:val="002F6AD6"/>
    <w:rsid w:val="00302B43"/>
    <w:rsid w:val="003032AD"/>
    <w:rsid w:val="00307FDA"/>
    <w:rsid w:val="0032085A"/>
    <w:rsid w:val="00320FA3"/>
    <w:rsid w:val="00325814"/>
    <w:rsid w:val="00325A3D"/>
    <w:rsid w:val="00327A7A"/>
    <w:rsid w:val="00335D92"/>
    <w:rsid w:val="00352878"/>
    <w:rsid w:val="00353313"/>
    <w:rsid w:val="00361FF9"/>
    <w:rsid w:val="00362D5C"/>
    <w:rsid w:val="0037471E"/>
    <w:rsid w:val="003A0D56"/>
    <w:rsid w:val="00401A55"/>
    <w:rsid w:val="004042A9"/>
    <w:rsid w:val="0043398A"/>
    <w:rsid w:val="00434180"/>
    <w:rsid w:val="004368A9"/>
    <w:rsid w:val="0044279E"/>
    <w:rsid w:val="0044681A"/>
    <w:rsid w:val="004D0874"/>
    <w:rsid w:val="004D3592"/>
    <w:rsid w:val="004D4524"/>
    <w:rsid w:val="00520A0D"/>
    <w:rsid w:val="00526500"/>
    <w:rsid w:val="00545BB4"/>
    <w:rsid w:val="00560666"/>
    <w:rsid w:val="005648A0"/>
    <w:rsid w:val="00565559"/>
    <w:rsid w:val="00570416"/>
    <w:rsid w:val="00574C6E"/>
    <w:rsid w:val="005B6E3F"/>
    <w:rsid w:val="005D06DD"/>
    <w:rsid w:val="005D719F"/>
    <w:rsid w:val="006054F4"/>
    <w:rsid w:val="006079FD"/>
    <w:rsid w:val="00620160"/>
    <w:rsid w:val="00631217"/>
    <w:rsid w:val="00650446"/>
    <w:rsid w:val="006517B2"/>
    <w:rsid w:val="0065467E"/>
    <w:rsid w:val="00681301"/>
    <w:rsid w:val="00684436"/>
    <w:rsid w:val="00686A7F"/>
    <w:rsid w:val="006910EC"/>
    <w:rsid w:val="006922DC"/>
    <w:rsid w:val="006A5000"/>
    <w:rsid w:val="006C3E49"/>
    <w:rsid w:val="006D3415"/>
    <w:rsid w:val="00707676"/>
    <w:rsid w:val="00722564"/>
    <w:rsid w:val="00746113"/>
    <w:rsid w:val="00750E6A"/>
    <w:rsid w:val="007549DC"/>
    <w:rsid w:val="00762103"/>
    <w:rsid w:val="00772FD4"/>
    <w:rsid w:val="00774655"/>
    <w:rsid w:val="007858FF"/>
    <w:rsid w:val="007A0ACF"/>
    <w:rsid w:val="007D4407"/>
    <w:rsid w:val="007E10A1"/>
    <w:rsid w:val="007F3B0E"/>
    <w:rsid w:val="007F3DBA"/>
    <w:rsid w:val="007F75EA"/>
    <w:rsid w:val="00812A02"/>
    <w:rsid w:val="00842D62"/>
    <w:rsid w:val="008547F4"/>
    <w:rsid w:val="00873116"/>
    <w:rsid w:val="00896FF6"/>
    <w:rsid w:val="008A5571"/>
    <w:rsid w:val="00902F5C"/>
    <w:rsid w:val="00914E60"/>
    <w:rsid w:val="00920783"/>
    <w:rsid w:val="00923A3E"/>
    <w:rsid w:val="00930120"/>
    <w:rsid w:val="00965232"/>
    <w:rsid w:val="0098353C"/>
    <w:rsid w:val="00995AF5"/>
    <w:rsid w:val="009D58C4"/>
    <w:rsid w:val="009D5BA4"/>
    <w:rsid w:val="009D61CA"/>
    <w:rsid w:val="009F412B"/>
    <w:rsid w:val="00A13941"/>
    <w:rsid w:val="00A2308D"/>
    <w:rsid w:val="00A34E7F"/>
    <w:rsid w:val="00A409FB"/>
    <w:rsid w:val="00A42D94"/>
    <w:rsid w:val="00A61AD6"/>
    <w:rsid w:val="00AB733F"/>
    <w:rsid w:val="00AB7AA0"/>
    <w:rsid w:val="00AD0F2D"/>
    <w:rsid w:val="00B02C1A"/>
    <w:rsid w:val="00B13B46"/>
    <w:rsid w:val="00B929C0"/>
    <w:rsid w:val="00BA5579"/>
    <w:rsid w:val="00BB286C"/>
    <w:rsid w:val="00BC5397"/>
    <w:rsid w:val="00BD0969"/>
    <w:rsid w:val="00BD7DFE"/>
    <w:rsid w:val="00BE641B"/>
    <w:rsid w:val="00BF0CA0"/>
    <w:rsid w:val="00C01C09"/>
    <w:rsid w:val="00C06AF0"/>
    <w:rsid w:val="00C11182"/>
    <w:rsid w:val="00C27EE1"/>
    <w:rsid w:val="00C62A6A"/>
    <w:rsid w:val="00C73B35"/>
    <w:rsid w:val="00C765E4"/>
    <w:rsid w:val="00C86E08"/>
    <w:rsid w:val="00CB7735"/>
    <w:rsid w:val="00CD73DF"/>
    <w:rsid w:val="00D17B0D"/>
    <w:rsid w:val="00D53B04"/>
    <w:rsid w:val="00D54332"/>
    <w:rsid w:val="00D57FF5"/>
    <w:rsid w:val="00D66EE7"/>
    <w:rsid w:val="00D82B47"/>
    <w:rsid w:val="00D83D99"/>
    <w:rsid w:val="00D93E0D"/>
    <w:rsid w:val="00DA06CB"/>
    <w:rsid w:val="00DA75B9"/>
    <w:rsid w:val="00DB0FE3"/>
    <w:rsid w:val="00DC079B"/>
    <w:rsid w:val="00DD4DD0"/>
    <w:rsid w:val="00DE1B9B"/>
    <w:rsid w:val="00DF6D89"/>
    <w:rsid w:val="00E31B6C"/>
    <w:rsid w:val="00E41540"/>
    <w:rsid w:val="00E47EA3"/>
    <w:rsid w:val="00E53BA7"/>
    <w:rsid w:val="00E67989"/>
    <w:rsid w:val="00EA2FA5"/>
    <w:rsid w:val="00EF066E"/>
    <w:rsid w:val="00F11814"/>
    <w:rsid w:val="00F1795C"/>
    <w:rsid w:val="00F31529"/>
    <w:rsid w:val="00F41361"/>
    <w:rsid w:val="00F8136B"/>
    <w:rsid w:val="00F87665"/>
    <w:rsid w:val="00F958E8"/>
    <w:rsid w:val="00F9667D"/>
    <w:rsid w:val="00FA3CC3"/>
    <w:rsid w:val="00FB785B"/>
    <w:rsid w:val="00FB7B28"/>
    <w:rsid w:val="00FF3D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7393B6E1"/>
  <w15:chartTrackingRefBased/>
  <w15:docId w15:val="{8AE62E6E-6EFA-4B01-AFB8-F261BA17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a-DK"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EE1"/>
  </w:style>
  <w:style w:type="paragraph" w:styleId="Overskrift1">
    <w:name w:val="heading 1"/>
    <w:basedOn w:val="Normal"/>
    <w:next w:val="Normal"/>
    <w:link w:val="Overskrift1Tegn"/>
    <w:uiPriority w:val="9"/>
    <w:qFormat/>
    <w:rsid w:val="00C27EE1"/>
    <w:pPr>
      <w:keepNext/>
      <w:keepLines/>
      <w:spacing w:before="320" w:after="80" w:line="240" w:lineRule="auto"/>
      <w:jc w:val="center"/>
      <w:outlineLvl w:val="0"/>
    </w:pPr>
    <w:rPr>
      <w:rFonts w:asciiTheme="majorHAnsi" w:eastAsiaTheme="majorEastAsia" w:hAnsiTheme="majorHAnsi" w:cstheme="majorBidi"/>
      <w:color w:val="C00000"/>
      <w:sz w:val="40"/>
      <w:szCs w:val="40"/>
    </w:rPr>
  </w:style>
  <w:style w:type="paragraph" w:styleId="Overskrift2">
    <w:name w:val="heading 2"/>
    <w:basedOn w:val="Normal"/>
    <w:next w:val="Normal"/>
    <w:link w:val="Overskrift2Tegn"/>
    <w:uiPriority w:val="9"/>
    <w:unhideWhenUsed/>
    <w:qFormat/>
    <w:rsid w:val="00C27E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Overskrift3">
    <w:name w:val="heading 3"/>
    <w:basedOn w:val="Normal"/>
    <w:next w:val="Normal"/>
    <w:link w:val="Overskrift3Tegn"/>
    <w:uiPriority w:val="9"/>
    <w:unhideWhenUsed/>
    <w:qFormat/>
    <w:rsid w:val="00C27EE1"/>
    <w:pPr>
      <w:keepNext/>
      <w:keepLines/>
      <w:spacing w:before="160" w:after="0" w:line="240" w:lineRule="auto"/>
      <w:outlineLvl w:val="2"/>
    </w:pPr>
    <w:rPr>
      <w:rFonts w:asciiTheme="majorHAnsi" w:eastAsiaTheme="majorEastAsia" w:hAnsiTheme="majorHAnsi" w:cstheme="majorBidi"/>
      <w:sz w:val="32"/>
      <w:szCs w:val="32"/>
    </w:rPr>
  </w:style>
  <w:style w:type="paragraph" w:styleId="Overskrift4">
    <w:name w:val="heading 4"/>
    <w:basedOn w:val="Normal"/>
    <w:next w:val="Normal"/>
    <w:link w:val="Overskrift4Tegn"/>
    <w:uiPriority w:val="9"/>
    <w:unhideWhenUsed/>
    <w:qFormat/>
    <w:rsid w:val="00C27EE1"/>
    <w:pPr>
      <w:keepNext/>
      <w:keepLines/>
      <w:spacing w:before="80" w:after="0"/>
      <w:outlineLvl w:val="3"/>
    </w:pPr>
    <w:rPr>
      <w:rFonts w:asciiTheme="majorHAnsi" w:eastAsiaTheme="majorEastAsia" w:hAnsiTheme="majorHAnsi" w:cstheme="majorBidi"/>
      <w:i/>
      <w:iCs/>
      <w:sz w:val="30"/>
      <w:szCs w:val="30"/>
    </w:rPr>
  </w:style>
  <w:style w:type="paragraph" w:styleId="Overskrift5">
    <w:name w:val="heading 5"/>
    <w:basedOn w:val="Normal"/>
    <w:next w:val="Normal"/>
    <w:link w:val="Overskrift5Tegn"/>
    <w:uiPriority w:val="9"/>
    <w:semiHidden/>
    <w:unhideWhenUsed/>
    <w:qFormat/>
    <w:rsid w:val="00C27EE1"/>
    <w:pPr>
      <w:keepNext/>
      <w:keepLines/>
      <w:spacing w:before="40" w:after="0"/>
      <w:outlineLvl w:val="4"/>
    </w:pPr>
    <w:rPr>
      <w:rFonts w:asciiTheme="majorHAnsi" w:eastAsiaTheme="majorEastAsia" w:hAnsiTheme="majorHAnsi" w:cstheme="majorBidi"/>
      <w:sz w:val="28"/>
      <w:szCs w:val="28"/>
    </w:rPr>
  </w:style>
  <w:style w:type="paragraph" w:styleId="Overskrift6">
    <w:name w:val="heading 6"/>
    <w:basedOn w:val="Normal"/>
    <w:next w:val="Normal"/>
    <w:link w:val="Overskrift6Tegn"/>
    <w:uiPriority w:val="9"/>
    <w:semiHidden/>
    <w:unhideWhenUsed/>
    <w:qFormat/>
    <w:rsid w:val="00C27EE1"/>
    <w:pPr>
      <w:keepNext/>
      <w:keepLines/>
      <w:spacing w:before="40" w:after="0"/>
      <w:outlineLvl w:val="5"/>
    </w:pPr>
    <w:rPr>
      <w:rFonts w:asciiTheme="majorHAnsi" w:eastAsiaTheme="majorEastAsia" w:hAnsiTheme="majorHAnsi" w:cstheme="majorBidi"/>
      <w:i/>
      <w:iCs/>
      <w:sz w:val="26"/>
      <w:szCs w:val="26"/>
    </w:rPr>
  </w:style>
  <w:style w:type="paragraph" w:styleId="Overskrift7">
    <w:name w:val="heading 7"/>
    <w:basedOn w:val="Normal"/>
    <w:next w:val="Normal"/>
    <w:link w:val="Overskrift7Tegn"/>
    <w:uiPriority w:val="9"/>
    <w:semiHidden/>
    <w:unhideWhenUsed/>
    <w:qFormat/>
    <w:rsid w:val="00C27EE1"/>
    <w:pPr>
      <w:keepNext/>
      <w:keepLines/>
      <w:spacing w:before="40" w:after="0"/>
      <w:outlineLvl w:val="6"/>
    </w:pPr>
    <w:rPr>
      <w:rFonts w:asciiTheme="majorHAnsi" w:eastAsiaTheme="majorEastAsia" w:hAnsiTheme="majorHAnsi" w:cstheme="majorBidi"/>
      <w:sz w:val="24"/>
      <w:szCs w:val="24"/>
    </w:rPr>
  </w:style>
  <w:style w:type="paragraph" w:styleId="Overskrift8">
    <w:name w:val="heading 8"/>
    <w:basedOn w:val="Normal"/>
    <w:next w:val="Normal"/>
    <w:link w:val="Overskrift8Tegn"/>
    <w:uiPriority w:val="9"/>
    <w:semiHidden/>
    <w:unhideWhenUsed/>
    <w:qFormat/>
    <w:rsid w:val="00C27EE1"/>
    <w:pPr>
      <w:keepNext/>
      <w:keepLines/>
      <w:spacing w:before="40" w:after="0"/>
      <w:outlineLvl w:val="7"/>
    </w:pPr>
    <w:rPr>
      <w:rFonts w:asciiTheme="majorHAnsi" w:eastAsiaTheme="majorEastAsia" w:hAnsiTheme="majorHAnsi" w:cstheme="majorBidi"/>
      <w:i/>
      <w:iCs/>
      <w:sz w:val="22"/>
      <w:szCs w:val="22"/>
    </w:rPr>
  </w:style>
  <w:style w:type="paragraph" w:styleId="Overskrift9">
    <w:name w:val="heading 9"/>
    <w:basedOn w:val="Normal"/>
    <w:next w:val="Normal"/>
    <w:link w:val="Overskrift9Tegn"/>
    <w:uiPriority w:val="9"/>
    <w:semiHidden/>
    <w:unhideWhenUsed/>
    <w:qFormat/>
    <w:rsid w:val="00C27EE1"/>
    <w:pPr>
      <w:keepNext/>
      <w:keepLines/>
      <w:spacing w:before="40" w:after="0"/>
      <w:outlineLvl w:val="8"/>
    </w:pPr>
    <w:rPr>
      <w:b/>
      <w:bCs/>
      <w:i/>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7EE1"/>
    <w:rPr>
      <w:rFonts w:asciiTheme="majorHAnsi" w:eastAsiaTheme="majorEastAsia" w:hAnsiTheme="majorHAnsi" w:cstheme="majorBidi"/>
      <w:color w:val="C00000"/>
      <w:sz w:val="40"/>
      <w:szCs w:val="40"/>
    </w:rPr>
  </w:style>
  <w:style w:type="character" w:customStyle="1" w:styleId="Overskrift2Tegn">
    <w:name w:val="Overskrift 2 Tegn"/>
    <w:basedOn w:val="Standardskrifttypeiafsnit"/>
    <w:link w:val="Overskrift2"/>
    <w:uiPriority w:val="9"/>
    <w:rsid w:val="00C27EE1"/>
    <w:rPr>
      <w:rFonts w:asciiTheme="majorHAnsi" w:eastAsiaTheme="majorEastAsia" w:hAnsiTheme="majorHAnsi" w:cstheme="majorBidi"/>
      <w:sz w:val="32"/>
      <w:szCs w:val="32"/>
    </w:rPr>
  </w:style>
  <w:style w:type="character" w:customStyle="1" w:styleId="Overskrift3Tegn">
    <w:name w:val="Overskrift 3 Tegn"/>
    <w:basedOn w:val="Standardskrifttypeiafsnit"/>
    <w:link w:val="Overskrift3"/>
    <w:uiPriority w:val="9"/>
    <w:rsid w:val="00C27EE1"/>
    <w:rPr>
      <w:rFonts w:asciiTheme="majorHAnsi" w:eastAsiaTheme="majorEastAsia" w:hAnsiTheme="majorHAnsi" w:cstheme="majorBidi"/>
      <w:sz w:val="32"/>
      <w:szCs w:val="32"/>
    </w:rPr>
  </w:style>
  <w:style w:type="character" w:customStyle="1" w:styleId="Overskrift4Tegn">
    <w:name w:val="Overskrift 4 Tegn"/>
    <w:basedOn w:val="Standardskrifttypeiafsnit"/>
    <w:link w:val="Overskrift4"/>
    <w:uiPriority w:val="9"/>
    <w:rsid w:val="00C27EE1"/>
    <w:rPr>
      <w:rFonts w:asciiTheme="majorHAnsi" w:eastAsiaTheme="majorEastAsia" w:hAnsiTheme="majorHAnsi" w:cstheme="majorBidi"/>
      <w:i/>
      <w:iCs/>
      <w:sz w:val="30"/>
      <w:szCs w:val="30"/>
    </w:rPr>
  </w:style>
  <w:style w:type="character" w:customStyle="1" w:styleId="Overskrift5Tegn">
    <w:name w:val="Overskrift 5 Tegn"/>
    <w:basedOn w:val="Standardskrifttypeiafsnit"/>
    <w:link w:val="Overskrift5"/>
    <w:uiPriority w:val="9"/>
    <w:semiHidden/>
    <w:rsid w:val="00C27EE1"/>
    <w:rPr>
      <w:rFonts w:asciiTheme="majorHAnsi" w:eastAsiaTheme="majorEastAsia" w:hAnsiTheme="majorHAnsi" w:cstheme="majorBidi"/>
      <w:sz w:val="28"/>
      <w:szCs w:val="28"/>
    </w:rPr>
  </w:style>
  <w:style w:type="character" w:customStyle="1" w:styleId="Overskrift6Tegn">
    <w:name w:val="Overskrift 6 Tegn"/>
    <w:basedOn w:val="Standardskrifttypeiafsnit"/>
    <w:link w:val="Overskrift6"/>
    <w:uiPriority w:val="9"/>
    <w:semiHidden/>
    <w:rsid w:val="00C27EE1"/>
    <w:rPr>
      <w:rFonts w:asciiTheme="majorHAnsi" w:eastAsiaTheme="majorEastAsia" w:hAnsiTheme="majorHAnsi" w:cstheme="majorBidi"/>
      <w:i/>
      <w:iCs/>
      <w:sz w:val="26"/>
      <w:szCs w:val="26"/>
    </w:rPr>
  </w:style>
  <w:style w:type="character" w:customStyle="1" w:styleId="Overskrift7Tegn">
    <w:name w:val="Overskrift 7 Tegn"/>
    <w:basedOn w:val="Standardskrifttypeiafsnit"/>
    <w:link w:val="Overskrift7"/>
    <w:uiPriority w:val="9"/>
    <w:semiHidden/>
    <w:rsid w:val="00C27EE1"/>
    <w:rPr>
      <w:rFonts w:asciiTheme="majorHAnsi" w:eastAsiaTheme="majorEastAsia" w:hAnsiTheme="majorHAnsi" w:cstheme="majorBidi"/>
      <w:sz w:val="24"/>
      <w:szCs w:val="24"/>
    </w:rPr>
  </w:style>
  <w:style w:type="character" w:customStyle="1" w:styleId="Overskrift8Tegn">
    <w:name w:val="Overskrift 8 Tegn"/>
    <w:basedOn w:val="Standardskrifttypeiafsnit"/>
    <w:link w:val="Overskrift8"/>
    <w:uiPriority w:val="9"/>
    <w:semiHidden/>
    <w:rsid w:val="00C27EE1"/>
    <w:rPr>
      <w:rFonts w:asciiTheme="majorHAnsi" w:eastAsiaTheme="majorEastAsia" w:hAnsiTheme="majorHAnsi" w:cstheme="majorBidi"/>
      <w:i/>
      <w:iCs/>
      <w:sz w:val="22"/>
      <w:szCs w:val="22"/>
    </w:rPr>
  </w:style>
  <w:style w:type="character" w:customStyle="1" w:styleId="Overskrift9Tegn">
    <w:name w:val="Overskrift 9 Tegn"/>
    <w:basedOn w:val="Standardskrifttypeiafsnit"/>
    <w:link w:val="Overskrift9"/>
    <w:uiPriority w:val="9"/>
    <w:semiHidden/>
    <w:rsid w:val="00C27EE1"/>
    <w:rPr>
      <w:b/>
      <w:bCs/>
      <w:i/>
      <w:iCs/>
    </w:rPr>
  </w:style>
  <w:style w:type="paragraph" w:styleId="Billedtekst">
    <w:name w:val="caption"/>
    <w:basedOn w:val="Normal"/>
    <w:next w:val="Normal"/>
    <w:uiPriority w:val="35"/>
    <w:semiHidden/>
    <w:unhideWhenUsed/>
    <w:qFormat/>
    <w:rsid w:val="00C27EE1"/>
    <w:pPr>
      <w:spacing w:line="240" w:lineRule="auto"/>
    </w:pPr>
    <w:rPr>
      <w:b/>
      <w:bCs/>
      <w:color w:val="404040" w:themeColor="text1" w:themeTint="BF"/>
      <w:sz w:val="16"/>
      <w:szCs w:val="16"/>
    </w:rPr>
  </w:style>
  <w:style w:type="paragraph" w:styleId="Titel">
    <w:name w:val="Title"/>
    <w:basedOn w:val="Normal"/>
    <w:next w:val="Normal"/>
    <w:link w:val="TitelTegn"/>
    <w:uiPriority w:val="10"/>
    <w:qFormat/>
    <w:rsid w:val="00C27EE1"/>
    <w:pPr>
      <w:pBdr>
        <w:top w:val="single" w:sz="6" w:space="8" w:color="C00000"/>
        <w:bottom w:val="single" w:sz="6" w:space="8" w:color="C00000"/>
      </w:pBdr>
      <w:spacing w:after="400" w:line="240" w:lineRule="auto"/>
      <w:contextualSpacing/>
      <w:jc w:val="center"/>
    </w:pPr>
    <w:rPr>
      <w:rFonts w:asciiTheme="majorHAnsi" w:eastAsiaTheme="majorEastAsia" w:hAnsiTheme="majorHAnsi" w:cstheme="majorBidi"/>
      <w:caps/>
      <w:color w:val="C00000"/>
      <w:spacing w:val="30"/>
      <w:sz w:val="72"/>
      <w:szCs w:val="72"/>
    </w:rPr>
  </w:style>
  <w:style w:type="character" w:customStyle="1" w:styleId="TitelTegn">
    <w:name w:val="Titel Tegn"/>
    <w:basedOn w:val="Standardskrifttypeiafsnit"/>
    <w:link w:val="Titel"/>
    <w:uiPriority w:val="10"/>
    <w:rsid w:val="00C27EE1"/>
    <w:rPr>
      <w:rFonts w:asciiTheme="majorHAnsi" w:eastAsiaTheme="majorEastAsia" w:hAnsiTheme="majorHAnsi" w:cstheme="majorBidi"/>
      <w:caps/>
      <w:color w:val="C00000"/>
      <w:spacing w:val="30"/>
      <w:sz w:val="72"/>
      <w:szCs w:val="72"/>
    </w:rPr>
  </w:style>
  <w:style w:type="paragraph" w:styleId="Undertitel">
    <w:name w:val="Subtitle"/>
    <w:basedOn w:val="Normal"/>
    <w:next w:val="Normal"/>
    <w:link w:val="UndertitelTegn"/>
    <w:uiPriority w:val="11"/>
    <w:qFormat/>
    <w:rsid w:val="00C27EE1"/>
    <w:pPr>
      <w:numPr>
        <w:ilvl w:val="1"/>
      </w:numPr>
      <w:jc w:val="center"/>
    </w:pPr>
    <w:rPr>
      <w:color w:val="C00000"/>
      <w:sz w:val="28"/>
      <w:szCs w:val="28"/>
    </w:rPr>
  </w:style>
  <w:style w:type="character" w:customStyle="1" w:styleId="UndertitelTegn">
    <w:name w:val="Undertitel Tegn"/>
    <w:basedOn w:val="Standardskrifttypeiafsnit"/>
    <w:link w:val="Undertitel"/>
    <w:uiPriority w:val="11"/>
    <w:rsid w:val="00C27EE1"/>
    <w:rPr>
      <w:color w:val="C00000"/>
      <w:sz w:val="28"/>
      <w:szCs w:val="28"/>
    </w:rPr>
  </w:style>
  <w:style w:type="character" w:styleId="Strk">
    <w:name w:val="Strong"/>
    <w:basedOn w:val="Standardskrifttypeiafsnit"/>
    <w:uiPriority w:val="22"/>
    <w:qFormat/>
    <w:rsid w:val="00C27EE1"/>
    <w:rPr>
      <w:b/>
      <w:bCs/>
    </w:rPr>
  </w:style>
  <w:style w:type="character" w:styleId="Fremhv">
    <w:name w:val="Emphasis"/>
    <w:basedOn w:val="Standardskrifttypeiafsnit"/>
    <w:uiPriority w:val="20"/>
    <w:qFormat/>
    <w:rsid w:val="00C27EE1"/>
    <w:rPr>
      <w:i/>
      <w:iCs/>
      <w:color w:val="000000" w:themeColor="text1"/>
    </w:rPr>
  </w:style>
  <w:style w:type="paragraph" w:styleId="Ingenafstand">
    <w:name w:val="No Spacing"/>
    <w:link w:val="IngenafstandTegn"/>
    <w:uiPriority w:val="1"/>
    <w:qFormat/>
    <w:rsid w:val="00C27EE1"/>
    <w:pPr>
      <w:spacing w:after="0" w:line="240" w:lineRule="auto"/>
    </w:pPr>
  </w:style>
  <w:style w:type="character" w:customStyle="1" w:styleId="IngenafstandTegn">
    <w:name w:val="Ingen afstand Tegn"/>
    <w:basedOn w:val="Standardskrifttypeiafsnit"/>
    <w:link w:val="Ingenafstand"/>
    <w:uiPriority w:val="1"/>
    <w:rsid w:val="00C27EE1"/>
  </w:style>
  <w:style w:type="paragraph" w:styleId="Citat">
    <w:name w:val="Quote"/>
    <w:basedOn w:val="Normal"/>
    <w:next w:val="Normal"/>
    <w:link w:val="CitatTegn"/>
    <w:uiPriority w:val="29"/>
    <w:qFormat/>
    <w:rsid w:val="00C27EE1"/>
    <w:pPr>
      <w:spacing w:before="160"/>
      <w:ind w:left="720" w:right="720"/>
      <w:jc w:val="center"/>
    </w:pPr>
    <w:rPr>
      <w:i/>
      <w:iCs/>
      <w:color w:val="1D99A0" w:themeColor="accent3" w:themeShade="BF"/>
      <w:sz w:val="24"/>
      <w:szCs w:val="24"/>
    </w:rPr>
  </w:style>
  <w:style w:type="character" w:customStyle="1" w:styleId="CitatTegn">
    <w:name w:val="Citat Tegn"/>
    <w:basedOn w:val="Standardskrifttypeiafsnit"/>
    <w:link w:val="Citat"/>
    <w:uiPriority w:val="29"/>
    <w:rsid w:val="00C27EE1"/>
    <w:rPr>
      <w:i/>
      <w:iCs/>
      <w:color w:val="1D99A0" w:themeColor="accent3" w:themeShade="BF"/>
      <w:sz w:val="24"/>
      <w:szCs w:val="24"/>
    </w:rPr>
  </w:style>
  <w:style w:type="paragraph" w:styleId="Strktcitat">
    <w:name w:val="Intense Quote"/>
    <w:basedOn w:val="Normal"/>
    <w:next w:val="Normal"/>
    <w:link w:val="StrktcitatTegn"/>
    <w:uiPriority w:val="30"/>
    <w:qFormat/>
    <w:rsid w:val="00C27EE1"/>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StrktcitatTegn">
    <w:name w:val="Stærkt citat Tegn"/>
    <w:basedOn w:val="Standardskrifttypeiafsnit"/>
    <w:link w:val="Strktcitat"/>
    <w:uiPriority w:val="30"/>
    <w:rsid w:val="00C27EE1"/>
    <w:rPr>
      <w:rFonts w:asciiTheme="majorHAnsi" w:eastAsiaTheme="majorEastAsia" w:hAnsiTheme="majorHAnsi" w:cstheme="majorBidi"/>
      <w:caps/>
      <w:color w:val="1481AB" w:themeColor="accent1" w:themeShade="BF"/>
      <w:sz w:val="28"/>
      <w:szCs w:val="28"/>
    </w:rPr>
  </w:style>
  <w:style w:type="character" w:styleId="Svagfremhvning">
    <w:name w:val="Subtle Emphasis"/>
    <w:basedOn w:val="Standardskrifttypeiafsnit"/>
    <w:uiPriority w:val="19"/>
    <w:qFormat/>
    <w:rsid w:val="00C27EE1"/>
    <w:rPr>
      <w:i/>
      <w:iCs/>
      <w:color w:val="C00000"/>
    </w:rPr>
  </w:style>
  <w:style w:type="character" w:styleId="Kraftigfremhvning">
    <w:name w:val="Intense Emphasis"/>
    <w:basedOn w:val="Standardskrifttypeiafsnit"/>
    <w:uiPriority w:val="21"/>
    <w:qFormat/>
    <w:rsid w:val="00C27EE1"/>
    <w:rPr>
      <w:b/>
      <w:bCs/>
      <w:i/>
      <w:iCs/>
      <w:color w:val="auto"/>
    </w:rPr>
  </w:style>
  <w:style w:type="character" w:styleId="Svaghenvisning">
    <w:name w:val="Subtle Reference"/>
    <w:basedOn w:val="Standardskrifttypeiafsnit"/>
    <w:uiPriority w:val="31"/>
    <w:qFormat/>
    <w:rsid w:val="00C27EE1"/>
    <w:rPr>
      <w:caps w:val="0"/>
      <w:smallCaps/>
      <w:color w:val="404040" w:themeColor="text1" w:themeTint="BF"/>
      <w:spacing w:val="0"/>
      <w:u w:val="single" w:color="7F7F7F" w:themeColor="text1" w:themeTint="80"/>
    </w:rPr>
  </w:style>
  <w:style w:type="character" w:styleId="Kraftighenvisning">
    <w:name w:val="Intense Reference"/>
    <w:basedOn w:val="Standardskrifttypeiafsnit"/>
    <w:uiPriority w:val="32"/>
    <w:qFormat/>
    <w:rsid w:val="00C27EE1"/>
    <w:rPr>
      <w:b/>
      <w:bCs/>
      <w:caps w:val="0"/>
      <w:smallCaps/>
      <w:color w:val="auto"/>
      <w:spacing w:val="0"/>
      <w:u w:val="single"/>
    </w:rPr>
  </w:style>
  <w:style w:type="character" w:styleId="Bogenstitel">
    <w:name w:val="Book Title"/>
    <w:basedOn w:val="Standardskrifttypeiafsnit"/>
    <w:uiPriority w:val="33"/>
    <w:qFormat/>
    <w:rsid w:val="00C27EE1"/>
    <w:rPr>
      <w:b/>
      <w:bCs/>
      <w:caps w:val="0"/>
      <w:smallCaps/>
      <w:spacing w:val="0"/>
    </w:rPr>
  </w:style>
  <w:style w:type="paragraph" w:styleId="Overskrift">
    <w:name w:val="TOC Heading"/>
    <w:basedOn w:val="Overskrift1"/>
    <w:next w:val="Normal"/>
    <w:uiPriority w:val="39"/>
    <w:unhideWhenUsed/>
    <w:qFormat/>
    <w:rsid w:val="00C27EE1"/>
    <w:pPr>
      <w:outlineLvl w:val="9"/>
    </w:pPr>
  </w:style>
  <w:style w:type="paragraph" w:customStyle="1" w:styleId="Code">
    <w:name w:val="Code"/>
    <w:basedOn w:val="Ingenafstand"/>
    <w:link w:val="CodeChar"/>
    <w:qFormat/>
    <w:rsid w:val="00D54332"/>
    <w:pPr>
      <w:shd w:val="pct25" w:color="auto" w:fill="auto"/>
      <w:spacing w:after="120"/>
      <w:contextualSpacing/>
    </w:pPr>
    <w:rPr>
      <w:color w:val="000000" w:themeColor="text1"/>
      <w:lang w:val="en-US"/>
    </w:rPr>
  </w:style>
  <w:style w:type="character" w:customStyle="1" w:styleId="CodeChar">
    <w:name w:val="Code Char"/>
    <w:basedOn w:val="IngenafstandTegn"/>
    <w:link w:val="Code"/>
    <w:rsid w:val="00D54332"/>
    <w:rPr>
      <w:color w:val="000000" w:themeColor="text1"/>
      <w:shd w:val="pct25" w:color="auto" w:fill="auto"/>
      <w:lang w:val="en-US"/>
    </w:rPr>
  </w:style>
  <w:style w:type="paragraph" w:styleId="Sidehoved">
    <w:name w:val="header"/>
    <w:basedOn w:val="Normal"/>
    <w:link w:val="SidehovedTegn"/>
    <w:uiPriority w:val="99"/>
    <w:unhideWhenUsed/>
    <w:rsid w:val="00C27EE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27EE1"/>
  </w:style>
  <w:style w:type="paragraph" w:styleId="Sidefod">
    <w:name w:val="footer"/>
    <w:basedOn w:val="Normal"/>
    <w:link w:val="SidefodTegn"/>
    <w:uiPriority w:val="99"/>
    <w:unhideWhenUsed/>
    <w:rsid w:val="00C27EE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27EE1"/>
  </w:style>
  <w:style w:type="paragraph" w:styleId="Listeafsnit">
    <w:name w:val="List Paragraph"/>
    <w:basedOn w:val="Normal"/>
    <w:link w:val="ListeafsnitTegn"/>
    <w:uiPriority w:val="34"/>
    <w:qFormat/>
    <w:rsid w:val="00750E6A"/>
    <w:pPr>
      <w:ind w:left="720"/>
      <w:contextualSpacing/>
    </w:pPr>
  </w:style>
  <w:style w:type="character" w:styleId="Pladsholdertekst">
    <w:name w:val="Placeholder Text"/>
    <w:basedOn w:val="Standardskrifttypeiafsnit"/>
    <w:uiPriority w:val="99"/>
    <w:semiHidden/>
    <w:rsid w:val="00746113"/>
    <w:rPr>
      <w:color w:val="808080"/>
    </w:rPr>
  </w:style>
  <w:style w:type="table" w:styleId="Tabel-Gitter">
    <w:name w:val="Table Grid"/>
    <w:basedOn w:val="Tabel-Normal"/>
    <w:uiPriority w:val="39"/>
    <w:rsid w:val="00722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62016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20160"/>
    <w:rPr>
      <w:rFonts w:ascii="Segoe UI" w:hAnsi="Segoe UI" w:cs="Segoe UI"/>
      <w:sz w:val="18"/>
      <w:szCs w:val="18"/>
    </w:rPr>
  </w:style>
  <w:style w:type="paragraph" w:styleId="Indholdsfortegnelse1">
    <w:name w:val="toc 1"/>
    <w:basedOn w:val="Normal"/>
    <w:next w:val="Normal"/>
    <w:autoRedefine/>
    <w:uiPriority w:val="39"/>
    <w:unhideWhenUsed/>
    <w:rsid w:val="00620160"/>
    <w:pPr>
      <w:spacing w:after="100"/>
    </w:pPr>
  </w:style>
  <w:style w:type="paragraph" w:styleId="Indholdsfortegnelse2">
    <w:name w:val="toc 2"/>
    <w:basedOn w:val="Normal"/>
    <w:next w:val="Normal"/>
    <w:autoRedefine/>
    <w:uiPriority w:val="39"/>
    <w:unhideWhenUsed/>
    <w:rsid w:val="00620160"/>
    <w:pPr>
      <w:spacing w:after="100"/>
      <w:ind w:left="210"/>
    </w:pPr>
  </w:style>
  <w:style w:type="paragraph" w:styleId="Indholdsfortegnelse3">
    <w:name w:val="toc 3"/>
    <w:basedOn w:val="Normal"/>
    <w:next w:val="Normal"/>
    <w:autoRedefine/>
    <w:uiPriority w:val="39"/>
    <w:unhideWhenUsed/>
    <w:rsid w:val="00620160"/>
    <w:pPr>
      <w:spacing w:after="100"/>
      <w:ind w:left="420"/>
    </w:pPr>
  </w:style>
  <w:style w:type="character" w:styleId="Hyperlink">
    <w:name w:val="Hyperlink"/>
    <w:basedOn w:val="Standardskrifttypeiafsnit"/>
    <w:uiPriority w:val="99"/>
    <w:unhideWhenUsed/>
    <w:rsid w:val="006D3415"/>
    <w:rPr>
      <w:color w:val="6B9F25" w:themeColor="hyperlink"/>
      <w:u w:val="single"/>
    </w:rPr>
  </w:style>
  <w:style w:type="paragraph" w:styleId="Indholdsfortegnelse4">
    <w:name w:val="toc 4"/>
    <w:basedOn w:val="Normal"/>
    <w:next w:val="Normal"/>
    <w:autoRedefine/>
    <w:uiPriority w:val="39"/>
    <w:unhideWhenUsed/>
    <w:rsid w:val="009F412B"/>
    <w:pPr>
      <w:spacing w:after="100" w:line="259" w:lineRule="auto"/>
      <w:ind w:left="660"/>
    </w:pPr>
    <w:rPr>
      <w:sz w:val="22"/>
      <w:szCs w:val="22"/>
      <w:lang w:eastAsia="da-DK"/>
    </w:rPr>
  </w:style>
  <w:style w:type="paragraph" w:styleId="Indholdsfortegnelse5">
    <w:name w:val="toc 5"/>
    <w:basedOn w:val="Normal"/>
    <w:next w:val="Normal"/>
    <w:autoRedefine/>
    <w:uiPriority w:val="39"/>
    <w:unhideWhenUsed/>
    <w:rsid w:val="009F412B"/>
    <w:pPr>
      <w:spacing w:after="100" w:line="259" w:lineRule="auto"/>
      <w:ind w:left="880"/>
    </w:pPr>
    <w:rPr>
      <w:sz w:val="22"/>
      <w:szCs w:val="22"/>
      <w:lang w:eastAsia="da-DK"/>
    </w:rPr>
  </w:style>
  <w:style w:type="paragraph" w:styleId="Indholdsfortegnelse6">
    <w:name w:val="toc 6"/>
    <w:basedOn w:val="Normal"/>
    <w:next w:val="Normal"/>
    <w:autoRedefine/>
    <w:uiPriority w:val="39"/>
    <w:unhideWhenUsed/>
    <w:rsid w:val="009F412B"/>
    <w:pPr>
      <w:spacing w:after="100" w:line="259" w:lineRule="auto"/>
      <w:ind w:left="1100"/>
    </w:pPr>
    <w:rPr>
      <w:sz w:val="22"/>
      <w:szCs w:val="22"/>
      <w:lang w:eastAsia="da-DK"/>
    </w:rPr>
  </w:style>
  <w:style w:type="paragraph" w:styleId="Indholdsfortegnelse7">
    <w:name w:val="toc 7"/>
    <w:basedOn w:val="Normal"/>
    <w:next w:val="Normal"/>
    <w:autoRedefine/>
    <w:uiPriority w:val="39"/>
    <w:unhideWhenUsed/>
    <w:rsid w:val="009F412B"/>
    <w:pPr>
      <w:spacing w:after="100" w:line="259" w:lineRule="auto"/>
      <w:ind w:left="1320"/>
    </w:pPr>
    <w:rPr>
      <w:sz w:val="22"/>
      <w:szCs w:val="22"/>
      <w:lang w:eastAsia="da-DK"/>
    </w:rPr>
  </w:style>
  <w:style w:type="paragraph" w:styleId="Indholdsfortegnelse8">
    <w:name w:val="toc 8"/>
    <w:basedOn w:val="Normal"/>
    <w:next w:val="Normal"/>
    <w:autoRedefine/>
    <w:uiPriority w:val="39"/>
    <w:unhideWhenUsed/>
    <w:rsid w:val="009F412B"/>
    <w:pPr>
      <w:spacing w:after="100" w:line="259" w:lineRule="auto"/>
      <w:ind w:left="1540"/>
    </w:pPr>
    <w:rPr>
      <w:sz w:val="22"/>
      <w:szCs w:val="22"/>
      <w:lang w:eastAsia="da-DK"/>
    </w:rPr>
  </w:style>
  <w:style w:type="paragraph" w:styleId="Indholdsfortegnelse9">
    <w:name w:val="toc 9"/>
    <w:basedOn w:val="Normal"/>
    <w:next w:val="Normal"/>
    <w:autoRedefine/>
    <w:uiPriority w:val="39"/>
    <w:unhideWhenUsed/>
    <w:rsid w:val="009F412B"/>
    <w:pPr>
      <w:spacing w:after="100" w:line="259" w:lineRule="auto"/>
      <w:ind w:left="1760"/>
    </w:pPr>
    <w:rPr>
      <w:sz w:val="22"/>
      <w:szCs w:val="22"/>
      <w:lang w:eastAsia="da-DK"/>
    </w:rPr>
  </w:style>
  <w:style w:type="paragraph" w:customStyle="1" w:styleId="Commentnotuse">
    <w:name w:val="Comment not use"/>
    <w:basedOn w:val="Listeafsnit"/>
    <w:link w:val="CommentnotuseChar"/>
    <w:qFormat/>
    <w:rsid w:val="00D53B04"/>
    <w:pPr>
      <w:numPr>
        <w:numId w:val="49"/>
      </w:numPr>
      <w:pBdr>
        <w:top w:val="single" w:sz="4" w:space="1" w:color="FF0000"/>
        <w:left w:val="single" w:sz="4" w:space="4" w:color="FF0000"/>
        <w:bottom w:val="single" w:sz="4" w:space="1" w:color="FF0000"/>
        <w:right w:val="single" w:sz="4" w:space="4" w:color="FF0000"/>
      </w:pBdr>
      <w:shd w:val="clear" w:color="auto" w:fill="FF0000"/>
    </w:pPr>
    <w:rPr>
      <w:strike/>
      <w:lang w:val="en-US"/>
    </w:rPr>
  </w:style>
  <w:style w:type="character" w:customStyle="1" w:styleId="ListeafsnitTegn">
    <w:name w:val="Listeafsnit Tegn"/>
    <w:basedOn w:val="Standardskrifttypeiafsnit"/>
    <w:link w:val="Listeafsnit"/>
    <w:uiPriority w:val="34"/>
    <w:rsid w:val="000E34BD"/>
  </w:style>
  <w:style w:type="character" w:customStyle="1" w:styleId="CommentnotuseChar">
    <w:name w:val="Comment not use Char"/>
    <w:basedOn w:val="ListeafsnitTegn"/>
    <w:link w:val="Commentnotuse"/>
    <w:rsid w:val="00D53B04"/>
    <w:rPr>
      <w:strike/>
      <w:shd w:val="clear" w:color="auto" w:fil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8" Type="http://schemas.openxmlformats.org/officeDocument/2006/relationships/header" Target="header1.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3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3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3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39.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Custom%20Office%20Templates\Itucation%20Exercis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68608-C3EA-4B67-A090-9D2B3049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Itucation Exercise.dotx</Template>
  <TotalTime>1212</TotalTime>
  <Pages>84</Pages>
  <Words>23426</Words>
  <Characters>133530</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Jens Lindhardt</cp:lastModifiedBy>
  <cp:revision>119</cp:revision>
  <cp:lastPrinted>2014-10-19T18:55:00Z</cp:lastPrinted>
  <dcterms:created xsi:type="dcterms:W3CDTF">2014-10-13T10:20:00Z</dcterms:created>
  <dcterms:modified xsi:type="dcterms:W3CDTF">2017-10-18T11:58:00Z</dcterms:modified>
</cp:coreProperties>
</file>